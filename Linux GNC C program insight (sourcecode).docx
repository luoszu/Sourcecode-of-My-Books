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5D42" w14:textId="73152771" w:rsidR="000848FA" w:rsidRDefault="009A3662" w:rsidP="00BB782A">
      <w:pPr>
        <w:rPr>
          <w:vertAlign w:val="superscript"/>
        </w:rPr>
      </w:pPr>
      <w:r>
        <w:rPr>
          <w:rFonts w:hint="eastAsia"/>
          <w:vertAlign w:val="superscript"/>
        </w:rPr>
        <w:t xml:space="preserve"> </w:t>
      </w:r>
    </w:p>
    <w:p w14:paraId="476792B7" w14:textId="77777777" w:rsidR="00AF6EF0" w:rsidRPr="003E2E86" w:rsidRDefault="00AF6EF0" w:rsidP="00BB782A">
      <w:pPr>
        <w:rPr>
          <w:vertAlign w:val="superscript"/>
        </w:rPr>
      </w:pPr>
    </w:p>
    <w:tbl>
      <w:tblPr>
        <w:tblpPr w:leftFromText="187" w:rightFromText="187" w:vertAnchor="page" w:horzAnchor="margin" w:tblpXSpec="center" w:tblpY="2502"/>
        <w:tblW w:w="4817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172"/>
      </w:tblGrid>
      <w:tr w:rsidR="004C1D51" w:rsidRPr="003E2E86" w14:paraId="75752488" w14:textId="77777777" w:rsidTr="00451D03">
        <w:tc>
          <w:tcPr>
            <w:tcW w:w="817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43A8E63" w14:textId="4A43F884" w:rsidR="004C1D51" w:rsidRPr="003E2E86" w:rsidRDefault="004C1D51" w:rsidP="004C1D51">
            <w:pPr>
              <w:pStyle w:val="af"/>
              <w:rPr>
                <w:rFonts w:ascii="Cambria" w:hAnsi="Cambria"/>
              </w:rPr>
            </w:pPr>
            <w:r w:rsidRPr="003E2E86">
              <w:rPr>
                <w:rFonts w:ascii="Cambria" w:hAnsi="Cambria" w:hint="eastAsia"/>
                <w:lang w:val="zh-CN"/>
              </w:rPr>
              <w:t>深圳大学</w:t>
            </w:r>
          </w:p>
        </w:tc>
      </w:tr>
      <w:tr w:rsidR="004C1D51" w:rsidRPr="003E2E86" w14:paraId="6F773266" w14:textId="77777777" w:rsidTr="00451D03">
        <w:tc>
          <w:tcPr>
            <w:tcW w:w="8171" w:type="dxa"/>
          </w:tcPr>
          <w:p w14:paraId="30FBEE00" w14:textId="47FED337" w:rsidR="00AC6DDC" w:rsidRDefault="00EE3B52" w:rsidP="002A7426">
            <w:pPr>
              <w:pStyle w:val="af"/>
              <w:rPr>
                <w:rFonts w:ascii="Cambria" w:hAnsi="Cambria"/>
                <w:sz w:val="72"/>
                <w:szCs w:val="72"/>
                <w:lang w:eastAsia="zh-CN"/>
              </w:rPr>
            </w:pPr>
            <w:r>
              <w:rPr>
                <w:rFonts w:ascii="Cambria" w:hAnsi="Cambria"/>
                <w:sz w:val="72"/>
                <w:szCs w:val="72"/>
                <w:lang w:eastAsia="zh-CN"/>
              </w:rPr>
              <w:t>GNU/</w:t>
            </w:r>
            <w:r w:rsidR="000C26E6" w:rsidRPr="000C26E6">
              <w:rPr>
                <w:rFonts w:ascii="Cambria" w:hAnsi="Cambria" w:hint="eastAsia"/>
                <w:sz w:val="72"/>
                <w:szCs w:val="72"/>
                <w:lang w:eastAsia="zh-CN"/>
              </w:rPr>
              <w:t>Linux</w:t>
            </w:r>
            <w:r w:rsidR="009D5BA0">
              <w:rPr>
                <w:rFonts w:ascii="Cambria" w:hAnsi="Cambria"/>
                <w:sz w:val="72"/>
                <w:szCs w:val="72"/>
                <w:lang w:eastAsia="zh-CN"/>
              </w:rPr>
              <w:t xml:space="preserve"> C</w:t>
            </w:r>
            <w:r w:rsidR="00E17855">
              <w:rPr>
                <w:rFonts w:ascii="Cambria" w:hAnsi="Cambria" w:hint="eastAsia"/>
                <w:sz w:val="72"/>
                <w:szCs w:val="72"/>
                <w:lang w:eastAsia="zh-CN"/>
              </w:rPr>
              <w:t>程序</w:t>
            </w:r>
            <w:r w:rsidR="00BA15AE">
              <w:rPr>
                <w:rFonts w:ascii="Cambria" w:hAnsi="Cambria" w:hint="eastAsia"/>
                <w:sz w:val="72"/>
                <w:szCs w:val="72"/>
                <w:lang w:eastAsia="zh-CN"/>
              </w:rPr>
              <w:t>观察</w:t>
            </w:r>
          </w:p>
          <w:p w14:paraId="2A077AEE" w14:textId="4FD8145D" w:rsidR="00033FD8" w:rsidRDefault="00033FD8" w:rsidP="002A7426">
            <w:pPr>
              <w:pStyle w:val="af"/>
              <w:rPr>
                <w:rFonts w:ascii="Cambria" w:hAnsi="Cambria"/>
                <w:sz w:val="72"/>
                <w:szCs w:val="72"/>
                <w:lang w:eastAsia="zh-CN"/>
              </w:rPr>
            </w:pPr>
          </w:p>
          <w:p w14:paraId="7C03CA4F" w14:textId="77777777" w:rsidR="002A7426" w:rsidRPr="003E2E86" w:rsidRDefault="002A7426" w:rsidP="002A7426">
            <w:pPr>
              <w:pStyle w:val="af"/>
              <w:rPr>
                <w:rFonts w:ascii="Cambria" w:hAnsi="Cambria"/>
                <w:sz w:val="36"/>
                <w:szCs w:val="36"/>
                <w:lang w:eastAsia="zh-CN"/>
              </w:rPr>
            </w:pPr>
          </w:p>
          <w:p w14:paraId="38752E56" w14:textId="318829ED" w:rsidR="004C1D51" w:rsidRDefault="004C1D51" w:rsidP="00BE3F12">
            <w:pPr>
              <w:pStyle w:val="af"/>
              <w:rPr>
                <w:rFonts w:ascii="Cambria" w:hAnsi="Cambria"/>
                <w:sz w:val="36"/>
                <w:szCs w:val="36"/>
                <w:lang w:eastAsia="zh-CN"/>
              </w:rPr>
            </w:pP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(V</w:t>
            </w:r>
            <w:r w:rsidRPr="003E2E86">
              <w:rPr>
                <w:rFonts w:ascii="Cambria" w:hAnsi="Cambria" w:hint="eastAsia"/>
                <w:sz w:val="36"/>
                <w:szCs w:val="36"/>
                <w:lang w:eastAsia="zh-CN"/>
              </w:rPr>
              <w:t xml:space="preserve"> </w:t>
            </w: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0.</w:t>
            </w:r>
            <w:r w:rsidR="001D44B3">
              <w:rPr>
                <w:rFonts w:ascii="Cambria" w:hAnsi="Cambria" w:hint="eastAsia"/>
                <w:sz w:val="36"/>
                <w:szCs w:val="36"/>
                <w:lang w:eastAsia="zh-CN"/>
              </w:rPr>
              <w:t>9</w:t>
            </w: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)</w:t>
            </w:r>
          </w:p>
          <w:p w14:paraId="027F79FB" w14:textId="77777777" w:rsidR="00750029" w:rsidRPr="00750029" w:rsidRDefault="00750029" w:rsidP="002A7426">
            <w:pPr>
              <w:pStyle w:val="af"/>
              <w:rPr>
                <w:rFonts w:ascii="Cambria" w:hAnsi="Cambria"/>
                <w:sz w:val="72"/>
                <w:szCs w:val="72"/>
                <w:lang w:eastAsia="zh-CN"/>
              </w:rPr>
            </w:pPr>
          </w:p>
        </w:tc>
      </w:tr>
      <w:tr w:rsidR="004C1D51" w:rsidRPr="003E2E86" w14:paraId="1653F36D" w14:textId="77777777" w:rsidTr="00451D03">
        <w:tc>
          <w:tcPr>
            <w:tcW w:w="817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AD5774E" w14:textId="77777777" w:rsidR="00813D29" w:rsidRPr="003E2E86" w:rsidRDefault="00813D29" w:rsidP="004C1D51">
            <w:pPr>
              <w:pStyle w:val="af"/>
              <w:rPr>
                <w:rFonts w:ascii="Cambria" w:hAnsi="Cambria"/>
                <w:lang w:eastAsia="zh-CN"/>
              </w:rPr>
            </w:pPr>
          </w:p>
          <w:p w14:paraId="7A4ECCAA" w14:textId="0B00F0A9" w:rsidR="00813D29" w:rsidRPr="003E2E86" w:rsidRDefault="00813D29" w:rsidP="004C1D51">
            <w:pPr>
              <w:pStyle w:val="af"/>
              <w:rPr>
                <w:rFonts w:ascii="Cambria" w:hAnsi="Cambria"/>
                <w:sz w:val="30"/>
                <w:szCs w:val="30"/>
                <w:lang w:eastAsia="zh-CN"/>
              </w:rPr>
            </w:pPr>
            <w:r w:rsidRPr="003E2E86">
              <w:rPr>
                <w:rFonts w:ascii="Cambria" w:hAnsi="Cambria" w:hint="eastAsia"/>
                <w:sz w:val="30"/>
                <w:szCs w:val="30"/>
                <w:lang w:eastAsia="zh-CN"/>
              </w:rPr>
              <w:t>罗秋明</w:t>
            </w:r>
          </w:p>
          <w:p w14:paraId="3C0E9416" w14:textId="77777777" w:rsidR="00813D29" w:rsidRPr="003E2E86" w:rsidRDefault="00813D29" w:rsidP="004C1D51">
            <w:pPr>
              <w:pStyle w:val="af"/>
              <w:rPr>
                <w:rFonts w:ascii="Cambria" w:hAnsi="Cambria"/>
                <w:lang w:eastAsia="zh-CN"/>
              </w:rPr>
            </w:pPr>
          </w:p>
        </w:tc>
      </w:tr>
    </w:tbl>
    <w:p w14:paraId="2DAE5180" w14:textId="77777777" w:rsidR="00360BD4" w:rsidRPr="003E2E86" w:rsidRDefault="00360BD4" w:rsidP="002363D5"/>
    <w:p w14:paraId="1379581F" w14:textId="77777777" w:rsidR="00360BD4" w:rsidRPr="003E2E86" w:rsidRDefault="00360BD4" w:rsidP="002363D5"/>
    <w:p w14:paraId="31364EB7" w14:textId="122106D0" w:rsidR="0019717B" w:rsidRDefault="00360BD4">
      <w:pPr>
        <w:spacing w:line="240" w:lineRule="auto"/>
        <w:ind w:firstLine="0"/>
        <w:jc w:val="left"/>
      </w:pPr>
      <w:r w:rsidRPr="003E2E86">
        <w:br w:type="page"/>
      </w:r>
    </w:p>
    <w:p w14:paraId="3BEDB0F7" w14:textId="77777777" w:rsidR="00396DD4" w:rsidRPr="003E2E86" w:rsidRDefault="00396DD4" w:rsidP="002363D5"/>
    <w:p w14:paraId="22D513E4" w14:textId="77777777" w:rsidR="00D64D5A" w:rsidRDefault="00D64D5A" w:rsidP="008E72C0">
      <w:pPr>
        <w:jc w:val="center"/>
      </w:pPr>
      <w:r>
        <w:rPr>
          <w:lang w:val="zh-CN"/>
        </w:rPr>
        <w:t>目录</w:t>
      </w:r>
    </w:p>
    <w:p w14:paraId="7F256862" w14:textId="2A78B9B8" w:rsidR="004354FF" w:rsidRDefault="00B543CF">
      <w:pPr>
        <w:pStyle w:val="10"/>
        <w:rPr>
          <w:rFonts w:asciiTheme="minorHAnsi" w:eastAsiaTheme="minorEastAsia" w:hAnsiTheme="minorHAnsi" w:cstheme="minorBidi"/>
        </w:rPr>
      </w:pPr>
      <w:r>
        <w:fldChar w:fldCharType="begin"/>
      </w:r>
      <w:r w:rsidR="00D64D5A">
        <w:instrText xml:space="preserve"> TOC \o "1-3" \h \z \u </w:instrText>
      </w:r>
      <w:r>
        <w:fldChar w:fldCharType="separate"/>
      </w:r>
      <w:hyperlink w:anchor="_Toc2446674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1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实验环境构建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_Toc2446674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</w:t>
        </w:r>
        <w:r w:rsidR="004354FF">
          <w:rPr>
            <w:webHidden/>
          </w:rPr>
          <w:fldChar w:fldCharType="end"/>
        </w:r>
      </w:hyperlink>
    </w:p>
    <w:p w14:paraId="59226AFD" w14:textId="77315FC8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75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1.1.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安装</w:t>
        </w:r>
        <w:r w:rsidR="004354FF" w:rsidRPr="00B83628">
          <w:rPr>
            <w:rStyle w:val="a9"/>
          </w:rPr>
          <w:t>Linux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_Toc2446675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</w:t>
        </w:r>
        <w:r w:rsidR="004354FF">
          <w:rPr>
            <w:webHidden/>
          </w:rPr>
          <w:fldChar w:fldCharType="end"/>
        </w:r>
      </w:hyperlink>
    </w:p>
    <w:p w14:paraId="186F61A0" w14:textId="41DA173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76" w:history="1">
        <w:r w:rsidR="004354FF" w:rsidRPr="00B83628">
          <w:rPr>
            <w:rStyle w:val="a9"/>
            <w:noProof/>
          </w:rPr>
          <w:t>1.1.1.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下载</w:t>
        </w:r>
        <w:r w:rsidR="004354FF" w:rsidRPr="00B83628">
          <w:rPr>
            <w:rStyle w:val="a9"/>
            <w:noProof/>
          </w:rPr>
          <w:t>CentOS7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_Toc2446676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</w:t>
        </w:r>
        <w:r w:rsidR="004354FF">
          <w:rPr>
            <w:noProof/>
            <w:webHidden/>
          </w:rPr>
          <w:fldChar w:fldCharType="end"/>
        </w:r>
      </w:hyperlink>
    </w:p>
    <w:p w14:paraId="0400F851" w14:textId="4E3800E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77" w:history="1">
        <w:r w:rsidR="004354FF" w:rsidRPr="00B83628">
          <w:rPr>
            <w:rStyle w:val="a9"/>
            <w:noProof/>
          </w:rPr>
          <w:t>1.1.2.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CentOS7</w:t>
        </w:r>
        <w:r w:rsidR="004354FF" w:rsidRPr="00B83628">
          <w:rPr>
            <w:rStyle w:val="a9"/>
            <w:noProof/>
          </w:rPr>
          <w:t>安装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_Toc2446677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</w:t>
        </w:r>
        <w:r w:rsidR="004354FF">
          <w:rPr>
            <w:noProof/>
            <w:webHidden/>
          </w:rPr>
          <w:fldChar w:fldCharType="end"/>
        </w:r>
      </w:hyperlink>
    </w:p>
    <w:p w14:paraId="3442EFF4" w14:textId="78CB591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7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1.2.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虚拟机安装</w:t>
        </w:r>
        <w:r w:rsidR="004354FF" w:rsidRPr="00B83628">
          <w:rPr>
            <w:rStyle w:val="a9"/>
          </w:rPr>
          <w:t>Linux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_Toc2446678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7</w:t>
        </w:r>
        <w:r w:rsidR="004354FF">
          <w:rPr>
            <w:webHidden/>
          </w:rPr>
          <w:fldChar w:fldCharType="end"/>
        </w:r>
      </w:hyperlink>
    </w:p>
    <w:p w14:paraId="06FC23C8" w14:textId="6F1890E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79" w:history="1">
        <w:r w:rsidR="004354FF" w:rsidRPr="00B83628">
          <w:rPr>
            <w:rStyle w:val="a9"/>
            <w:noProof/>
          </w:rPr>
          <w:t>1.2.1.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VirtualBox</w:t>
        </w:r>
        <w:r w:rsidR="004354FF" w:rsidRPr="00B83628">
          <w:rPr>
            <w:rStyle w:val="a9"/>
            <w:noProof/>
          </w:rPr>
          <w:t>安装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_Toc2446679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</w:t>
        </w:r>
        <w:r w:rsidR="004354FF">
          <w:rPr>
            <w:noProof/>
            <w:webHidden/>
          </w:rPr>
          <w:fldChar w:fldCharType="end"/>
        </w:r>
      </w:hyperlink>
    </w:p>
    <w:p w14:paraId="11F575B8" w14:textId="5706A8A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0" w:history="1">
        <w:r w:rsidR="004354FF" w:rsidRPr="00B83628">
          <w:rPr>
            <w:rStyle w:val="a9"/>
            <w:noProof/>
          </w:rPr>
          <w:t>1.2.2.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虚拟机配置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10</w:t>
        </w:r>
        <w:r w:rsidR="004354FF">
          <w:rPr>
            <w:noProof/>
            <w:webHidden/>
          </w:rPr>
          <w:fldChar w:fldCharType="end"/>
        </w:r>
      </w:hyperlink>
    </w:p>
    <w:p w14:paraId="10B1C0F4" w14:textId="0C3C32C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1" w:history="1">
        <w:r w:rsidR="004354FF" w:rsidRPr="00B83628">
          <w:rPr>
            <w:rStyle w:val="a9"/>
            <w:noProof/>
          </w:rPr>
          <w:t>1.2.3.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虚拟机安装</w:t>
        </w:r>
        <w:r w:rsidR="004354FF" w:rsidRPr="00B83628">
          <w:rPr>
            <w:rStyle w:val="a9"/>
            <w:noProof/>
          </w:rPr>
          <w:t>Linux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16</w:t>
        </w:r>
        <w:r w:rsidR="004354FF">
          <w:rPr>
            <w:noProof/>
            <w:webHidden/>
          </w:rPr>
          <w:fldChar w:fldCharType="end"/>
        </w:r>
      </w:hyperlink>
    </w:p>
    <w:p w14:paraId="0E441175" w14:textId="47342F5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82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1.3.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ssh</w:t>
        </w:r>
        <w:r w:rsidR="004354FF" w:rsidRPr="00B83628">
          <w:rPr>
            <w:rStyle w:val="a9"/>
          </w:rPr>
          <w:t>远程终端访问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_Toc2446682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17</w:t>
        </w:r>
        <w:r w:rsidR="004354FF">
          <w:rPr>
            <w:webHidden/>
          </w:rPr>
          <w:fldChar w:fldCharType="end"/>
        </w:r>
      </w:hyperlink>
    </w:p>
    <w:p w14:paraId="645E6D8C" w14:textId="7737C68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3" w:history="1">
        <w:r w:rsidR="004354FF" w:rsidRPr="00B83628">
          <w:rPr>
            <w:rStyle w:val="a9"/>
            <w:noProof/>
          </w:rPr>
          <w:t>1.3.1.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Putty</w:t>
        </w:r>
        <w:r w:rsidR="004354FF" w:rsidRPr="00B83628">
          <w:rPr>
            <w:rStyle w:val="a9"/>
            <w:noProof/>
          </w:rPr>
          <w:t>客户端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17</w:t>
        </w:r>
        <w:r w:rsidR="004354FF">
          <w:rPr>
            <w:noProof/>
            <w:webHidden/>
          </w:rPr>
          <w:fldChar w:fldCharType="end"/>
        </w:r>
      </w:hyperlink>
    </w:p>
    <w:p w14:paraId="159D8EF8" w14:textId="43BDFC6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4" w:history="1">
        <w:r w:rsidR="004354FF" w:rsidRPr="00B83628">
          <w:rPr>
            <w:rStyle w:val="a9"/>
            <w:noProof/>
          </w:rPr>
          <w:t>1.3.2.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无密码登陆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19</w:t>
        </w:r>
        <w:r w:rsidR="004354FF">
          <w:rPr>
            <w:noProof/>
            <w:webHidden/>
          </w:rPr>
          <w:fldChar w:fldCharType="end"/>
        </w:r>
      </w:hyperlink>
    </w:p>
    <w:p w14:paraId="58828447" w14:textId="3D76111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5" w:history="1">
        <w:r w:rsidR="004354FF" w:rsidRPr="00B83628">
          <w:rPr>
            <w:rStyle w:val="a9"/>
            <w:noProof/>
          </w:rPr>
          <w:t>1.3.3.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xming</w:t>
        </w:r>
        <w:r w:rsidR="004354FF" w:rsidRPr="00B83628">
          <w:rPr>
            <w:rStyle w:val="a9"/>
            <w:noProof/>
          </w:rPr>
          <w:t>图形终端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21</w:t>
        </w:r>
        <w:r w:rsidR="004354FF">
          <w:rPr>
            <w:noProof/>
            <w:webHidden/>
          </w:rPr>
          <w:fldChar w:fldCharType="end"/>
        </w:r>
      </w:hyperlink>
    </w:p>
    <w:p w14:paraId="22197CE0" w14:textId="4E19368A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86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1.4.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初次接触</w:t>
        </w:r>
        <w:r w:rsidR="004354FF" w:rsidRPr="00B83628">
          <w:rPr>
            <w:rStyle w:val="a9"/>
          </w:rPr>
          <w:t>Linux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_Toc2446686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23</w:t>
        </w:r>
        <w:r w:rsidR="004354FF">
          <w:rPr>
            <w:webHidden/>
          </w:rPr>
          <w:fldChar w:fldCharType="end"/>
        </w:r>
      </w:hyperlink>
    </w:p>
    <w:p w14:paraId="46D85220" w14:textId="28055F4A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7" w:history="1">
        <w:r w:rsidR="004354FF" w:rsidRPr="00B83628">
          <w:rPr>
            <w:rStyle w:val="a9"/>
            <w:noProof/>
          </w:rPr>
          <w:t>1.4.1.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简单操作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23</w:t>
        </w:r>
        <w:r w:rsidR="004354FF">
          <w:rPr>
            <w:noProof/>
            <w:webHidden/>
          </w:rPr>
          <w:fldChar w:fldCharType="end"/>
        </w:r>
      </w:hyperlink>
    </w:p>
    <w:p w14:paraId="73D36AAA" w14:textId="3F940E6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88" w:history="1">
        <w:r w:rsidR="004354FF" w:rsidRPr="00B83628">
          <w:rPr>
            <w:rStyle w:val="a9"/>
            <w:noProof/>
          </w:rPr>
          <w:t>1.4.2.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运行</w:t>
        </w:r>
        <w:r w:rsidR="004354FF" w:rsidRPr="00B83628">
          <w:rPr>
            <w:rStyle w:val="a9"/>
            <w:noProof/>
          </w:rPr>
          <w:t>HelloWorld</w:t>
        </w:r>
        <w:r w:rsidR="004354FF" w:rsidRPr="00B83628">
          <w:rPr>
            <w:rStyle w:val="a9"/>
            <w:noProof/>
          </w:rPr>
          <w:t>程序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_Toc2446688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27</w:t>
        </w:r>
        <w:r w:rsidR="004354FF">
          <w:rPr>
            <w:noProof/>
            <w:webHidden/>
          </w:rPr>
          <w:fldChar w:fldCharType="end"/>
        </w:r>
      </w:hyperlink>
    </w:p>
    <w:p w14:paraId="10B0022F" w14:textId="544F270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89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1.5.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_Toc2446689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30</w:t>
        </w:r>
        <w:r w:rsidR="004354FF">
          <w:rPr>
            <w:webHidden/>
          </w:rPr>
          <w:fldChar w:fldCharType="end"/>
        </w:r>
      </w:hyperlink>
    </w:p>
    <w:p w14:paraId="4B507374" w14:textId="6A684377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690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2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程序编译与运行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_Toc2446690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31</w:t>
        </w:r>
        <w:r w:rsidR="004354FF">
          <w:rPr>
            <w:webHidden/>
          </w:rPr>
          <w:fldChar w:fldCharType="end"/>
        </w:r>
      </w:hyperlink>
    </w:p>
    <w:p w14:paraId="686A13B0" w14:textId="065D2863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9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2.1.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编译的各阶段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_Toc2446691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32</w:t>
        </w:r>
        <w:r w:rsidR="004354FF">
          <w:rPr>
            <w:webHidden/>
          </w:rPr>
          <w:fldChar w:fldCharType="end"/>
        </w:r>
      </w:hyperlink>
    </w:p>
    <w:p w14:paraId="48822C04" w14:textId="271E395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2" w:history="1">
        <w:r w:rsidR="004354FF" w:rsidRPr="00B83628">
          <w:rPr>
            <w:rStyle w:val="a9"/>
            <w:noProof/>
          </w:rPr>
          <w:t>2.1.1.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源代码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32</w:t>
        </w:r>
        <w:r w:rsidR="004354FF">
          <w:rPr>
            <w:noProof/>
            <w:webHidden/>
          </w:rPr>
          <w:fldChar w:fldCharType="end"/>
        </w:r>
      </w:hyperlink>
    </w:p>
    <w:p w14:paraId="44DF7091" w14:textId="798BA88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3" w:history="1">
        <w:r w:rsidR="004354FF" w:rsidRPr="00B83628">
          <w:rPr>
            <w:rStyle w:val="a9"/>
            <w:noProof/>
          </w:rPr>
          <w:t>2.1.2.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预处理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33</w:t>
        </w:r>
        <w:r w:rsidR="004354FF">
          <w:rPr>
            <w:noProof/>
            <w:webHidden/>
          </w:rPr>
          <w:fldChar w:fldCharType="end"/>
        </w:r>
      </w:hyperlink>
    </w:p>
    <w:p w14:paraId="4AEE3FB8" w14:textId="6E3C911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4" w:history="1">
        <w:r w:rsidR="004354FF" w:rsidRPr="00B83628">
          <w:rPr>
            <w:rStyle w:val="a9"/>
            <w:noProof/>
          </w:rPr>
          <w:t>2.1.3.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编译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35</w:t>
        </w:r>
        <w:r w:rsidR="004354FF">
          <w:rPr>
            <w:noProof/>
            <w:webHidden/>
          </w:rPr>
          <w:fldChar w:fldCharType="end"/>
        </w:r>
      </w:hyperlink>
    </w:p>
    <w:p w14:paraId="310F55E7" w14:textId="7138F96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5" w:history="1">
        <w:r w:rsidR="004354FF" w:rsidRPr="00B83628">
          <w:rPr>
            <w:rStyle w:val="a9"/>
            <w:noProof/>
          </w:rPr>
          <w:t>2.1.4.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汇编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36</w:t>
        </w:r>
        <w:r w:rsidR="004354FF">
          <w:rPr>
            <w:noProof/>
            <w:webHidden/>
          </w:rPr>
          <w:fldChar w:fldCharType="end"/>
        </w:r>
      </w:hyperlink>
    </w:p>
    <w:p w14:paraId="345F5383" w14:textId="0FE19F88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6" w:history="1">
        <w:r w:rsidR="004354FF" w:rsidRPr="00B83628">
          <w:rPr>
            <w:rStyle w:val="a9"/>
            <w:noProof/>
          </w:rPr>
          <w:t>2.1.5.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链接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38</w:t>
        </w:r>
        <w:r w:rsidR="004354FF">
          <w:rPr>
            <w:noProof/>
            <w:webHidden/>
          </w:rPr>
          <w:fldChar w:fldCharType="end"/>
        </w:r>
      </w:hyperlink>
    </w:p>
    <w:p w14:paraId="4813A533" w14:textId="0A496F9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7" w:history="1">
        <w:r w:rsidR="004354FF" w:rsidRPr="00B83628">
          <w:rPr>
            <w:rStyle w:val="a9"/>
            <w:noProof/>
          </w:rPr>
          <w:t>2.1.6.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GCC</w:t>
        </w:r>
        <w:r w:rsidR="004354FF" w:rsidRPr="00B83628">
          <w:rPr>
            <w:rStyle w:val="a9"/>
            <w:noProof/>
          </w:rPr>
          <w:t>编译驱动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39</w:t>
        </w:r>
        <w:r w:rsidR="004354FF">
          <w:rPr>
            <w:noProof/>
            <w:webHidden/>
          </w:rPr>
          <w:fldChar w:fldCharType="end"/>
        </w:r>
      </w:hyperlink>
    </w:p>
    <w:p w14:paraId="34B582D9" w14:textId="288D6B83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69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2.2.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GCC</w:t>
        </w:r>
        <w:r w:rsidR="004354FF" w:rsidRPr="00B83628">
          <w:rPr>
            <w:rStyle w:val="a9"/>
          </w:rPr>
          <w:t>基本用法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_Toc2446698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40</w:t>
        </w:r>
        <w:r w:rsidR="004354FF">
          <w:rPr>
            <w:webHidden/>
          </w:rPr>
          <w:fldChar w:fldCharType="end"/>
        </w:r>
      </w:hyperlink>
    </w:p>
    <w:p w14:paraId="32699932" w14:textId="5C5F1DB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699" w:history="1">
        <w:r w:rsidR="004354FF" w:rsidRPr="00B83628">
          <w:rPr>
            <w:rStyle w:val="a9"/>
            <w:noProof/>
          </w:rPr>
          <w:t>2.2.1.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C</w:t>
        </w:r>
        <w:r w:rsidR="004354FF" w:rsidRPr="00B83628">
          <w:rPr>
            <w:rStyle w:val="a9"/>
            <w:noProof/>
          </w:rPr>
          <w:t>语言标准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_Toc2446699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41</w:t>
        </w:r>
        <w:r w:rsidR="004354FF">
          <w:rPr>
            <w:noProof/>
            <w:webHidden/>
          </w:rPr>
          <w:fldChar w:fldCharType="end"/>
        </w:r>
      </w:hyperlink>
    </w:p>
    <w:p w14:paraId="1826EF41" w14:textId="34E1A2CB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0" w:history="1">
        <w:r w:rsidR="004354FF" w:rsidRPr="00B83628">
          <w:rPr>
            <w:rStyle w:val="a9"/>
            <w:noProof/>
          </w:rPr>
          <w:t>2.2.2.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库的使用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42</w:t>
        </w:r>
        <w:r w:rsidR="004354FF">
          <w:rPr>
            <w:noProof/>
            <w:webHidden/>
          </w:rPr>
          <w:fldChar w:fldCharType="end"/>
        </w:r>
      </w:hyperlink>
    </w:p>
    <w:p w14:paraId="28B54D28" w14:textId="5994607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1" w:history="1">
        <w:r w:rsidR="004354FF" w:rsidRPr="00B83628">
          <w:rPr>
            <w:rStyle w:val="a9"/>
            <w:noProof/>
          </w:rPr>
          <w:t>2.2.3.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搜索路径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46</w:t>
        </w:r>
        <w:r w:rsidR="004354FF">
          <w:rPr>
            <w:noProof/>
            <w:webHidden/>
          </w:rPr>
          <w:fldChar w:fldCharType="end"/>
        </w:r>
      </w:hyperlink>
    </w:p>
    <w:p w14:paraId="4E5DC861" w14:textId="5AD4AC4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2" w:history="1">
        <w:r w:rsidR="004354FF" w:rsidRPr="00B83628">
          <w:rPr>
            <w:rStyle w:val="a9"/>
            <w:noProof/>
          </w:rPr>
          <w:t>2.2.4.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编译警告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50</w:t>
        </w:r>
        <w:r w:rsidR="004354FF">
          <w:rPr>
            <w:noProof/>
            <w:webHidden/>
          </w:rPr>
          <w:fldChar w:fldCharType="end"/>
        </w:r>
      </w:hyperlink>
    </w:p>
    <w:p w14:paraId="7EDD0AB3" w14:textId="14F0C785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03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2.3.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GDB</w:t>
        </w:r>
        <w:r w:rsidR="004354FF" w:rsidRPr="00B83628">
          <w:rPr>
            <w:rStyle w:val="a9"/>
          </w:rPr>
          <w:t>调试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_Toc2446703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53</w:t>
        </w:r>
        <w:r w:rsidR="004354FF">
          <w:rPr>
            <w:webHidden/>
          </w:rPr>
          <w:fldChar w:fldCharType="end"/>
        </w:r>
      </w:hyperlink>
    </w:p>
    <w:p w14:paraId="00F07097" w14:textId="7E38B30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4" w:history="1">
        <w:r w:rsidR="004354FF" w:rsidRPr="00B83628">
          <w:rPr>
            <w:rStyle w:val="a9"/>
            <w:noProof/>
          </w:rPr>
          <w:t>2.3.1.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代码准备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53</w:t>
        </w:r>
        <w:r w:rsidR="004354FF">
          <w:rPr>
            <w:noProof/>
            <w:webHidden/>
          </w:rPr>
          <w:fldChar w:fldCharType="end"/>
        </w:r>
      </w:hyperlink>
    </w:p>
    <w:p w14:paraId="231BF233" w14:textId="66B75FBB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5" w:history="1">
        <w:r w:rsidR="004354FF" w:rsidRPr="00B83628">
          <w:rPr>
            <w:rStyle w:val="a9"/>
            <w:noProof/>
          </w:rPr>
          <w:t>2.3.2.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运行代码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55</w:t>
        </w:r>
        <w:r w:rsidR="004354FF">
          <w:rPr>
            <w:noProof/>
            <w:webHidden/>
          </w:rPr>
          <w:fldChar w:fldCharType="end"/>
        </w:r>
      </w:hyperlink>
    </w:p>
    <w:p w14:paraId="022761DA" w14:textId="74C69A3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6" w:history="1">
        <w:r w:rsidR="004354FF" w:rsidRPr="00B83628">
          <w:rPr>
            <w:rStyle w:val="a9"/>
            <w:noProof/>
          </w:rPr>
          <w:t>2.3.3.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查看变量和内存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58</w:t>
        </w:r>
        <w:r w:rsidR="004354FF">
          <w:rPr>
            <w:noProof/>
            <w:webHidden/>
          </w:rPr>
          <w:fldChar w:fldCharType="end"/>
        </w:r>
      </w:hyperlink>
    </w:p>
    <w:p w14:paraId="3BE1A693" w14:textId="7496F77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07" w:history="1">
        <w:r w:rsidR="004354FF" w:rsidRPr="00B83628">
          <w:rPr>
            <w:rStyle w:val="a9"/>
            <w:noProof/>
          </w:rPr>
          <w:t>2.3.4.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图形前端</w:t>
        </w:r>
        <w:r w:rsidR="004354FF" w:rsidRPr="00B83628">
          <w:rPr>
            <w:rStyle w:val="a9"/>
            <w:noProof/>
          </w:rPr>
          <w:t>TUI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_Toc2446707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62</w:t>
        </w:r>
        <w:r w:rsidR="004354FF">
          <w:rPr>
            <w:noProof/>
            <w:webHidden/>
          </w:rPr>
          <w:fldChar w:fldCharType="end"/>
        </w:r>
      </w:hyperlink>
    </w:p>
    <w:p w14:paraId="5AC02457" w14:textId="77E23925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0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2.4.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_Toc2446708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62</w:t>
        </w:r>
        <w:r w:rsidR="004354FF">
          <w:rPr>
            <w:webHidden/>
          </w:rPr>
          <w:fldChar w:fldCharType="end"/>
        </w:r>
      </w:hyperlink>
    </w:p>
    <w:p w14:paraId="183F08FB" w14:textId="5E711D84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09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_Toc2446709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62</w:t>
        </w:r>
        <w:r w:rsidR="004354FF">
          <w:rPr>
            <w:webHidden/>
          </w:rPr>
          <w:fldChar w:fldCharType="end"/>
        </w:r>
      </w:hyperlink>
    </w:p>
    <w:p w14:paraId="454843D3" w14:textId="1BBF8CED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10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3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数据、运算与控制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_Toc2446710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64</w:t>
        </w:r>
        <w:r w:rsidR="004354FF">
          <w:rPr>
            <w:webHidden/>
          </w:rPr>
          <w:fldChar w:fldCharType="end"/>
        </w:r>
      </w:hyperlink>
    </w:p>
    <w:p w14:paraId="005EC9CD" w14:textId="4F2C768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1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3.1.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X86-64 ISA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_Toc2446711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64</w:t>
        </w:r>
        <w:r w:rsidR="004354FF">
          <w:rPr>
            <w:webHidden/>
          </w:rPr>
          <w:fldChar w:fldCharType="end"/>
        </w:r>
      </w:hyperlink>
    </w:p>
    <w:p w14:paraId="4F707046" w14:textId="1718069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2" w:history="1">
        <w:r w:rsidR="004354FF" w:rsidRPr="00B83628">
          <w:rPr>
            <w:rStyle w:val="a9"/>
            <w:rFonts w:ascii="Cambria" w:hAnsi="Cambria"/>
            <w:noProof/>
          </w:rPr>
          <w:t>3.1.1.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rFonts w:ascii="Cambria" w:hAnsi="Cambria"/>
            <w:bCs/>
            <w:noProof/>
          </w:rPr>
          <w:t>寄存器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64</w:t>
        </w:r>
        <w:r w:rsidR="004354FF">
          <w:rPr>
            <w:noProof/>
            <w:webHidden/>
          </w:rPr>
          <w:fldChar w:fldCharType="end"/>
        </w:r>
      </w:hyperlink>
    </w:p>
    <w:p w14:paraId="27900D1E" w14:textId="666ACCE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3" w:history="1">
        <w:r w:rsidR="004354FF" w:rsidRPr="00B83628">
          <w:rPr>
            <w:rStyle w:val="a9"/>
            <w:noProof/>
          </w:rPr>
          <w:t>3.1.2.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内存空间与</w:t>
        </w:r>
        <w:r w:rsidR="004354FF" w:rsidRPr="00B83628">
          <w:rPr>
            <w:rStyle w:val="a9"/>
            <w:noProof/>
          </w:rPr>
          <w:t>IO</w:t>
        </w:r>
        <w:r w:rsidR="004354FF" w:rsidRPr="00B83628">
          <w:rPr>
            <w:rStyle w:val="a9"/>
            <w:noProof/>
          </w:rPr>
          <w:t>空间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68</w:t>
        </w:r>
        <w:r w:rsidR="004354FF">
          <w:rPr>
            <w:noProof/>
            <w:webHidden/>
          </w:rPr>
          <w:fldChar w:fldCharType="end"/>
        </w:r>
      </w:hyperlink>
    </w:p>
    <w:p w14:paraId="5C53F809" w14:textId="2A1649FC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14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3.2.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数据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_Toc2446714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69</w:t>
        </w:r>
        <w:r w:rsidR="004354FF">
          <w:rPr>
            <w:webHidden/>
          </w:rPr>
          <w:fldChar w:fldCharType="end"/>
        </w:r>
      </w:hyperlink>
    </w:p>
    <w:p w14:paraId="1C5F5DB1" w14:textId="74AFD2F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5" w:history="1">
        <w:r w:rsidR="004354FF" w:rsidRPr="00B83628">
          <w:rPr>
            <w:rStyle w:val="a9"/>
            <w:noProof/>
          </w:rPr>
          <w:t>3.2.1.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数据大小、字节序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69</w:t>
        </w:r>
        <w:r w:rsidR="004354FF">
          <w:rPr>
            <w:noProof/>
            <w:webHidden/>
          </w:rPr>
          <w:fldChar w:fldCharType="end"/>
        </w:r>
      </w:hyperlink>
    </w:p>
    <w:p w14:paraId="119A22C6" w14:textId="7F57446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6" w:history="1">
        <w:r w:rsidR="004354FF" w:rsidRPr="00B83628">
          <w:rPr>
            <w:rStyle w:val="a9"/>
            <w:noProof/>
          </w:rPr>
          <w:t>3.2.2.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数组、结构体和联合体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71</w:t>
        </w:r>
        <w:r w:rsidR="004354FF">
          <w:rPr>
            <w:noProof/>
            <w:webHidden/>
          </w:rPr>
          <w:fldChar w:fldCharType="end"/>
        </w:r>
      </w:hyperlink>
    </w:p>
    <w:p w14:paraId="6134C6BE" w14:textId="0052E33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7" w:history="1">
        <w:r w:rsidR="004354FF" w:rsidRPr="00B83628">
          <w:rPr>
            <w:rStyle w:val="a9"/>
            <w:noProof/>
          </w:rPr>
          <w:t>3.2.3.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数据布局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73</w:t>
        </w:r>
        <w:r w:rsidR="004354FF">
          <w:rPr>
            <w:noProof/>
            <w:webHidden/>
          </w:rPr>
          <w:fldChar w:fldCharType="end"/>
        </w:r>
      </w:hyperlink>
    </w:p>
    <w:p w14:paraId="40B9456F" w14:textId="7FBDB3FB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1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3.3.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运算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_Toc2446718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76</w:t>
        </w:r>
        <w:r w:rsidR="004354FF">
          <w:rPr>
            <w:webHidden/>
          </w:rPr>
          <w:fldChar w:fldCharType="end"/>
        </w:r>
      </w:hyperlink>
    </w:p>
    <w:p w14:paraId="1EA98812" w14:textId="63A8D982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19" w:history="1">
        <w:r w:rsidR="004354FF" w:rsidRPr="00B83628">
          <w:rPr>
            <w:rStyle w:val="a9"/>
            <w:noProof/>
          </w:rPr>
          <w:t>3.3.1.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数据传送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_Toc2446719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76</w:t>
        </w:r>
        <w:r w:rsidR="004354FF">
          <w:rPr>
            <w:noProof/>
            <w:webHidden/>
          </w:rPr>
          <w:fldChar w:fldCharType="end"/>
        </w:r>
      </w:hyperlink>
    </w:p>
    <w:p w14:paraId="68D5DEB9" w14:textId="1513533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20" w:history="1">
        <w:r w:rsidR="004354FF" w:rsidRPr="00B83628">
          <w:rPr>
            <w:rStyle w:val="a9"/>
            <w:noProof/>
          </w:rPr>
          <w:t>3.3.2.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算术</w:t>
        </w:r>
        <w:r w:rsidR="004354FF" w:rsidRPr="00B83628">
          <w:rPr>
            <w:rStyle w:val="a9"/>
            <w:noProof/>
          </w:rPr>
          <w:t>/</w:t>
        </w:r>
        <w:r w:rsidR="004354FF" w:rsidRPr="00B83628">
          <w:rPr>
            <w:rStyle w:val="a9"/>
            <w:noProof/>
          </w:rPr>
          <w:t>逻辑运算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_Toc2446720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77</w:t>
        </w:r>
        <w:r w:rsidR="004354FF">
          <w:rPr>
            <w:noProof/>
            <w:webHidden/>
          </w:rPr>
          <w:fldChar w:fldCharType="end"/>
        </w:r>
      </w:hyperlink>
    </w:p>
    <w:p w14:paraId="6FCE4448" w14:textId="67476BE2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21" w:history="1">
        <w:r w:rsidR="004354FF" w:rsidRPr="00B83628">
          <w:rPr>
            <w:rStyle w:val="a9"/>
            <w:noProof/>
          </w:rPr>
          <w:t>3.3.3.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加载有效地址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_Toc2446721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78</w:t>
        </w:r>
        <w:r w:rsidR="004354FF">
          <w:rPr>
            <w:noProof/>
            <w:webHidden/>
          </w:rPr>
          <w:fldChar w:fldCharType="end"/>
        </w:r>
      </w:hyperlink>
    </w:p>
    <w:p w14:paraId="571E7FA2" w14:textId="15EE8D78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22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3.4.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控制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_Toc2446722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79</w:t>
        </w:r>
        <w:r w:rsidR="004354FF">
          <w:rPr>
            <w:webHidden/>
          </w:rPr>
          <w:fldChar w:fldCharType="end"/>
        </w:r>
      </w:hyperlink>
    </w:p>
    <w:p w14:paraId="48133EE5" w14:textId="0CBFEA4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23" w:history="1">
        <w:r w:rsidR="004354FF" w:rsidRPr="00B83628">
          <w:rPr>
            <w:rStyle w:val="a9"/>
            <w:noProof/>
          </w:rPr>
          <w:t>3.4.1.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条件跳转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_Toc2446723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79</w:t>
        </w:r>
        <w:r w:rsidR="004354FF">
          <w:rPr>
            <w:noProof/>
            <w:webHidden/>
          </w:rPr>
          <w:fldChar w:fldCharType="end"/>
        </w:r>
      </w:hyperlink>
    </w:p>
    <w:p w14:paraId="2560B740" w14:textId="2E5A66D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24" w:history="1">
        <w:r w:rsidR="004354FF" w:rsidRPr="00B83628">
          <w:rPr>
            <w:rStyle w:val="a9"/>
            <w:noProof/>
          </w:rPr>
          <w:t>3.4.2.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C</w:t>
        </w:r>
        <w:r w:rsidR="004354FF" w:rsidRPr="00B83628">
          <w:rPr>
            <w:rStyle w:val="a9"/>
            <w:noProof/>
          </w:rPr>
          <w:t>语言控制语句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_Toc2446724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81</w:t>
        </w:r>
        <w:r w:rsidR="004354FF">
          <w:rPr>
            <w:noProof/>
            <w:webHidden/>
          </w:rPr>
          <w:fldChar w:fldCharType="end"/>
        </w:r>
      </w:hyperlink>
    </w:p>
    <w:p w14:paraId="0A62E6D9" w14:textId="0AB74179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25" w:history="1">
        <w:r w:rsidR="004354FF" w:rsidRPr="00B83628">
          <w:rPr>
            <w:rStyle w:val="a9"/>
            <w:noProof/>
          </w:rPr>
          <w:t>3.4.3.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函数调用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_Toc2446725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91</w:t>
        </w:r>
        <w:r w:rsidR="004354FF">
          <w:rPr>
            <w:noProof/>
            <w:webHidden/>
          </w:rPr>
          <w:fldChar w:fldCharType="end"/>
        </w:r>
      </w:hyperlink>
    </w:p>
    <w:p w14:paraId="0F3EC915" w14:textId="3BCB29A3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26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3.5.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_Toc2446726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113</w:t>
        </w:r>
        <w:r w:rsidR="004354FF">
          <w:rPr>
            <w:webHidden/>
          </w:rPr>
          <w:fldChar w:fldCharType="end"/>
        </w:r>
      </w:hyperlink>
    </w:p>
    <w:p w14:paraId="76B4F195" w14:textId="04F1FD8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27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_Toc2446727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113</w:t>
        </w:r>
        <w:r w:rsidR="004354FF">
          <w:rPr>
            <w:webHidden/>
          </w:rPr>
          <w:fldChar w:fldCharType="end"/>
        </w:r>
      </w:hyperlink>
    </w:p>
    <w:p w14:paraId="16A4E1DC" w14:textId="1FDEA3EE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28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4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链接与可执行文件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_Toc2446728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114</w:t>
        </w:r>
        <w:r w:rsidR="004354FF">
          <w:rPr>
            <w:webHidden/>
          </w:rPr>
          <w:fldChar w:fldCharType="end"/>
        </w:r>
      </w:hyperlink>
    </w:p>
    <w:p w14:paraId="4E796ACB" w14:textId="2E02A6D7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29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4.1.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生成可执行文件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_Toc2446729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114</w:t>
        </w:r>
        <w:r w:rsidR="004354FF">
          <w:rPr>
            <w:webHidden/>
          </w:rPr>
          <w:fldChar w:fldCharType="end"/>
        </w:r>
      </w:hyperlink>
    </w:p>
    <w:p w14:paraId="2302DE97" w14:textId="164EBFE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0" w:history="1">
        <w:r w:rsidR="004354FF" w:rsidRPr="00B83628">
          <w:rPr>
            <w:rStyle w:val="a9"/>
            <w:noProof/>
          </w:rPr>
          <w:t>4.1.1.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样例代码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115</w:t>
        </w:r>
        <w:r w:rsidR="004354FF">
          <w:rPr>
            <w:noProof/>
            <w:webHidden/>
          </w:rPr>
          <w:fldChar w:fldCharType="end"/>
        </w:r>
      </w:hyperlink>
    </w:p>
    <w:p w14:paraId="40220F76" w14:textId="2CDDEDB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1" w:history="1">
        <w:r w:rsidR="004354FF" w:rsidRPr="00B83628">
          <w:rPr>
            <w:rStyle w:val="a9"/>
            <w:noProof/>
          </w:rPr>
          <w:t>4.1.2.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进程影像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116</w:t>
        </w:r>
        <w:r w:rsidR="004354FF">
          <w:rPr>
            <w:noProof/>
            <w:webHidden/>
          </w:rPr>
          <w:fldChar w:fldCharType="end"/>
        </w:r>
      </w:hyperlink>
    </w:p>
    <w:p w14:paraId="75B7FC14" w14:textId="2D720C7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2" w:history="1">
        <w:r w:rsidR="004354FF" w:rsidRPr="00B83628">
          <w:rPr>
            <w:rStyle w:val="a9"/>
            <w:noProof/>
          </w:rPr>
          <w:t>4.1.3.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ELF</w:t>
        </w:r>
        <w:r w:rsidR="004354FF" w:rsidRPr="00B83628">
          <w:rPr>
            <w:rStyle w:val="a9"/>
            <w:noProof/>
          </w:rPr>
          <w:t>文件与装入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119</w:t>
        </w:r>
        <w:r w:rsidR="004354FF">
          <w:rPr>
            <w:noProof/>
            <w:webHidden/>
          </w:rPr>
          <w:fldChar w:fldCharType="end"/>
        </w:r>
      </w:hyperlink>
    </w:p>
    <w:p w14:paraId="2E4E7FC8" w14:textId="774961A2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33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4.2.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可重定位目标文件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_Toc2446733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129</w:t>
        </w:r>
        <w:r w:rsidR="004354FF">
          <w:rPr>
            <w:webHidden/>
          </w:rPr>
          <w:fldChar w:fldCharType="end"/>
        </w:r>
      </w:hyperlink>
    </w:p>
    <w:p w14:paraId="1488E085" w14:textId="30530D64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4" w:history="1">
        <w:r w:rsidR="004354FF" w:rsidRPr="00B83628">
          <w:rPr>
            <w:rStyle w:val="a9"/>
            <w:noProof/>
          </w:rPr>
          <w:t>4.2.1.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目标文件的节（</w:t>
        </w:r>
        <w:r w:rsidR="004354FF" w:rsidRPr="00B83628">
          <w:rPr>
            <w:rStyle w:val="a9"/>
            <w:noProof/>
          </w:rPr>
          <w:t>section</w:t>
        </w:r>
        <w:r w:rsidR="004354FF" w:rsidRPr="00B83628">
          <w:rPr>
            <w:rStyle w:val="a9"/>
            <w:noProof/>
          </w:rPr>
          <w:t>）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130</w:t>
        </w:r>
        <w:r w:rsidR="004354FF">
          <w:rPr>
            <w:noProof/>
            <w:webHidden/>
          </w:rPr>
          <w:fldChar w:fldCharType="end"/>
        </w:r>
      </w:hyperlink>
    </w:p>
    <w:p w14:paraId="6219FF05" w14:textId="09D960C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5" w:history="1">
        <w:r w:rsidR="004354FF" w:rsidRPr="00B83628">
          <w:rPr>
            <w:rStyle w:val="a9"/>
            <w:noProof/>
          </w:rPr>
          <w:t>4.2.2.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符号及重定位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133</w:t>
        </w:r>
        <w:r w:rsidR="004354FF">
          <w:rPr>
            <w:noProof/>
            <w:webHidden/>
          </w:rPr>
          <w:fldChar w:fldCharType="end"/>
        </w:r>
      </w:hyperlink>
    </w:p>
    <w:p w14:paraId="1A593F35" w14:textId="19611EE4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6" w:history="1">
        <w:r w:rsidR="004354FF" w:rsidRPr="00B83628">
          <w:rPr>
            <w:rStyle w:val="a9"/>
            <w:noProof/>
          </w:rPr>
          <w:t>4.2.3.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符号表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141</w:t>
        </w:r>
        <w:r w:rsidR="004354FF">
          <w:rPr>
            <w:noProof/>
            <w:webHidden/>
          </w:rPr>
          <w:fldChar w:fldCharType="end"/>
        </w:r>
      </w:hyperlink>
    </w:p>
    <w:p w14:paraId="6CDA864E" w14:textId="72403897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37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4.3.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静态链接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_Toc2446737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144</w:t>
        </w:r>
        <w:r w:rsidR="004354FF">
          <w:rPr>
            <w:webHidden/>
          </w:rPr>
          <w:fldChar w:fldCharType="end"/>
        </w:r>
      </w:hyperlink>
    </w:p>
    <w:p w14:paraId="165F4511" w14:textId="2773BD25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8" w:history="1">
        <w:r w:rsidR="004354FF" w:rsidRPr="00B83628">
          <w:rPr>
            <w:rStyle w:val="a9"/>
            <w:noProof/>
          </w:rPr>
          <w:t>4.3.1.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布局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145</w:t>
        </w:r>
        <w:r w:rsidR="004354FF">
          <w:rPr>
            <w:noProof/>
            <w:webHidden/>
          </w:rPr>
          <w:fldChar w:fldCharType="end"/>
        </w:r>
      </w:hyperlink>
    </w:p>
    <w:p w14:paraId="5FE951D9" w14:textId="192A28FB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39" w:history="1">
        <w:r w:rsidR="004354FF" w:rsidRPr="00B83628">
          <w:rPr>
            <w:rStyle w:val="a9"/>
            <w:noProof/>
          </w:rPr>
          <w:t>4.3.2.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符号解析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_Toc2446739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148</w:t>
        </w:r>
        <w:r w:rsidR="004354FF">
          <w:rPr>
            <w:noProof/>
            <w:webHidden/>
          </w:rPr>
          <w:fldChar w:fldCharType="end"/>
        </w:r>
      </w:hyperlink>
    </w:p>
    <w:p w14:paraId="14F5E646" w14:textId="2F2DAEB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40" w:history="1">
        <w:r w:rsidR="004354FF" w:rsidRPr="00B83628">
          <w:rPr>
            <w:rStyle w:val="a9"/>
            <w:noProof/>
          </w:rPr>
          <w:t>4.3.3.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静态重定位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_Toc2446740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149</w:t>
        </w:r>
        <w:r w:rsidR="004354FF">
          <w:rPr>
            <w:noProof/>
            <w:webHidden/>
          </w:rPr>
          <w:fldChar w:fldCharType="end"/>
        </w:r>
      </w:hyperlink>
    </w:p>
    <w:p w14:paraId="388FC93F" w14:textId="041150EA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4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4.4.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动态链接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_Toc2446741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154</w:t>
        </w:r>
        <w:r w:rsidR="004354FF">
          <w:rPr>
            <w:webHidden/>
          </w:rPr>
          <w:fldChar w:fldCharType="end"/>
        </w:r>
      </w:hyperlink>
    </w:p>
    <w:p w14:paraId="7F284A1A" w14:textId="3B38264B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42" w:history="1">
        <w:r w:rsidR="004354FF" w:rsidRPr="00B83628">
          <w:rPr>
            <w:rStyle w:val="a9"/>
            <w:noProof/>
          </w:rPr>
          <w:t>4.4.1.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样例代码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_Toc2446742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155</w:t>
        </w:r>
        <w:r w:rsidR="004354FF">
          <w:rPr>
            <w:noProof/>
            <w:webHidden/>
          </w:rPr>
          <w:fldChar w:fldCharType="end"/>
        </w:r>
      </w:hyperlink>
    </w:p>
    <w:p w14:paraId="47AFCDF1" w14:textId="53F537D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43" w:history="1">
        <w:r w:rsidR="004354FF" w:rsidRPr="00B83628">
          <w:rPr>
            <w:rStyle w:val="a9"/>
            <w:noProof/>
          </w:rPr>
          <w:t>4.4.2.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动态链接库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_Toc2446743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157</w:t>
        </w:r>
        <w:r w:rsidR="004354FF">
          <w:rPr>
            <w:noProof/>
            <w:webHidden/>
          </w:rPr>
          <w:fldChar w:fldCharType="end"/>
        </w:r>
      </w:hyperlink>
    </w:p>
    <w:p w14:paraId="3E7C7230" w14:textId="24F522BB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44" w:history="1">
        <w:r w:rsidR="004354FF" w:rsidRPr="00B83628">
          <w:rPr>
            <w:rStyle w:val="a9"/>
            <w:noProof/>
          </w:rPr>
          <w:t>4.4.3.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动态链接步骤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_Toc2446744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166</w:t>
        </w:r>
        <w:r w:rsidR="004354FF">
          <w:rPr>
            <w:noProof/>
            <w:webHidden/>
          </w:rPr>
          <w:fldChar w:fldCharType="end"/>
        </w:r>
      </w:hyperlink>
    </w:p>
    <w:p w14:paraId="47357AE5" w14:textId="65958AC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45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4.5.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_Toc2446745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180</w:t>
        </w:r>
        <w:r w:rsidR="004354FF">
          <w:rPr>
            <w:webHidden/>
          </w:rPr>
          <w:fldChar w:fldCharType="end"/>
        </w:r>
      </w:hyperlink>
    </w:p>
    <w:p w14:paraId="69B88CC3" w14:textId="6DD046B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46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_Toc2446746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181</w:t>
        </w:r>
        <w:r w:rsidR="004354FF">
          <w:rPr>
            <w:webHidden/>
          </w:rPr>
          <w:fldChar w:fldCharType="end"/>
        </w:r>
      </w:hyperlink>
    </w:p>
    <w:p w14:paraId="67FD126B" w14:textId="5A9E87CB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47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5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链接脚本与</w:t>
        </w:r>
        <w:r w:rsidR="004354FF" w:rsidRPr="00B83628">
          <w:rPr>
            <w:rStyle w:val="a9"/>
          </w:rPr>
          <w:t>makefile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_Toc2446747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182</w:t>
        </w:r>
        <w:r w:rsidR="004354FF">
          <w:rPr>
            <w:webHidden/>
          </w:rPr>
          <w:fldChar w:fldCharType="end"/>
        </w:r>
      </w:hyperlink>
    </w:p>
    <w:p w14:paraId="72B87D31" w14:textId="529D953C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4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5.1.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二进制工具和链接脚本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_Toc2446748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182</w:t>
        </w:r>
        <w:r w:rsidR="004354FF">
          <w:rPr>
            <w:webHidden/>
          </w:rPr>
          <w:fldChar w:fldCharType="end"/>
        </w:r>
      </w:hyperlink>
    </w:p>
    <w:p w14:paraId="2AA7B757" w14:textId="137C4B9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49" w:history="1">
        <w:r w:rsidR="004354FF" w:rsidRPr="00B83628">
          <w:rPr>
            <w:rStyle w:val="a9"/>
            <w:noProof/>
          </w:rPr>
          <w:t>5.1.1.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binutils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_Toc2446749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182</w:t>
        </w:r>
        <w:r w:rsidR="004354FF">
          <w:rPr>
            <w:noProof/>
            <w:webHidden/>
          </w:rPr>
          <w:fldChar w:fldCharType="end"/>
        </w:r>
      </w:hyperlink>
    </w:p>
    <w:p w14:paraId="7F3145DD" w14:textId="17E179B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0" w:history="1">
        <w:r w:rsidR="004354FF" w:rsidRPr="00B83628">
          <w:rPr>
            <w:rStyle w:val="a9"/>
            <w:noProof/>
          </w:rPr>
          <w:t>5.1.2.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链接器脚本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184</w:t>
        </w:r>
        <w:r w:rsidR="004354FF">
          <w:rPr>
            <w:noProof/>
            <w:webHidden/>
          </w:rPr>
          <w:fldChar w:fldCharType="end"/>
        </w:r>
      </w:hyperlink>
    </w:p>
    <w:p w14:paraId="20523782" w14:textId="6E7061F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5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5.2.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makefile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_Toc2446751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192</w:t>
        </w:r>
        <w:r w:rsidR="004354FF">
          <w:rPr>
            <w:webHidden/>
          </w:rPr>
          <w:fldChar w:fldCharType="end"/>
        </w:r>
      </w:hyperlink>
    </w:p>
    <w:p w14:paraId="0D283266" w14:textId="20FE6F6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2" w:history="1">
        <w:r w:rsidR="004354FF" w:rsidRPr="00B83628">
          <w:rPr>
            <w:rStyle w:val="a9"/>
            <w:noProof/>
          </w:rPr>
          <w:t>5.2.1.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makefile</w:t>
        </w:r>
        <w:r w:rsidR="004354FF" w:rsidRPr="00B83628">
          <w:rPr>
            <w:rStyle w:val="a9"/>
            <w:noProof/>
          </w:rPr>
          <w:t>基本格式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192</w:t>
        </w:r>
        <w:r w:rsidR="004354FF">
          <w:rPr>
            <w:noProof/>
            <w:webHidden/>
          </w:rPr>
          <w:fldChar w:fldCharType="end"/>
        </w:r>
      </w:hyperlink>
    </w:p>
    <w:p w14:paraId="5A22210F" w14:textId="0CECF0D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3" w:history="1">
        <w:r w:rsidR="004354FF" w:rsidRPr="00B83628">
          <w:rPr>
            <w:rStyle w:val="a9"/>
            <w:noProof/>
          </w:rPr>
          <w:t>5.2.2.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makefile</w:t>
        </w:r>
        <w:r w:rsidR="004354FF" w:rsidRPr="00B83628">
          <w:rPr>
            <w:rStyle w:val="a9"/>
            <w:noProof/>
          </w:rPr>
          <w:t>规则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194</w:t>
        </w:r>
        <w:r w:rsidR="004354FF">
          <w:rPr>
            <w:noProof/>
            <w:webHidden/>
          </w:rPr>
          <w:fldChar w:fldCharType="end"/>
        </w:r>
      </w:hyperlink>
    </w:p>
    <w:p w14:paraId="6A5B2A84" w14:textId="4A52407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4" w:history="1">
        <w:r w:rsidR="004354FF" w:rsidRPr="00B83628">
          <w:rPr>
            <w:rStyle w:val="a9"/>
            <w:noProof/>
          </w:rPr>
          <w:t>5.2.3.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makefile</w:t>
        </w:r>
        <w:r w:rsidR="004354FF" w:rsidRPr="00B83628">
          <w:rPr>
            <w:rStyle w:val="a9"/>
            <w:noProof/>
          </w:rPr>
          <w:t>变量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197</w:t>
        </w:r>
        <w:r w:rsidR="004354FF">
          <w:rPr>
            <w:noProof/>
            <w:webHidden/>
          </w:rPr>
          <w:fldChar w:fldCharType="end"/>
        </w:r>
      </w:hyperlink>
    </w:p>
    <w:p w14:paraId="467B03A3" w14:textId="05B93D38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5" w:history="1">
        <w:r w:rsidR="004354FF" w:rsidRPr="00B83628">
          <w:rPr>
            <w:rStyle w:val="a9"/>
            <w:noProof/>
          </w:rPr>
          <w:t>5.2.4.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文件指示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200</w:t>
        </w:r>
        <w:r w:rsidR="004354FF">
          <w:rPr>
            <w:noProof/>
            <w:webHidden/>
          </w:rPr>
          <w:fldChar w:fldCharType="end"/>
        </w:r>
      </w:hyperlink>
    </w:p>
    <w:p w14:paraId="78475D74" w14:textId="57604275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6" w:history="1">
        <w:r w:rsidR="004354FF" w:rsidRPr="00B83628">
          <w:rPr>
            <w:rStyle w:val="a9"/>
            <w:noProof/>
          </w:rPr>
          <w:t>5.2.5.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函数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201</w:t>
        </w:r>
        <w:r w:rsidR="004354FF">
          <w:rPr>
            <w:noProof/>
            <w:webHidden/>
          </w:rPr>
          <w:fldChar w:fldCharType="end"/>
        </w:r>
      </w:hyperlink>
    </w:p>
    <w:p w14:paraId="64D911CA" w14:textId="6558BB76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57" w:history="1">
        <w:r w:rsidR="004354FF" w:rsidRPr="00B83628">
          <w:rPr>
            <w:rStyle w:val="a9"/>
            <w:noProof/>
          </w:rPr>
          <w:t>5.2.6.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make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_Toc2446757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203</w:t>
        </w:r>
        <w:r w:rsidR="004354FF">
          <w:rPr>
            <w:noProof/>
            <w:webHidden/>
          </w:rPr>
          <w:fldChar w:fldCharType="end"/>
        </w:r>
      </w:hyperlink>
    </w:p>
    <w:p w14:paraId="768C6CE3" w14:textId="18EF57FF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5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5.3.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_Toc2446758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203</w:t>
        </w:r>
        <w:r w:rsidR="004354FF">
          <w:rPr>
            <w:webHidden/>
          </w:rPr>
          <w:fldChar w:fldCharType="end"/>
        </w:r>
      </w:hyperlink>
    </w:p>
    <w:p w14:paraId="043A3FFF" w14:textId="3B897A2C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59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_Toc2446759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204</w:t>
        </w:r>
        <w:r w:rsidR="004354FF">
          <w:rPr>
            <w:webHidden/>
          </w:rPr>
          <w:fldChar w:fldCharType="end"/>
        </w:r>
      </w:hyperlink>
    </w:p>
    <w:p w14:paraId="49B5D31B" w14:textId="18C2FECB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60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6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程序运行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_Toc2446760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205</w:t>
        </w:r>
        <w:r w:rsidR="004354FF">
          <w:rPr>
            <w:webHidden/>
          </w:rPr>
          <w:fldChar w:fldCharType="end"/>
        </w:r>
      </w:hyperlink>
    </w:p>
    <w:p w14:paraId="5F7098DC" w14:textId="4863941B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6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6.1.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装入与运行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_Toc2446761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205</w:t>
        </w:r>
        <w:r w:rsidR="004354FF">
          <w:rPr>
            <w:webHidden/>
          </w:rPr>
          <w:fldChar w:fldCharType="end"/>
        </w:r>
      </w:hyperlink>
    </w:p>
    <w:p w14:paraId="7DA518E5" w14:textId="3647732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2" w:history="1">
        <w:r w:rsidR="004354FF" w:rsidRPr="00B83628">
          <w:rPr>
            <w:rStyle w:val="a9"/>
            <w:noProof/>
          </w:rPr>
          <w:t>6.1.1.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ELF</w:t>
        </w:r>
        <w:r w:rsidR="004354FF" w:rsidRPr="00B83628">
          <w:rPr>
            <w:rStyle w:val="a9"/>
            <w:noProof/>
          </w:rPr>
          <w:t>装载器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205</w:t>
        </w:r>
        <w:r w:rsidR="004354FF">
          <w:rPr>
            <w:noProof/>
            <w:webHidden/>
          </w:rPr>
          <w:fldChar w:fldCharType="end"/>
        </w:r>
      </w:hyperlink>
    </w:p>
    <w:p w14:paraId="41B8F563" w14:textId="7B98EFA3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3" w:history="1">
        <w:r w:rsidR="004354FF" w:rsidRPr="00B83628">
          <w:rPr>
            <w:rStyle w:val="a9"/>
            <w:noProof/>
          </w:rPr>
          <w:t>6.1.2.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内核代码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206</w:t>
        </w:r>
        <w:r w:rsidR="004354FF">
          <w:rPr>
            <w:noProof/>
            <w:webHidden/>
          </w:rPr>
          <w:fldChar w:fldCharType="end"/>
        </w:r>
      </w:hyperlink>
    </w:p>
    <w:p w14:paraId="6FAABBE4" w14:textId="4864B1E5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4" w:history="1">
        <w:r w:rsidR="004354FF" w:rsidRPr="00B83628">
          <w:rPr>
            <w:rStyle w:val="a9"/>
            <w:noProof/>
          </w:rPr>
          <w:t>6.1.3.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进程与线程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206</w:t>
        </w:r>
        <w:r w:rsidR="004354FF">
          <w:rPr>
            <w:noProof/>
            <w:webHidden/>
          </w:rPr>
          <w:fldChar w:fldCharType="end"/>
        </w:r>
      </w:hyperlink>
    </w:p>
    <w:p w14:paraId="03F70D5F" w14:textId="3B371B15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5" w:history="1">
        <w:r w:rsidR="004354FF" w:rsidRPr="00B83628">
          <w:rPr>
            <w:rStyle w:val="a9"/>
            <w:noProof/>
          </w:rPr>
          <w:t>6.1.4.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工作环境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207</w:t>
        </w:r>
        <w:r w:rsidR="004354FF">
          <w:rPr>
            <w:noProof/>
            <w:webHidden/>
          </w:rPr>
          <w:fldChar w:fldCharType="end"/>
        </w:r>
      </w:hyperlink>
    </w:p>
    <w:p w14:paraId="37C8AC96" w14:textId="22EFF84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66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6.2.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基本行为观察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_Toc2446766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208</w:t>
        </w:r>
        <w:r w:rsidR="004354FF">
          <w:rPr>
            <w:webHidden/>
          </w:rPr>
          <w:fldChar w:fldCharType="end"/>
        </w:r>
      </w:hyperlink>
    </w:p>
    <w:p w14:paraId="2891BD60" w14:textId="092BA52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7" w:history="1">
        <w:r w:rsidR="004354FF" w:rsidRPr="00B83628">
          <w:rPr>
            <w:rStyle w:val="a9"/>
            <w:noProof/>
          </w:rPr>
          <w:t>6.2.1.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ptrace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209</w:t>
        </w:r>
        <w:r w:rsidR="004354FF">
          <w:rPr>
            <w:noProof/>
            <w:webHidden/>
          </w:rPr>
          <w:fldChar w:fldCharType="end"/>
        </w:r>
      </w:hyperlink>
    </w:p>
    <w:p w14:paraId="7A1ADF44" w14:textId="65A05104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8" w:history="1">
        <w:r w:rsidR="004354FF" w:rsidRPr="00B83628">
          <w:rPr>
            <w:rStyle w:val="a9"/>
            <w:noProof/>
          </w:rPr>
          <w:t>6.2.2.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strace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213</w:t>
        </w:r>
        <w:r w:rsidR="004354FF">
          <w:rPr>
            <w:noProof/>
            <w:webHidden/>
          </w:rPr>
          <w:fldChar w:fldCharType="end"/>
        </w:r>
      </w:hyperlink>
    </w:p>
    <w:p w14:paraId="73F43A46" w14:textId="0506DFE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69" w:history="1">
        <w:r w:rsidR="004354FF" w:rsidRPr="00B83628">
          <w:rPr>
            <w:rStyle w:val="a9"/>
            <w:noProof/>
          </w:rPr>
          <w:t>6.2.3.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gdb</w:t>
        </w:r>
        <w:r w:rsidR="004354FF" w:rsidRPr="00B83628">
          <w:rPr>
            <w:rStyle w:val="a9"/>
            <w:noProof/>
          </w:rPr>
          <w:t>断点原理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_Toc2446769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216</w:t>
        </w:r>
        <w:r w:rsidR="004354FF">
          <w:rPr>
            <w:noProof/>
            <w:webHidden/>
          </w:rPr>
          <w:fldChar w:fldCharType="end"/>
        </w:r>
      </w:hyperlink>
    </w:p>
    <w:p w14:paraId="7B6C71F5" w14:textId="01618C9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70" w:history="1">
        <w:r w:rsidR="004354FF" w:rsidRPr="00B83628">
          <w:rPr>
            <w:rStyle w:val="a9"/>
            <w:noProof/>
          </w:rPr>
          <w:t>6.2.4.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ltrace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_Toc2446770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217</w:t>
        </w:r>
        <w:r w:rsidR="004354FF">
          <w:rPr>
            <w:noProof/>
            <w:webHidden/>
          </w:rPr>
          <w:fldChar w:fldCharType="end"/>
        </w:r>
      </w:hyperlink>
    </w:p>
    <w:p w14:paraId="0A5CBED1" w14:textId="4342FF9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71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6.3.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异常行为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_Toc2446771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219</w:t>
        </w:r>
        <w:r w:rsidR="004354FF">
          <w:rPr>
            <w:webHidden/>
          </w:rPr>
          <w:fldChar w:fldCharType="end"/>
        </w:r>
      </w:hyperlink>
    </w:p>
    <w:p w14:paraId="23110050" w14:textId="3D1D4FD3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72" w:history="1">
        <w:r w:rsidR="004354FF" w:rsidRPr="00B83628">
          <w:rPr>
            <w:rStyle w:val="a9"/>
            <w:noProof/>
          </w:rPr>
          <w:t>6.3.1.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非法操作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_Toc2446772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219</w:t>
        </w:r>
        <w:r w:rsidR="004354FF">
          <w:rPr>
            <w:noProof/>
            <w:webHidden/>
          </w:rPr>
          <w:fldChar w:fldCharType="end"/>
        </w:r>
      </w:hyperlink>
    </w:p>
    <w:p w14:paraId="5E45D33A" w14:textId="243F5484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73" w:history="1">
        <w:r w:rsidR="004354FF" w:rsidRPr="00B83628">
          <w:rPr>
            <w:rStyle w:val="a9"/>
            <w:noProof/>
          </w:rPr>
          <w:t>6.3.2.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响应信号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_Toc2446773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222</w:t>
        </w:r>
        <w:r w:rsidR="004354FF">
          <w:rPr>
            <w:noProof/>
            <w:webHidden/>
          </w:rPr>
          <w:fldChar w:fldCharType="end"/>
        </w:r>
      </w:hyperlink>
    </w:p>
    <w:p w14:paraId="37C553ED" w14:textId="2EF981D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74" w:history="1">
        <w:r w:rsidR="004354FF" w:rsidRPr="00B83628">
          <w:rPr>
            <w:rStyle w:val="a9"/>
            <w:noProof/>
          </w:rPr>
          <w:t>6.3.3.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core</w:t>
        </w:r>
        <w:r w:rsidR="004354FF" w:rsidRPr="00B83628">
          <w:rPr>
            <w:rStyle w:val="a9"/>
            <w:noProof/>
          </w:rPr>
          <w:t>文件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_Toc2446774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227</w:t>
        </w:r>
        <w:r w:rsidR="004354FF">
          <w:rPr>
            <w:noProof/>
            <w:webHidden/>
          </w:rPr>
          <w:fldChar w:fldCharType="end"/>
        </w:r>
      </w:hyperlink>
    </w:p>
    <w:p w14:paraId="28318E9B" w14:textId="5E50922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75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6.4.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_Toc2446775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234</w:t>
        </w:r>
        <w:r w:rsidR="004354FF">
          <w:rPr>
            <w:webHidden/>
          </w:rPr>
          <w:fldChar w:fldCharType="end"/>
        </w:r>
      </w:hyperlink>
    </w:p>
    <w:p w14:paraId="10388C2E" w14:textId="2AE0D1F9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76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_Toc2446776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234</w:t>
        </w:r>
        <w:r w:rsidR="004354FF">
          <w:rPr>
            <w:webHidden/>
          </w:rPr>
          <w:fldChar w:fldCharType="end"/>
        </w:r>
      </w:hyperlink>
    </w:p>
    <w:p w14:paraId="64667934" w14:textId="018F9999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77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7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性能剖析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_Toc2446777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235</w:t>
        </w:r>
        <w:r w:rsidR="004354FF">
          <w:rPr>
            <w:webHidden/>
          </w:rPr>
          <w:fldChar w:fldCharType="end"/>
        </w:r>
      </w:hyperlink>
    </w:p>
    <w:p w14:paraId="4A44BE72" w14:textId="2402817D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78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7.1.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打桩方法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_Toc2446778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235</w:t>
        </w:r>
        <w:r w:rsidR="004354FF">
          <w:rPr>
            <w:webHidden/>
          </w:rPr>
          <w:fldChar w:fldCharType="end"/>
        </w:r>
      </w:hyperlink>
    </w:p>
    <w:p w14:paraId="4A4AED3C" w14:textId="01413130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79" w:history="1">
        <w:r w:rsidR="004354FF" w:rsidRPr="00B83628">
          <w:rPr>
            <w:rStyle w:val="a9"/>
            <w:noProof/>
          </w:rPr>
          <w:t>7.1.1.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源代码预处理时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_Toc2446779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236</w:t>
        </w:r>
        <w:r w:rsidR="004354FF">
          <w:rPr>
            <w:noProof/>
            <w:webHidden/>
          </w:rPr>
          <w:fldChar w:fldCharType="end"/>
        </w:r>
      </w:hyperlink>
    </w:p>
    <w:p w14:paraId="377BFE20" w14:textId="12562768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0" w:history="1">
        <w:r w:rsidR="004354FF" w:rsidRPr="00B83628">
          <w:rPr>
            <w:rStyle w:val="a9"/>
            <w:noProof/>
          </w:rPr>
          <w:t>7.1.2.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静态链接时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237</w:t>
        </w:r>
        <w:r w:rsidR="004354FF">
          <w:rPr>
            <w:noProof/>
            <w:webHidden/>
          </w:rPr>
          <w:fldChar w:fldCharType="end"/>
        </w:r>
      </w:hyperlink>
    </w:p>
    <w:p w14:paraId="2AD0D79C" w14:textId="43015E5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1" w:history="1">
        <w:r w:rsidR="004354FF" w:rsidRPr="00B83628">
          <w:rPr>
            <w:rStyle w:val="a9"/>
            <w:noProof/>
          </w:rPr>
          <w:t>7.1.3.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运行加载时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238</w:t>
        </w:r>
        <w:r w:rsidR="004354FF">
          <w:rPr>
            <w:noProof/>
            <w:webHidden/>
          </w:rPr>
          <w:fldChar w:fldCharType="end"/>
        </w:r>
      </w:hyperlink>
    </w:p>
    <w:p w14:paraId="28EC482D" w14:textId="2A492BAD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82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7.2.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gprof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_Toc2446782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240</w:t>
        </w:r>
        <w:r w:rsidR="004354FF">
          <w:rPr>
            <w:webHidden/>
          </w:rPr>
          <w:fldChar w:fldCharType="end"/>
        </w:r>
      </w:hyperlink>
    </w:p>
    <w:p w14:paraId="0B99AB49" w14:textId="0297335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3" w:history="1">
        <w:r w:rsidR="004354FF" w:rsidRPr="00B83628">
          <w:rPr>
            <w:rStyle w:val="a9"/>
            <w:noProof/>
          </w:rPr>
          <w:t>7.2.1.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工作原理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240</w:t>
        </w:r>
        <w:r w:rsidR="004354FF">
          <w:rPr>
            <w:noProof/>
            <w:webHidden/>
          </w:rPr>
          <w:fldChar w:fldCharType="end"/>
        </w:r>
      </w:hyperlink>
    </w:p>
    <w:p w14:paraId="214CC732" w14:textId="26DF9B99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4" w:history="1">
        <w:r w:rsidR="004354FF" w:rsidRPr="00B83628">
          <w:rPr>
            <w:rStyle w:val="a9"/>
            <w:noProof/>
          </w:rPr>
          <w:t>7.2.2.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gprof</w:t>
        </w:r>
        <w:r w:rsidR="004354FF" w:rsidRPr="00B83628">
          <w:rPr>
            <w:rStyle w:val="a9"/>
            <w:noProof/>
          </w:rPr>
          <w:t>示例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240</w:t>
        </w:r>
        <w:r w:rsidR="004354FF">
          <w:rPr>
            <w:noProof/>
            <w:webHidden/>
          </w:rPr>
          <w:fldChar w:fldCharType="end"/>
        </w:r>
      </w:hyperlink>
    </w:p>
    <w:p w14:paraId="19827B12" w14:textId="05BA4984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5" w:history="1">
        <w:r w:rsidR="004354FF" w:rsidRPr="00B83628">
          <w:rPr>
            <w:rStyle w:val="a9"/>
            <w:noProof/>
          </w:rPr>
          <w:t>7.2.3.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性能数据解读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_Toc2446785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245</w:t>
        </w:r>
        <w:r w:rsidR="004354FF">
          <w:rPr>
            <w:noProof/>
            <w:webHidden/>
          </w:rPr>
          <w:fldChar w:fldCharType="end"/>
        </w:r>
      </w:hyperlink>
    </w:p>
    <w:p w14:paraId="3DB813F7" w14:textId="45295B15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6" w:history="1">
        <w:r w:rsidR="004354FF" w:rsidRPr="00B83628">
          <w:rPr>
            <w:rStyle w:val="a9"/>
            <w:noProof/>
          </w:rPr>
          <w:t>7.2.4.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  <w:shd w:val="clear" w:color="auto" w:fill="FFFFFF"/>
          </w:rPr>
          <w:t>图形化显示（</w:t>
        </w:r>
        <w:r w:rsidR="004354FF" w:rsidRPr="00B83628">
          <w:rPr>
            <w:rStyle w:val="a9"/>
            <w:noProof/>
            <w:shd w:val="clear" w:color="auto" w:fill="FFFFFF"/>
          </w:rPr>
          <w:t>gprof2dot.py+graphviz</w:t>
        </w:r>
        <w:r w:rsidR="004354FF" w:rsidRPr="00B83628">
          <w:rPr>
            <w:rStyle w:val="a9"/>
            <w:noProof/>
            <w:shd w:val="clear" w:color="auto" w:fill="FFFFFF"/>
          </w:rPr>
          <w:t>）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249</w:t>
        </w:r>
        <w:r w:rsidR="004354FF">
          <w:rPr>
            <w:noProof/>
            <w:webHidden/>
          </w:rPr>
          <w:fldChar w:fldCharType="end"/>
        </w:r>
      </w:hyperlink>
    </w:p>
    <w:p w14:paraId="59E2CDEF" w14:textId="0B5B98AA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87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7.3.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gcov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_Toc2446787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250</w:t>
        </w:r>
        <w:r w:rsidR="004354FF">
          <w:rPr>
            <w:webHidden/>
          </w:rPr>
          <w:fldChar w:fldCharType="end"/>
        </w:r>
      </w:hyperlink>
    </w:p>
    <w:p w14:paraId="6D03368B" w14:textId="15CCF493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8" w:history="1">
        <w:r w:rsidR="004354FF" w:rsidRPr="00B83628">
          <w:rPr>
            <w:rStyle w:val="a9"/>
            <w:noProof/>
          </w:rPr>
          <w:t>7.3.1.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基于函数分析的缺点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250</w:t>
        </w:r>
        <w:r w:rsidR="004354FF">
          <w:rPr>
            <w:noProof/>
            <w:webHidden/>
          </w:rPr>
          <w:fldChar w:fldCharType="end"/>
        </w:r>
      </w:hyperlink>
    </w:p>
    <w:p w14:paraId="2F5061D7" w14:textId="1912E86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89" w:history="1">
        <w:r w:rsidR="004354FF" w:rsidRPr="00B83628">
          <w:rPr>
            <w:rStyle w:val="a9"/>
            <w:noProof/>
          </w:rPr>
          <w:t>7.3.2.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gcov</w:t>
        </w:r>
        <w:r w:rsidR="004354FF" w:rsidRPr="00B83628">
          <w:rPr>
            <w:rStyle w:val="a9"/>
            <w:noProof/>
          </w:rPr>
          <w:t>逐行分析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_Toc2446789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251</w:t>
        </w:r>
        <w:r w:rsidR="004354FF">
          <w:rPr>
            <w:noProof/>
            <w:webHidden/>
          </w:rPr>
          <w:fldChar w:fldCharType="end"/>
        </w:r>
      </w:hyperlink>
    </w:p>
    <w:p w14:paraId="39C64BF3" w14:textId="07E5C8F3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90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7.4.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其他分析工具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_Toc2446790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253</w:t>
        </w:r>
        <w:r w:rsidR="004354FF">
          <w:rPr>
            <w:webHidden/>
          </w:rPr>
          <w:fldChar w:fldCharType="end"/>
        </w:r>
      </w:hyperlink>
    </w:p>
    <w:p w14:paraId="075C70C3" w14:textId="5484244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91" w:history="1">
        <w:r w:rsidR="004354FF" w:rsidRPr="00B83628">
          <w:rPr>
            <w:rStyle w:val="a9"/>
            <w:noProof/>
          </w:rPr>
          <w:t>7.4.1.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Valgrind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_Toc2446791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253</w:t>
        </w:r>
        <w:r w:rsidR="004354FF">
          <w:rPr>
            <w:noProof/>
            <w:webHidden/>
          </w:rPr>
          <w:fldChar w:fldCharType="end"/>
        </w:r>
      </w:hyperlink>
    </w:p>
    <w:p w14:paraId="005EA742" w14:textId="1208DEB7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92" w:history="1">
        <w:r w:rsidR="004354FF" w:rsidRPr="00B83628">
          <w:rPr>
            <w:rStyle w:val="a9"/>
            <w:noProof/>
          </w:rPr>
          <w:t>7.4.2.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perf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_Toc2446792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262</w:t>
        </w:r>
        <w:r w:rsidR="004354FF">
          <w:rPr>
            <w:noProof/>
            <w:webHidden/>
          </w:rPr>
          <w:fldChar w:fldCharType="end"/>
        </w:r>
      </w:hyperlink>
    </w:p>
    <w:p w14:paraId="4A434E37" w14:textId="438321F4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93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7.5.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_Toc2446793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266</w:t>
        </w:r>
        <w:r w:rsidR="004354FF">
          <w:rPr>
            <w:webHidden/>
          </w:rPr>
          <w:fldChar w:fldCharType="end"/>
        </w:r>
      </w:hyperlink>
    </w:p>
    <w:p w14:paraId="131C7983" w14:textId="415D342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94" w:history="1">
        <w:r w:rsidR="004354FF" w:rsidRPr="00B83628">
          <w:rPr>
            <w:rStyle w:val="a9"/>
          </w:rPr>
          <w:t>练习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_Toc2446794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267</w:t>
        </w:r>
        <w:r w:rsidR="004354FF">
          <w:rPr>
            <w:webHidden/>
          </w:rPr>
          <w:fldChar w:fldCharType="end"/>
        </w:r>
      </w:hyperlink>
    </w:p>
    <w:p w14:paraId="466E5D2C" w14:textId="20C50B37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795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8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综合实例</w:t>
        </w:r>
        <w:r w:rsidR="004354FF" w:rsidRPr="00B83628">
          <w:rPr>
            <w:rStyle w:val="a9"/>
          </w:rPr>
          <w:t>: HDFS</w:t>
        </w:r>
        <w:r w:rsidR="004354FF" w:rsidRPr="00B83628">
          <w:rPr>
            <w:rStyle w:val="a9"/>
          </w:rPr>
          <w:t>中实现</w:t>
        </w:r>
        <w:r w:rsidR="004354FF" w:rsidRPr="00B83628">
          <w:rPr>
            <w:rStyle w:val="a9"/>
          </w:rPr>
          <w:t>zlib</w:t>
        </w:r>
        <w:r w:rsidR="004354FF" w:rsidRPr="00B83628">
          <w:rPr>
            <w:rStyle w:val="a9"/>
          </w:rPr>
          <w:t>库的旁路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_Toc2446795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268</w:t>
        </w:r>
        <w:r w:rsidR="004354FF">
          <w:rPr>
            <w:webHidden/>
          </w:rPr>
          <w:fldChar w:fldCharType="end"/>
        </w:r>
      </w:hyperlink>
    </w:p>
    <w:p w14:paraId="12F93EDF" w14:textId="7B5C503C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96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8.1.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项目需求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_Toc2446796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268</w:t>
        </w:r>
        <w:r w:rsidR="004354FF">
          <w:rPr>
            <w:webHidden/>
          </w:rPr>
          <w:fldChar w:fldCharType="end"/>
        </w:r>
      </w:hyperlink>
    </w:p>
    <w:p w14:paraId="7EEDBB56" w14:textId="677FB0CC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797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8.2.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系统分析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_Toc2446797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268</w:t>
        </w:r>
        <w:r w:rsidR="004354FF">
          <w:rPr>
            <w:webHidden/>
          </w:rPr>
          <w:fldChar w:fldCharType="end"/>
        </w:r>
      </w:hyperlink>
    </w:p>
    <w:p w14:paraId="0138D9A4" w14:textId="4800FD4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98" w:history="1">
        <w:r w:rsidR="004354FF" w:rsidRPr="00B83628">
          <w:rPr>
            <w:rStyle w:val="a9"/>
            <w:noProof/>
          </w:rPr>
          <w:t>8.2.1.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整体方案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_Toc2446798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269</w:t>
        </w:r>
        <w:r w:rsidR="004354FF">
          <w:rPr>
            <w:noProof/>
            <w:webHidden/>
          </w:rPr>
          <w:fldChar w:fldCharType="end"/>
        </w:r>
      </w:hyperlink>
    </w:p>
    <w:p w14:paraId="7D0224BE" w14:textId="12EE76E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799" w:history="1">
        <w:r w:rsidR="004354FF" w:rsidRPr="00B83628">
          <w:rPr>
            <w:rStyle w:val="a9"/>
            <w:noProof/>
          </w:rPr>
          <w:t>8.2.2.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Haddop</w:t>
        </w:r>
        <w:r w:rsidR="004354FF" w:rsidRPr="00B83628">
          <w:rPr>
            <w:rStyle w:val="a9"/>
            <w:noProof/>
          </w:rPr>
          <w:t>的</w:t>
        </w:r>
        <w:r w:rsidR="004354FF" w:rsidRPr="00B83628">
          <w:rPr>
            <w:rStyle w:val="a9"/>
            <w:noProof/>
          </w:rPr>
          <w:t>gzip JNI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_Toc2446799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269</w:t>
        </w:r>
        <w:r w:rsidR="004354FF">
          <w:rPr>
            <w:noProof/>
            <w:webHidden/>
          </w:rPr>
          <w:fldChar w:fldCharType="end"/>
        </w:r>
      </w:hyperlink>
    </w:p>
    <w:p w14:paraId="564887C2" w14:textId="1979CAF2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0" w:history="1">
        <w:r w:rsidR="004354FF" w:rsidRPr="00B83628">
          <w:rPr>
            <w:rStyle w:val="a9"/>
            <w:noProof/>
          </w:rPr>
          <w:t>8.2.3.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zlib</w:t>
        </w:r>
        <w:r w:rsidR="004354FF" w:rsidRPr="00B83628">
          <w:rPr>
            <w:rStyle w:val="a9"/>
            <w:noProof/>
          </w:rPr>
          <w:t>分析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_Toc2446800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271</w:t>
        </w:r>
        <w:r w:rsidR="004354FF">
          <w:rPr>
            <w:noProof/>
            <w:webHidden/>
          </w:rPr>
          <w:fldChar w:fldCharType="end"/>
        </w:r>
      </w:hyperlink>
    </w:p>
    <w:p w14:paraId="378CF0B9" w14:textId="63BB2731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1" w:history="1">
        <w:r w:rsidR="004354FF" w:rsidRPr="00B83628">
          <w:rPr>
            <w:rStyle w:val="a9"/>
            <w:noProof/>
          </w:rPr>
          <w:t>8.2.4.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测定</w:t>
        </w:r>
        <w:r w:rsidR="004354FF" w:rsidRPr="00B83628">
          <w:rPr>
            <w:rStyle w:val="a9"/>
            <w:noProof/>
          </w:rPr>
          <w:t>z_stream</w:t>
        </w:r>
        <w:r w:rsidR="004354FF" w:rsidRPr="00B83628">
          <w:rPr>
            <w:rStyle w:val="a9"/>
            <w:noProof/>
          </w:rPr>
          <w:t>成员大小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_Toc2446801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273</w:t>
        </w:r>
        <w:r w:rsidR="004354FF">
          <w:rPr>
            <w:noProof/>
            <w:webHidden/>
          </w:rPr>
          <w:fldChar w:fldCharType="end"/>
        </w:r>
      </w:hyperlink>
    </w:p>
    <w:p w14:paraId="34FBBB7B" w14:textId="08A25606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802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8.3.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编码实现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_Toc2446802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275</w:t>
        </w:r>
        <w:r w:rsidR="004354FF">
          <w:rPr>
            <w:webHidden/>
          </w:rPr>
          <w:fldChar w:fldCharType="end"/>
        </w:r>
      </w:hyperlink>
    </w:p>
    <w:p w14:paraId="38542218" w14:textId="3D89A7A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3" w:history="1">
        <w:r w:rsidR="004354FF" w:rsidRPr="00B83628">
          <w:rPr>
            <w:rStyle w:val="a9"/>
            <w:noProof/>
          </w:rPr>
          <w:t>8.3.1.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zlib</w:t>
        </w:r>
        <w:r w:rsidR="004354FF" w:rsidRPr="00B83628">
          <w:rPr>
            <w:rStyle w:val="a9"/>
            <w:noProof/>
          </w:rPr>
          <w:t>日志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_Toc2446803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275</w:t>
        </w:r>
        <w:r w:rsidR="004354FF">
          <w:rPr>
            <w:noProof/>
            <w:webHidden/>
          </w:rPr>
          <w:fldChar w:fldCharType="end"/>
        </w:r>
      </w:hyperlink>
    </w:p>
    <w:p w14:paraId="0EACC658" w14:textId="3BE4DBFC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4" w:history="1">
        <w:r w:rsidR="004354FF" w:rsidRPr="00B83628">
          <w:rPr>
            <w:rStyle w:val="a9"/>
            <w:noProof/>
          </w:rPr>
          <w:t>8.3.2.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使用</w:t>
        </w:r>
        <w:r w:rsidR="004354FF" w:rsidRPr="00B83628">
          <w:rPr>
            <w:rStyle w:val="a9"/>
            <w:noProof/>
          </w:rPr>
          <w:t>libcprss.so</w:t>
        </w:r>
        <w:r w:rsidR="004354FF" w:rsidRPr="00B83628">
          <w:rPr>
            <w:rStyle w:val="a9"/>
            <w:noProof/>
          </w:rPr>
          <w:t>库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_Toc2446804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281</w:t>
        </w:r>
        <w:r w:rsidR="004354FF">
          <w:rPr>
            <w:noProof/>
            <w:webHidden/>
          </w:rPr>
          <w:fldChar w:fldCharType="end"/>
        </w:r>
      </w:hyperlink>
    </w:p>
    <w:p w14:paraId="1541C65C" w14:textId="5E90C1A4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805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8.4.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功能验证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_Toc2446805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282</w:t>
        </w:r>
        <w:r w:rsidR="004354FF">
          <w:rPr>
            <w:webHidden/>
          </w:rPr>
          <w:fldChar w:fldCharType="end"/>
        </w:r>
      </w:hyperlink>
    </w:p>
    <w:p w14:paraId="1763673B" w14:textId="2283C27E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6" w:history="1">
        <w:r w:rsidR="004354FF" w:rsidRPr="00B83628">
          <w:rPr>
            <w:rStyle w:val="a9"/>
            <w:noProof/>
          </w:rPr>
          <w:t>8.4.1.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准备输入文件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_Toc2446806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282</w:t>
        </w:r>
        <w:r w:rsidR="004354FF">
          <w:rPr>
            <w:noProof/>
            <w:webHidden/>
          </w:rPr>
          <w:fldChar w:fldCharType="end"/>
        </w:r>
      </w:hyperlink>
    </w:p>
    <w:p w14:paraId="5B7BF190" w14:textId="48B31E5D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7" w:history="1">
        <w:r w:rsidR="004354FF" w:rsidRPr="00B83628">
          <w:rPr>
            <w:rStyle w:val="a9"/>
            <w:noProof/>
          </w:rPr>
          <w:t>8.4.2.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zlib</w:t>
        </w:r>
        <w:r w:rsidR="004354FF" w:rsidRPr="00B83628">
          <w:rPr>
            <w:rStyle w:val="a9"/>
            <w:noProof/>
          </w:rPr>
          <w:t>原生库的压缩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_Toc2446807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283</w:t>
        </w:r>
        <w:r w:rsidR="004354FF">
          <w:rPr>
            <w:noProof/>
            <w:webHidden/>
          </w:rPr>
          <w:fldChar w:fldCharType="end"/>
        </w:r>
      </w:hyperlink>
    </w:p>
    <w:p w14:paraId="3CEF04D1" w14:textId="20A9A85F" w:rsidR="004354FF" w:rsidRDefault="00E60A2F">
      <w:pPr>
        <w:pStyle w:val="31"/>
        <w:rPr>
          <w:rFonts w:asciiTheme="minorHAnsi" w:eastAsiaTheme="minorEastAsia" w:hAnsiTheme="minorHAnsi" w:cstheme="minorBidi"/>
          <w:noProof/>
          <w:kern w:val="2"/>
        </w:rPr>
      </w:pPr>
      <w:hyperlink w:anchor="_Toc2446808" w:history="1">
        <w:r w:rsidR="004354FF" w:rsidRPr="00B83628">
          <w:rPr>
            <w:rStyle w:val="a9"/>
            <w:noProof/>
          </w:rPr>
          <w:t>8.4.3.</w:t>
        </w:r>
        <w:r w:rsidR="004354FF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4354FF" w:rsidRPr="00B83628">
          <w:rPr>
            <w:rStyle w:val="a9"/>
            <w:noProof/>
          </w:rPr>
          <w:t>libcprss.so</w:t>
        </w:r>
        <w:r w:rsidR="004354FF" w:rsidRPr="00B83628">
          <w:rPr>
            <w:rStyle w:val="a9"/>
            <w:noProof/>
          </w:rPr>
          <w:t>库的压缩</w:t>
        </w:r>
        <w:r w:rsidR="004354FF">
          <w:rPr>
            <w:noProof/>
            <w:webHidden/>
          </w:rPr>
          <w:tab/>
        </w:r>
        <w:r w:rsidR="004354FF">
          <w:rPr>
            <w:noProof/>
            <w:webHidden/>
          </w:rPr>
          <w:fldChar w:fldCharType="begin"/>
        </w:r>
        <w:r w:rsidR="004354FF">
          <w:rPr>
            <w:noProof/>
            <w:webHidden/>
          </w:rPr>
          <w:instrText xml:space="preserve"> PAGEREF _Toc2446808 \h </w:instrText>
        </w:r>
        <w:r w:rsidR="004354FF">
          <w:rPr>
            <w:noProof/>
            <w:webHidden/>
          </w:rPr>
        </w:r>
        <w:r w:rsidR="004354FF">
          <w:rPr>
            <w:noProof/>
            <w:webHidden/>
          </w:rPr>
          <w:fldChar w:fldCharType="separate"/>
        </w:r>
        <w:r w:rsidR="00351C85">
          <w:rPr>
            <w:noProof/>
            <w:webHidden/>
          </w:rPr>
          <w:t>283</w:t>
        </w:r>
        <w:r w:rsidR="004354FF">
          <w:rPr>
            <w:noProof/>
            <w:webHidden/>
          </w:rPr>
          <w:fldChar w:fldCharType="end"/>
        </w:r>
      </w:hyperlink>
    </w:p>
    <w:p w14:paraId="3898A828" w14:textId="31567AB9" w:rsidR="004354FF" w:rsidRDefault="00E60A2F">
      <w:pPr>
        <w:pStyle w:val="21"/>
        <w:rPr>
          <w:rFonts w:asciiTheme="minorHAnsi" w:eastAsiaTheme="minorEastAsia" w:hAnsiTheme="minorHAnsi" w:cstheme="minorBidi"/>
        </w:rPr>
      </w:pPr>
      <w:hyperlink w:anchor="_Toc2446809" w:history="1">
        <w:r w:rsidR="004354FF" w:rsidRPr="00B83628">
          <w:rPr>
            <w:rStyle w:val="a9"/>
            <w:rFonts w:ascii="Times New Roman" w:hAnsi="Times New Roman"/>
            <w:snapToGrid w:val="0"/>
            <w:w w:val="0"/>
          </w:rPr>
          <w:t>8.5.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小结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_Toc2446809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284</w:t>
        </w:r>
        <w:r w:rsidR="004354FF">
          <w:rPr>
            <w:webHidden/>
          </w:rPr>
          <w:fldChar w:fldCharType="end"/>
        </w:r>
      </w:hyperlink>
    </w:p>
    <w:p w14:paraId="5377E564" w14:textId="1648B50E" w:rsidR="004354FF" w:rsidRDefault="00E60A2F">
      <w:pPr>
        <w:pStyle w:val="10"/>
        <w:rPr>
          <w:rFonts w:asciiTheme="minorHAnsi" w:eastAsiaTheme="minorEastAsia" w:hAnsiTheme="minorHAnsi" w:cstheme="minorBidi"/>
        </w:rPr>
      </w:pPr>
      <w:hyperlink w:anchor="_Toc2446810" w:history="1">
        <w:r w:rsidR="004354FF" w:rsidRPr="00B83628">
          <w:rPr>
            <w:rStyle w:val="a9"/>
            <w:kern w:val="0"/>
          </w:rPr>
          <w:t>第</w:t>
        </w:r>
        <w:r w:rsidR="004354FF" w:rsidRPr="00B83628">
          <w:rPr>
            <w:rStyle w:val="a9"/>
            <w:kern w:val="0"/>
          </w:rPr>
          <w:t>9</w:t>
        </w:r>
        <w:r w:rsidR="004354FF" w:rsidRPr="00B83628">
          <w:rPr>
            <w:rStyle w:val="a9"/>
            <w:kern w:val="0"/>
          </w:rPr>
          <w:t>章</w:t>
        </w:r>
        <w:r w:rsidR="004354FF">
          <w:rPr>
            <w:rFonts w:asciiTheme="minorHAnsi" w:eastAsiaTheme="minorEastAsia" w:hAnsiTheme="minorHAnsi" w:cstheme="minorBidi"/>
          </w:rPr>
          <w:tab/>
        </w:r>
        <w:r w:rsidR="004354FF" w:rsidRPr="00B83628">
          <w:rPr>
            <w:rStyle w:val="a9"/>
          </w:rPr>
          <w:t>附录</w:t>
        </w:r>
        <w:r w:rsidR="004354FF">
          <w:rPr>
            <w:webHidden/>
          </w:rPr>
          <w:tab/>
        </w:r>
        <w:r w:rsidR="004354FF">
          <w:rPr>
            <w:webHidden/>
          </w:rPr>
          <w:fldChar w:fldCharType="begin"/>
        </w:r>
        <w:r w:rsidR="004354FF">
          <w:rPr>
            <w:webHidden/>
          </w:rPr>
          <w:instrText xml:space="preserve"> PAGEREF _Toc2446810 \h </w:instrText>
        </w:r>
        <w:r w:rsidR="004354FF">
          <w:rPr>
            <w:webHidden/>
          </w:rPr>
        </w:r>
        <w:r w:rsidR="004354FF">
          <w:rPr>
            <w:webHidden/>
          </w:rPr>
          <w:fldChar w:fldCharType="separate"/>
        </w:r>
        <w:r w:rsidR="00351C85">
          <w:rPr>
            <w:webHidden/>
          </w:rPr>
          <w:t>285</w:t>
        </w:r>
        <w:r w:rsidR="004354FF">
          <w:rPr>
            <w:webHidden/>
          </w:rPr>
          <w:fldChar w:fldCharType="end"/>
        </w:r>
      </w:hyperlink>
    </w:p>
    <w:p w14:paraId="65D56215" w14:textId="2772EE1C" w:rsidR="00D64D5A" w:rsidRDefault="00B543CF">
      <w:r>
        <w:fldChar w:fldCharType="end"/>
      </w:r>
    </w:p>
    <w:p w14:paraId="4620BABC" w14:textId="77777777" w:rsidR="00360BD4" w:rsidRPr="003E2E86" w:rsidRDefault="00360BD4" w:rsidP="002363D5"/>
    <w:p w14:paraId="70A8A8D8" w14:textId="77777777" w:rsidR="00780117" w:rsidRPr="003E2E86" w:rsidRDefault="00780117" w:rsidP="002363D5"/>
    <w:p w14:paraId="11624B8D" w14:textId="77777777" w:rsidR="00780117" w:rsidRPr="003E2E86" w:rsidRDefault="00780117" w:rsidP="002363D5"/>
    <w:p w14:paraId="02F9150D" w14:textId="77777777" w:rsidR="00FB3410" w:rsidRPr="003E2E86" w:rsidRDefault="00FB3410" w:rsidP="002363D5">
      <w:pPr>
        <w:sectPr w:rsidR="00FB3410" w:rsidRPr="003E2E86" w:rsidSect="008C4C48">
          <w:headerReference w:type="even" r:id="rId8"/>
          <w:headerReference w:type="default" r:id="rId9"/>
          <w:footerReference w:type="default" r:id="rId10"/>
          <w:pgSz w:w="11906" w:h="16838"/>
          <w:pgMar w:top="1440" w:right="1558" w:bottom="1440" w:left="1843" w:header="851" w:footer="992" w:gutter="0"/>
          <w:pgNumType w:start="1"/>
          <w:cols w:space="425"/>
          <w:docGrid w:type="lines" w:linePitch="312"/>
        </w:sectPr>
      </w:pPr>
    </w:p>
    <w:p w14:paraId="28A94960" w14:textId="77777777" w:rsidR="00FB3410" w:rsidRDefault="00FB3410" w:rsidP="002363D5"/>
    <w:p w14:paraId="01709D75" w14:textId="77777777" w:rsidR="00C61F08" w:rsidRPr="003E2E86" w:rsidRDefault="00C61F08" w:rsidP="002363D5">
      <w:pPr>
        <w:sectPr w:rsidR="00C61F08" w:rsidRPr="003E2E86" w:rsidSect="00FB3410">
          <w:type w:val="continuous"/>
          <w:pgSz w:w="11906" w:h="16838"/>
          <w:pgMar w:top="1440" w:right="1558" w:bottom="1440" w:left="1843" w:header="851" w:footer="992" w:gutter="0"/>
          <w:pgNumType w:start="1"/>
          <w:cols w:space="425"/>
          <w:docGrid w:type="lines" w:linePitch="312"/>
        </w:sectPr>
      </w:pPr>
    </w:p>
    <w:p w14:paraId="0DD3265B" w14:textId="2999A6DF" w:rsidR="00BA15AE" w:rsidRPr="0088775B" w:rsidRDefault="00BA15AE" w:rsidP="0088775B">
      <w:pPr>
        <w:pStyle w:val="1"/>
      </w:pPr>
      <w:bookmarkStart w:id="0" w:name="_Ref484359200"/>
      <w:bookmarkStart w:id="1" w:name="_Toc486237049"/>
      <w:bookmarkStart w:id="2" w:name="_Toc2446674"/>
      <w:bookmarkStart w:id="3" w:name="_Ref337556449"/>
      <w:r>
        <w:rPr>
          <w:rFonts w:hint="eastAsia"/>
        </w:rPr>
        <w:t>实验环境构建</w:t>
      </w:r>
      <w:bookmarkEnd w:id="0"/>
      <w:bookmarkEnd w:id="1"/>
      <w:bookmarkEnd w:id="2"/>
    </w:p>
    <w:p w14:paraId="78732C2D" w14:textId="3F0347AD" w:rsidR="00BA15AE" w:rsidRPr="00BA15AE" w:rsidRDefault="00BA15AE" w:rsidP="00BA15AE">
      <w:r>
        <w:rPr>
          <w:rFonts w:hint="eastAsia"/>
        </w:rPr>
        <w:t>由于我们在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环境上观察</w:t>
      </w:r>
      <w:r>
        <w:rPr>
          <w:rFonts w:hint="eastAsia"/>
        </w:rPr>
        <w:t>C</w:t>
      </w:r>
      <w:r>
        <w:rPr>
          <w:rFonts w:hint="eastAsia"/>
        </w:rPr>
        <w:t>程序的行为细节，因此</w:t>
      </w:r>
      <w:r w:rsidRPr="00BA15AE">
        <w:rPr>
          <w:rFonts w:hint="eastAsia"/>
        </w:rPr>
        <w:t>需要先获得一个可访问的</w:t>
      </w:r>
      <w:r w:rsidRPr="00BA15AE">
        <w:rPr>
          <w:rFonts w:hint="eastAsia"/>
        </w:rPr>
        <w:t>Linux</w:t>
      </w:r>
      <w:r w:rsidRPr="00BA15AE">
        <w:rPr>
          <w:rFonts w:hint="eastAsia"/>
        </w:rPr>
        <w:t>系统。读者可以自己安装配置一个</w:t>
      </w:r>
      <w:r w:rsidRPr="00BA15AE">
        <w:rPr>
          <w:rFonts w:hint="eastAsia"/>
        </w:rPr>
        <w:t>Linux</w:t>
      </w:r>
      <w:r w:rsidRPr="00BA15AE">
        <w:rPr>
          <w:rFonts w:hint="eastAsia"/>
        </w:rPr>
        <w:t>系统（真实机器或虚拟机都可以），也可以让</w:t>
      </w:r>
      <w:r w:rsidRPr="00BA15AE">
        <w:rPr>
          <w:rFonts w:hint="eastAsia"/>
        </w:rPr>
        <w:t>Linux</w:t>
      </w:r>
      <w:r w:rsidRPr="00BA15AE">
        <w:rPr>
          <w:rFonts w:hint="eastAsia"/>
        </w:rPr>
        <w:t>系统管理员给你开设一个账号。如果读者已经使用过或安装配置过</w:t>
      </w:r>
      <w:r w:rsidRPr="00BA15AE">
        <w:rPr>
          <w:rFonts w:hint="eastAsia"/>
        </w:rPr>
        <w:t>Linux</w:t>
      </w:r>
      <w:r w:rsidRPr="00BA15AE">
        <w:rPr>
          <w:rFonts w:hint="eastAsia"/>
        </w:rPr>
        <w:t>系统，可以直接跳过本章内容，从第二章开始阅读。</w:t>
      </w:r>
    </w:p>
    <w:p w14:paraId="7572A03F" w14:textId="4C517A30" w:rsidR="00BA15AE" w:rsidRPr="00BA15AE" w:rsidRDefault="00BA15AE" w:rsidP="001E7981">
      <w:pPr>
        <w:pStyle w:val="a"/>
      </w:pPr>
      <w:bookmarkStart w:id="4" w:name="_Ref477080882"/>
      <w:bookmarkStart w:id="5" w:name="_Ref477082252"/>
      <w:bookmarkStart w:id="6" w:name="_Toc486237050"/>
      <w:bookmarkStart w:id="7" w:name="_Toc2446675"/>
      <w:r w:rsidRPr="00BA15AE">
        <w:rPr>
          <w:rFonts w:hint="eastAsia"/>
        </w:rPr>
        <w:t>安装</w:t>
      </w:r>
      <w:r w:rsidRPr="00BA15AE">
        <w:rPr>
          <w:rFonts w:hint="eastAsia"/>
        </w:rPr>
        <w:t>Linux</w:t>
      </w:r>
      <w:bookmarkEnd w:id="4"/>
      <w:bookmarkEnd w:id="5"/>
      <w:bookmarkEnd w:id="6"/>
      <w:bookmarkEnd w:id="7"/>
    </w:p>
    <w:p w14:paraId="7E4AEF08" w14:textId="63CB92BE" w:rsidR="00BA15AE" w:rsidRPr="00BA15AE" w:rsidRDefault="00BA15AE" w:rsidP="001E7981">
      <w:pPr>
        <w:pStyle w:val="a0"/>
      </w:pPr>
      <w:bookmarkStart w:id="8" w:name="_Toc486237051"/>
      <w:bookmarkStart w:id="9" w:name="_Toc2446676"/>
      <w:r w:rsidRPr="00BA15AE">
        <w:rPr>
          <w:rFonts w:hint="eastAsia"/>
        </w:rPr>
        <w:t>下载</w:t>
      </w:r>
      <w:r w:rsidRPr="00BA15AE">
        <w:rPr>
          <w:rFonts w:hint="eastAsia"/>
        </w:rPr>
        <w:t>Cent</w:t>
      </w:r>
      <w:r w:rsidR="007539C8">
        <w:t>OS</w:t>
      </w:r>
      <w:r w:rsidRPr="00BA15AE">
        <w:rPr>
          <w:rFonts w:hint="eastAsia"/>
        </w:rPr>
        <w:t>7</w:t>
      </w:r>
      <w:bookmarkEnd w:id="8"/>
      <w:bookmarkEnd w:id="9"/>
    </w:p>
    <w:p w14:paraId="6EF0F431" w14:textId="58E98AED" w:rsidR="00BA15AE" w:rsidRPr="00BA15AE" w:rsidRDefault="00BA15AE" w:rsidP="001E7981">
      <w:pPr>
        <w:pStyle w:val="a0"/>
      </w:pPr>
      <w:bookmarkStart w:id="10" w:name="_Toc486237052"/>
      <w:bookmarkStart w:id="11" w:name="_Toc2446677"/>
      <w:r w:rsidRPr="00BA15AE">
        <w:rPr>
          <w:rFonts w:hint="eastAsia"/>
        </w:rPr>
        <w:t>Cent</w:t>
      </w:r>
      <w:r w:rsidR="007539C8">
        <w:t>OS</w:t>
      </w:r>
      <w:r w:rsidRPr="00BA15AE">
        <w:rPr>
          <w:rFonts w:hint="eastAsia"/>
        </w:rPr>
        <w:t>7</w:t>
      </w:r>
      <w:r w:rsidRPr="00BA15AE">
        <w:rPr>
          <w:rFonts w:hint="eastAsia"/>
        </w:rPr>
        <w:t>安装</w:t>
      </w:r>
      <w:bookmarkEnd w:id="10"/>
      <w:bookmarkEnd w:id="11"/>
    </w:p>
    <w:p w14:paraId="30E319E0" w14:textId="63561913" w:rsidR="00BA15AE" w:rsidRPr="001E7981" w:rsidRDefault="00BA15AE" w:rsidP="001E7981">
      <w:pPr>
        <w:pStyle w:val="a"/>
      </w:pPr>
      <w:bookmarkStart w:id="12" w:name="_Toc486237053"/>
      <w:bookmarkStart w:id="13" w:name="_Toc2446678"/>
      <w:r w:rsidRPr="001E7981">
        <w:rPr>
          <w:rFonts w:hint="eastAsia"/>
        </w:rPr>
        <w:t>虚拟机安装</w:t>
      </w:r>
      <w:r w:rsidRPr="001E7981">
        <w:rPr>
          <w:rFonts w:hint="eastAsia"/>
        </w:rPr>
        <w:t>Linux</w:t>
      </w:r>
      <w:bookmarkEnd w:id="12"/>
      <w:bookmarkEnd w:id="13"/>
    </w:p>
    <w:p w14:paraId="115E123E" w14:textId="39BA0BED" w:rsidR="00BA15AE" w:rsidRPr="00BA15AE" w:rsidRDefault="00BA15AE" w:rsidP="001E7981">
      <w:pPr>
        <w:pStyle w:val="a0"/>
      </w:pPr>
      <w:bookmarkStart w:id="14" w:name="_Ref477082131"/>
      <w:bookmarkStart w:id="15" w:name="_Toc486237054"/>
      <w:bookmarkStart w:id="16" w:name="_Toc2446679"/>
      <w:r w:rsidRPr="00BA15AE">
        <w:rPr>
          <w:rFonts w:hint="eastAsia"/>
        </w:rPr>
        <w:t>V</w:t>
      </w:r>
      <w:r w:rsidRPr="00BA15AE">
        <w:t>irtualBox</w:t>
      </w:r>
      <w:r w:rsidRPr="00BA15AE">
        <w:rPr>
          <w:rFonts w:hint="eastAsia"/>
        </w:rPr>
        <w:t>安装</w:t>
      </w:r>
      <w:bookmarkEnd w:id="14"/>
      <w:bookmarkEnd w:id="15"/>
      <w:bookmarkEnd w:id="16"/>
    </w:p>
    <w:p w14:paraId="74ECAE75" w14:textId="787FBAD7" w:rsidR="00BA15AE" w:rsidRPr="00BA15AE" w:rsidRDefault="00BA15AE" w:rsidP="001E7981">
      <w:pPr>
        <w:pStyle w:val="a0"/>
      </w:pPr>
      <w:bookmarkStart w:id="17" w:name="_Ref477082136"/>
      <w:bookmarkStart w:id="18" w:name="_Toc486237055"/>
      <w:bookmarkStart w:id="19" w:name="_Toc2446680"/>
      <w:r w:rsidRPr="00BA15AE">
        <w:rPr>
          <w:rFonts w:hint="eastAsia"/>
        </w:rPr>
        <w:t>虚拟机配置</w:t>
      </w:r>
      <w:bookmarkEnd w:id="17"/>
      <w:bookmarkEnd w:id="18"/>
      <w:bookmarkEnd w:id="19"/>
    </w:p>
    <w:p w14:paraId="0402DF7D" w14:textId="77777777" w:rsidR="00BA15AE" w:rsidRPr="00BA15AE" w:rsidRDefault="00BA15AE" w:rsidP="001E7981">
      <w:pPr>
        <w:pStyle w:val="a0"/>
      </w:pPr>
      <w:bookmarkStart w:id="20" w:name="_Toc486237056"/>
      <w:bookmarkStart w:id="21" w:name="_Toc2446681"/>
      <w:r w:rsidRPr="00BA15AE">
        <w:rPr>
          <w:rFonts w:hint="eastAsia"/>
        </w:rPr>
        <w:t>虚拟机安装</w:t>
      </w:r>
      <w:r w:rsidRPr="00BA15AE">
        <w:t>Linux</w:t>
      </w:r>
      <w:bookmarkEnd w:id="20"/>
      <w:bookmarkEnd w:id="21"/>
    </w:p>
    <w:p w14:paraId="5B21417D" w14:textId="78B4B639" w:rsidR="00BA15AE" w:rsidRPr="00BA15AE" w:rsidRDefault="00BA15AE" w:rsidP="001E7981">
      <w:pPr>
        <w:pStyle w:val="a"/>
      </w:pPr>
      <w:bookmarkStart w:id="22" w:name="_Toc486237057"/>
      <w:bookmarkStart w:id="23" w:name="_Toc2446682"/>
      <w:r w:rsidRPr="00BA15AE">
        <w:t>ssh</w:t>
      </w:r>
      <w:r w:rsidRPr="00BA15AE">
        <w:rPr>
          <w:rFonts w:hint="eastAsia"/>
        </w:rPr>
        <w:t>远程终端访问</w:t>
      </w:r>
      <w:bookmarkEnd w:id="22"/>
      <w:bookmarkEnd w:id="23"/>
    </w:p>
    <w:p w14:paraId="25DA3BFB" w14:textId="60AA1ED0" w:rsidR="00BA15AE" w:rsidRDefault="00BA15AE" w:rsidP="00BA15AE"/>
    <w:p w14:paraId="4DEEE84D" w14:textId="2D5542C3" w:rsidR="00116A76" w:rsidRPr="00BA15AE" w:rsidRDefault="00116A76" w:rsidP="001E7981">
      <w:pPr>
        <w:pStyle w:val="a0"/>
      </w:pPr>
      <w:bookmarkStart w:id="24" w:name="_Toc2446683"/>
      <w:r>
        <w:t>P</w:t>
      </w:r>
      <w:r>
        <w:rPr>
          <w:rFonts w:hint="eastAsia"/>
        </w:rPr>
        <w:t>utty</w:t>
      </w:r>
      <w:r>
        <w:rPr>
          <w:rFonts w:hint="eastAsia"/>
        </w:rPr>
        <w:t>客户端</w:t>
      </w:r>
      <w:bookmarkEnd w:id="24"/>
    </w:p>
    <w:p w14:paraId="3AEA3D5F" w14:textId="6790F398" w:rsidR="00BA15AE" w:rsidRDefault="00116A76" w:rsidP="001E7981">
      <w:pPr>
        <w:pStyle w:val="a0"/>
      </w:pPr>
      <w:bookmarkStart w:id="25" w:name="_Toc2446684"/>
      <w:r>
        <w:rPr>
          <w:rFonts w:hint="eastAsia"/>
        </w:rPr>
        <w:t>无密码登陆</w:t>
      </w:r>
      <w:bookmarkEnd w:id="25"/>
    </w:p>
    <w:p w14:paraId="53C8CEB2" w14:textId="77777777" w:rsidR="00BA15AE" w:rsidRPr="00C02EB2" w:rsidRDefault="00BA15AE" w:rsidP="001E7981">
      <w:pPr>
        <w:pStyle w:val="a0"/>
      </w:pPr>
      <w:bookmarkStart w:id="26" w:name="_Toc2446685"/>
      <w:r>
        <w:rPr>
          <w:rFonts w:hint="eastAsia"/>
        </w:rPr>
        <w:t>x</w:t>
      </w:r>
      <w:r>
        <w:t>ming</w:t>
      </w:r>
      <w:r>
        <w:rPr>
          <w:rFonts w:hint="eastAsia"/>
        </w:rPr>
        <w:t>图形终端</w:t>
      </w:r>
      <w:bookmarkEnd w:id="26"/>
    </w:p>
    <w:p w14:paraId="1AD1236D" w14:textId="77777777" w:rsidR="00BA15AE" w:rsidRPr="00BA15AE" w:rsidRDefault="00BA15AE" w:rsidP="001E7981">
      <w:pPr>
        <w:pStyle w:val="a"/>
      </w:pPr>
      <w:bookmarkStart w:id="27" w:name="_Toc486237058"/>
      <w:bookmarkStart w:id="28" w:name="_Toc2446686"/>
      <w:r w:rsidRPr="00BA15AE">
        <w:rPr>
          <w:rFonts w:hint="eastAsia"/>
        </w:rPr>
        <w:t>初次接触</w:t>
      </w:r>
      <w:r w:rsidRPr="00BA15AE">
        <w:rPr>
          <w:rFonts w:hint="eastAsia"/>
        </w:rPr>
        <w:t>Linux</w:t>
      </w:r>
      <w:bookmarkEnd w:id="27"/>
      <w:bookmarkEnd w:id="28"/>
    </w:p>
    <w:p w14:paraId="557370C8" w14:textId="77777777" w:rsidR="00BA15AE" w:rsidRPr="00BA15AE" w:rsidRDefault="00BA15AE" w:rsidP="001E7981">
      <w:pPr>
        <w:pStyle w:val="a0"/>
      </w:pPr>
      <w:bookmarkStart w:id="29" w:name="_Ref477272218"/>
      <w:bookmarkStart w:id="30" w:name="_Toc486237059"/>
      <w:bookmarkStart w:id="31" w:name="_Toc2446687"/>
      <w:r w:rsidRPr="00BA15AE">
        <w:rPr>
          <w:rFonts w:hint="eastAsia"/>
        </w:rPr>
        <w:t>简单操作</w:t>
      </w:r>
      <w:bookmarkEnd w:id="29"/>
      <w:bookmarkEnd w:id="30"/>
      <w:bookmarkEnd w:id="31"/>
    </w:p>
    <w:p w14:paraId="2B2A31E7" w14:textId="77777777" w:rsidR="00BA15AE" w:rsidRPr="00BA15AE" w:rsidRDefault="00BA15AE" w:rsidP="001E7981">
      <w:pPr>
        <w:pStyle w:val="a0"/>
      </w:pPr>
      <w:bookmarkStart w:id="32" w:name="_Toc486237060"/>
      <w:bookmarkStart w:id="33" w:name="_Toc2446688"/>
      <w:r w:rsidRPr="00BA15AE">
        <w:rPr>
          <w:rFonts w:hint="eastAsia"/>
        </w:rPr>
        <w:t>运行</w:t>
      </w:r>
      <w:r w:rsidRPr="00BA15AE">
        <w:rPr>
          <w:rFonts w:hint="eastAsia"/>
        </w:rPr>
        <w:t>Hello</w:t>
      </w:r>
      <w:r w:rsidRPr="00BA15AE">
        <w:t>W</w:t>
      </w:r>
      <w:r w:rsidRPr="00BA15AE">
        <w:rPr>
          <w:rFonts w:hint="eastAsia"/>
        </w:rPr>
        <w:t>orld</w:t>
      </w:r>
      <w:r w:rsidRPr="00BA15AE">
        <w:rPr>
          <w:rFonts w:hint="eastAsia"/>
        </w:rPr>
        <w:t>程序</w:t>
      </w:r>
      <w:bookmarkEnd w:id="32"/>
      <w:bookmarkEnd w:id="33"/>
    </w:p>
    <w:p w14:paraId="201D7B20" w14:textId="607E32DB" w:rsidR="00BA15AE" w:rsidRPr="00BA15AE" w:rsidRDefault="00BA15AE" w:rsidP="00BA15AE">
      <w:pPr>
        <w:spacing w:line="240" w:lineRule="auto"/>
        <w:jc w:val="center"/>
        <w:rPr>
          <w:b/>
          <w:bCs/>
          <w:sz w:val="18"/>
          <w:szCs w:val="18"/>
        </w:rPr>
      </w:pPr>
      <w:bookmarkStart w:id="34" w:name="_Ref484523489"/>
      <w:r w:rsidRPr="00BA15AE">
        <w:rPr>
          <w:rFonts w:hint="eastAsia"/>
          <w:b/>
          <w:bCs/>
          <w:sz w:val="18"/>
          <w:szCs w:val="18"/>
        </w:rPr>
        <w:t>代码</w:t>
      </w:r>
      <w:r w:rsidRPr="00BA15AE">
        <w:rPr>
          <w:rFonts w:hint="eastAsia"/>
          <w:b/>
          <w:bCs/>
          <w:sz w:val="18"/>
          <w:szCs w:val="18"/>
        </w:rPr>
        <w:t xml:space="preserve"> </w:t>
      </w:r>
      <w:r w:rsidR="001A2919">
        <w:rPr>
          <w:b/>
          <w:bCs/>
          <w:sz w:val="18"/>
          <w:szCs w:val="18"/>
        </w:rPr>
        <w:fldChar w:fldCharType="begin"/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rFonts w:hint="eastAsia"/>
          <w:b/>
          <w:bCs/>
          <w:sz w:val="18"/>
          <w:szCs w:val="18"/>
        </w:rPr>
        <w:instrText>STYLEREF 1 \s</w:instrText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b/>
          <w:bCs/>
          <w:sz w:val="18"/>
          <w:szCs w:val="18"/>
        </w:rPr>
        <w:fldChar w:fldCharType="separate"/>
      </w:r>
      <w:r w:rsidR="00351C85">
        <w:rPr>
          <w:b/>
          <w:bCs/>
          <w:noProof/>
          <w:sz w:val="18"/>
          <w:szCs w:val="18"/>
        </w:rPr>
        <w:t>1</w:t>
      </w:r>
      <w:r w:rsidR="001A2919">
        <w:rPr>
          <w:b/>
          <w:bCs/>
          <w:sz w:val="18"/>
          <w:szCs w:val="18"/>
        </w:rPr>
        <w:fldChar w:fldCharType="end"/>
      </w:r>
      <w:r w:rsidR="001A2919">
        <w:rPr>
          <w:b/>
          <w:bCs/>
          <w:sz w:val="18"/>
          <w:szCs w:val="18"/>
        </w:rPr>
        <w:noBreakHyphen/>
      </w:r>
      <w:r w:rsidR="001A2919">
        <w:rPr>
          <w:b/>
          <w:bCs/>
          <w:sz w:val="18"/>
          <w:szCs w:val="18"/>
        </w:rPr>
        <w:fldChar w:fldCharType="begin"/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rFonts w:hint="eastAsia"/>
          <w:b/>
          <w:bCs/>
          <w:sz w:val="18"/>
          <w:szCs w:val="18"/>
        </w:rPr>
        <w:instrText xml:space="preserve">SEQ </w:instrText>
      </w:r>
      <w:r w:rsidR="001A2919">
        <w:rPr>
          <w:rFonts w:hint="eastAsia"/>
          <w:b/>
          <w:bCs/>
          <w:sz w:val="18"/>
          <w:szCs w:val="18"/>
        </w:rPr>
        <w:instrText>代码</w:instrText>
      </w:r>
      <w:r w:rsidR="001A2919">
        <w:rPr>
          <w:rFonts w:hint="eastAsia"/>
          <w:b/>
          <w:bCs/>
          <w:sz w:val="18"/>
          <w:szCs w:val="18"/>
        </w:rPr>
        <w:instrText xml:space="preserve"> \* ARABIC \s 1</w:instrText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b/>
          <w:bCs/>
          <w:sz w:val="18"/>
          <w:szCs w:val="18"/>
        </w:rPr>
        <w:fldChar w:fldCharType="separate"/>
      </w:r>
      <w:r w:rsidR="00351C85">
        <w:rPr>
          <w:b/>
          <w:bCs/>
          <w:noProof/>
          <w:sz w:val="18"/>
          <w:szCs w:val="18"/>
        </w:rPr>
        <w:t>1</w:t>
      </w:r>
      <w:r w:rsidR="001A2919">
        <w:rPr>
          <w:b/>
          <w:bCs/>
          <w:sz w:val="18"/>
          <w:szCs w:val="18"/>
        </w:rPr>
        <w:fldChar w:fldCharType="end"/>
      </w:r>
      <w:bookmarkEnd w:id="34"/>
      <w:r w:rsidRPr="00BA15AE">
        <w:rPr>
          <w:b/>
          <w:bCs/>
          <w:sz w:val="18"/>
          <w:szCs w:val="18"/>
        </w:rPr>
        <w:t xml:space="preserve"> </w:t>
      </w:r>
      <w:r w:rsidRPr="00BA15AE">
        <w:rPr>
          <w:rFonts w:hint="eastAsia"/>
          <w:b/>
          <w:bCs/>
          <w:sz w:val="18"/>
          <w:szCs w:val="18"/>
        </w:rPr>
        <w:t>Hello</w:t>
      </w:r>
      <w:r w:rsidRPr="00BA15AE">
        <w:rPr>
          <w:b/>
          <w:bCs/>
          <w:sz w:val="18"/>
          <w:szCs w:val="18"/>
        </w:rPr>
        <w:t>World.c</w:t>
      </w:r>
    </w:p>
    <w:p w14:paraId="26093FB6" w14:textId="77777777" w:rsidR="00BA15AE" w:rsidRPr="00BA15AE" w:rsidRDefault="00BA15AE" w:rsidP="003257B6">
      <w:pPr>
        <w:pStyle w:val="C0"/>
        <w:numPr>
          <w:ilvl w:val="0"/>
          <w:numId w:val="46"/>
        </w:numPr>
      </w:pPr>
      <w:bookmarkStart w:id="35" w:name="_Hlk509428432"/>
      <w:r w:rsidRPr="00BA15AE">
        <w:rPr>
          <w:rFonts w:hint="eastAsia"/>
        </w:rPr>
        <w:t>#include &lt;stdio.h&gt;</w:t>
      </w:r>
    </w:p>
    <w:p w14:paraId="4BDDEEBA" w14:textId="77777777" w:rsidR="00BA15AE" w:rsidRPr="00BA15AE" w:rsidRDefault="00BA15AE" w:rsidP="00DA1287">
      <w:pPr>
        <w:pStyle w:val="C0"/>
        <w:numPr>
          <w:ilvl w:val="0"/>
          <w:numId w:val="46"/>
        </w:numPr>
      </w:pPr>
      <w:r w:rsidRPr="00BA15AE">
        <w:t>int main()</w:t>
      </w:r>
    </w:p>
    <w:p w14:paraId="1C1C2599" w14:textId="77777777" w:rsidR="00BA15AE" w:rsidRPr="00BA15AE" w:rsidRDefault="00BA15AE" w:rsidP="00EB3071">
      <w:pPr>
        <w:pStyle w:val="C0"/>
        <w:numPr>
          <w:ilvl w:val="0"/>
          <w:numId w:val="46"/>
        </w:numPr>
      </w:pPr>
      <w:r w:rsidRPr="00BA15AE">
        <w:t>{</w:t>
      </w:r>
    </w:p>
    <w:p w14:paraId="7EDB11C1" w14:textId="77777777" w:rsidR="00BA15AE" w:rsidRPr="00BA15AE" w:rsidRDefault="00BA15AE">
      <w:pPr>
        <w:pStyle w:val="C0"/>
        <w:numPr>
          <w:ilvl w:val="0"/>
          <w:numId w:val="46"/>
        </w:numPr>
      </w:pPr>
      <w:r w:rsidRPr="00BA15AE">
        <w:tab/>
        <w:t>printf(“HelloWorld!\n”);</w:t>
      </w:r>
    </w:p>
    <w:p w14:paraId="35451BA4" w14:textId="77777777" w:rsidR="00BA15AE" w:rsidRPr="00BA15AE" w:rsidRDefault="00BA15AE">
      <w:pPr>
        <w:pStyle w:val="C0"/>
        <w:numPr>
          <w:ilvl w:val="0"/>
          <w:numId w:val="46"/>
        </w:numPr>
      </w:pPr>
      <w:r w:rsidRPr="00BA15AE">
        <w:tab/>
        <w:t>return 0;</w:t>
      </w:r>
    </w:p>
    <w:p w14:paraId="3742263D" w14:textId="77777777" w:rsidR="00BA15AE" w:rsidRPr="00BA15AE" w:rsidRDefault="00BA15AE">
      <w:pPr>
        <w:pStyle w:val="C0"/>
        <w:numPr>
          <w:ilvl w:val="0"/>
          <w:numId w:val="46"/>
        </w:numPr>
      </w:pPr>
      <w:r w:rsidRPr="00BA15AE">
        <w:t>}</w:t>
      </w:r>
    </w:p>
    <w:p w14:paraId="00E4DD6C" w14:textId="2197AF12" w:rsidR="00BA15AE" w:rsidRPr="00BA15AE" w:rsidRDefault="00BA15AE" w:rsidP="00BA15AE">
      <w:pPr>
        <w:spacing w:line="240" w:lineRule="auto"/>
        <w:jc w:val="center"/>
        <w:rPr>
          <w:b/>
          <w:bCs/>
          <w:sz w:val="18"/>
          <w:szCs w:val="18"/>
        </w:rPr>
      </w:pPr>
      <w:bookmarkStart w:id="36" w:name="_Ref477099816"/>
      <w:bookmarkEnd w:id="35"/>
      <w:r w:rsidRPr="00BA15AE">
        <w:rPr>
          <w:rFonts w:hint="eastAsia"/>
          <w:b/>
          <w:bCs/>
          <w:sz w:val="18"/>
          <w:szCs w:val="18"/>
        </w:rPr>
        <w:t>代码</w:t>
      </w:r>
      <w:r w:rsidRPr="00BA15AE">
        <w:rPr>
          <w:rFonts w:hint="eastAsia"/>
          <w:b/>
          <w:bCs/>
          <w:sz w:val="18"/>
          <w:szCs w:val="18"/>
        </w:rPr>
        <w:t xml:space="preserve"> </w:t>
      </w:r>
      <w:r w:rsidR="001A2919">
        <w:rPr>
          <w:b/>
          <w:bCs/>
          <w:sz w:val="18"/>
          <w:szCs w:val="18"/>
        </w:rPr>
        <w:fldChar w:fldCharType="begin"/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rFonts w:hint="eastAsia"/>
          <w:b/>
          <w:bCs/>
          <w:sz w:val="18"/>
          <w:szCs w:val="18"/>
        </w:rPr>
        <w:instrText>STYLEREF 1 \s</w:instrText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b/>
          <w:bCs/>
          <w:sz w:val="18"/>
          <w:szCs w:val="18"/>
        </w:rPr>
        <w:fldChar w:fldCharType="separate"/>
      </w:r>
      <w:r w:rsidR="00351C85">
        <w:rPr>
          <w:b/>
          <w:bCs/>
          <w:noProof/>
          <w:sz w:val="18"/>
          <w:szCs w:val="18"/>
        </w:rPr>
        <w:t>1</w:t>
      </w:r>
      <w:r w:rsidR="001A2919">
        <w:rPr>
          <w:b/>
          <w:bCs/>
          <w:sz w:val="18"/>
          <w:szCs w:val="18"/>
        </w:rPr>
        <w:fldChar w:fldCharType="end"/>
      </w:r>
      <w:r w:rsidR="001A2919">
        <w:rPr>
          <w:b/>
          <w:bCs/>
          <w:sz w:val="18"/>
          <w:szCs w:val="18"/>
        </w:rPr>
        <w:noBreakHyphen/>
      </w:r>
      <w:r w:rsidR="001A2919">
        <w:rPr>
          <w:b/>
          <w:bCs/>
          <w:sz w:val="18"/>
          <w:szCs w:val="18"/>
        </w:rPr>
        <w:fldChar w:fldCharType="begin"/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rFonts w:hint="eastAsia"/>
          <w:b/>
          <w:bCs/>
          <w:sz w:val="18"/>
          <w:szCs w:val="18"/>
        </w:rPr>
        <w:instrText xml:space="preserve">SEQ </w:instrText>
      </w:r>
      <w:r w:rsidR="001A2919">
        <w:rPr>
          <w:rFonts w:hint="eastAsia"/>
          <w:b/>
          <w:bCs/>
          <w:sz w:val="18"/>
          <w:szCs w:val="18"/>
        </w:rPr>
        <w:instrText>代码</w:instrText>
      </w:r>
      <w:r w:rsidR="001A2919">
        <w:rPr>
          <w:rFonts w:hint="eastAsia"/>
          <w:b/>
          <w:bCs/>
          <w:sz w:val="18"/>
          <w:szCs w:val="18"/>
        </w:rPr>
        <w:instrText xml:space="preserve"> \* ARABIC \s 1</w:instrText>
      </w:r>
      <w:r w:rsidR="001A2919">
        <w:rPr>
          <w:b/>
          <w:bCs/>
          <w:sz w:val="18"/>
          <w:szCs w:val="18"/>
        </w:rPr>
        <w:instrText xml:space="preserve"> </w:instrText>
      </w:r>
      <w:r w:rsidR="001A2919">
        <w:rPr>
          <w:b/>
          <w:bCs/>
          <w:sz w:val="18"/>
          <w:szCs w:val="18"/>
        </w:rPr>
        <w:fldChar w:fldCharType="separate"/>
      </w:r>
      <w:r w:rsidR="00351C85">
        <w:rPr>
          <w:b/>
          <w:bCs/>
          <w:noProof/>
          <w:sz w:val="18"/>
          <w:szCs w:val="18"/>
        </w:rPr>
        <w:t>2</w:t>
      </w:r>
      <w:r w:rsidR="001A2919">
        <w:rPr>
          <w:b/>
          <w:bCs/>
          <w:sz w:val="18"/>
          <w:szCs w:val="18"/>
        </w:rPr>
        <w:fldChar w:fldCharType="end"/>
      </w:r>
      <w:bookmarkEnd w:id="36"/>
      <w:r w:rsidRPr="00BA15AE">
        <w:rPr>
          <w:b/>
          <w:bCs/>
          <w:sz w:val="18"/>
          <w:szCs w:val="18"/>
        </w:rPr>
        <w:t xml:space="preserve"> </w:t>
      </w:r>
      <w:r w:rsidRPr="00BA15AE">
        <w:rPr>
          <w:rFonts w:hint="eastAsia"/>
          <w:b/>
          <w:bCs/>
          <w:sz w:val="18"/>
          <w:szCs w:val="18"/>
        </w:rPr>
        <w:t>Hello</w:t>
      </w:r>
      <w:r w:rsidRPr="00BA15AE">
        <w:rPr>
          <w:b/>
          <w:bCs/>
          <w:sz w:val="18"/>
          <w:szCs w:val="18"/>
        </w:rPr>
        <w:t>World</w:t>
      </w:r>
      <w:r w:rsidRPr="00BA15AE">
        <w:rPr>
          <w:rFonts w:hint="eastAsia"/>
          <w:b/>
          <w:bCs/>
          <w:sz w:val="18"/>
          <w:szCs w:val="18"/>
        </w:rPr>
        <w:t>-</w:t>
      </w:r>
      <w:r w:rsidRPr="00BA15AE">
        <w:rPr>
          <w:b/>
          <w:bCs/>
          <w:sz w:val="18"/>
          <w:szCs w:val="18"/>
        </w:rPr>
        <w:t>getchar.c</w:t>
      </w:r>
    </w:p>
    <w:p w14:paraId="670F272D" w14:textId="77777777" w:rsidR="00BA15AE" w:rsidRPr="00BA15AE" w:rsidRDefault="00BA15AE" w:rsidP="003257B6">
      <w:pPr>
        <w:pStyle w:val="C0"/>
        <w:numPr>
          <w:ilvl w:val="0"/>
          <w:numId w:val="24"/>
        </w:numPr>
      </w:pPr>
      <w:r w:rsidRPr="00BA15AE">
        <w:rPr>
          <w:rFonts w:hint="eastAsia"/>
        </w:rPr>
        <w:t>#include &lt;stdio.h&gt;</w:t>
      </w:r>
    </w:p>
    <w:p w14:paraId="4B5ECE9D" w14:textId="77777777" w:rsidR="00BA15AE" w:rsidRPr="00BA15AE" w:rsidRDefault="00BA15AE" w:rsidP="00DA1287">
      <w:pPr>
        <w:pStyle w:val="C0"/>
        <w:numPr>
          <w:ilvl w:val="0"/>
          <w:numId w:val="24"/>
        </w:numPr>
      </w:pPr>
      <w:r w:rsidRPr="00BA15AE">
        <w:t>int main()</w:t>
      </w:r>
    </w:p>
    <w:p w14:paraId="0F2941E4" w14:textId="77777777" w:rsidR="00BA15AE" w:rsidRPr="00BA15AE" w:rsidRDefault="00BA15AE" w:rsidP="00EB3071">
      <w:pPr>
        <w:pStyle w:val="C0"/>
        <w:numPr>
          <w:ilvl w:val="0"/>
          <w:numId w:val="24"/>
        </w:numPr>
      </w:pPr>
      <w:r w:rsidRPr="00BA15AE">
        <w:t>{</w:t>
      </w:r>
    </w:p>
    <w:p w14:paraId="3CD18E09" w14:textId="77777777" w:rsidR="00BA15AE" w:rsidRPr="00BA15AE" w:rsidRDefault="00BA15AE">
      <w:pPr>
        <w:pStyle w:val="C0"/>
        <w:numPr>
          <w:ilvl w:val="0"/>
          <w:numId w:val="24"/>
        </w:numPr>
      </w:pPr>
      <w:r w:rsidRPr="00BA15AE">
        <w:tab/>
        <w:t>printf(“HelloWorld!\n”);</w:t>
      </w:r>
    </w:p>
    <w:p w14:paraId="4E42D0AD" w14:textId="77777777" w:rsidR="00BA15AE" w:rsidRPr="00BA15AE" w:rsidRDefault="00BA15AE">
      <w:pPr>
        <w:pStyle w:val="C0"/>
        <w:numPr>
          <w:ilvl w:val="0"/>
          <w:numId w:val="24"/>
        </w:numPr>
      </w:pPr>
      <w:r w:rsidRPr="00BA15AE">
        <w:tab/>
        <w:t>getchar();</w:t>
      </w:r>
    </w:p>
    <w:p w14:paraId="744C5BC7" w14:textId="77777777" w:rsidR="00BA15AE" w:rsidRPr="00BA15AE" w:rsidRDefault="00BA15AE">
      <w:pPr>
        <w:pStyle w:val="C0"/>
        <w:numPr>
          <w:ilvl w:val="0"/>
          <w:numId w:val="24"/>
        </w:numPr>
      </w:pPr>
      <w:r w:rsidRPr="00BA15AE">
        <w:tab/>
        <w:t>return 0;</w:t>
      </w:r>
    </w:p>
    <w:p w14:paraId="3069E6D1" w14:textId="77777777" w:rsidR="00BA15AE" w:rsidRPr="00BA15AE" w:rsidRDefault="00BA15AE">
      <w:pPr>
        <w:pStyle w:val="C0"/>
        <w:numPr>
          <w:ilvl w:val="0"/>
          <w:numId w:val="24"/>
        </w:numPr>
      </w:pPr>
      <w:r w:rsidRPr="00BA15AE">
        <w:t>}</w:t>
      </w:r>
    </w:p>
    <w:p w14:paraId="53750EB4" w14:textId="4EEBF8EB" w:rsidR="00AE0840" w:rsidRDefault="00AE0840" w:rsidP="00AE0840">
      <w:pPr>
        <w:jc w:val="center"/>
      </w:pPr>
    </w:p>
    <w:p w14:paraId="21C486E6" w14:textId="26A09AB2" w:rsidR="00AE0840" w:rsidRPr="00BA15AE" w:rsidRDefault="00AE0840" w:rsidP="00AE0840">
      <w:pPr>
        <w:pStyle w:val="aa"/>
      </w:pPr>
    </w:p>
    <w:p w14:paraId="4ED28484" w14:textId="77777777" w:rsidR="00BA15AE" w:rsidRPr="00BA15AE" w:rsidRDefault="00BA15AE" w:rsidP="001E7981">
      <w:pPr>
        <w:pStyle w:val="a"/>
      </w:pPr>
      <w:bookmarkStart w:id="37" w:name="_Toc486237063"/>
      <w:bookmarkStart w:id="38" w:name="_Toc2446689"/>
      <w:r w:rsidRPr="00BA15AE">
        <w:rPr>
          <w:rFonts w:hint="eastAsia"/>
        </w:rPr>
        <w:t>小结</w:t>
      </w:r>
      <w:bookmarkEnd w:id="37"/>
      <w:bookmarkEnd w:id="38"/>
    </w:p>
    <w:p w14:paraId="2ECE8E32" w14:textId="52D4D199" w:rsidR="000B78EF" w:rsidRDefault="00773D84" w:rsidP="000B78EF">
      <w:pPr>
        <w:pStyle w:val="1"/>
      </w:pPr>
      <w:bookmarkStart w:id="39" w:name="_Ref509665201"/>
      <w:bookmarkStart w:id="40" w:name="_Toc2446690"/>
      <w:r>
        <w:rPr>
          <w:rFonts w:hint="eastAsia"/>
        </w:rPr>
        <w:t>程序编译与运行</w:t>
      </w:r>
      <w:bookmarkEnd w:id="39"/>
      <w:bookmarkEnd w:id="40"/>
    </w:p>
    <w:p w14:paraId="19343D11" w14:textId="30909E49" w:rsidR="000B78EF" w:rsidRDefault="0019717B" w:rsidP="001E7981">
      <w:pPr>
        <w:pStyle w:val="a"/>
      </w:pPr>
      <w:bookmarkStart w:id="41" w:name="_Toc2446691"/>
      <w:r>
        <w:rPr>
          <w:rFonts w:hint="eastAsia"/>
        </w:rPr>
        <w:t>编译的各阶段</w:t>
      </w:r>
      <w:bookmarkEnd w:id="41"/>
    </w:p>
    <w:p w14:paraId="1F65345F" w14:textId="3EE228DF" w:rsidR="00D37267" w:rsidRDefault="00D37267" w:rsidP="001E7981">
      <w:pPr>
        <w:pStyle w:val="a0"/>
      </w:pPr>
      <w:bookmarkStart w:id="42" w:name="_Toc2446692"/>
      <w:r>
        <w:rPr>
          <w:rFonts w:hint="eastAsia"/>
        </w:rPr>
        <w:t>源代码</w:t>
      </w:r>
      <w:bookmarkEnd w:id="42"/>
    </w:p>
    <w:p w14:paraId="4BF7B700" w14:textId="332D43A2" w:rsidR="0088775B" w:rsidRDefault="0088775B" w:rsidP="0088775B">
      <w:pPr>
        <w:pStyle w:val="aa"/>
      </w:pPr>
      <w:bookmarkStart w:id="43" w:name="_Ref50942865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bookmarkEnd w:id="43"/>
      <w:r>
        <w:t xml:space="preserve"> Hello_</w:t>
      </w:r>
      <w:r w:rsidR="00223769">
        <w:rPr>
          <w:rFonts w:hint="eastAsia"/>
        </w:rPr>
        <w:t>W</w:t>
      </w:r>
      <w:r>
        <w:t>orld</w:t>
      </w:r>
      <w:r>
        <w:rPr>
          <w:rFonts w:hint="eastAsia"/>
        </w:rPr>
        <w:t>0</w:t>
      </w:r>
      <w:r>
        <w:t>.c</w:t>
      </w:r>
    </w:p>
    <w:p w14:paraId="4928F0CC" w14:textId="77777777" w:rsidR="00ED2AB0" w:rsidRPr="00ED2AB0" w:rsidRDefault="00ED2AB0" w:rsidP="003257B6">
      <w:pPr>
        <w:pStyle w:val="C0"/>
        <w:numPr>
          <w:ilvl w:val="0"/>
          <w:numId w:val="25"/>
        </w:numPr>
      </w:pPr>
      <w:r w:rsidRPr="00ED2AB0">
        <w:t>#include &lt;stdio.h&gt;</w:t>
      </w:r>
    </w:p>
    <w:p w14:paraId="42AAA850" w14:textId="77777777" w:rsidR="00ED2AB0" w:rsidRPr="00ED2AB0" w:rsidRDefault="00ED2AB0" w:rsidP="00DA1287">
      <w:pPr>
        <w:pStyle w:val="C0"/>
        <w:numPr>
          <w:ilvl w:val="0"/>
          <w:numId w:val="25"/>
        </w:numPr>
      </w:pPr>
    </w:p>
    <w:p w14:paraId="2807D59D" w14:textId="77777777" w:rsidR="00ED2AB0" w:rsidRPr="00ED2AB0" w:rsidRDefault="00ED2AB0" w:rsidP="00EB3071">
      <w:pPr>
        <w:pStyle w:val="C0"/>
        <w:numPr>
          <w:ilvl w:val="0"/>
          <w:numId w:val="25"/>
        </w:numPr>
      </w:pPr>
      <w:r w:rsidRPr="00ED2AB0">
        <w:t>int f_sum(int a, int b);</w:t>
      </w:r>
    </w:p>
    <w:p w14:paraId="4F9AA5A0" w14:textId="77777777" w:rsidR="00ED2AB0" w:rsidRPr="00ED2AB0" w:rsidRDefault="00ED2AB0">
      <w:pPr>
        <w:pStyle w:val="C0"/>
        <w:numPr>
          <w:ilvl w:val="0"/>
          <w:numId w:val="25"/>
        </w:numPr>
      </w:pPr>
    </w:p>
    <w:p w14:paraId="7AD0D0CD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>int main()</w:t>
      </w:r>
    </w:p>
    <w:p w14:paraId="37E734F8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>{</w:t>
      </w:r>
    </w:p>
    <w:p w14:paraId="3BE7E888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 xml:space="preserve">        int var_sum=0;</w:t>
      </w:r>
    </w:p>
    <w:p w14:paraId="4AD08C76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 xml:space="preserve">        printf("HelloWorld!\n");</w:t>
      </w:r>
    </w:p>
    <w:p w14:paraId="3DA969A7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 xml:space="preserve">        var_sum=f_sum(2,3);</w:t>
      </w:r>
    </w:p>
    <w:p w14:paraId="2746FCE4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 xml:space="preserve">        return var_sum;</w:t>
      </w:r>
    </w:p>
    <w:p w14:paraId="69608CC5" w14:textId="77777777" w:rsidR="00ED2AB0" w:rsidRPr="00ED2AB0" w:rsidRDefault="00ED2AB0">
      <w:pPr>
        <w:pStyle w:val="C0"/>
        <w:numPr>
          <w:ilvl w:val="0"/>
          <w:numId w:val="25"/>
        </w:numPr>
      </w:pPr>
      <w:r w:rsidRPr="00ED2AB0">
        <w:t>}</w:t>
      </w:r>
    </w:p>
    <w:p w14:paraId="0F6BC7B4" w14:textId="17E79E19" w:rsidR="0088775B" w:rsidRPr="00BA15AE" w:rsidRDefault="0088775B" w:rsidP="0088775B">
      <w:pPr>
        <w:pStyle w:val="aa"/>
        <w:rPr>
          <w:rFonts w:ascii="楷体" w:eastAsia="楷体" w:hAnsi="楷体"/>
          <w:szCs w:val="20"/>
        </w:rPr>
      </w:pPr>
      <w:bookmarkStart w:id="44" w:name="_Ref50942865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44"/>
      <w:r>
        <w:t xml:space="preserve"> </w:t>
      </w:r>
      <w:r>
        <w:rPr>
          <w:rFonts w:hint="eastAsia"/>
        </w:rPr>
        <w:t>f</w:t>
      </w:r>
      <w:r>
        <w:t>_sum.c</w:t>
      </w:r>
    </w:p>
    <w:p w14:paraId="1D849806" w14:textId="34D90BCC" w:rsidR="0088775B" w:rsidRDefault="0088775B" w:rsidP="003257B6">
      <w:pPr>
        <w:pStyle w:val="C0"/>
        <w:numPr>
          <w:ilvl w:val="0"/>
          <w:numId w:val="26"/>
        </w:numPr>
      </w:pPr>
      <w:r>
        <w:t>int f_sum(int a, int b)</w:t>
      </w:r>
    </w:p>
    <w:p w14:paraId="02C8F03B" w14:textId="77777777" w:rsidR="0088775B" w:rsidRDefault="0088775B" w:rsidP="00DA1287">
      <w:pPr>
        <w:pStyle w:val="C0"/>
        <w:numPr>
          <w:ilvl w:val="0"/>
          <w:numId w:val="26"/>
        </w:numPr>
      </w:pPr>
      <w:r>
        <w:t>{</w:t>
      </w:r>
    </w:p>
    <w:p w14:paraId="71B4B6EF" w14:textId="77777777" w:rsidR="0088775B" w:rsidRDefault="0088775B" w:rsidP="00EB3071">
      <w:pPr>
        <w:pStyle w:val="C0"/>
        <w:numPr>
          <w:ilvl w:val="0"/>
          <w:numId w:val="26"/>
        </w:numPr>
      </w:pPr>
      <w:r>
        <w:tab/>
        <w:t>return a+b;</w:t>
      </w:r>
    </w:p>
    <w:p w14:paraId="3CDAF52C" w14:textId="77777777" w:rsidR="0088775B" w:rsidRPr="0088775B" w:rsidRDefault="0088775B">
      <w:pPr>
        <w:pStyle w:val="C0"/>
        <w:numPr>
          <w:ilvl w:val="0"/>
          <w:numId w:val="26"/>
        </w:numPr>
      </w:pPr>
      <w:r>
        <w:t>}</w:t>
      </w:r>
    </w:p>
    <w:p w14:paraId="69ACEBC2" w14:textId="0ABC42D2" w:rsidR="000B78EF" w:rsidRDefault="00BC15D2" w:rsidP="001E7981">
      <w:pPr>
        <w:pStyle w:val="a0"/>
      </w:pPr>
      <w:bookmarkStart w:id="45" w:name="_Toc2446693"/>
      <w:r>
        <w:rPr>
          <w:rFonts w:hint="eastAsia"/>
        </w:rPr>
        <w:t>预处理</w:t>
      </w:r>
      <w:bookmarkEnd w:id="45"/>
    </w:p>
    <w:p w14:paraId="04348E1A" w14:textId="15EED7EF" w:rsidR="005201DE" w:rsidRDefault="005201DE" w:rsidP="005201DE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>
        <w:rPr>
          <w:rFonts w:hint="eastAsia"/>
        </w:rPr>
        <w:t xml:space="preserve"> </w:t>
      </w:r>
      <w:r>
        <w:t>macro.c</w:t>
      </w:r>
    </w:p>
    <w:p w14:paraId="2B23B893" w14:textId="77777777" w:rsidR="007917C7" w:rsidRDefault="007917C7" w:rsidP="003257B6">
      <w:pPr>
        <w:pStyle w:val="C0"/>
        <w:numPr>
          <w:ilvl w:val="0"/>
          <w:numId w:val="27"/>
        </w:numPr>
      </w:pPr>
      <w:r>
        <w:t>#include &lt;stdio.h&gt;</w:t>
      </w:r>
    </w:p>
    <w:p w14:paraId="146CBA5E" w14:textId="77777777" w:rsidR="007917C7" w:rsidRDefault="007917C7" w:rsidP="003257B6">
      <w:pPr>
        <w:pStyle w:val="C0"/>
        <w:numPr>
          <w:ilvl w:val="0"/>
          <w:numId w:val="27"/>
        </w:numPr>
      </w:pPr>
      <w:r>
        <w:t>#define NUM 5</w:t>
      </w:r>
    </w:p>
    <w:p w14:paraId="0556F8EB" w14:textId="25878D42" w:rsidR="007917C7" w:rsidRDefault="007917C7" w:rsidP="00DA1287">
      <w:pPr>
        <w:pStyle w:val="C0"/>
        <w:numPr>
          <w:ilvl w:val="0"/>
          <w:numId w:val="27"/>
        </w:numPr>
      </w:pPr>
      <w:r>
        <w:t>int</w:t>
      </w:r>
      <w:r>
        <w:rPr>
          <w:rFonts w:hint="eastAsia"/>
        </w:rPr>
        <w:t xml:space="preserve"> </w:t>
      </w:r>
      <w:r>
        <w:t>main (void)</w:t>
      </w:r>
    </w:p>
    <w:p w14:paraId="7497FCDA" w14:textId="77777777" w:rsidR="007917C7" w:rsidRDefault="007917C7" w:rsidP="00EB3071">
      <w:pPr>
        <w:pStyle w:val="C0"/>
        <w:numPr>
          <w:ilvl w:val="0"/>
          <w:numId w:val="27"/>
        </w:numPr>
      </w:pPr>
      <w:r>
        <w:t>{</w:t>
      </w:r>
    </w:p>
    <w:p w14:paraId="05CC1ADB" w14:textId="456D4ABA" w:rsidR="007917C7" w:rsidRDefault="007917C7">
      <w:pPr>
        <w:pStyle w:val="C0"/>
        <w:numPr>
          <w:ilvl w:val="0"/>
          <w:numId w:val="27"/>
        </w:numPr>
      </w:pPr>
      <w:r>
        <w:t xml:space="preserve">    printf("Value of NUM is %d\n", NUM);</w:t>
      </w:r>
      <w:bookmarkStart w:id="46" w:name="_GoBack"/>
      <w:bookmarkEnd w:id="46"/>
    </w:p>
    <w:p w14:paraId="022EE727" w14:textId="0CD8A83A" w:rsidR="007917C7" w:rsidRDefault="007917C7">
      <w:pPr>
        <w:pStyle w:val="C0"/>
        <w:numPr>
          <w:ilvl w:val="0"/>
          <w:numId w:val="27"/>
        </w:numPr>
      </w:pPr>
      <w:r>
        <w:t xml:space="preserve">    return 0;</w:t>
      </w:r>
    </w:p>
    <w:p w14:paraId="6F3C23AE" w14:textId="5C66815B" w:rsidR="005201DE" w:rsidRDefault="007917C7">
      <w:pPr>
        <w:pStyle w:val="C0"/>
        <w:numPr>
          <w:ilvl w:val="0"/>
          <w:numId w:val="27"/>
        </w:numPr>
      </w:pPr>
      <w:r>
        <w:t>}</w:t>
      </w:r>
    </w:p>
    <w:p w14:paraId="2C64AF50" w14:textId="6E8ADD51" w:rsidR="007917C7" w:rsidRPr="007917C7" w:rsidRDefault="007917C7" w:rsidP="007917C7">
      <w:pPr>
        <w:pStyle w:val="aa"/>
      </w:pPr>
      <w:bookmarkStart w:id="47" w:name="_Ref50949841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47"/>
      <w:r>
        <w:t xml:space="preserve"> ifdef-else.c</w:t>
      </w:r>
    </w:p>
    <w:p w14:paraId="1C4D8426" w14:textId="77777777" w:rsidR="007917C7" w:rsidRDefault="007917C7" w:rsidP="003257B6">
      <w:pPr>
        <w:pStyle w:val="C0"/>
        <w:numPr>
          <w:ilvl w:val="0"/>
          <w:numId w:val="28"/>
        </w:numPr>
      </w:pPr>
      <w:r>
        <w:t>#include &lt;stdio.h&gt;</w:t>
      </w:r>
    </w:p>
    <w:p w14:paraId="1BE107A6" w14:textId="7E69A7B5" w:rsidR="007917C7" w:rsidRDefault="007917C7" w:rsidP="00DA1287">
      <w:pPr>
        <w:pStyle w:val="C0"/>
        <w:numPr>
          <w:ilvl w:val="0"/>
          <w:numId w:val="28"/>
        </w:numPr>
      </w:pPr>
      <w:r>
        <w:t>int main (void)</w:t>
      </w:r>
    </w:p>
    <w:p w14:paraId="22EF2CA5" w14:textId="77777777" w:rsidR="007917C7" w:rsidRDefault="007917C7" w:rsidP="00EB3071">
      <w:pPr>
        <w:pStyle w:val="C0"/>
        <w:numPr>
          <w:ilvl w:val="0"/>
          <w:numId w:val="28"/>
        </w:numPr>
      </w:pPr>
      <w:r>
        <w:t>{</w:t>
      </w:r>
    </w:p>
    <w:p w14:paraId="4C907867" w14:textId="77777777" w:rsidR="007917C7" w:rsidRDefault="007917C7">
      <w:pPr>
        <w:pStyle w:val="C0"/>
        <w:numPr>
          <w:ilvl w:val="0"/>
          <w:numId w:val="28"/>
        </w:numPr>
      </w:pPr>
      <w:r>
        <w:t>#ifdef TEST</w:t>
      </w:r>
    </w:p>
    <w:p w14:paraId="5D67E5AD" w14:textId="3653C7E3" w:rsidR="007917C7" w:rsidRDefault="007917C7">
      <w:pPr>
        <w:pStyle w:val="C0"/>
        <w:numPr>
          <w:ilvl w:val="0"/>
          <w:numId w:val="28"/>
        </w:numPr>
      </w:pPr>
      <w:r>
        <w:t xml:space="preserve">    printf ("Test mode\n");</w:t>
      </w:r>
    </w:p>
    <w:p w14:paraId="75E30B04" w14:textId="77777777" w:rsidR="007917C7" w:rsidRDefault="007917C7">
      <w:pPr>
        <w:pStyle w:val="C0"/>
        <w:numPr>
          <w:ilvl w:val="0"/>
          <w:numId w:val="28"/>
        </w:numPr>
      </w:pPr>
      <w:r>
        <w:t>#endif</w:t>
      </w:r>
    </w:p>
    <w:p w14:paraId="222A8B3F" w14:textId="47281021" w:rsidR="007917C7" w:rsidRDefault="007917C7">
      <w:pPr>
        <w:pStyle w:val="C0"/>
        <w:numPr>
          <w:ilvl w:val="0"/>
          <w:numId w:val="28"/>
        </w:numPr>
      </w:pPr>
      <w:r>
        <w:t xml:space="preserve">    printf ("Running...\n");</w:t>
      </w:r>
    </w:p>
    <w:p w14:paraId="552CADDA" w14:textId="66FF9276" w:rsidR="007917C7" w:rsidRDefault="007917C7">
      <w:pPr>
        <w:pStyle w:val="C0"/>
        <w:numPr>
          <w:ilvl w:val="0"/>
          <w:numId w:val="28"/>
        </w:numPr>
      </w:pPr>
      <w:r>
        <w:t xml:space="preserve">    return 0;</w:t>
      </w:r>
    </w:p>
    <w:p w14:paraId="3D520267" w14:textId="2E16665A" w:rsidR="007917C7" w:rsidRDefault="007917C7">
      <w:pPr>
        <w:pStyle w:val="C0"/>
        <w:numPr>
          <w:ilvl w:val="0"/>
          <w:numId w:val="28"/>
        </w:numPr>
      </w:pPr>
      <w:r>
        <w:t>}</w:t>
      </w:r>
    </w:p>
    <w:p w14:paraId="6BDAB0E0" w14:textId="7B20BFAB" w:rsidR="00576F7C" w:rsidRDefault="00BC15D2" w:rsidP="001E7981">
      <w:pPr>
        <w:pStyle w:val="a0"/>
      </w:pPr>
      <w:bookmarkStart w:id="48" w:name="_Toc2446694"/>
      <w:r>
        <w:rPr>
          <w:rFonts w:hint="eastAsia"/>
        </w:rPr>
        <w:t>编译</w:t>
      </w:r>
      <w:bookmarkEnd w:id="48"/>
    </w:p>
    <w:p w14:paraId="19646286" w14:textId="483B1AA6" w:rsidR="003301E5" w:rsidRDefault="003301E5" w:rsidP="001E7981">
      <w:pPr>
        <w:pStyle w:val="a0"/>
      </w:pPr>
      <w:bookmarkStart w:id="49" w:name="_Toc2446695"/>
      <w:r>
        <w:rPr>
          <w:rFonts w:hint="eastAsia"/>
        </w:rPr>
        <w:t>汇编</w:t>
      </w:r>
      <w:bookmarkEnd w:id="49"/>
    </w:p>
    <w:p w14:paraId="506B50E2" w14:textId="178AD966" w:rsidR="00F72A5C" w:rsidRDefault="00F72A5C" w:rsidP="001E7981">
      <w:pPr>
        <w:pStyle w:val="a0"/>
      </w:pPr>
      <w:bookmarkStart w:id="50" w:name="_Ref510847712"/>
      <w:bookmarkStart w:id="51" w:name="_Toc2446696"/>
      <w:r>
        <w:rPr>
          <w:rFonts w:hint="eastAsia"/>
        </w:rPr>
        <w:t>链接</w:t>
      </w:r>
      <w:bookmarkEnd w:id="50"/>
      <w:bookmarkEnd w:id="51"/>
    </w:p>
    <w:p w14:paraId="5176D93D" w14:textId="5E34C759" w:rsidR="00B43F90" w:rsidRDefault="00B43F90" w:rsidP="00B43F90">
      <w:pPr>
        <w:pStyle w:val="a0"/>
      </w:pPr>
      <w:bookmarkStart w:id="52" w:name="_Toc2446697"/>
      <w:r>
        <w:t>GCC</w:t>
      </w:r>
      <w:r>
        <w:rPr>
          <w:rFonts w:hint="eastAsia"/>
        </w:rPr>
        <w:t>编译驱动</w:t>
      </w:r>
      <w:bookmarkEnd w:id="52"/>
    </w:p>
    <w:p w14:paraId="2902BE91" w14:textId="16383094" w:rsidR="00736E95" w:rsidRDefault="00736E95" w:rsidP="001E7981">
      <w:pPr>
        <w:pStyle w:val="a"/>
      </w:pPr>
      <w:bookmarkStart w:id="53" w:name="_Toc2446698"/>
      <w:r>
        <w:rPr>
          <w:rFonts w:hint="eastAsia"/>
        </w:rPr>
        <w:t>GCC</w:t>
      </w:r>
      <w:r>
        <w:rPr>
          <w:rFonts w:hint="eastAsia"/>
        </w:rPr>
        <w:t>基本用法</w:t>
      </w:r>
      <w:bookmarkEnd w:id="53"/>
    </w:p>
    <w:p w14:paraId="2AED9313" w14:textId="5966703E" w:rsidR="008008F5" w:rsidRDefault="008008F5" w:rsidP="008008F5">
      <w:pPr>
        <w:pStyle w:val="a0"/>
      </w:pPr>
      <w:bookmarkStart w:id="54" w:name="_Toc2446699"/>
      <w:r>
        <w:t>C</w:t>
      </w:r>
      <w:r>
        <w:rPr>
          <w:rFonts w:hint="eastAsia"/>
        </w:rPr>
        <w:t>语言标准</w:t>
      </w:r>
      <w:bookmarkEnd w:id="54"/>
    </w:p>
    <w:p w14:paraId="2651ED02" w14:textId="57448A76" w:rsidR="005201DE" w:rsidRDefault="005201DE" w:rsidP="005201DE">
      <w:pPr>
        <w:pStyle w:val="a0"/>
      </w:pPr>
      <w:bookmarkStart w:id="55" w:name="_Ref511049526"/>
      <w:bookmarkStart w:id="56" w:name="_Ref511232763"/>
      <w:bookmarkStart w:id="57" w:name="_Toc2446700"/>
      <w:r>
        <w:rPr>
          <w:rFonts w:hint="eastAsia"/>
        </w:rPr>
        <w:t>库</w:t>
      </w:r>
      <w:r w:rsidR="00B666ED">
        <w:rPr>
          <w:rFonts w:hint="eastAsia"/>
        </w:rPr>
        <w:t>的使用</w:t>
      </w:r>
      <w:bookmarkEnd w:id="55"/>
      <w:bookmarkEnd w:id="56"/>
      <w:bookmarkEnd w:id="57"/>
    </w:p>
    <w:p w14:paraId="79EDF5A5" w14:textId="77777777" w:rsidR="003F7817" w:rsidRPr="003F7817" w:rsidRDefault="003F7817" w:rsidP="00451D03">
      <w:pPr>
        <w:ind w:firstLine="0"/>
      </w:pPr>
    </w:p>
    <w:p w14:paraId="7EB09729" w14:textId="450534FF" w:rsidR="00B666ED" w:rsidRDefault="00B666ED" w:rsidP="00B666ED">
      <w:pPr>
        <w:pStyle w:val="aa"/>
      </w:pPr>
      <w:bookmarkStart w:id="58" w:name="_Ref509502083"/>
      <w:bookmarkStart w:id="59" w:name="_Ref51474657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58"/>
      <w:r>
        <w:rPr>
          <w:rFonts w:hint="eastAsia"/>
        </w:rPr>
        <w:t xml:space="preserve"> main-lib.c</w:t>
      </w:r>
      <w:bookmarkEnd w:id="59"/>
    </w:p>
    <w:p w14:paraId="3609D52B" w14:textId="77777777" w:rsidR="00B666ED" w:rsidRDefault="00B666ED" w:rsidP="003257B6">
      <w:pPr>
        <w:pStyle w:val="C0"/>
        <w:numPr>
          <w:ilvl w:val="0"/>
          <w:numId w:val="29"/>
        </w:numPr>
      </w:pPr>
      <w:r>
        <w:t>#include &lt;stdio.h&gt;</w:t>
      </w:r>
    </w:p>
    <w:p w14:paraId="32439AEE" w14:textId="77777777" w:rsidR="00B666ED" w:rsidRDefault="00B666ED" w:rsidP="00DA1287">
      <w:pPr>
        <w:pStyle w:val="C0"/>
        <w:numPr>
          <w:ilvl w:val="0"/>
          <w:numId w:val="29"/>
        </w:numPr>
      </w:pPr>
      <w:r>
        <w:t>#include "vector.h"</w:t>
      </w:r>
    </w:p>
    <w:p w14:paraId="669B5ACD" w14:textId="77777777" w:rsidR="00B666ED" w:rsidRDefault="00B666ED" w:rsidP="00EB3071">
      <w:pPr>
        <w:pStyle w:val="C0"/>
        <w:numPr>
          <w:ilvl w:val="0"/>
          <w:numId w:val="29"/>
        </w:numPr>
      </w:pPr>
    </w:p>
    <w:p w14:paraId="70F7491B" w14:textId="77777777" w:rsidR="00B666ED" w:rsidRDefault="00B666ED">
      <w:pPr>
        <w:pStyle w:val="C0"/>
        <w:numPr>
          <w:ilvl w:val="0"/>
          <w:numId w:val="29"/>
        </w:numPr>
      </w:pPr>
      <w:r>
        <w:t>int x[2] = {1, 2};</w:t>
      </w:r>
    </w:p>
    <w:p w14:paraId="59BC7A75" w14:textId="77777777" w:rsidR="00B666ED" w:rsidRDefault="00B666ED">
      <w:pPr>
        <w:pStyle w:val="C0"/>
        <w:numPr>
          <w:ilvl w:val="0"/>
          <w:numId w:val="29"/>
        </w:numPr>
      </w:pPr>
      <w:r>
        <w:t>int y[2] = {3, 4};</w:t>
      </w:r>
    </w:p>
    <w:p w14:paraId="2EB2B8D7" w14:textId="77777777" w:rsidR="00B666ED" w:rsidRDefault="00B666ED">
      <w:pPr>
        <w:pStyle w:val="C0"/>
        <w:numPr>
          <w:ilvl w:val="0"/>
          <w:numId w:val="29"/>
        </w:numPr>
      </w:pPr>
      <w:r>
        <w:t>int z[2];</w:t>
      </w:r>
    </w:p>
    <w:p w14:paraId="1969DDE2" w14:textId="77777777" w:rsidR="00B666ED" w:rsidRDefault="00B666ED">
      <w:pPr>
        <w:pStyle w:val="C0"/>
        <w:numPr>
          <w:ilvl w:val="0"/>
          <w:numId w:val="29"/>
        </w:numPr>
      </w:pPr>
    </w:p>
    <w:p w14:paraId="0D71EF69" w14:textId="77777777" w:rsidR="00B666ED" w:rsidRDefault="00B666ED">
      <w:pPr>
        <w:pStyle w:val="C0"/>
        <w:numPr>
          <w:ilvl w:val="0"/>
          <w:numId w:val="29"/>
        </w:numPr>
      </w:pPr>
      <w:r>
        <w:t>int main()</w:t>
      </w:r>
    </w:p>
    <w:p w14:paraId="66FA4D7C" w14:textId="77777777" w:rsidR="00B666ED" w:rsidRDefault="00B666ED">
      <w:pPr>
        <w:pStyle w:val="C0"/>
        <w:numPr>
          <w:ilvl w:val="0"/>
          <w:numId w:val="29"/>
        </w:numPr>
      </w:pPr>
      <w:r>
        <w:t>{</w:t>
      </w:r>
    </w:p>
    <w:p w14:paraId="2B7B6CAF" w14:textId="77777777" w:rsidR="00B666ED" w:rsidRDefault="00B666ED">
      <w:pPr>
        <w:pStyle w:val="C0"/>
        <w:numPr>
          <w:ilvl w:val="0"/>
          <w:numId w:val="29"/>
        </w:numPr>
      </w:pPr>
      <w:r>
        <w:t xml:space="preserve">    addvec(x, y, z, 2);</w:t>
      </w:r>
    </w:p>
    <w:p w14:paraId="390538DC" w14:textId="77777777" w:rsidR="00B666ED" w:rsidRDefault="00B666ED">
      <w:pPr>
        <w:pStyle w:val="C0"/>
        <w:numPr>
          <w:ilvl w:val="0"/>
          <w:numId w:val="29"/>
        </w:numPr>
      </w:pPr>
      <w:r>
        <w:t xml:space="preserve">    printf("z = [%d %d]\n", z[0], z[1]);</w:t>
      </w:r>
    </w:p>
    <w:p w14:paraId="18632E1C" w14:textId="77777777" w:rsidR="00B666ED" w:rsidRDefault="00B666ED">
      <w:pPr>
        <w:pStyle w:val="C0"/>
        <w:numPr>
          <w:ilvl w:val="0"/>
          <w:numId w:val="29"/>
        </w:numPr>
      </w:pPr>
      <w:r>
        <w:t xml:space="preserve">    return 0;</w:t>
      </w:r>
    </w:p>
    <w:p w14:paraId="24A9F9BF" w14:textId="2FECA803" w:rsidR="00B666ED" w:rsidRDefault="00B666ED">
      <w:pPr>
        <w:pStyle w:val="C0"/>
        <w:numPr>
          <w:ilvl w:val="0"/>
          <w:numId w:val="29"/>
        </w:numPr>
      </w:pPr>
      <w:r>
        <w:t>}</w:t>
      </w:r>
    </w:p>
    <w:p w14:paraId="105DAF2D" w14:textId="29CC3250" w:rsidR="00B666ED" w:rsidRDefault="00B666ED" w:rsidP="00B666ED">
      <w:pPr>
        <w:pStyle w:val="aa"/>
      </w:pPr>
      <w:bookmarkStart w:id="60" w:name="_Ref50950208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60"/>
      <w:r>
        <w:rPr>
          <w:rFonts w:hint="eastAsia"/>
        </w:rPr>
        <w:t xml:space="preserve"> addvec.c</w:t>
      </w:r>
    </w:p>
    <w:p w14:paraId="6CF0E1A7" w14:textId="77777777" w:rsidR="00B666ED" w:rsidRDefault="00B666ED" w:rsidP="003257B6">
      <w:pPr>
        <w:pStyle w:val="C0"/>
        <w:numPr>
          <w:ilvl w:val="0"/>
          <w:numId w:val="30"/>
        </w:numPr>
      </w:pPr>
      <w:bookmarkStart w:id="61" w:name="_Hlk511163534"/>
      <w:r>
        <w:t>void addvec(int *x, int *y,int *z, int n)</w:t>
      </w:r>
    </w:p>
    <w:p w14:paraId="700DC2E5" w14:textId="77777777" w:rsidR="00B666ED" w:rsidRDefault="00B666ED" w:rsidP="00DA1287">
      <w:pPr>
        <w:pStyle w:val="C0"/>
        <w:numPr>
          <w:ilvl w:val="0"/>
          <w:numId w:val="30"/>
        </w:numPr>
      </w:pPr>
      <w:r>
        <w:t>{</w:t>
      </w:r>
    </w:p>
    <w:p w14:paraId="5AFAB583" w14:textId="77777777" w:rsidR="00B666ED" w:rsidRDefault="00B666ED" w:rsidP="00EB3071">
      <w:pPr>
        <w:pStyle w:val="C0"/>
        <w:numPr>
          <w:ilvl w:val="0"/>
          <w:numId w:val="30"/>
        </w:numPr>
      </w:pPr>
      <w:r>
        <w:t xml:space="preserve">    int i;</w:t>
      </w:r>
    </w:p>
    <w:p w14:paraId="5F125933" w14:textId="77777777" w:rsidR="00B666ED" w:rsidRDefault="00B666ED">
      <w:pPr>
        <w:pStyle w:val="C0"/>
        <w:numPr>
          <w:ilvl w:val="0"/>
          <w:numId w:val="30"/>
        </w:numPr>
      </w:pPr>
    </w:p>
    <w:p w14:paraId="5DF4E7F8" w14:textId="77777777" w:rsidR="00B666ED" w:rsidRDefault="00B666ED">
      <w:pPr>
        <w:pStyle w:val="C0"/>
        <w:numPr>
          <w:ilvl w:val="0"/>
          <w:numId w:val="30"/>
        </w:numPr>
      </w:pPr>
      <w:r>
        <w:t xml:space="preserve">    for (i = 0; i &lt; n; i++)</w:t>
      </w:r>
    </w:p>
    <w:p w14:paraId="17740B42" w14:textId="77777777" w:rsidR="00B666ED" w:rsidRDefault="00B666ED">
      <w:pPr>
        <w:pStyle w:val="C0"/>
        <w:numPr>
          <w:ilvl w:val="0"/>
          <w:numId w:val="30"/>
        </w:numPr>
      </w:pPr>
      <w:r>
        <w:t xml:space="preserve">    z[i] = x[i] + y[i];</w:t>
      </w:r>
    </w:p>
    <w:p w14:paraId="751611EF" w14:textId="59E0A79C" w:rsidR="00B666ED" w:rsidRDefault="00B666ED">
      <w:pPr>
        <w:pStyle w:val="C0"/>
        <w:numPr>
          <w:ilvl w:val="0"/>
          <w:numId w:val="30"/>
        </w:numPr>
      </w:pPr>
      <w:r>
        <w:t>}</w:t>
      </w:r>
    </w:p>
    <w:p w14:paraId="1A8AF433" w14:textId="52D38DBD" w:rsidR="00B666ED" w:rsidRDefault="00B666ED" w:rsidP="00B666ED">
      <w:pPr>
        <w:pStyle w:val="aa"/>
      </w:pPr>
      <w:bookmarkStart w:id="62" w:name="_Ref509502087"/>
      <w:bookmarkStart w:id="63" w:name="_Hlk511544438"/>
      <w:bookmarkEnd w:id="6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62"/>
      <w:r>
        <w:rPr>
          <w:rFonts w:hint="eastAsia"/>
        </w:rPr>
        <w:t xml:space="preserve"> multvec.c</w:t>
      </w:r>
    </w:p>
    <w:p w14:paraId="6E62B06D" w14:textId="77777777" w:rsidR="00B666ED" w:rsidRDefault="00B666ED" w:rsidP="003257B6">
      <w:pPr>
        <w:pStyle w:val="C0"/>
      </w:pPr>
      <w:r>
        <w:t>void multvec(int *x, int *y,int *z, int n)</w:t>
      </w:r>
    </w:p>
    <w:p w14:paraId="5B173B9C" w14:textId="77777777" w:rsidR="00B666ED" w:rsidRDefault="00B666ED" w:rsidP="00DA1287">
      <w:pPr>
        <w:pStyle w:val="C0"/>
      </w:pPr>
      <w:r>
        <w:t>{</w:t>
      </w:r>
    </w:p>
    <w:p w14:paraId="2556ACCF" w14:textId="77777777" w:rsidR="00B666ED" w:rsidRDefault="00B666ED" w:rsidP="00EB3071">
      <w:pPr>
        <w:pStyle w:val="C0"/>
      </w:pPr>
      <w:r>
        <w:t xml:space="preserve">    int i;</w:t>
      </w:r>
    </w:p>
    <w:p w14:paraId="09305293" w14:textId="77777777" w:rsidR="00B666ED" w:rsidRDefault="00B666ED">
      <w:pPr>
        <w:pStyle w:val="C0"/>
      </w:pPr>
    </w:p>
    <w:p w14:paraId="1DDC8EEC" w14:textId="77777777" w:rsidR="00B666ED" w:rsidRDefault="00B666ED">
      <w:pPr>
        <w:pStyle w:val="C0"/>
      </w:pPr>
      <w:r>
        <w:t xml:space="preserve">    for (i = 0; i &lt; n; i++)</w:t>
      </w:r>
    </w:p>
    <w:p w14:paraId="3163AC15" w14:textId="77777777" w:rsidR="00B666ED" w:rsidRDefault="00B666ED">
      <w:pPr>
        <w:pStyle w:val="C0"/>
      </w:pPr>
      <w:r>
        <w:t xml:space="preserve">    z[i] = x[i] * y[i];</w:t>
      </w:r>
    </w:p>
    <w:p w14:paraId="5FC70AEA" w14:textId="57CD6BE2" w:rsidR="00B666ED" w:rsidRDefault="00B666ED">
      <w:pPr>
        <w:pStyle w:val="C0"/>
      </w:pPr>
      <w:r>
        <w:t>}</w:t>
      </w:r>
    </w:p>
    <w:p w14:paraId="7C5AF783" w14:textId="5299B853" w:rsidR="0095453C" w:rsidRDefault="0095453C" w:rsidP="0095453C">
      <w:pPr>
        <w:pStyle w:val="aa"/>
      </w:pPr>
      <w:bookmarkStart w:id="64" w:name="_Ref50950208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64"/>
      <w:r>
        <w:rPr>
          <w:rFonts w:hint="eastAsia"/>
        </w:rPr>
        <w:t xml:space="preserve"> vector.h</w:t>
      </w:r>
    </w:p>
    <w:p w14:paraId="48D64809" w14:textId="77777777" w:rsidR="0095453C" w:rsidRDefault="0095453C" w:rsidP="003257B6">
      <w:pPr>
        <w:pStyle w:val="C0"/>
        <w:numPr>
          <w:ilvl w:val="0"/>
          <w:numId w:val="112"/>
        </w:numPr>
      </w:pPr>
      <w:r>
        <w:t>void addvec(int *x, int *y,int *z, int n);</w:t>
      </w:r>
    </w:p>
    <w:p w14:paraId="5F966D64" w14:textId="77777777" w:rsidR="0095453C" w:rsidRDefault="0095453C" w:rsidP="00DA1287">
      <w:pPr>
        <w:pStyle w:val="C0"/>
      </w:pPr>
      <w:r>
        <w:t>void multvec(int *x, int *y,int *z, int n);</w:t>
      </w:r>
    </w:p>
    <w:p w14:paraId="27E7A2BD" w14:textId="77777777" w:rsidR="0095453C" w:rsidRPr="0095453C" w:rsidRDefault="0095453C" w:rsidP="0095453C"/>
    <w:p w14:paraId="3D1C1A9C" w14:textId="123035BE" w:rsidR="005201DE" w:rsidRDefault="005201DE" w:rsidP="005201DE">
      <w:pPr>
        <w:pStyle w:val="a0"/>
      </w:pPr>
      <w:bookmarkStart w:id="65" w:name="_Ref509558838"/>
      <w:bookmarkStart w:id="66" w:name="_Toc2446701"/>
      <w:bookmarkEnd w:id="63"/>
      <w:r>
        <w:rPr>
          <w:rFonts w:hint="eastAsia"/>
        </w:rPr>
        <w:t>搜索路径</w:t>
      </w:r>
      <w:bookmarkEnd w:id="65"/>
      <w:bookmarkEnd w:id="66"/>
    </w:p>
    <w:p w14:paraId="599AD438" w14:textId="2BBCFA74" w:rsidR="00380516" w:rsidRDefault="004949B6" w:rsidP="004949B6">
      <w:pPr>
        <w:pStyle w:val="a0"/>
      </w:pPr>
      <w:bookmarkStart w:id="67" w:name="_Toc2446702"/>
      <w:r>
        <w:rPr>
          <w:rFonts w:hint="eastAsia"/>
        </w:rPr>
        <w:t>编译警告</w:t>
      </w:r>
      <w:bookmarkEnd w:id="67"/>
    </w:p>
    <w:p w14:paraId="589830CE" w14:textId="6A9EBCBA" w:rsidR="00380516" w:rsidRDefault="00943226" w:rsidP="00943226">
      <w:pPr>
        <w:pStyle w:val="aa"/>
      </w:pPr>
      <w:bookmarkStart w:id="68" w:name="_Ref50948337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9</w:t>
      </w:r>
      <w:r w:rsidR="001A2919">
        <w:fldChar w:fldCharType="end"/>
      </w:r>
      <w:bookmarkEnd w:id="68"/>
      <w:r>
        <w:rPr>
          <w:rFonts w:hint="eastAsia"/>
        </w:rPr>
        <w:t xml:space="preserve"> </w:t>
      </w:r>
      <w:r>
        <w:t>GCC-Wall.c</w:t>
      </w:r>
    </w:p>
    <w:p w14:paraId="45A3928F" w14:textId="77777777" w:rsidR="00943226" w:rsidRPr="00A83A00" w:rsidRDefault="00943226" w:rsidP="003257B6">
      <w:pPr>
        <w:pStyle w:val="C0"/>
        <w:numPr>
          <w:ilvl w:val="0"/>
          <w:numId w:val="32"/>
        </w:numPr>
      </w:pPr>
      <w:r w:rsidRPr="00A83A00">
        <w:t>#include &lt;stdio.h&gt;</w:t>
      </w:r>
    </w:p>
    <w:p w14:paraId="2F3A6100" w14:textId="77777777" w:rsidR="00943226" w:rsidRPr="00A83A00" w:rsidRDefault="00943226" w:rsidP="00DA1287">
      <w:pPr>
        <w:pStyle w:val="C0"/>
        <w:numPr>
          <w:ilvl w:val="0"/>
          <w:numId w:val="32"/>
        </w:numPr>
      </w:pPr>
      <w:r w:rsidRPr="00A83A00">
        <w:t>int main (void)</w:t>
      </w:r>
    </w:p>
    <w:p w14:paraId="6DA809CD" w14:textId="77777777" w:rsidR="00943226" w:rsidRPr="00A83A00" w:rsidRDefault="00943226" w:rsidP="00EB3071">
      <w:pPr>
        <w:pStyle w:val="C0"/>
        <w:numPr>
          <w:ilvl w:val="0"/>
          <w:numId w:val="32"/>
        </w:numPr>
      </w:pPr>
      <w:r w:rsidRPr="00A83A00">
        <w:t>{</w:t>
      </w:r>
    </w:p>
    <w:p w14:paraId="628CDE47" w14:textId="77777777" w:rsidR="00943226" w:rsidRPr="00A83A00" w:rsidRDefault="00943226">
      <w:pPr>
        <w:pStyle w:val="C0"/>
        <w:numPr>
          <w:ilvl w:val="0"/>
          <w:numId w:val="32"/>
        </w:numPr>
      </w:pPr>
      <w:r w:rsidRPr="00A83A00">
        <w:t xml:space="preserve">    printf ("Two plus two is %f\n", 4);</w:t>
      </w:r>
    </w:p>
    <w:p w14:paraId="51383DB5" w14:textId="77777777" w:rsidR="00943226" w:rsidRPr="00A83A00" w:rsidRDefault="00943226">
      <w:pPr>
        <w:pStyle w:val="C0"/>
        <w:numPr>
          <w:ilvl w:val="0"/>
          <w:numId w:val="32"/>
        </w:numPr>
      </w:pPr>
      <w:r w:rsidRPr="00A83A00">
        <w:t xml:space="preserve">    return 0;</w:t>
      </w:r>
    </w:p>
    <w:p w14:paraId="0170A1E3" w14:textId="25F72A4B" w:rsidR="00943226" w:rsidRDefault="00943226">
      <w:pPr>
        <w:pStyle w:val="C0"/>
        <w:numPr>
          <w:ilvl w:val="0"/>
          <w:numId w:val="32"/>
        </w:numPr>
      </w:pPr>
      <w:r w:rsidRPr="00A83A00">
        <w:t>}</w:t>
      </w:r>
    </w:p>
    <w:p w14:paraId="161E393E" w14:textId="77777777" w:rsidR="006A2329" w:rsidRPr="00451D03" w:rsidRDefault="006A2329" w:rsidP="00451D03"/>
    <w:p w14:paraId="65799ED9" w14:textId="791403DD" w:rsidR="00152D43" w:rsidRDefault="00152D43" w:rsidP="00152D43">
      <w:pPr>
        <w:pStyle w:val="aa"/>
      </w:pPr>
      <w:bookmarkStart w:id="69" w:name="_Ref50949426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10</w:t>
      </w:r>
      <w:r w:rsidR="001A2919">
        <w:fldChar w:fldCharType="end"/>
      </w:r>
      <w:bookmarkEnd w:id="69"/>
      <w:r>
        <w:rPr>
          <w:rFonts w:hint="eastAsia"/>
        </w:rPr>
        <w:t xml:space="preserve"> </w:t>
      </w:r>
      <w:r>
        <w:rPr>
          <w:rFonts w:hint="eastAsia"/>
        </w:rPr>
        <w:t>嵌套的注释</w:t>
      </w:r>
    </w:p>
    <w:p w14:paraId="5AD9D880" w14:textId="77777777" w:rsidR="00152D43" w:rsidRDefault="00152D43" w:rsidP="003257B6">
      <w:pPr>
        <w:pStyle w:val="C0"/>
        <w:numPr>
          <w:ilvl w:val="0"/>
          <w:numId w:val="33"/>
        </w:numPr>
      </w:pPr>
      <w:r>
        <w:t>/* commented out</w:t>
      </w:r>
    </w:p>
    <w:p w14:paraId="72539F82" w14:textId="77777777" w:rsidR="00152D43" w:rsidRDefault="00152D43" w:rsidP="00DA1287">
      <w:pPr>
        <w:pStyle w:val="C0"/>
        <w:numPr>
          <w:ilvl w:val="0"/>
          <w:numId w:val="33"/>
        </w:numPr>
      </w:pPr>
      <w:r>
        <w:t>double x = 1.23 ; /* x-position */</w:t>
      </w:r>
    </w:p>
    <w:p w14:paraId="6CEE1CC0" w14:textId="0D1B257B" w:rsidR="00152D43" w:rsidRDefault="00152D43" w:rsidP="00EB3071">
      <w:pPr>
        <w:pStyle w:val="C0"/>
        <w:numPr>
          <w:ilvl w:val="0"/>
          <w:numId w:val="33"/>
        </w:numPr>
      </w:pPr>
      <w:r>
        <w:t>*/</w:t>
      </w:r>
    </w:p>
    <w:p w14:paraId="5FD9DD91" w14:textId="77777777" w:rsidR="006A2329" w:rsidRDefault="006A2329" w:rsidP="00ED322A">
      <w:pPr>
        <w:pStyle w:val="aa"/>
      </w:pPr>
    </w:p>
    <w:p w14:paraId="669EFCF5" w14:textId="6C6552F0" w:rsidR="00ED322A" w:rsidRDefault="00ED322A" w:rsidP="00ED322A">
      <w:pPr>
        <w:pStyle w:val="aa"/>
      </w:pPr>
      <w:bookmarkStart w:id="70" w:name="_Ref50949440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11</w:t>
      </w:r>
      <w:r w:rsidR="001A2919">
        <w:fldChar w:fldCharType="end"/>
      </w:r>
      <w:bookmarkEnd w:id="70"/>
      <w:r>
        <w:rPr>
          <w:rFonts w:hint="eastAsia"/>
        </w:rPr>
        <w:t xml:space="preserve"> </w:t>
      </w:r>
      <w:r>
        <w:rPr>
          <w:rFonts w:hint="eastAsia"/>
        </w:rPr>
        <w:t>由编译制导符完成注释功能</w:t>
      </w:r>
    </w:p>
    <w:p w14:paraId="57E140CA" w14:textId="77777777" w:rsidR="00ED322A" w:rsidRPr="00ED322A" w:rsidRDefault="00ED322A" w:rsidP="003257B6">
      <w:pPr>
        <w:pStyle w:val="C0"/>
        <w:numPr>
          <w:ilvl w:val="0"/>
          <w:numId w:val="34"/>
        </w:numPr>
      </w:pPr>
      <w:r w:rsidRPr="00ED322A">
        <w:t xml:space="preserve">/* commented out */ </w:t>
      </w:r>
    </w:p>
    <w:p w14:paraId="777F6031" w14:textId="77777777" w:rsidR="00ED322A" w:rsidRPr="00ED322A" w:rsidRDefault="00ED322A" w:rsidP="00DA1287">
      <w:pPr>
        <w:pStyle w:val="C0"/>
        <w:numPr>
          <w:ilvl w:val="0"/>
          <w:numId w:val="34"/>
        </w:numPr>
      </w:pPr>
      <w:r w:rsidRPr="00ED322A">
        <w:t xml:space="preserve">#if 0 </w:t>
      </w:r>
    </w:p>
    <w:p w14:paraId="6C9A3DB2" w14:textId="77777777" w:rsidR="00ED322A" w:rsidRPr="00ED322A" w:rsidRDefault="00ED322A" w:rsidP="00EB3071">
      <w:pPr>
        <w:pStyle w:val="C0"/>
        <w:numPr>
          <w:ilvl w:val="0"/>
          <w:numId w:val="34"/>
        </w:numPr>
      </w:pPr>
      <w:r w:rsidRPr="00ED322A">
        <w:t xml:space="preserve">double x = 1.23 ; /* x-position */ </w:t>
      </w:r>
    </w:p>
    <w:p w14:paraId="7012F4DD" w14:textId="743DC647" w:rsidR="00ED322A" w:rsidRPr="00ED322A" w:rsidRDefault="00ED322A">
      <w:pPr>
        <w:pStyle w:val="C0"/>
        <w:numPr>
          <w:ilvl w:val="0"/>
          <w:numId w:val="34"/>
        </w:numPr>
      </w:pPr>
      <w:r w:rsidRPr="00ED322A">
        <w:t>#endif</w:t>
      </w:r>
    </w:p>
    <w:p w14:paraId="62CA3172" w14:textId="77777777" w:rsidR="006A2329" w:rsidRDefault="006A2329" w:rsidP="00902C56">
      <w:pPr>
        <w:pStyle w:val="aa"/>
      </w:pPr>
    </w:p>
    <w:p w14:paraId="25EAB3F4" w14:textId="5BC6C893" w:rsidR="00902C56" w:rsidRDefault="00902C56" w:rsidP="00902C56">
      <w:pPr>
        <w:pStyle w:val="aa"/>
      </w:pPr>
      <w:bookmarkStart w:id="71" w:name="_Ref50949530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12</w:t>
      </w:r>
      <w:r w:rsidR="001A2919">
        <w:fldChar w:fldCharType="end"/>
      </w:r>
      <w:bookmarkEnd w:id="71"/>
      <w:r>
        <w:rPr>
          <w:rFonts w:hint="eastAsia"/>
        </w:rPr>
        <w:t xml:space="preserve"> </w:t>
      </w:r>
      <w:r>
        <w:rPr>
          <w:rFonts w:hint="eastAsia"/>
        </w:rPr>
        <w:t>无符号数是否</w:t>
      </w:r>
      <w:r>
        <w:rPr>
          <w:rFonts w:hint="eastAsia"/>
        </w:rPr>
        <w:t>&lt;0</w:t>
      </w:r>
      <w:r>
        <w:rPr>
          <w:rFonts w:hint="eastAsia"/>
        </w:rPr>
        <w:t>的</w:t>
      </w:r>
      <w:r>
        <w:rPr>
          <w:rFonts w:hint="eastAsia"/>
        </w:rPr>
        <w:t>w.c</w:t>
      </w:r>
    </w:p>
    <w:p w14:paraId="3F2E17F6" w14:textId="77777777" w:rsidR="00902C56" w:rsidRDefault="00902C56" w:rsidP="003257B6">
      <w:pPr>
        <w:pStyle w:val="C0"/>
        <w:numPr>
          <w:ilvl w:val="0"/>
          <w:numId w:val="35"/>
        </w:numPr>
      </w:pPr>
      <w:r>
        <w:t>int</w:t>
      </w:r>
    </w:p>
    <w:p w14:paraId="665A1CB2" w14:textId="77777777" w:rsidR="00902C56" w:rsidRDefault="00902C56" w:rsidP="00DA1287">
      <w:pPr>
        <w:pStyle w:val="C0"/>
        <w:numPr>
          <w:ilvl w:val="0"/>
          <w:numId w:val="35"/>
        </w:numPr>
      </w:pPr>
      <w:r>
        <w:t>foo (unsigned int x)</w:t>
      </w:r>
    </w:p>
    <w:p w14:paraId="2A0BBAD2" w14:textId="77777777" w:rsidR="00902C56" w:rsidRDefault="00902C56" w:rsidP="00EB3071">
      <w:pPr>
        <w:pStyle w:val="C0"/>
        <w:numPr>
          <w:ilvl w:val="0"/>
          <w:numId w:val="35"/>
        </w:numPr>
      </w:pPr>
      <w:r>
        <w:t>{</w:t>
      </w:r>
    </w:p>
    <w:p w14:paraId="1F0AE22F" w14:textId="256F5E7D" w:rsidR="00902C56" w:rsidRDefault="00902C56">
      <w:pPr>
        <w:pStyle w:val="C0"/>
        <w:numPr>
          <w:ilvl w:val="0"/>
          <w:numId w:val="35"/>
        </w:numPr>
      </w:pPr>
      <w:r>
        <w:rPr>
          <w:rFonts w:hint="eastAsia"/>
        </w:rPr>
        <w:t xml:space="preserve">    </w:t>
      </w:r>
      <w:r>
        <w:t>if (x &lt; 0)</w:t>
      </w:r>
    </w:p>
    <w:p w14:paraId="7F93DB05" w14:textId="283B7FDA" w:rsidR="00902C56" w:rsidRDefault="00902C56">
      <w:pPr>
        <w:pStyle w:val="C0"/>
        <w:numPr>
          <w:ilvl w:val="0"/>
          <w:numId w:val="35"/>
        </w:numPr>
      </w:pPr>
      <w:r>
        <w:rPr>
          <w:rFonts w:hint="eastAsia"/>
        </w:rPr>
        <w:t xml:space="preserve">        </w:t>
      </w:r>
      <w:r>
        <w:t>return 0; /* cannot occur */</w:t>
      </w:r>
    </w:p>
    <w:p w14:paraId="664646A0" w14:textId="1F880CA5" w:rsidR="00902C56" w:rsidRDefault="00902C56">
      <w:pPr>
        <w:pStyle w:val="C0"/>
        <w:numPr>
          <w:ilvl w:val="0"/>
          <w:numId w:val="35"/>
        </w:numPr>
      </w:pPr>
      <w:r>
        <w:rPr>
          <w:rFonts w:hint="eastAsia"/>
        </w:rPr>
        <w:t xml:space="preserve">    </w:t>
      </w:r>
      <w:r>
        <w:t>else</w:t>
      </w:r>
    </w:p>
    <w:p w14:paraId="3110530D" w14:textId="2CD21032" w:rsidR="00902C56" w:rsidRDefault="00902C56">
      <w:pPr>
        <w:pStyle w:val="C0"/>
        <w:numPr>
          <w:ilvl w:val="0"/>
          <w:numId w:val="35"/>
        </w:numPr>
      </w:pPr>
      <w:r>
        <w:rPr>
          <w:rFonts w:hint="eastAsia"/>
        </w:rPr>
        <w:t xml:space="preserve">        </w:t>
      </w:r>
      <w:r>
        <w:t>return 1;</w:t>
      </w:r>
    </w:p>
    <w:p w14:paraId="5A4ED4EA" w14:textId="77777777" w:rsidR="00902C56" w:rsidRDefault="00902C56">
      <w:pPr>
        <w:pStyle w:val="C0"/>
        <w:numPr>
          <w:ilvl w:val="0"/>
          <w:numId w:val="35"/>
        </w:numPr>
      </w:pPr>
      <w:r>
        <w:t>}</w:t>
      </w:r>
    </w:p>
    <w:p w14:paraId="5CBCF0DA" w14:textId="6AFA4F91" w:rsidR="00D008CD" w:rsidRPr="00D008CD" w:rsidRDefault="00D008CD" w:rsidP="00D008CD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13</w:t>
      </w:r>
      <w:r w:rsidR="001A2919">
        <w:fldChar w:fldCharType="end"/>
      </w:r>
      <w:r>
        <w:rPr>
          <w:rFonts w:hint="eastAsia"/>
        </w:rPr>
        <w:t xml:space="preserve"> </w:t>
      </w:r>
      <w:r w:rsidR="00DF1157">
        <w:rPr>
          <w:rFonts w:hint="eastAsia"/>
        </w:rPr>
        <w:t>var-shadown.c</w:t>
      </w:r>
      <w:r>
        <w:rPr>
          <w:rFonts w:hint="eastAsia"/>
        </w:rPr>
        <w:t>不同作用域中声明同名变量</w:t>
      </w:r>
    </w:p>
    <w:p w14:paraId="39F53DC0" w14:textId="77777777" w:rsidR="00902C56" w:rsidRDefault="00902C56" w:rsidP="003257B6">
      <w:pPr>
        <w:pStyle w:val="C0"/>
        <w:numPr>
          <w:ilvl w:val="0"/>
          <w:numId w:val="36"/>
        </w:numPr>
      </w:pPr>
      <w:r>
        <w:t>double</w:t>
      </w:r>
    </w:p>
    <w:p w14:paraId="104EB27D" w14:textId="77777777" w:rsidR="00902C56" w:rsidRDefault="00902C56" w:rsidP="00DA1287">
      <w:pPr>
        <w:pStyle w:val="C0"/>
        <w:numPr>
          <w:ilvl w:val="0"/>
          <w:numId w:val="36"/>
        </w:numPr>
      </w:pPr>
      <w:r>
        <w:t>test (double x)</w:t>
      </w:r>
    </w:p>
    <w:p w14:paraId="36222C25" w14:textId="77777777" w:rsidR="00902C56" w:rsidRDefault="00902C56" w:rsidP="00EB3071">
      <w:pPr>
        <w:pStyle w:val="C0"/>
        <w:numPr>
          <w:ilvl w:val="0"/>
          <w:numId w:val="36"/>
        </w:numPr>
      </w:pPr>
      <w:r>
        <w:t>{</w:t>
      </w:r>
    </w:p>
    <w:p w14:paraId="58044CE6" w14:textId="5CD7B45A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</w:t>
      </w:r>
      <w:r w:rsidR="00902C56">
        <w:t>double y = 1.0;</w:t>
      </w:r>
    </w:p>
    <w:p w14:paraId="3806FC01" w14:textId="4A1E6FA2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</w:t>
      </w:r>
      <w:r w:rsidR="00902C56">
        <w:t>{</w:t>
      </w:r>
    </w:p>
    <w:p w14:paraId="7EFE9424" w14:textId="4FC6BE3B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    </w:t>
      </w:r>
      <w:r w:rsidR="00902C56">
        <w:t>double y;</w:t>
      </w:r>
    </w:p>
    <w:p w14:paraId="07862ADC" w14:textId="53A67DA8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    </w:t>
      </w:r>
      <w:r w:rsidR="00902C56">
        <w:t xml:space="preserve">y = </w:t>
      </w:r>
      <w:r w:rsidR="00BA3F54">
        <w:rPr>
          <w:rFonts w:hint="eastAsia"/>
        </w:rPr>
        <w:t>2*</w:t>
      </w:r>
      <w:r w:rsidR="00902C56">
        <w:t>x;</w:t>
      </w:r>
    </w:p>
    <w:p w14:paraId="4126DE1D" w14:textId="603B30C3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</w:t>
      </w:r>
      <w:r w:rsidR="00902C56">
        <w:t>}</w:t>
      </w:r>
    </w:p>
    <w:p w14:paraId="0B23CE1D" w14:textId="45500134" w:rsidR="00902C56" w:rsidRDefault="00D008CD">
      <w:pPr>
        <w:pStyle w:val="C0"/>
        <w:numPr>
          <w:ilvl w:val="0"/>
          <w:numId w:val="36"/>
        </w:numPr>
      </w:pPr>
      <w:r>
        <w:rPr>
          <w:rFonts w:hint="eastAsia"/>
        </w:rPr>
        <w:t xml:space="preserve">    </w:t>
      </w:r>
      <w:r w:rsidR="00902C56">
        <w:t>return y;</w:t>
      </w:r>
    </w:p>
    <w:p w14:paraId="77A6DE43" w14:textId="77777777" w:rsidR="00902C56" w:rsidRDefault="00902C56">
      <w:pPr>
        <w:pStyle w:val="C0"/>
        <w:numPr>
          <w:ilvl w:val="0"/>
          <w:numId w:val="36"/>
        </w:numPr>
      </w:pPr>
      <w:r>
        <w:t>}</w:t>
      </w:r>
    </w:p>
    <w:p w14:paraId="690D139A" w14:textId="6D241BEB" w:rsidR="00D008CD" w:rsidRDefault="00D008CD" w:rsidP="00D008CD">
      <w:pPr>
        <w:pStyle w:val="aa"/>
      </w:pPr>
      <w:bookmarkStart w:id="72" w:name="_Ref53635158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14</w:t>
      </w:r>
      <w:r w:rsidR="001A2919">
        <w:fldChar w:fldCharType="end"/>
      </w:r>
      <w:bookmarkEnd w:id="72"/>
      <w:r>
        <w:rPr>
          <w:rFonts w:hint="eastAsia"/>
        </w:rPr>
        <w:t xml:space="preserve"> </w:t>
      </w:r>
      <w:r w:rsidR="006E029D">
        <w:t>cast-qual.c</w:t>
      </w:r>
    </w:p>
    <w:p w14:paraId="2117EE2F" w14:textId="77777777" w:rsidR="00902C56" w:rsidRDefault="00902C56" w:rsidP="003257B6">
      <w:pPr>
        <w:pStyle w:val="C0"/>
        <w:numPr>
          <w:ilvl w:val="0"/>
          <w:numId w:val="37"/>
        </w:numPr>
      </w:pPr>
      <w:r>
        <w:t>void</w:t>
      </w:r>
    </w:p>
    <w:p w14:paraId="2E195440" w14:textId="77777777" w:rsidR="00902C56" w:rsidRDefault="00902C56" w:rsidP="003257B6">
      <w:pPr>
        <w:pStyle w:val="C0"/>
        <w:numPr>
          <w:ilvl w:val="0"/>
          <w:numId w:val="37"/>
        </w:numPr>
      </w:pPr>
      <w:r>
        <w:t>f (const char * str)</w:t>
      </w:r>
    </w:p>
    <w:p w14:paraId="1CC1D732" w14:textId="77777777" w:rsidR="00902C56" w:rsidRDefault="00902C56" w:rsidP="00DA1287">
      <w:pPr>
        <w:pStyle w:val="C0"/>
        <w:numPr>
          <w:ilvl w:val="0"/>
          <w:numId w:val="37"/>
        </w:numPr>
      </w:pPr>
      <w:r>
        <w:t>{</w:t>
      </w:r>
    </w:p>
    <w:p w14:paraId="536958A1" w14:textId="64C349FF" w:rsidR="00902C56" w:rsidRDefault="00DF1157" w:rsidP="00EB3071">
      <w:pPr>
        <w:pStyle w:val="C0"/>
        <w:numPr>
          <w:ilvl w:val="0"/>
          <w:numId w:val="37"/>
        </w:numPr>
      </w:pPr>
      <w:r>
        <w:rPr>
          <w:rFonts w:hint="eastAsia"/>
        </w:rPr>
        <w:t xml:space="preserve">    </w:t>
      </w:r>
      <w:r w:rsidR="00902C56">
        <w:t>char * s = (char *)str;</w:t>
      </w:r>
    </w:p>
    <w:p w14:paraId="0B79EC90" w14:textId="19315834" w:rsidR="00902C56" w:rsidRDefault="00DF1157">
      <w:pPr>
        <w:pStyle w:val="C0"/>
        <w:numPr>
          <w:ilvl w:val="0"/>
          <w:numId w:val="37"/>
        </w:numPr>
      </w:pPr>
      <w:r>
        <w:rPr>
          <w:rFonts w:hint="eastAsia"/>
        </w:rPr>
        <w:t xml:space="preserve">    </w:t>
      </w:r>
      <w:r w:rsidR="00902C56">
        <w:t>s[0] = ’\0’;</w:t>
      </w:r>
    </w:p>
    <w:p w14:paraId="5F74FC25" w14:textId="77777777" w:rsidR="00902C56" w:rsidRDefault="00902C56">
      <w:pPr>
        <w:pStyle w:val="C0"/>
        <w:numPr>
          <w:ilvl w:val="0"/>
          <w:numId w:val="37"/>
        </w:numPr>
      </w:pPr>
      <w:r>
        <w:t>}</w:t>
      </w:r>
    </w:p>
    <w:p w14:paraId="022877A2" w14:textId="001E7B99" w:rsidR="00902C56" w:rsidRPr="00ED322A" w:rsidRDefault="00902C56" w:rsidP="00902C56"/>
    <w:p w14:paraId="21297B51" w14:textId="77777777" w:rsidR="00F72A5C" w:rsidRDefault="00F72A5C" w:rsidP="001E7981">
      <w:pPr>
        <w:pStyle w:val="a"/>
      </w:pPr>
      <w:bookmarkStart w:id="73" w:name="_Toc2446703"/>
      <w:r>
        <w:t>GDB</w:t>
      </w:r>
      <w:r>
        <w:rPr>
          <w:rFonts w:hint="eastAsia"/>
        </w:rPr>
        <w:t>调试</w:t>
      </w:r>
      <w:bookmarkEnd w:id="73"/>
    </w:p>
    <w:p w14:paraId="0C8D81E4" w14:textId="549C6D70" w:rsidR="005D2B4B" w:rsidRDefault="005D2B4B" w:rsidP="005D2B4B">
      <w:pPr>
        <w:pStyle w:val="a0"/>
      </w:pPr>
      <w:bookmarkStart w:id="74" w:name="_Toc2446704"/>
      <w:r>
        <w:rPr>
          <w:rFonts w:hint="eastAsia"/>
        </w:rPr>
        <w:t>代码准备</w:t>
      </w:r>
      <w:bookmarkEnd w:id="74"/>
    </w:p>
    <w:p w14:paraId="101F3995" w14:textId="3FCAFD77" w:rsidR="005D2B4B" w:rsidRDefault="005D2B4B" w:rsidP="001E7981"/>
    <w:p w14:paraId="1AE95178" w14:textId="2860505F" w:rsidR="005D2B4B" w:rsidRDefault="005D2B4B" w:rsidP="005D2B4B">
      <w:pPr>
        <w:pStyle w:val="aa"/>
      </w:pPr>
      <w:bookmarkStart w:id="75" w:name="_Ref50957926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15</w:t>
      </w:r>
      <w:r w:rsidR="001A2919">
        <w:fldChar w:fldCharType="end"/>
      </w:r>
      <w:bookmarkEnd w:id="75"/>
      <w:r>
        <w:rPr>
          <w:rFonts w:hint="eastAsia"/>
        </w:rPr>
        <w:t xml:space="preserve"> </w:t>
      </w:r>
      <w:r>
        <w:t>demo</w:t>
      </w:r>
      <w:r>
        <w:rPr>
          <w:rFonts w:hint="eastAsia"/>
        </w:rPr>
        <w:t>-gdb</w:t>
      </w:r>
      <w:r>
        <w:t>.c</w:t>
      </w:r>
    </w:p>
    <w:p w14:paraId="6F85DBA9" w14:textId="77777777" w:rsidR="005D2B4B" w:rsidRDefault="005D2B4B" w:rsidP="003257B6">
      <w:pPr>
        <w:pStyle w:val="C0"/>
        <w:numPr>
          <w:ilvl w:val="0"/>
          <w:numId w:val="38"/>
        </w:numPr>
      </w:pPr>
      <w:r>
        <w:t>#include &lt;stdio.h&gt;</w:t>
      </w:r>
    </w:p>
    <w:p w14:paraId="7D48CC91" w14:textId="77777777" w:rsidR="005D2B4B" w:rsidRDefault="005D2B4B" w:rsidP="00DA1287">
      <w:pPr>
        <w:pStyle w:val="C0"/>
        <w:numPr>
          <w:ilvl w:val="0"/>
          <w:numId w:val="38"/>
        </w:numPr>
      </w:pPr>
    </w:p>
    <w:p w14:paraId="6CDCBF59" w14:textId="77777777" w:rsidR="005D2B4B" w:rsidRDefault="005D2B4B" w:rsidP="00EB3071">
      <w:pPr>
        <w:pStyle w:val="C0"/>
        <w:numPr>
          <w:ilvl w:val="0"/>
          <w:numId w:val="38"/>
        </w:numPr>
      </w:pPr>
      <w:r>
        <w:t>int func(int n)</w:t>
      </w:r>
    </w:p>
    <w:p w14:paraId="6BA5B017" w14:textId="77777777" w:rsidR="005D2B4B" w:rsidRDefault="005D2B4B">
      <w:pPr>
        <w:pStyle w:val="C0"/>
        <w:numPr>
          <w:ilvl w:val="0"/>
          <w:numId w:val="38"/>
        </w:numPr>
      </w:pPr>
      <w:r>
        <w:t>{</w:t>
      </w:r>
    </w:p>
    <w:p w14:paraId="4E615ED0" w14:textId="77777777" w:rsidR="005D2B4B" w:rsidRDefault="005D2B4B">
      <w:pPr>
        <w:pStyle w:val="C0"/>
        <w:numPr>
          <w:ilvl w:val="0"/>
          <w:numId w:val="38"/>
        </w:numPr>
      </w:pPr>
      <w:r>
        <w:tab/>
        <w:t>int sum=0,i;</w:t>
      </w:r>
    </w:p>
    <w:p w14:paraId="087F202A" w14:textId="77777777" w:rsidR="005D2B4B" w:rsidRDefault="005D2B4B">
      <w:pPr>
        <w:pStyle w:val="C0"/>
        <w:numPr>
          <w:ilvl w:val="0"/>
          <w:numId w:val="38"/>
        </w:numPr>
      </w:pPr>
      <w:r>
        <w:tab/>
        <w:t>for(i=0;i&lt;n;i++)</w:t>
      </w:r>
    </w:p>
    <w:p w14:paraId="1001B37E" w14:textId="77777777" w:rsidR="005D2B4B" w:rsidRDefault="005D2B4B">
      <w:pPr>
        <w:pStyle w:val="C0"/>
        <w:numPr>
          <w:ilvl w:val="0"/>
          <w:numId w:val="38"/>
        </w:numPr>
      </w:pPr>
      <w:r>
        <w:tab/>
        <w:t>{</w:t>
      </w:r>
    </w:p>
    <w:p w14:paraId="2C4FA026" w14:textId="77777777" w:rsidR="005D2B4B" w:rsidRDefault="005D2B4B">
      <w:pPr>
        <w:pStyle w:val="C0"/>
        <w:numPr>
          <w:ilvl w:val="0"/>
          <w:numId w:val="38"/>
        </w:numPr>
      </w:pPr>
      <w:r>
        <w:tab/>
      </w:r>
      <w:r>
        <w:tab/>
        <w:t>sum+=i;</w:t>
      </w:r>
    </w:p>
    <w:p w14:paraId="05BF8E33" w14:textId="77777777" w:rsidR="005D2B4B" w:rsidRDefault="005D2B4B">
      <w:pPr>
        <w:pStyle w:val="C0"/>
        <w:numPr>
          <w:ilvl w:val="0"/>
          <w:numId w:val="38"/>
        </w:numPr>
      </w:pPr>
      <w:r>
        <w:tab/>
        <w:t>}</w:t>
      </w:r>
    </w:p>
    <w:p w14:paraId="20BEFD71" w14:textId="77777777" w:rsidR="005D2B4B" w:rsidRDefault="005D2B4B">
      <w:pPr>
        <w:pStyle w:val="C0"/>
        <w:numPr>
          <w:ilvl w:val="0"/>
          <w:numId w:val="38"/>
        </w:numPr>
      </w:pPr>
      <w:r>
        <w:tab/>
        <w:t>return sum;</w:t>
      </w:r>
    </w:p>
    <w:p w14:paraId="5A0D9365" w14:textId="77777777" w:rsidR="005D2B4B" w:rsidRDefault="005D2B4B">
      <w:pPr>
        <w:pStyle w:val="C0"/>
        <w:numPr>
          <w:ilvl w:val="0"/>
          <w:numId w:val="38"/>
        </w:numPr>
      </w:pPr>
      <w:r>
        <w:t>}</w:t>
      </w:r>
    </w:p>
    <w:p w14:paraId="55DC5E22" w14:textId="77777777" w:rsidR="005D2B4B" w:rsidRDefault="005D2B4B">
      <w:pPr>
        <w:pStyle w:val="C0"/>
        <w:numPr>
          <w:ilvl w:val="0"/>
          <w:numId w:val="38"/>
        </w:numPr>
      </w:pPr>
    </w:p>
    <w:p w14:paraId="02143365" w14:textId="77777777" w:rsidR="005D2B4B" w:rsidRDefault="005D2B4B">
      <w:pPr>
        <w:pStyle w:val="C0"/>
        <w:numPr>
          <w:ilvl w:val="0"/>
          <w:numId w:val="38"/>
        </w:numPr>
      </w:pPr>
      <w:r>
        <w:t>int main()</w:t>
      </w:r>
    </w:p>
    <w:p w14:paraId="5C045287" w14:textId="77777777" w:rsidR="005D2B4B" w:rsidRDefault="005D2B4B">
      <w:pPr>
        <w:pStyle w:val="C0"/>
        <w:numPr>
          <w:ilvl w:val="0"/>
          <w:numId w:val="38"/>
        </w:numPr>
      </w:pPr>
      <w:r>
        <w:t>{</w:t>
      </w:r>
    </w:p>
    <w:p w14:paraId="2CDEDEA9" w14:textId="77777777" w:rsidR="005D2B4B" w:rsidRDefault="005D2B4B">
      <w:pPr>
        <w:pStyle w:val="C0"/>
        <w:numPr>
          <w:ilvl w:val="0"/>
          <w:numId w:val="38"/>
        </w:numPr>
      </w:pPr>
      <w:r>
        <w:tab/>
        <w:t>int i;</w:t>
      </w:r>
    </w:p>
    <w:p w14:paraId="7D10CD29" w14:textId="77777777" w:rsidR="005D2B4B" w:rsidRDefault="005D2B4B">
      <w:pPr>
        <w:pStyle w:val="C0"/>
        <w:numPr>
          <w:ilvl w:val="0"/>
          <w:numId w:val="38"/>
        </w:numPr>
      </w:pPr>
      <w:r>
        <w:tab/>
        <w:t>long result = 0;</w:t>
      </w:r>
    </w:p>
    <w:p w14:paraId="089BA0F3" w14:textId="77777777" w:rsidR="005D2B4B" w:rsidRDefault="005D2B4B">
      <w:pPr>
        <w:pStyle w:val="C0"/>
        <w:numPr>
          <w:ilvl w:val="0"/>
          <w:numId w:val="38"/>
        </w:numPr>
      </w:pPr>
      <w:r>
        <w:tab/>
        <w:t>for (i=1;i&lt;=100;i++)</w:t>
      </w:r>
    </w:p>
    <w:p w14:paraId="557A31EA" w14:textId="77777777" w:rsidR="005D2B4B" w:rsidRDefault="005D2B4B">
      <w:pPr>
        <w:pStyle w:val="C0"/>
        <w:numPr>
          <w:ilvl w:val="0"/>
          <w:numId w:val="38"/>
        </w:numPr>
      </w:pPr>
      <w:r>
        <w:tab/>
        <w:t>{</w:t>
      </w:r>
    </w:p>
    <w:p w14:paraId="4BD9BB38" w14:textId="77777777" w:rsidR="005D2B4B" w:rsidRDefault="005D2B4B">
      <w:pPr>
        <w:pStyle w:val="C0"/>
        <w:numPr>
          <w:ilvl w:val="0"/>
          <w:numId w:val="38"/>
        </w:numPr>
      </w:pPr>
      <w:r>
        <w:tab/>
      </w:r>
      <w:r>
        <w:tab/>
        <w:t>result += i;</w:t>
      </w:r>
    </w:p>
    <w:p w14:paraId="7AF02BAE" w14:textId="77777777" w:rsidR="005D2B4B" w:rsidRDefault="005D2B4B">
      <w:pPr>
        <w:pStyle w:val="C0"/>
        <w:numPr>
          <w:ilvl w:val="0"/>
          <w:numId w:val="38"/>
        </w:numPr>
      </w:pPr>
      <w:r>
        <w:tab/>
        <w:t>}</w:t>
      </w:r>
    </w:p>
    <w:p w14:paraId="6AC8B855" w14:textId="77777777" w:rsidR="005D2B4B" w:rsidRDefault="005D2B4B">
      <w:pPr>
        <w:pStyle w:val="C0"/>
        <w:numPr>
          <w:ilvl w:val="0"/>
          <w:numId w:val="38"/>
        </w:numPr>
      </w:pPr>
      <w:r>
        <w:tab/>
        <w:t>printf("result[1-100]= %d \n",result);</w:t>
      </w:r>
    </w:p>
    <w:p w14:paraId="3154741D" w14:textId="77777777" w:rsidR="005D2B4B" w:rsidRDefault="005D2B4B">
      <w:pPr>
        <w:pStyle w:val="C0"/>
        <w:numPr>
          <w:ilvl w:val="0"/>
          <w:numId w:val="38"/>
        </w:numPr>
      </w:pPr>
      <w:r>
        <w:tab/>
        <w:t>printf("result[1-200]= %d \n",func(200) );</w:t>
      </w:r>
    </w:p>
    <w:p w14:paraId="0FF75148" w14:textId="77777777" w:rsidR="005D2B4B" w:rsidRDefault="005D2B4B">
      <w:pPr>
        <w:pStyle w:val="C0"/>
        <w:numPr>
          <w:ilvl w:val="0"/>
          <w:numId w:val="38"/>
        </w:numPr>
      </w:pPr>
      <w:r>
        <w:tab/>
        <w:t>return 0;</w:t>
      </w:r>
    </w:p>
    <w:p w14:paraId="1BF213C6" w14:textId="1DF5FB58" w:rsidR="005D2B4B" w:rsidRPr="00F477D0" w:rsidRDefault="005D2B4B">
      <w:pPr>
        <w:pStyle w:val="C0"/>
        <w:numPr>
          <w:ilvl w:val="0"/>
          <w:numId w:val="38"/>
        </w:numPr>
      </w:pPr>
      <w:r>
        <w:t>}</w:t>
      </w:r>
    </w:p>
    <w:p w14:paraId="558ED620" w14:textId="77777777" w:rsidR="005D2B4B" w:rsidRDefault="005D2B4B" w:rsidP="005D2B4B">
      <w:pPr>
        <w:pStyle w:val="a0"/>
      </w:pPr>
      <w:bookmarkStart w:id="76" w:name="_Ref509599958"/>
      <w:bookmarkStart w:id="77" w:name="_Toc2446705"/>
      <w:r>
        <w:rPr>
          <w:rFonts w:hint="eastAsia"/>
        </w:rPr>
        <w:t>运行代码</w:t>
      </w:r>
      <w:bookmarkEnd w:id="76"/>
      <w:bookmarkEnd w:id="77"/>
    </w:p>
    <w:p w14:paraId="27CA88A5" w14:textId="63BCC77D" w:rsidR="005D2B4B" w:rsidRDefault="005D2B4B" w:rsidP="001E7981">
      <w:pPr>
        <w:pStyle w:val="a0"/>
      </w:pPr>
      <w:bookmarkStart w:id="78" w:name="_Toc2446706"/>
      <w:r>
        <w:rPr>
          <w:rFonts w:hint="eastAsia"/>
        </w:rPr>
        <w:t>查看变量和内存</w:t>
      </w:r>
      <w:bookmarkEnd w:id="78"/>
    </w:p>
    <w:p w14:paraId="08A43470" w14:textId="686DA591" w:rsidR="00F72A5C" w:rsidRDefault="00F72A5C" w:rsidP="001E7981">
      <w:pPr>
        <w:pStyle w:val="a0"/>
      </w:pPr>
      <w:bookmarkStart w:id="79" w:name="_Toc2446707"/>
      <w:r>
        <w:rPr>
          <w:rFonts w:hint="eastAsia"/>
        </w:rPr>
        <w:t>图形</w:t>
      </w:r>
      <w:r w:rsidR="005D2B4B">
        <w:rPr>
          <w:rFonts w:hint="eastAsia"/>
        </w:rPr>
        <w:t>前端</w:t>
      </w:r>
      <w:r w:rsidR="005D2B4B">
        <w:rPr>
          <w:rFonts w:hint="eastAsia"/>
        </w:rPr>
        <w:t>TUI</w:t>
      </w:r>
      <w:bookmarkEnd w:id="79"/>
    </w:p>
    <w:p w14:paraId="2303AE22" w14:textId="414CA388" w:rsidR="00F72A5C" w:rsidRDefault="00F72A5C" w:rsidP="001E7981">
      <w:pPr>
        <w:pStyle w:val="a"/>
      </w:pPr>
      <w:bookmarkStart w:id="80" w:name="_Toc2446708"/>
      <w:r>
        <w:rPr>
          <w:rFonts w:hint="eastAsia"/>
        </w:rPr>
        <w:t>小结</w:t>
      </w:r>
      <w:bookmarkEnd w:id="80"/>
    </w:p>
    <w:p w14:paraId="25B68B88" w14:textId="7D436CF4" w:rsidR="00C741CF" w:rsidRDefault="00056301" w:rsidP="00451D03">
      <w:pPr>
        <w:pStyle w:val="a"/>
        <w:numPr>
          <w:ilvl w:val="0"/>
          <w:numId w:val="0"/>
        </w:numPr>
        <w:ind w:left="567"/>
      </w:pPr>
      <w:bookmarkStart w:id="81" w:name="_Toc2446709"/>
      <w:r>
        <w:rPr>
          <w:rFonts w:hint="eastAsia"/>
        </w:rPr>
        <w:t>练习</w:t>
      </w:r>
      <w:bookmarkEnd w:id="81"/>
    </w:p>
    <w:p w14:paraId="79BBD3D7" w14:textId="650B1DE0" w:rsidR="00155069" w:rsidRDefault="00155069" w:rsidP="0015506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16</w:t>
      </w:r>
      <w:r w:rsidR="001A2919">
        <w:fldChar w:fldCharType="end"/>
      </w:r>
      <w:r>
        <w:rPr>
          <w:rFonts w:hint="eastAsia"/>
        </w:rPr>
        <w:t xml:space="preserve"> </w:t>
      </w:r>
      <w:r>
        <w:t>sum.c</w:t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练习）</w:t>
      </w:r>
    </w:p>
    <w:p w14:paraId="7C0C8F73" w14:textId="77777777" w:rsidR="000E6E6E" w:rsidRDefault="000E6E6E" w:rsidP="003257B6">
      <w:pPr>
        <w:pStyle w:val="C0"/>
        <w:numPr>
          <w:ilvl w:val="0"/>
          <w:numId w:val="39"/>
        </w:numPr>
      </w:pPr>
      <w:r>
        <w:t>#include &lt;stdio.h&gt;</w:t>
      </w:r>
    </w:p>
    <w:p w14:paraId="08E830DC" w14:textId="77777777" w:rsidR="000E6E6E" w:rsidRDefault="000E6E6E" w:rsidP="00DA1287">
      <w:pPr>
        <w:pStyle w:val="C0"/>
        <w:numPr>
          <w:ilvl w:val="0"/>
          <w:numId w:val="39"/>
        </w:numPr>
      </w:pPr>
      <w:r>
        <w:t>#include &lt;string.h&gt;</w:t>
      </w:r>
    </w:p>
    <w:p w14:paraId="4EA718B3" w14:textId="77777777" w:rsidR="000E6E6E" w:rsidRDefault="000E6E6E" w:rsidP="00EB3071">
      <w:pPr>
        <w:pStyle w:val="C0"/>
        <w:numPr>
          <w:ilvl w:val="0"/>
          <w:numId w:val="39"/>
        </w:numPr>
      </w:pPr>
    </w:p>
    <w:p w14:paraId="7B6B6E61" w14:textId="77777777" w:rsidR="000E6E6E" w:rsidRDefault="000E6E6E">
      <w:pPr>
        <w:pStyle w:val="C0"/>
        <w:numPr>
          <w:ilvl w:val="0"/>
          <w:numId w:val="39"/>
        </w:numPr>
      </w:pPr>
      <w:r>
        <w:t>int sum(int a[],unsigned len)</w:t>
      </w:r>
    </w:p>
    <w:p w14:paraId="637679E5" w14:textId="77777777" w:rsidR="000E6E6E" w:rsidRDefault="000E6E6E">
      <w:pPr>
        <w:pStyle w:val="C0"/>
        <w:numPr>
          <w:ilvl w:val="0"/>
          <w:numId w:val="39"/>
        </w:numPr>
      </w:pPr>
      <w:r>
        <w:t>{</w:t>
      </w:r>
    </w:p>
    <w:p w14:paraId="532F2D5E" w14:textId="77777777" w:rsidR="000E6E6E" w:rsidRDefault="000E6E6E">
      <w:pPr>
        <w:pStyle w:val="C0"/>
        <w:numPr>
          <w:ilvl w:val="0"/>
          <w:numId w:val="39"/>
        </w:numPr>
      </w:pPr>
      <w:r>
        <w:tab/>
        <w:t>int i,sum=0;</w:t>
      </w:r>
    </w:p>
    <w:p w14:paraId="53EC4D8F" w14:textId="77777777" w:rsidR="000E6E6E" w:rsidRDefault="000E6E6E">
      <w:pPr>
        <w:pStyle w:val="C0"/>
        <w:numPr>
          <w:ilvl w:val="0"/>
          <w:numId w:val="39"/>
        </w:numPr>
      </w:pPr>
      <w:r>
        <w:tab/>
        <w:t>for(i=0; i&lt;=len -1;i++)</w:t>
      </w:r>
    </w:p>
    <w:p w14:paraId="2B683BB2" w14:textId="77777777" w:rsidR="000E6E6E" w:rsidRDefault="000E6E6E">
      <w:pPr>
        <w:pStyle w:val="C0"/>
        <w:numPr>
          <w:ilvl w:val="0"/>
          <w:numId w:val="39"/>
        </w:numPr>
      </w:pPr>
      <w:r>
        <w:tab/>
      </w:r>
      <w:r>
        <w:tab/>
        <w:t>sum+=a[i];</w:t>
      </w:r>
    </w:p>
    <w:p w14:paraId="58C6DFD9" w14:textId="77777777" w:rsidR="000E6E6E" w:rsidRDefault="000E6E6E">
      <w:pPr>
        <w:pStyle w:val="C0"/>
        <w:numPr>
          <w:ilvl w:val="0"/>
          <w:numId w:val="39"/>
        </w:numPr>
      </w:pPr>
      <w:r>
        <w:tab/>
        <w:t>return sum;</w:t>
      </w:r>
    </w:p>
    <w:p w14:paraId="60866CE9" w14:textId="77777777" w:rsidR="000E6E6E" w:rsidRDefault="000E6E6E">
      <w:pPr>
        <w:pStyle w:val="C0"/>
        <w:numPr>
          <w:ilvl w:val="0"/>
          <w:numId w:val="39"/>
        </w:numPr>
      </w:pPr>
      <w:r>
        <w:t>}</w:t>
      </w:r>
    </w:p>
    <w:p w14:paraId="200D01C2" w14:textId="77777777" w:rsidR="000E6E6E" w:rsidRDefault="000E6E6E">
      <w:pPr>
        <w:pStyle w:val="C0"/>
        <w:numPr>
          <w:ilvl w:val="0"/>
          <w:numId w:val="39"/>
        </w:numPr>
      </w:pPr>
    </w:p>
    <w:p w14:paraId="2E094486" w14:textId="77777777" w:rsidR="000E6E6E" w:rsidRDefault="000E6E6E">
      <w:pPr>
        <w:pStyle w:val="C0"/>
        <w:numPr>
          <w:ilvl w:val="0"/>
          <w:numId w:val="39"/>
        </w:numPr>
      </w:pPr>
      <w:r>
        <w:t>int main()</w:t>
      </w:r>
    </w:p>
    <w:p w14:paraId="34968260" w14:textId="77777777" w:rsidR="000E6E6E" w:rsidRDefault="000E6E6E">
      <w:pPr>
        <w:pStyle w:val="C0"/>
        <w:numPr>
          <w:ilvl w:val="0"/>
          <w:numId w:val="39"/>
        </w:numPr>
      </w:pPr>
      <w:r>
        <w:t>{</w:t>
      </w:r>
    </w:p>
    <w:p w14:paraId="0D147179" w14:textId="77777777" w:rsidR="000E6E6E" w:rsidRDefault="000E6E6E">
      <w:pPr>
        <w:pStyle w:val="C0"/>
        <w:numPr>
          <w:ilvl w:val="0"/>
          <w:numId w:val="39"/>
        </w:numPr>
      </w:pPr>
      <w:r>
        <w:tab/>
        <w:t>int a[]={};</w:t>
      </w:r>
    </w:p>
    <w:p w14:paraId="6451E534" w14:textId="77777777" w:rsidR="000E6E6E" w:rsidRDefault="000E6E6E">
      <w:pPr>
        <w:pStyle w:val="C0"/>
        <w:numPr>
          <w:ilvl w:val="0"/>
          <w:numId w:val="39"/>
        </w:numPr>
      </w:pPr>
      <w:r>
        <w:tab/>
        <w:t>int len;</w:t>
      </w:r>
    </w:p>
    <w:p w14:paraId="34D2E936" w14:textId="77777777" w:rsidR="000E6E6E" w:rsidRDefault="000E6E6E">
      <w:pPr>
        <w:pStyle w:val="C0"/>
        <w:numPr>
          <w:ilvl w:val="0"/>
          <w:numId w:val="39"/>
        </w:numPr>
      </w:pPr>
      <w:r>
        <w:tab/>
      </w:r>
    </w:p>
    <w:p w14:paraId="1A4996FC" w14:textId="77777777" w:rsidR="000E6E6E" w:rsidRDefault="000E6E6E">
      <w:pPr>
        <w:pStyle w:val="C0"/>
        <w:numPr>
          <w:ilvl w:val="0"/>
          <w:numId w:val="39"/>
        </w:numPr>
      </w:pPr>
      <w:r>
        <w:tab/>
        <w:t>len=sizeof(a)/sizeof(a[0]);</w:t>
      </w:r>
    </w:p>
    <w:p w14:paraId="1431F746" w14:textId="77777777" w:rsidR="000E6E6E" w:rsidRDefault="000E6E6E">
      <w:pPr>
        <w:pStyle w:val="C0"/>
        <w:numPr>
          <w:ilvl w:val="0"/>
          <w:numId w:val="39"/>
        </w:numPr>
      </w:pPr>
      <w:r>
        <w:tab/>
        <w:t>printf("len= %d  ; sum= %d\n",len,sum(a,len));</w:t>
      </w:r>
    </w:p>
    <w:p w14:paraId="5BE7F4F8" w14:textId="77777777" w:rsidR="000E6E6E" w:rsidRDefault="000E6E6E">
      <w:pPr>
        <w:pStyle w:val="C0"/>
        <w:numPr>
          <w:ilvl w:val="0"/>
          <w:numId w:val="39"/>
        </w:numPr>
      </w:pPr>
      <w:r>
        <w:tab/>
        <w:t>return 0;</w:t>
      </w:r>
    </w:p>
    <w:p w14:paraId="45FBF2C1" w14:textId="6CADC54D" w:rsidR="000E6E6E" w:rsidRPr="00056301" w:rsidRDefault="000E6E6E">
      <w:pPr>
        <w:pStyle w:val="C0"/>
        <w:numPr>
          <w:ilvl w:val="0"/>
          <w:numId w:val="39"/>
        </w:numPr>
      </w:pPr>
      <w:r>
        <w:t>}</w:t>
      </w:r>
    </w:p>
    <w:p w14:paraId="38EDB947" w14:textId="14FC972A" w:rsidR="000467D4" w:rsidRDefault="000467D4" w:rsidP="00F72A5C"/>
    <w:p w14:paraId="393FF5FB" w14:textId="778FE12C" w:rsidR="00FD2C2A" w:rsidRDefault="00FD2C2A" w:rsidP="00F72A5C"/>
    <w:p w14:paraId="65BE3E55" w14:textId="4E6A2BB4" w:rsidR="00372A0B" w:rsidRDefault="00372A0B" w:rsidP="00F72A5C"/>
    <w:p w14:paraId="5A1B76A6" w14:textId="372C0AB7" w:rsidR="00372A0B" w:rsidRDefault="00372A0B" w:rsidP="00F72A5C"/>
    <w:p w14:paraId="2FA3F0A3" w14:textId="138D9BB6" w:rsidR="00372A0B" w:rsidRDefault="00372A0B" w:rsidP="00F72A5C"/>
    <w:p w14:paraId="3A9B59AD" w14:textId="312BD4E0" w:rsidR="00372A0B" w:rsidRDefault="00372A0B" w:rsidP="00F72A5C"/>
    <w:p w14:paraId="79926ACA" w14:textId="18ADC396" w:rsidR="00372A0B" w:rsidRDefault="00372A0B" w:rsidP="00F72A5C"/>
    <w:p w14:paraId="5D350E38" w14:textId="23CF558D" w:rsidR="00372A0B" w:rsidRDefault="00372A0B" w:rsidP="00F72A5C"/>
    <w:p w14:paraId="6411D64A" w14:textId="61AEE84C" w:rsidR="00372A0B" w:rsidRDefault="00372A0B" w:rsidP="00F72A5C"/>
    <w:p w14:paraId="0E12A06D" w14:textId="77777777" w:rsidR="00372A0B" w:rsidRDefault="00372A0B" w:rsidP="00F72A5C"/>
    <w:p w14:paraId="33A38D09" w14:textId="24665E53" w:rsidR="00F72A5C" w:rsidRDefault="00F72A5C">
      <w:pPr>
        <w:spacing w:line="240" w:lineRule="auto"/>
        <w:ind w:firstLine="0"/>
        <w:jc w:val="left"/>
      </w:pPr>
      <w:r>
        <w:br w:type="page"/>
      </w:r>
    </w:p>
    <w:p w14:paraId="063D57A5" w14:textId="77777777" w:rsidR="00F72A5C" w:rsidRDefault="00F72A5C" w:rsidP="00F72A5C"/>
    <w:p w14:paraId="7B215B29" w14:textId="08D720DA" w:rsidR="00F72A5C" w:rsidRDefault="005F349C" w:rsidP="00F72A5C">
      <w:pPr>
        <w:pStyle w:val="1"/>
      </w:pPr>
      <w:bookmarkStart w:id="82" w:name="_Ref510946260"/>
      <w:bookmarkStart w:id="83" w:name="_Ref511120603"/>
      <w:bookmarkStart w:id="84" w:name="_Toc2446710"/>
      <w:r>
        <w:rPr>
          <w:rFonts w:hint="eastAsia"/>
        </w:rPr>
        <w:t>数据、运算与控制</w:t>
      </w:r>
      <w:bookmarkEnd w:id="82"/>
      <w:bookmarkEnd w:id="83"/>
      <w:bookmarkEnd w:id="84"/>
    </w:p>
    <w:p w14:paraId="46650DA7" w14:textId="78699EAA" w:rsidR="00536D12" w:rsidRDefault="00536D12" w:rsidP="007A2E5B">
      <w:pPr>
        <w:pStyle w:val="a"/>
      </w:pPr>
      <w:bookmarkStart w:id="85" w:name="_Toc2446711"/>
      <w:r>
        <w:t>X86-64 ISA</w:t>
      </w:r>
      <w:bookmarkEnd w:id="85"/>
      <w:r w:rsidR="007A2E5B">
        <w:t xml:space="preserve"> </w:t>
      </w:r>
    </w:p>
    <w:p w14:paraId="0B4620B3" w14:textId="715F1985" w:rsidR="00536D12" w:rsidRPr="003C3A9E" w:rsidRDefault="00536D12" w:rsidP="00536D12">
      <w:pPr>
        <w:keepNext/>
        <w:keepLines/>
        <w:numPr>
          <w:ilvl w:val="2"/>
          <w:numId w:val="1"/>
        </w:numPr>
        <w:spacing w:before="200" w:after="156"/>
        <w:ind w:left="993"/>
        <w:outlineLvl w:val="2"/>
        <w:rPr>
          <w:rFonts w:ascii="Cambria" w:hAnsi="Cambria"/>
          <w:bCs/>
          <w:sz w:val="28"/>
          <w:szCs w:val="20"/>
        </w:rPr>
      </w:pPr>
      <w:bookmarkStart w:id="86" w:name="_Toc2446712"/>
      <w:r w:rsidRPr="003C3A9E">
        <w:rPr>
          <w:rFonts w:ascii="Cambria" w:hAnsi="Cambria" w:hint="eastAsia"/>
          <w:bCs/>
          <w:sz w:val="28"/>
          <w:szCs w:val="20"/>
        </w:rPr>
        <w:t>寄存器</w:t>
      </w:r>
      <w:bookmarkEnd w:id="86"/>
    </w:p>
    <w:p w14:paraId="1219D01F" w14:textId="0B545C61" w:rsidR="007A2E5B" w:rsidRPr="00C64660" w:rsidRDefault="007A2E5B" w:rsidP="007A2E5B">
      <w:pPr>
        <w:pStyle w:val="a0"/>
      </w:pPr>
      <w:bookmarkStart w:id="87" w:name="_Toc2446713"/>
      <w:r w:rsidRPr="00C64660">
        <w:rPr>
          <w:rFonts w:hint="eastAsia"/>
        </w:rPr>
        <w:t>内存空间与</w:t>
      </w:r>
      <w:r w:rsidRPr="00C64660">
        <w:rPr>
          <w:rFonts w:hint="eastAsia"/>
        </w:rPr>
        <w:t>I</w:t>
      </w:r>
      <w:r w:rsidRPr="00C64660">
        <w:t>O</w:t>
      </w:r>
      <w:r w:rsidRPr="00C64660">
        <w:rPr>
          <w:rFonts w:hint="eastAsia"/>
        </w:rPr>
        <w:t>空间</w:t>
      </w:r>
      <w:bookmarkEnd w:id="87"/>
    </w:p>
    <w:p w14:paraId="4AB7ADD2" w14:textId="006AFDD1" w:rsidR="005F349C" w:rsidRDefault="005F349C" w:rsidP="001E7981">
      <w:pPr>
        <w:pStyle w:val="a"/>
      </w:pPr>
      <w:bookmarkStart w:id="88" w:name="_Toc2446714"/>
      <w:r>
        <w:rPr>
          <w:rFonts w:hint="eastAsia"/>
        </w:rPr>
        <w:t>数据</w:t>
      </w:r>
      <w:bookmarkEnd w:id="88"/>
    </w:p>
    <w:p w14:paraId="44C2E4F0" w14:textId="728DDDC9" w:rsidR="00F72A5C" w:rsidRDefault="005F349C" w:rsidP="005F349C">
      <w:pPr>
        <w:pStyle w:val="a0"/>
      </w:pPr>
      <w:bookmarkStart w:id="89" w:name="_Ref509674246"/>
      <w:bookmarkStart w:id="90" w:name="_Toc2446715"/>
      <w:r>
        <w:rPr>
          <w:rFonts w:hint="eastAsia"/>
        </w:rPr>
        <w:t>数据</w:t>
      </w:r>
      <w:r w:rsidR="000A3570">
        <w:rPr>
          <w:rFonts w:hint="eastAsia"/>
        </w:rPr>
        <w:t>大小、字节序</w:t>
      </w:r>
      <w:bookmarkEnd w:id="89"/>
      <w:bookmarkEnd w:id="90"/>
    </w:p>
    <w:p w14:paraId="226F949A" w14:textId="2327BCF7" w:rsidR="00587C1D" w:rsidRDefault="00587C1D" w:rsidP="00587C1D">
      <w:pPr>
        <w:pStyle w:val="aa"/>
      </w:pPr>
      <w:bookmarkStart w:id="91" w:name="_Ref50966937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bookmarkEnd w:id="91"/>
      <w:r>
        <w:t xml:space="preserve"> data_size.c</w:t>
      </w:r>
    </w:p>
    <w:p w14:paraId="16A06A4E" w14:textId="77777777" w:rsidR="00587C1D" w:rsidRDefault="00587C1D" w:rsidP="003257B6">
      <w:pPr>
        <w:pStyle w:val="C0"/>
        <w:numPr>
          <w:ilvl w:val="0"/>
          <w:numId w:val="40"/>
        </w:numPr>
      </w:pPr>
      <w:r>
        <w:t>char var_char1=0x11;</w:t>
      </w:r>
    </w:p>
    <w:p w14:paraId="231AF613" w14:textId="77777777" w:rsidR="00587C1D" w:rsidRDefault="00587C1D" w:rsidP="00DA1287">
      <w:pPr>
        <w:pStyle w:val="C0"/>
        <w:numPr>
          <w:ilvl w:val="0"/>
          <w:numId w:val="40"/>
        </w:numPr>
      </w:pPr>
      <w:r>
        <w:t>int  var_int1=0x12345678;</w:t>
      </w:r>
    </w:p>
    <w:p w14:paraId="5C5EF22B" w14:textId="77777777" w:rsidR="00587C1D" w:rsidRDefault="00587C1D" w:rsidP="00EB3071">
      <w:pPr>
        <w:pStyle w:val="C0"/>
        <w:numPr>
          <w:ilvl w:val="0"/>
          <w:numId w:val="40"/>
        </w:numPr>
      </w:pPr>
      <w:r>
        <w:t>short var_short1=0x2323;</w:t>
      </w:r>
    </w:p>
    <w:p w14:paraId="417D4F76" w14:textId="4F5DF521" w:rsidR="00587C1D" w:rsidRDefault="00587C1D">
      <w:pPr>
        <w:pStyle w:val="C0"/>
        <w:numPr>
          <w:ilvl w:val="0"/>
          <w:numId w:val="40"/>
        </w:numPr>
      </w:pPr>
      <w:r>
        <w:t>long long  var_64int1=0x</w:t>
      </w:r>
      <w:r w:rsidR="001C719F" w:rsidRPr="001C719F">
        <w:t>F1AAAAAAAAAAAAF2</w:t>
      </w:r>
      <w:r>
        <w:t>;</w:t>
      </w:r>
    </w:p>
    <w:p w14:paraId="7F5E34A9" w14:textId="77777777" w:rsidR="00587C1D" w:rsidRDefault="00587C1D">
      <w:pPr>
        <w:pStyle w:val="C0"/>
        <w:numPr>
          <w:ilvl w:val="0"/>
          <w:numId w:val="40"/>
        </w:numPr>
      </w:pPr>
    </w:p>
    <w:p w14:paraId="5C172C95" w14:textId="77777777" w:rsidR="00587C1D" w:rsidRDefault="00587C1D">
      <w:pPr>
        <w:pStyle w:val="C0"/>
        <w:numPr>
          <w:ilvl w:val="0"/>
          <w:numId w:val="40"/>
        </w:numPr>
      </w:pPr>
      <w:r>
        <w:t>long long  main()</w:t>
      </w:r>
    </w:p>
    <w:p w14:paraId="00162D45" w14:textId="77777777" w:rsidR="00587C1D" w:rsidRDefault="00587C1D">
      <w:pPr>
        <w:pStyle w:val="C0"/>
        <w:numPr>
          <w:ilvl w:val="0"/>
          <w:numId w:val="40"/>
        </w:numPr>
      </w:pPr>
      <w:r>
        <w:t>{</w:t>
      </w:r>
    </w:p>
    <w:p w14:paraId="6DD35B13" w14:textId="77777777" w:rsidR="00587C1D" w:rsidRDefault="00587C1D">
      <w:pPr>
        <w:pStyle w:val="C0"/>
        <w:numPr>
          <w:ilvl w:val="0"/>
          <w:numId w:val="40"/>
        </w:numPr>
      </w:pPr>
      <w:r>
        <w:tab/>
        <w:t>long long  var_64int2;</w:t>
      </w:r>
    </w:p>
    <w:p w14:paraId="6059CBC8" w14:textId="77777777" w:rsidR="00587C1D" w:rsidRDefault="00587C1D">
      <w:pPr>
        <w:pStyle w:val="C0"/>
        <w:numPr>
          <w:ilvl w:val="0"/>
          <w:numId w:val="40"/>
        </w:numPr>
      </w:pPr>
      <w:r>
        <w:tab/>
        <w:t>var_64int2=var_64int1+var_short1+var_int1+var_char1;</w:t>
      </w:r>
    </w:p>
    <w:p w14:paraId="6FEBA413" w14:textId="77777777" w:rsidR="00587C1D" w:rsidRDefault="00587C1D">
      <w:pPr>
        <w:pStyle w:val="C0"/>
        <w:numPr>
          <w:ilvl w:val="0"/>
          <w:numId w:val="40"/>
        </w:numPr>
      </w:pPr>
      <w:r>
        <w:tab/>
        <w:t>return var_64int2;</w:t>
      </w:r>
    </w:p>
    <w:p w14:paraId="11BFC043" w14:textId="3E0266BC" w:rsidR="00587C1D" w:rsidRPr="00587C1D" w:rsidRDefault="00587C1D">
      <w:pPr>
        <w:pStyle w:val="C0"/>
        <w:numPr>
          <w:ilvl w:val="0"/>
          <w:numId w:val="40"/>
        </w:numPr>
      </w:pPr>
      <w:r>
        <w:t>}</w:t>
      </w:r>
    </w:p>
    <w:p w14:paraId="4A2D81F4" w14:textId="777CE79B" w:rsidR="00EE3873" w:rsidRDefault="00EE3873" w:rsidP="00EE3873">
      <w:pPr>
        <w:pStyle w:val="a0"/>
      </w:pPr>
      <w:bookmarkStart w:id="92" w:name="_Toc2446716"/>
      <w:r>
        <w:rPr>
          <w:rFonts w:hint="eastAsia"/>
        </w:rPr>
        <w:t>数组、结构体和联合体</w:t>
      </w:r>
      <w:bookmarkEnd w:id="92"/>
    </w:p>
    <w:p w14:paraId="7538F12A" w14:textId="07E28D9D" w:rsidR="005D488C" w:rsidRDefault="00407A00" w:rsidP="00407A00">
      <w:pPr>
        <w:pStyle w:val="aa"/>
      </w:pPr>
      <w:bookmarkStart w:id="93" w:name="_Ref181249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93"/>
      <w:r>
        <w:t xml:space="preserve"> array-struct-union.c</w:t>
      </w:r>
    </w:p>
    <w:p w14:paraId="7B99464C" w14:textId="77777777" w:rsidR="00407A00" w:rsidRDefault="00407A00" w:rsidP="003257B6">
      <w:pPr>
        <w:pStyle w:val="C0"/>
        <w:numPr>
          <w:ilvl w:val="0"/>
          <w:numId w:val="113"/>
        </w:numPr>
      </w:pPr>
      <w:r>
        <w:t>#include &lt;stdio.h&gt;</w:t>
      </w:r>
    </w:p>
    <w:p w14:paraId="422AD316" w14:textId="77777777" w:rsidR="00407A00" w:rsidRDefault="00407A00" w:rsidP="00DA1287">
      <w:pPr>
        <w:pStyle w:val="C0"/>
        <w:numPr>
          <w:ilvl w:val="0"/>
          <w:numId w:val="46"/>
        </w:numPr>
      </w:pPr>
      <w:r>
        <w:t>int a[8]={0,1,2,3,4,5,6,7};</w:t>
      </w:r>
    </w:p>
    <w:p w14:paraId="7FF0C808" w14:textId="77777777" w:rsidR="00407A00" w:rsidRDefault="00407A00" w:rsidP="00EB3071">
      <w:pPr>
        <w:pStyle w:val="C0"/>
        <w:numPr>
          <w:ilvl w:val="0"/>
          <w:numId w:val="46"/>
        </w:numPr>
      </w:pPr>
      <w:r>
        <w:t>struct mystr {</w:t>
      </w:r>
    </w:p>
    <w:p w14:paraId="5336E154" w14:textId="77777777" w:rsidR="00407A00" w:rsidRDefault="00407A00">
      <w:pPr>
        <w:pStyle w:val="C0"/>
        <w:numPr>
          <w:ilvl w:val="0"/>
          <w:numId w:val="46"/>
        </w:numPr>
      </w:pPr>
      <w:r>
        <w:tab/>
        <w:t>char c1;</w:t>
      </w:r>
    </w:p>
    <w:p w14:paraId="7B6F2842" w14:textId="77777777" w:rsidR="00407A00" w:rsidRDefault="00407A00">
      <w:pPr>
        <w:pStyle w:val="C0"/>
        <w:numPr>
          <w:ilvl w:val="0"/>
          <w:numId w:val="46"/>
        </w:numPr>
      </w:pPr>
      <w:r>
        <w:tab/>
        <w:t>double d1;</w:t>
      </w:r>
    </w:p>
    <w:p w14:paraId="72685686" w14:textId="77777777" w:rsidR="00407A00" w:rsidRDefault="00407A00">
      <w:pPr>
        <w:pStyle w:val="C0"/>
        <w:numPr>
          <w:ilvl w:val="0"/>
          <w:numId w:val="46"/>
        </w:numPr>
      </w:pPr>
      <w:r>
        <w:tab/>
        <w:t>short s1;</w:t>
      </w:r>
    </w:p>
    <w:p w14:paraId="27CC37E9" w14:textId="77777777" w:rsidR="00407A00" w:rsidRDefault="00407A00">
      <w:pPr>
        <w:pStyle w:val="C0"/>
        <w:numPr>
          <w:ilvl w:val="0"/>
          <w:numId w:val="46"/>
        </w:numPr>
      </w:pPr>
      <w:r>
        <w:tab/>
        <w:t>int  i1;</w:t>
      </w:r>
    </w:p>
    <w:p w14:paraId="6089A867" w14:textId="77777777" w:rsidR="00407A00" w:rsidRDefault="00407A00">
      <w:pPr>
        <w:pStyle w:val="C0"/>
        <w:numPr>
          <w:ilvl w:val="0"/>
          <w:numId w:val="46"/>
        </w:numPr>
      </w:pPr>
      <w:r>
        <w:t>}mystr1;</w:t>
      </w:r>
    </w:p>
    <w:p w14:paraId="1C0E718E" w14:textId="77777777" w:rsidR="00407A00" w:rsidRDefault="00407A00">
      <w:pPr>
        <w:pStyle w:val="C0"/>
        <w:numPr>
          <w:ilvl w:val="0"/>
          <w:numId w:val="46"/>
        </w:numPr>
      </w:pPr>
    </w:p>
    <w:p w14:paraId="71270AE8" w14:textId="77777777" w:rsidR="00407A00" w:rsidRDefault="00407A00">
      <w:pPr>
        <w:pStyle w:val="C0"/>
        <w:numPr>
          <w:ilvl w:val="0"/>
          <w:numId w:val="46"/>
        </w:numPr>
      </w:pPr>
      <w:r>
        <w:t>union myuni{</w:t>
      </w:r>
    </w:p>
    <w:p w14:paraId="01DA5A93" w14:textId="77777777" w:rsidR="00407A00" w:rsidRDefault="00407A00">
      <w:pPr>
        <w:pStyle w:val="C0"/>
        <w:numPr>
          <w:ilvl w:val="0"/>
          <w:numId w:val="46"/>
        </w:numPr>
      </w:pPr>
      <w:r>
        <w:tab/>
        <w:t>char c1;</w:t>
      </w:r>
    </w:p>
    <w:p w14:paraId="30D16948" w14:textId="77777777" w:rsidR="00407A00" w:rsidRDefault="00407A00">
      <w:pPr>
        <w:pStyle w:val="C0"/>
        <w:numPr>
          <w:ilvl w:val="0"/>
          <w:numId w:val="46"/>
        </w:numPr>
      </w:pPr>
      <w:r>
        <w:tab/>
        <w:t>double d1;</w:t>
      </w:r>
    </w:p>
    <w:p w14:paraId="6CC0CB9E" w14:textId="77777777" w:rsidR="00407A00" w:rsidRDefault="00407A00">
      <w:pPr>
        <w:pStyle w:val="C0"/>
        <w:numPr>
          <w:ilvl w:val="0"/>
          <w:numId w:val="46"/>
        </w:numPr>
      </w:pPr>
      <w:r>
        <w:tab/>
        <w:t>short s1;</w:t>
      </w:r>
    </w:p>
    <w:p w14:paraId="3B5062C9" w14:textId="77777777" w:rsidR="00407A00" w:rsidRDefault="00407A00">
      <w:pPr>
        <w:pStyle w:val="C0"/>
        <w:numPr>
          <w:ilvl w:val="0"/>
          <w:numId w:val="46"/>
        </w:numPr>
      </w:pPr>
      <w:r>
        <w:tab/>
        <w:t>int i1;</w:t>
      </w:r>
    </w:p>
    <w:p w14:paraId="15EA9290" w14:textId="77777777" w:rsidR="00407A00" w:rsidRDefault="00407A00">
      <w:pPr>
        <w:pStyle w:val="C0"/>
        <w:numPr>
          <w:ilvl w:val="0"/>
          <w:numId w:val="46"/>
        </w:numPr>
      </w:pPr>
      <w:r>
        <w:t>}myuni1;</w:t>
      </w:r>
    </w:p>
    <w:p w14:paraId="6305541C" w14:textId="77777777" w:rsidR="00407A00" w:rsidRDefault="00407A00">
      <w:pPr>
        <w:pStyle w:val="C0"/>
        <w:numPr>
          <w:ilvl w:val="0"/>
          <w:numId w:val="46"/>
        </w:numPr>
      </w:pPr>
    </w:p>
    <w:p w14:paraId="5E78A00B" w14:textId="77777777" w:rsidR="00407A00" w:rsidRDefault="00407A00">
      <w:pPr>
        <w:pStyle w:val="C0"/>
        <w:numPr>
          <w:ilvl w:val="0"/>
          <w:numId w:val="46"/>
        </w:numPr>
      </w:pPr>
      <w:r>
        <w:t>int main()</w:t>
      </w:r>
    </w:p>
    <w:p w14:paraId="54A0B916" w14:textId="77777777" w:rsidR="00407A00" w:rsidRDefault="00407A00">
      <w:pPr>
        <w:pStyle w:val="C0"/>
        <w:numPr>
          <w:ilvl w:val="0"/>
          <w:numId w:val="46"/>
        </w:numPr>
      </w:pPr>
      <w:r>
        <w:t>{</w:t>
      </w:r>
    </w:p>
    <w:p w14:paraId="34E95AD5" w14:textId="77777777" w:rsidR="00407A00" w:rsidRDefault="00407A00">
      <w:pPr>
        <w:pStyle w:val="C0"/>
        <w:numPr>
          <w:ilvl w:val="0"/>
          <w:numId w:val="46"/>
        </w:numPr>
      </w:pPr>
      <w:r>
        <w:tab/>
        <w:t>printf("Array/struct/union demo1\n");</w:t>
      </w:r>
    </w:p>
    <w:p w14:paraId="774E6F0C" w14:textId="77777777" w:rsidR="00407A00" w:rsidRDefault="00407A00">
      <w:pPr>
        <w:pStyle w:val="C0"/>
        <w:numPr>
          <w:ilvl w:val="0"/>
          <w:numId w:val="46"/>
        </w:numPr>
      </w:pPr>
      <w:r>
        <w:tab/>
        <w:t>return 0;</w:t>
      </w:r>
    </w:p>
    <w:p w14:paraId="7E80A88D" w14:textId="17071F1D" w:rsidR="00407A00" w:rsidRDefault="00407A00">
      <w:pPr>
        <w:pStyle w:val="C0"/>
        <w:numPr>
          <w:ilvl w:val="0"/>
          <w:numId w:val="46"/>
        </w:numPr>
      </w:pPr>
      <w:r>
        <w:t>}</w:t>
      </w:r>
    </w:p>
    <w:p w14:paraId="6094594F" w14:textId="5EEC3AE0" w:rsidR="005F349C" w:rsidRDefault="005F349C" w:rsidP="005F349C">
      <w:pPr>
        <w:pStyle w:val="a0"/>
      </w:pPr>
      <w:bookmarkStart w:id="94" w:name="_Ref510965816"/>
      <w:bookmarkStart w:id="95" w:name="_Toc2446717"/>
      <w:r>
        <w:rPr>
          <w:rFonts w:hint="eastAsia"/>
        </w:rPr>
        <w:t>数据布局</w:t>
      </w:r>
      <w:bookmarkEnd w:id="94"/>
      <w:bookmarkEnd w:id="95"/>
    </w:p>
    <w:p w14:paraId="682A68AE" w14:textId="28860D7C" w:rsidR="0027676B" w:rsidRDefault="0027676B" w:rsidP="0027676B">
      <w:pPr>
        <w:pStyle w:val="aa"/>
      </w:pPr>
      <w:bookmarkStart w:id="96" w:name="_Ref50968276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bookmarkEnd w:id="96"/>
      <w:r>
        <w:t xml:space="preserve"> data-place.c</w:t>
      </w:r>
    </w:p>
    <w:p w14:paraId="3DFEDA71" w14:textId="77777777" w:rsidR="0027676B" w:rsidRPr="00C06FAC" w:rsidRDefault="0027676B" w:rsidP="003257B6">
      <w:pPr>
        <w:pStyle w:val="C0"/>
        <w:numPr>
          <w:ilvl w:val="0"/>
          <w:numId w:val="41"/>
        </w:numPr>
      </w:pPr>
      <w:r w:rsidRPr="00C06FAC">
        <w:t>#include &lt;stdlib.h&gt;</w:t>
      </w:r>
    </w:p>
    <w:p w14:paraId="750EE4DC" w14:textId="77777777" w:rsidR="0027676B" w:rsidRPr="00C06FAC" w:rsidRDefault="0027676B" w:rsidP="00DA1287">
      <w:pPr>
        <w:pStyle w:val="C0"/>
        <w:numPr>
          <w:ilvl w:val="0"/>
          <w:numId w:val="41"/>
        </w:numPr>
      </w:pPr>
      <w:r w:rsidRPr="00C06FAC">
        <w:t>int a;</w:t>
      </w:r>
    </w:p>
    <w:p w14:paraId="576EB485" w14:textId="77777777" w:rsidR="0027676B" w:rsidRPr="00C06FAC" w:rsidRDefault="0027676B" w:rsidP="00EB3071">
      <w:pPr>
        <w:pStyle w:val="C0"/>
        <w:numPr>
          <w:ilvl w:val="0"/>
          <w:numId w:val="41"/>
        </w:numPr>
      </w:pPr>
      <w:r w:rsidRPr="00C06FAC">
        <w:t>int b=100;</w:t>
      </w:r>
    </w:p>
    <w:p w14:paraId="4D104209" w14:textId="77777777" w:rsidR="0027676B" w:rsidRPr="00C06FAC" w:rsidRDefault="0027676B">
      <w:pPr>
        <w:pStyle w:val="C0"/>
        <w:numPr>
          <w:ilvl w:val="0"/>
          <w:numId w:val="41"/>
        </w:numPr>
      </w:pPr>
    </w:p>
    <w:p w14:paraId="03C22672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>int func(int c, int d);</w:t>
      </w:r>
    </w:p>
    <w:p w14:paraId="4A49885A" w14:textId="77777777" w:rsidR="0027676B" w:rsidRPr="00C06FAC" w:rsidRDefault="0027676B">
      <w:pPr>
        <w:pStyle w:val="C0"/>
        <w:numPr>
          <w:ilvl w:val="0"/>
          <w:numId w:val="41"/>
        </w:numPr>
      </w:pPr>
    </w:p>
    <w:p w14:paraId="0200D398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>int main()</w:t>
      </w:r>
    </w:p>
    <w:p w14:paraId="74C21B19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>{</w:t>
      </w:r>
    </w:p>
    <w:p w14:paraId="559686B8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ab/>
        <w:t>int *buf;</w:t>
      </w:r>
    </w:p>
    <w:p w14:paraId="0ABB1C56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ab/>
        <w:t>a=func(b,5);</w:t>
      </w:r>
    </w:p>
    <w:p w14:paraId="473ABA67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ab/>
        <w:t>buf=(int *)malloc(1024);</w:t>
      </w:r>
    </w:p>
    <w:p w14:paraId="330DCCDF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ab/>
        <w:t>return a;</w:t>
      </w:r>
    </w:p>
    <w:p w14:paraId="33795D7B" w14:textId="77777777" w:rsidR="0027676B" w:rsidRPr="00C06FAC" w:rsidRDefault="0027676B">
      <w:pPr>
        <w:pStyle w:val="C0"/>
        <w:numPr>
          <w:ilvl w:val="0"/>
          <w:numId w:val="41"/>
        </w:numPr>
      </w:pPr>
      <w:r w:rsidRPr="00C06FAC">
        <w:t>}</w:t>
      </w:r>
    </w:p>
    <w:p w14:paraId="520402B0" w14:textId="4DAD4D2D" w:rsidR="0027676B" w:rsidRDefault="0027676B" w:rsidP="0027676B"/>
    <w:p w14:paraId="7EE7ECF4" w14:textId="178340A8" w:rsidR="0027676B" w:rsidRDefault="0027676B" w:rsidP="0027676B">
      <w:pPr>
        <w:pStyle w:val="aa"/>
      </w:pPr>
      <w:bookmarkStart w:id="97" w:name="_Ref50968276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97"/>
      <w:r w:rsidR="00390E95">
        <w:t xml:space="preserve"> </w:t>
      </w:r>
      <w:r>
        <w:t>data-place-func.c</w:t>
      </w:r>
    </w:p>
    <w:p w14:paraId="7F604373" w14:textId="77777777" w:rsidR="00FF69F7" w:rsidRDefault="00FF69F7" w:rsidP="003257B6">
      <w:pPr>
        <w:pStyle w:val="C0"/>
        <w:numPr>
          <w:ilvl w:val="0"/>
          <w:numId w:val="42"/>
        </w:numPr>
      </w:pPr>
      <w:r>
        <w:t>int c;</w:t>
      </w:r>
    </w:p>
    <w:p w14:paraId="2B0885CB" w14:textId="77777777" w:rsidR="00FF69F7" w:rsidRDefault="00FF69F7" w:rsidP="00DA1287">
      <w:pPr>
        <w:pStyle w:val="C0"/>
        <w:numPr>
          <w:ilvl w:val="0"/>
          <w:numId w:val="42"/>
        </w:numPr>
      </w:pPr>
      <w:r>
        <w:t>int d=200;</w:t>
      </w:r>
    </w:p>
    <w:p w14:paraId="01018FB2" w14:textId="77777777" w:rsidR="00FF69F7" w:rsidRDefault="00FF69F7" w:rsidP="00EB3071">
      <w:pPr>
        <w:pStyle w:val="C0"/>
        <w:numPr>
          <w:ilvl w:val="0"/>
          <w:numId w:val="42"/>
        </w:numPr>
      </w:pPr>
    </w:p>
    <w:p w14:paraId="33F25610" w14:textId="77777777" w:rsidR="00FF69F7" w:rsidRDefault="00FF69F7">
      <w:pPr>
        <w:pStyle w:val="C0"/>
        <w:numPr>
          <w:ilvl w:val="0"/>
          <w:numId w:val="42"/>
        </w:numPr>
      </w:pPr>
      <w:r>
        <w:t>int func(int x,int y)</w:t>
      </w:r>
    </w:p>
    <w:p w14:paraId="72DC78B4" w14:textId="77777777" w:rsidR="00FF69F7" w:rsidRDefault="00FF69F7">
      <w:pPr>
        <w:pStyle w:val="C0"/>
        <w:numPr>
          <w:ilvl w:val="0"/>
          <w:numId w:val="42"/>
        </w:numPr>
      </w:pPr>
      <w:r>
        <w:t>{</w:t>
      </w:r>
    </w:p>
    <w:p w14:paraId="0F0F9561" w14:textId="77777777" w:rsidR="00FF69F7" w:rsidRDefault="00FF69F7">
      <w:pPr>
        <w:pStyle w:val="C0"/>
        <w:numPr>
          <w:ilvl w:val="0"/>
          <w:numId w:val="42"/>
        </w:numPr>
      </w:pPr>
      <w:r>
        <w:t xml:space="preserve">        int k;</w:t>
      </w:r>
    </w:p>
    <w:p w14:paraId="63E26F65" w14:textId="77777777" w:rsidR="00FF69F7" w:rsidRDefault="00FF69F7">
      <w:pPr>
        <w:pStyle w:val="C0"/>
        <w:numPr>
          <w:ilvl w:val="0"/>
          <w:numId w:val="42"/>
        </w:numPr>
      </w:pPr>
      <w:r>
        <w:t xml:space="preserve">        c=x+d;</w:t>
      </w:r>
    </w:p>
    <w:p w14:paraId="00D868A3" w14:textId="77777777" w:rsidR="00FF69F7" w:rsidRDefault="00FF69F7">
      <w:pPr>
        <w:pStyle w:val="C0"/>
        <w:numPr>
          <w:ilvl w:val="0"/>
          <w:numId w:val="42"/>
        </w:numPr>
      </w:pPr>
      <w:r>
        <w:t xml:space="preserve">        k=c*y;</w:t>
      </w:r>
    </w:p>
    <w:p w14:paraId="0932DAC2" w14:textId="77777777" w:rsidR="00FF69F7" w:rsidRDefault="00FF69F7">
      <w:pPr>
        <w:pStyle w:val="C0"/>
        <w:numPr>
          <w:ilvl w:val="0"/>
          <w:numId w:val="42"/>
        </w:numPr>
      </w:pPr>
      <w:r>
        <w:t xml:space="preserve">        return k;</w:t>
      </w:r>
    </w:p>
    <w:p w14:paraId="2460F76A" w14:textId="7EFEF806" w:rsidR="0027676B" w:rsidRDefault="00FF69F7">
      <w:pPr>
        <w:pStyle w:val="C0"/>
        <w:numPr>
          <w:ilvl w:val="0"/>
          <w:numId w:val="42"/>
        </w:numPr>
      </w:pPr>
      <w:r>
        <w:t>}</w:t>
      </w:r>
    </w:p>
    <w:p w14:paraId="52DF337A" w14:textId="6EDF62D8" w:rsidR="00F72A5C" w:rsidRDefault="005F349C" w:rsidP="005F349C">
      <w:pPr>
        <w:pStyle w:val="a"/>
      </w:pPr>
      <w:bookmarkStart w:id="98" w:name="_Toc2446718"/>
      <w:r>
        <w:rPr>
          <w:rFonts w:hint="eastAsia"/>
        </w:rPr>
        <w:t>运算</w:t>
      </w:r>
      <w:bookmarkEnd w:id="98"/>
    </w:p>
    <w:p w14:paraId="5AEC43D3" w14:textId="55163FD6" w:rsidR="00B631D8" w:rsidRDefault="00B631D8" w:rsidP="00E71FC9"/>
    <w:p w14:paraId="452E3293" w14:textId="2571960F" w:rsidR="00F207E7" w:rsidRDefault="00F207E7" w:rsidP="001E7981">
      <w:pPr>
        <w:pStyle w:val="a0"/>
      </w:pPr>
      <w:bookmarkStart w:id="99" w:name="_Toc2446719"/>
      <w:r>
        <w:rPr>
          <w:rFonts w:hint="eastAsia"/>
        </w:rPr>
        <w:t>数据传送</w:t>
      </w:r>
      <w:bookmarkEnd w:id="99"/>
    </w:p>
    <w:p w14:paraId="69C626B0" w14:textId="09D4170F" w:rsidR="001E55D9" w:rsidRDefault="001E55D9" w:rsidP="001E55D9">
      <w:pPr>
        <w:pStyle w:val="aa"/>
      </w:pPr>
      <w:bookmarkStart w:id="100" w:name="_Ref51003529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100"/>
      <w:r>
        <w:t xml:space="preserve"> swap.c</w:t>
      </w:r>
    </w:p>
    <w:p w14:paraId="4B8D28E1" w14:textId="230AA0C3" w:rsidR="001E55D9" w:rsidRDefault="001E55D9" w:rsidP="003257B6">
      <w:pPr>
        <w:pStyle w:val="C0"/>
        <w:numPr>
          <w:ilvl w:val="0"/>
          <w:numId w:val="43"/>
        </w:numPr>
      </w:pPr>
      <w:r>
        <w:t xml:space="preserve">void swap  (long *xp, long *yp) </w:t>
      </w:r>
    </w:p>
    <w:p w14:paraId="016619F5" w14:textId="77777777" w:rsidR="001E55D9" w:rsidRDefault="001E55D9" w:rsidP="00DA1287">
      <w:pPr>
        <w:pStyle w:val="C0"/>
        <w:numPr>
          <w:ilvl w:val="0"/>
          <w:numId w:val="43"/>
        </w:numPr>
      </w:pPr>
      <w:r>
        <w:t>{</w:t>
      </w:r>
    </w:p>
    <w:p w14:paraId="44FE73CA" w14:textId="147E5277" w:rsidR="001E55D9" w:rsidRDefault="001E55D9" w:rsidP="00EB3071">
      <w:pPr>
        <w:pStyle w:val="C0"/>
        <w:numPr>
          <w:ilvl w:val="0"/>
          <w:numId w:val="43"/>
        </w:numPr>
      </w:pPr>
      <w:r>
        <w:t xml:space="preserve">    long t0 = *xp;</w:t>
      </w:r>
    </w:p>
    <w:p w14:paraId="70ACF787" w14:textId="5078769C" w:rsidR="001E55D9" w:rsidRDefault="001E55D9">
      <w:pPr>
        <w:pStyle w:val="C0"/>
        <w:numPr>
          <w:ilvl w:val="0"/>
          <w:numId w:val="43"/>
        </w:numPr>
      </w:pPr>
      <w:r>
        <w:t xml:space="preserve">    long t1 = *yp;</w:t>
      </w:r>
    </w:p>
    <w:p w14:paraId="36A0F7F8" w14:textId="64C41AA5" w:rsidR="001E55D9" w:rsidRDefault="001E55D9">
      <w:pPr>
        <w:pStyle w:val="C0"/>
        <w:numPr>
          <w:ilvl w:val="0"/>
          <w:numId w:val="43"/>
        </w:numPr>
      </w:pPr>
      <w:r>
        <w:t xml:space="preserve">    *xp = t1;</w:t>
      </w:r>
    </w:p>
    <w:p w14:paraId="5855BDBC" w14:textId="3AC89D20" w:rsidR="001E55D9" w:rsidRDefault="001E55D9">
      <w:pPr>
        <w:pStyle w:val="C0"/>
        <w:numPr>
          <w:ilvl w:val="0"/>
          <w:numId w:val="43"/>
        </w:numPr>
      </w:pPr>
      <w:r>
        <w:t xml:space="preserve">    *yp = t0;</w:t>
      </w:r>
    </w:p>
    <w:p w14:paraId="6BDF5069" w14:textId="424B67C0" w:rsidR="001E55D9" w:rsidRDefault="001E55D9">
      <w:pPr>
        <w:pStyle w:val="C0"/>
        <w:numPr>
          <w:ilvl w:val="0"/>
          <w:numId w:val="43"/>
        </w:numPr>
      </w:pPr>
      <w:r>
        <w:t>}</w:t>
      </w:r>
    </w:p>
    <w:p w14:paraId="01D1C96B" w14:textId="58144ED7" w:rsidR="00070F18" w:rsidRDefault="00ED6B80" w:rsidP="00ED6B80">
      <w:pPr>
        <w:pStyle w:val="aa"/>
      </w:pPr>
      <w:bookmarkStart w:id="101" w:name="_Ref510037309"/>
      <w:bookmarkStart w:id="102" w:name="_Ref51003728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101"/>
      <w:r>
        <w:t xml:space="preserve"> </w:t>
      </w:r>
      <w:r w:rsidR="00070F18">
        <w:t>swap.s</w:t>
      </w:r>
      <w:bookmarkEnd w:id="102"/>
    </w:p>
    <w:p w14:paraId="1AFFEBBC" w14:textId="77777777" w:rsidR="00070F18" w:rsidRDefault="00070F18" w:rsidP="003257B6">
      <w:pPr>
        <w:pStyle w:val="C0"/>
        <w:numPr>
          <w:ilvl w:val="0"/>
          <w:numId w:val="106"/>
        </w:numPr>
      </w:pPr>
      <w:r>
        <w:tab/>
        <w:t>.file</w:t>
      </w:r>
      <w:r>
        <w:tab/>
        <w:t>"swap.c"</w:t>
      </w:r>
    </w:p>
    <w:p w14:paraId="67035E17" w14:textId="77777777" w:rsidR="00070F18" w:rsidRDefault="00070F18" w:rsidP="00DA1287">
      <w:pPr>
        <w:pStyle w:val="C0"/>
        <w:numPr>
          <w:ilvl w:val="0"/>
          <w:numId w:val="46"/>
        </w:numPr>
      </w:pPr>
      <w:r>
        <w:tab/>
        <w:t>.text</w:t>
      </w:r>
    </w:p>
    <w:p w14:paraId="073D8D8C" w14:textId="77777777" w:rsidR="00070F18" w:rsidRDefault="00070F18" w:rsidP="00EB3071">
      <w:pPr>
        <w:pStyle w:val="C0"/>
        <w:numPr>
          <w:ilvl w:val="0"/>
          <w:numId w:val="46"/>
        </w:numPr>
      </w:pPr>
      <w:r>
        <w:tab/>
        <w:t>.globl</w:t>
      </w:r>
      <w:r>
        <w:tab/>
        <w:t>swap</w:t>
      </w:r>
    </w:p>
    <w:p w14:paraId="5F6BEAA1" w14:textId="77777777" w:rsidR="00070F18" w:rsidRDefault="00070F18">
      <w:pPr>
        <w:pStyle w:val="C0"/>
        <w:numPr>
          <w:ilvl w:val="0"/>
          <w:numId w:val="46"/>
        </w:numPr>
      </w:pPr>
      <w:r>
        <w:tab/>
        <w:t>.type</w:t>
      </w:r>
      <w:r>
        <w:tab/>
        <w:t>swap, @function</w:t>
      </w:r>
    </w:p>
    <w:p w14:paraId="4A151A39" w14:textId="77777777" w:rsidR="00070F18" w:rsidRDefault="00070F18">
      <w:pPr>
        <w:pStyle w:val="C0"/>
        <w:numPr>
          <w:ilvl w:val="0"/>
          <w:numId w:val="46"/>
        </w:numPr>
      </w:pPr>
      <w:r>
        <w:t>swap:</w:t>
      </w:r>
    </w:p>
    <w:p w14:paraId="269BE097" w14:textId="77777777" w:rsidR="00070F18" w:rsidRDefault="00070F18">
      <w:pPr>
        <w:pStyle w:val="C0"/>
        <w:numPr>
          <w:ilvl w:val="0"/>
          <w:numId w:val="46"/>
        </w:numPr>
      </w:pPr>
      <w:r>
        <w:t>.LFB0:</w:t>
      </w:r>
    </w:p>
    <w:p w14:paraId="4503B934" w14:textId="77777777" w:rsidR="00070F18" w:rsidRDefault="00070F18">
      <w:pPr>
        <w:pStyle w:val="C0"/>
        <w:numPr>
          <w:ilvl w:val="0"/>
          <w:numId w:val="46"/>
        </w:numPr>
      </w:pPr>
      <w:r>
        <w:tab/>
        <w:t>.cfi_startproc</w:t>
      </w:r>
    </w:p>
    <w:p w14:paraId="3AE4CA25" w14:textId="77777777" w:rsidR="00070F18" w:rsidRPr="00DA1287" w:rsidRDefault="00070F18">
      <w:pPr>
        <w:pStyle w:val="C0"/>
        <w:numPr>
          <w:ilvl w:val="0"/>
          <w:numId w:val="46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movq</w:t>
      </w:r>
      <w:r w:rsidRPr="003257B6">
        <w:rPr>
          <w:shd w:val="pct15" w:color="auto" w:fill="FFFFFF"/>
        </w:rPr>
        <w:tab/>
        <w:t>(%rdi), %rax</w:t>
      </w:r>
    </w:p>
    <w:p w14:paraId="762BC781" w14:textId="77777777" w:rsidR="00070F18" w:rsidRPr="003257B6" w:rsidRDefault="00070F18">
      <w:pPr>
        <w:pStyle w:val="C0"/>
        <w:numPr>
          <w:ilvl w:val="0"/>
          <w:numId w:val="46"/>
        </w:numPr>
        <w:rPr>
          <w:shd w:val="pct15" w:color="auto" w:fill="FFFFFF"/>
        </w:rPr>
      </w:pPr>
      <w:r w:rsidRPr="00EB3071">
        <w:rPr>
          <w:shd w:val="pct15" w:color="auto" w:fill="FFFFFF"/>
        </w:rPr>
        <w:tab/>
        <w:t>movq</w:t>
      </w:r>
      <w:r w:rsidRPr="00EB3071">
        <w:rPr>
          <w:shd w:val="pct15" w:color="auto" w:fill="FFFFFF"/>
        </w:rPr>
        <w:tab/>
        <w:t>(%rsi), %rdx</w:t>
      </w:r>
    </w:p>
    <w:p w14:paraId="08918672" w14:textId="77777777" w:rsidR="00070F18" w:rsidRPr="003257B6" w:rsidRDefault="00070F18">
      <w:pPr>
        <w:pStyle w:val="C0"/>
        <w:numPr>
          <w:ilvl w:val="0"/>
          <w:numId w:val="46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movq</w:t>
      </w:r>
      <w:r w:rsidRPr="003257B6">
        <w:rPr>
          <w:shd w:val="pct15" w:color="auto" w:fill="FFFFFF"/>
        </w:rPr>
        <w:tab/>
        <w:t>%rdx, (%rdi)</w:t>
      </w:r>
    </w:p>
    <w:p w14:paraId="51DF6A27" w14:textId="77777777" w:rsidR="00070F18" w:rsidRPr="003257B6" w:rsidRDefault="00070F18">
      <w:pPr>
        <w:pStyle w:val="C0"/>
        <w:numPr>
          <w:ilvl w:val="0"/>
          <w:numId w:val="46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movq</w:t>
      </w:r>
      <w:r w:rsidRPr="003257B6">
        <w:rPr>
          <w:shd w:val="pct15" w:color="auto" w:fill="FFFFFF"/>
        </w:rPr>
        <w:tab/>
        <w:t>%rax, (%rsi)</w:t>
      </w:r>
    </w:p>
    <w:p w14:paraId="02F8307D" w14:textId="77777777" w:rsidR="00070F18" w:rsidRDefault="00070F18">
      <w:pPr>
        <w:pStyle w:val="C0"/>
        <w:numPr>
          <w:ilvl w:val="0"/>
          <w:numId w:val="46"/>
        </w:numPr>
      </w:pPr>
      <w:r>
        <w:tab/>
      </w:r>
      <w:r w:rsidRPr="002A46C1">
        <w:t>ret</w:t>
      </w:r>
    </w:p>
    <w:p w14:paraId="0668E87B" w14:textId="77777777" w:rsidR="00070F18" w:rsidRDefault="00070F18">
      <w:pPr>
        <w:pStyle w:val="C0"/>
        <w:numPr>
          <w:ilvl w:val="0"/>
          <w:numId w:val="46"/>
        </w:numPr>
      </w:pPr>
      <w:r>
        <w:tab/>
        <w:t>.cfi_endproc</w:t>
      </w:r>
    </w:p>
    <w:p w14:paraId="01AB6B97" w14:textId="77777777" w:rsidR="00070F18" w:rsidRDefault="00070F18">
      <w:pPr>
        <w:pStyle w:val="C0"/>
        <w:numPr>
          <w:ilvl w:val="0"/>
          <w:numId w:val="46"/>
        </w:numPr>
      </w:pPr>
      <w:r>
        <w:t>.LFE0:</w:t>
      </w:r>
    </w:p>
    <w:p w14:paraId="284B2D1B" w14:textId="77777777" w:rsidR="00070F18" w:rsidRDefault="00070F18">
      <w:pPr>
        <w:pStyle w:val="C0"/>
        <w:numPr>
          <w:ilvl w:val="0"/>
          <w:numId w:val="46"/>
        </w:numPr>
      </w:pPr>
      <w:r>
        <w:tab/>
        <w:t>.size</w:t>
      </w:r>
      <w:r>
        <w:tab/>
        <w:t>swap, .-swap</w:t>
      </w:r>
    </w:p>
    <w:p w14:paraId="670E244D" w14:textId="77777777" w:rsidR="00070F18" w:rsidRDefault="00070F18">
      <w:pPr>
        <w:pStyle w:val="C0"/>
        <w:numPr>
          <w:ilvl w:val="0"/>
          <w:numId w:val="46"/>
        </w:numPr>
      </w:pPr>
      <w:r>
        <w:tab/>
        <w:t>.ident</w:t>
      </w:r>
      <w:r>
        <w:tab/>
        <w:t>"GCC: (GNU) 4.8.5 20150623 (Red Hat 4.8.5-11)"</w:t>
      </w:r>
    </w:p>
    <w:p w14:paraId="7E7D05C7" w14:textId="38A297E9" w:rsidR="00070F18" w:rsidRDefault="00070F18">
      <w:pPr>
        <w:pStyle w:val="C0"/>
        <w:numPr>
          <w:ilvl w:val="0"/>
          <w:numId w:val="46"/>
        </w:numPr>
      </w:pPr>
      <w:r>
        <w:tab/>
        <w:t>.section</w:t>
      </w:r>
      <w:r>
        <w:tab/>
        <w:t>.note.GNU-stack,"",@progbits</w:t>
      </w:r>
    </w:p>
    <w:p w14:paraId="38FBCFF8" w14:textId="2F6969ED" w:rsidR="00F72A5C" w:rsidRDefault="005F349C" w:rsidP="001E7981">
      <w:pPr>
        <w:pStyle w:val="a0"/>
      </w:pPr>
      <w:bookmarkStart w:id="103" w:name="_Toc2446720"/>
      <w:r>
        <w:rPr>
          <w:rFonts w:hint="eastAsia"/>
        </w:rPr>
        <w:t>算术</w:t>
      </w:r>
      <w:r w:rsidR="00E71FC9">
        <w:rPr>
          <w:rFonts w:hint="eastAsia"/>
        </w:rPr>
        <w:t>/</w:t>
      </w:r>
      <w:r w:rsidR="00E71FC9">
        <w:rPr>
          <w:rFonts w:hint="eastAsia"/>
        </w:rPr>
        <w:t>逻辑运算</w:t>
      </w:r>
      <w:bookmarkEnd w:id="103"/>
    </w:p>
    <w:p w14:paraId="0F98CA2E" w14:textId="176EC58E" w:rsidR="00A05093" w:rsidRDefault="00A05093" w:rsidP="00A05093">
      <w:pPr>
        <w:pStyle w:val="aa"/>
      </w:pPr>
      <w:bookmarkStart w:id="104" w:name="_Ref510096760"/>
      <w:bookmarkStart w:id="105" w:name="_Ref51009675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104"/>
      <w:r>
        <w:t xml:space="preserve"> arith.c</w:t>
      </w:r>
      <w:bookmarkEnd w:id="105"/>
    </w:p>
    <w:p w14:paraId="4695326B" w14:textId="77777777" w:rsidR="00A05093" w:rsidRDefault="00A05093" w:rsidP="003257B6">
      <w:pPr>
        <w:pStyle w:val="C0"/>
        <w:numPr>
          <w:ilvl w:val="0"/>
          <w:numId w:val="44"/>
        </w:numPr>
      </w:pPr>
      <w:r>
        <w:t>long arith(long x,long y,long z)</w:t>
      </w:r>
    </w:p>
    <w:p w14:paraId="64BBFB7A" w14:textId="77777777" w:rsidR="00A05093" w:rsidRDefault="00A05093" w:rsidP="00DA1287">
      <w:pPr>
        <w:pStyle w:val="C0"/>
        <w:numPr>
          <w:ilvl w:val="0"/>
          <w:numId w:val="44"/>
        </w:numPr>
      </w:pPr>
      <w:r>
        <w:t>{</w:t>
      </w:r>
    </w:p>
    <w:p w14:paraId="1AAB5189" w14:textId="77777777" w:rsidR="00A05093" w:rsidRDefault="00A05093" w:rsidP="00EB3071">
      <w:pPr>
        <w:pStyle w:val="C0"/>
        <w:numPr>
          <w:ilvl w:val="0"/>
          <w:numId w:val="44"/>
        </w:numPr>
      </w:pPr>
      <w:r>
        <w:tab/>
        <w:t>long t1=x+y;</w:t>
      </w:r>
    </w:p>
    <w:p w14:paraId="3963C2EC" w14:textId="77777777" w:rsidR="00A05093" w:rsidRDefault="00A05093">
      <w:pPr>
        <w:pStyle w:val="C0"/>
        <w:numPr>
          <w:ilvl w:val="0"/>
          <w:numId w:val="44"/>
        </w:numPr>
      </w:pPr>
      <w:r>
        <w:tab/>
        <w:t>long t2=z*48;</w:t>
      </w:r>
    </w:p>
    <w:p w14:paraId="43399C85" w14:textId="77777777" w:rsidR="00A05093" w:rsidRDefault="00A05093">
      <w:pPr>
        <w:pStyle w:val="C0"/>
        <w:numPr>
          <w:ilvl w:val="0"/>
          <w:numId w:val="44"/>
        </w:numPr>
      </w:pPr>
      <w:r>
        <w:tab/>
        <w:t>long t3=t1&amp;0xFFFF;</w:t>
      </w:r>
    </w:p>
    <w:p w14:paraId="14366A6B" w14:textId="77777777" w:rsidR="00A05093" w:rsidRDefault="00A05093">
      <w:pPr>
        <w:pStyle w:val="C0"/>
        <w:numPr>
          <w:ilvl w:val="0"/>
          <w:numId w:val="44"/>
        </w:numPr>
      </w:pPr>
      <w:r>
        <w:tab/>
        <w:t>long t4=t2*t3;</w:t>
      </w:r>
    </w:p>
    <w:p w14:paraId="069D4505" w14:textId="77777777" w:rsidR="00A05093" w:rsidRDefault="00A05093">
      <w:pPr>
        <w:pStyle w:val="C0"/>
        <w:numPr>
          <w:ilvl w:val="0"/>
          <w:numId w:val="44"/>
        </w:numPr>
      </w:pPr>
      <w:r>
        <w:tab/>
        <w:t>return t4;</w:t>
      </w:r>
    </w:p>
    <w:p w14:paraId="1C3C90B7" w14:textId="5A6D827E" w:rsidR="00A05093" w:rsidRDefault="00A05093">
      <w:pPr>
        <w:pStyle w:val="C0"/>
        <w:numPr>
          <w:ilvl w:val="0"/>
          <w:numId w:val="44"/>
        </w:numPr>
      </w:pPr>
      <w:r>
        <w:t>}</w:t>
      </w:r>
    </w:p>
    <w:p w14:paraId="18EC9B84" w14:textId="3338B430" w:rsidR="00A05093" w:rsidRDefault="00A05093" w:rsidP="00A05093">
      <w:pPr>
        <w:pStyle w:val="aa"/>
      </w:pPr>
      <w:bookmarkStart w:id="106" w:name="_Ref51094640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106"/>
      <w:r>
        <w:t xml:space="preserve"> </w:t>
      </w:r>
      <w:r>
        <w:rPr>
          <w:rFonts w:hint="eastAsia"/>
        </w:rPr>
        <w:t>a</w:t>
      </w:r>
      <w:r>
        <w:t>rith.s</w:t>
      </w:r>
    </w:p>
    <w:p w14:paraId="03A16344" w14:textId="77777777" w:rsidR="00ED6B80" w:rsidRDefault="00ED6B80" w:rsidP="003257B6">
      <w:pPr>
        <w:pStyle w:val="C0"/>
        <w:numPr>
          <w:ilvl w:val="0"/>
          <w:numId w:val="45"/>
        </w:numPr>
      </w:pPr>
      <w:r>
        <w:tab/>
        <w:t>.file</w:t>
      </w:r>
      <w:r>
        <w:tab/>
        <w:t>"arithm.c"</w:t>
      </w:r>
    </w:p>
    <w:p w14:paraId="6169D1D0" w14:textId="77777777" w:rsidR="00ED6B80" w:rsidRDefault="00ED6B80" w:rsidP="00DA1287">
      <w:pPr>
        <w:pStyle w:val="C0"/>
        <w:numPr>
          <w:ilvl w:val="0"/>
          <w:numId w:val="45"/>
        </w:numPr>
      </w:pPr>
      <w:r>
        <w:tab/>
        <w:t>.text</w:t>
      </w:r>
    </w:p>
    <w:p w14:paraId="33A2F58D" w14:textId="77777777" w:rsidR="00ED6B80" w:rsidRDefault="00ED6B80" w:rsidP="00EB3071">
      <w:pPr>
        <w:pStyle w:val="C0"/>
        <w:numPr>
          <w:ilvl w:val="0"/>
          <w:numId w:val="45"/>
        </w:numPr>
      </w:pPr>
      <w:r>
        <w:tab/>
        <w:t>.globl</w:t>
      </w:r>
      <w:r>
        <w:tab/>
        <w:t>arith</w:t>
      </w:r>
    </w:p>
    <w:p w14:paraId="0DB2E5A9" w14:textId="77777777" w:rsidR="00ED6B80" w:rsidRDefault="00ED6B80">
      <w:pPr>
        <w:pStyle w:val="C0"/>
        <w:numPr>
          <w:ilvl w:val="0"/>
          <w:numId w:val="45"/>
        </w:numPr>
      </w:pPr>
      <w:r>
        <w:tab/>
        <w:t>.type</w:t>
      </w:r>
      <w:r>
        <w:tab/>
        <w:t>arith, @function</w:t>
      </w:r>
    </w:p>
    <w:p w14:paraId="23214A28" w14:textId="77777777" w:rsidR="00ED6B80" w:rsidRDefault="00ED6B80">
      <w:pPr>
        <w:pStyle w:val="C0"/>
        <w:numPr>
          <w:ilvl w:val="0"/>
          <w:numId w:val="45"/>
        </w:numPr>
      </w:pPr>
      <w:r>
        <w:t>arith:</w:t>
      </w:r>
    </w:p>
    <w:p w14:paraId="4F269821" w14:textId="77777777" w:rsidR="00ED6B80" w:rsidRDefault="00ED6B80">
      <w:pPr>
        <w:pStyle w:val="C0"/>
        <w:numPr>
          <w:ilvl w:val="0"/>
          <w:numId w:val="45"/>
        </w:numPr>
      </w:pPr>
      <w:r>
        <w:t>.LFB0:</w:t>
      </w:r>
    </w:p>
    <w:p w14:paraId="16A6FB4A" w14:textId="77777777" w:rsidR="00ED6B80" w:rsidRDefault="00ED6B80">
      <w:pPr>
        <w:pStyle w:val="C0"/>
        <w:numPr>
          <w:ilvl w:val="0"/>
          <w:numId w:val="45"/>
        </w:numPr>
      </w:pPr>
      <w:r>
        <w:tab/>
        <w:t>.cfi_startproc</w:t>
      </w:r>
    </w:p>
    <w:p w14:paraId="1F02FC6F" w14:textId="77777777" w:rsidR="00ED6B80" w:rsidRPr="00DA1287" w:rsidRDefault="00ED6B80">
      <w:pPr>
        <w:pStyle w:val="C0"/>
        <w:numPr>
          <w:ilvl w:val="0"/>
          <w:numId w:val="45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addq</w:t>
      </w:r>
      <w:r w:rsidRPr="003257B6">
        <w:rPr>
          <w:shd w:val="pct15" w:color="auto" w:fill="FFFFFF"/>
        </w:rPr>
        <w:tab/>
        <w:t>%rdi, %rsi</w:t>
      </w:r>
    </w:p>
    <w:p w14:paraId="509AEACA" w14:textId="77777777" w:rsidR="00ED6B80" w:rsidRPr="003257B6" w:rsidRDefault="00ED6B80">
      <w:pPr>
        <w:pStyle w:val="C0"/>
        <w:numPr>
          <w:ilvl w:val="0"/>
          <w:numId w:val="45"/>
        </w:numPr>
        <w:rPr>
          <w:shd w:val="pct15" w:color="auto" w:fill="FFFFFF"/>
        </w:rPr>
      </w:pPr>
      <w:r w:rsidRPr="00EB3071">
        <w:rPr>
          <w:shd w:val="pct15" w:color="auto" w:fill="FFFFFF"/>
        </w:rPr>
        <w:tab/>
        <w:t>leaq</w:t>
      </w:r>
      <w:r w:rsidRPr="00EB3071">
        <w:rPr>
          <w:shd w:val="pct15" w:color="auto" w:fill="FFFFFF"/>
        </w:rPr>
        <w:tab/>
        <w:t>(%rdx,%rdx,2), %rax</w:t>
      </w:r>
    </w:p>
    <w:p w14:paraId="622E37A0" w14:textId="77777777" w:rsidR="00ED6B80" w:rsidRPr="003257B6" w:rsidRDefault="00ED6B80">
      <w:pPr>
        <w:pStyle w:val="C0"/>
        <w:numPr>
          <w:ilvl w:val="0"/>
          <w:numId w:val="45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salq</w:t>
      </w:r>
      <w:r w:rsidRPr="003257B6">
        <w:rPr>
          <w:shd w:val="pct15" w:color="auto" w:fill="FFFFFF"/>
        </w:rPr>
        <w:tab/>
        <w:t>$4, %rax</w:t>
      </w:r>
    </w:p>
    <w:p w14:paraId="2218D2B6" w14:textId="77777777" w:rsidR="00ED6B80" w:rsidRPr="003257B6" w:rsidRDefault="00ED6B80">
      <w:pPr>
        <w:pStyle w:val="C0"/>
        <w:numPr>
          <w:ilvl w:val="0"/>
          <w:numId w:val="45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movzwl</w:t>
      </w:r>
      <w:r w:rsidRPr="003257B6">
        <w:rPr>
          <w:shd w:val="pct15" w:color="auto" w:fill="FFFFFF"/>
        </w:rPr>
        <w:tab/>
        <w:t>%si, %esi</w:t>
      </w:r>
    </w:p>
    <w:p w14:paraId="2D5864F0" w14:textId="77777777" w:rsidR="00ED6B80" w:rsidRPr="003257B6" w:rsidRDefault="00ED6B80">
      <w:pPr>
        <w:pStyle w:val="C0"/>
        <w:numPr>
          <w:ilvl w:val="0"/>
          <w:numId w:val="45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imulq</w:t>
      </w:r>
      <w:r w:rsidRPr="003257B6">
        <w:rPr>
          <w:shd w:val="pct15" w:color="auto" w:fill="FFFFFF"/>
        </w:rPr>
        <w:tab/>
        <w:t>%rsi, %rax</w:t>
      </w:r>
    </w:p>
    <w:p w14:paraId="33251657" w14:textId="77777777" w:rsidR="00ED6B80" w:rsidRPr="00E73498" w:rsidRDefault="00ED6B80">
      <w:pPr>
        <w:pStyle w:val="C0"/>
        <w:numPr>
          <w:ilvl w:val="0"/>
          <w:numId w:val="45"/>
        </w:numPr>
      </w:pPr>
      <w:r w:rsidRPr="00E73498">
        <w:tab/>
      </w:r>
      <w:r w:rsidRPr="003257B6">
        <w:rPr>
          <w:shd w:val="pct15" w:color="auto" w:fill="FFFFFF"/>
        </w:rPr>
        <w:t>ret</w:t>
      </w:r>
    </w:p>
    <w:p w14:paraId="30D6E890" w14:textId="77777777" w:rsidR="00ED6B80" w:rsidRDefault="00ED6B80">
      <w:pPr>
        <w:pStyle w:val="C0"/>
        <w:numPr>
          <w:ilvl w:val="0"/>
          <w:numId w:val="45"/>
        </w:numPr>
      </w:pPr>
      <w:r>
        <w:tab/>
        <w:t>.cfi_endproc</w:t>
      </w:r>
    </w:p>
    <w:p w14:paraId="3FA4B7CD" w14:textId="77777777" w:rsidR="00ED6B80" w:rsidRDefault="00ED6B80">
      <w:pPr>
        <w:pStyle w:val="C0"/>
        <w:numPr>
          <w:ilvl w:val="0"/>
          <w:numId w:val="45"/>
        </w:numPr>
      </w:pPr>
      <w:r>
        <w:t>.LFE0:</w:t>
      </w:r>
    </w:p>
    <w:p w14:paraId="2D2C04FF" w14:textId="77777777" w:rsidR="00ED6B80" w:rsidRDefault="00ED6B80">
      <w:pPr>
        <w:pStyle w:val="C0"/>
        <w:numPr>
          <w:ilvl w:val="0"/>
          <w:numId w:val="45"/>
        </w:numPr>
      </w:pPr>
      <w:r>
        <w:tab/>
        <w:t>.size</w:t>
      </w:r>
      <w:r>
        <w:tab/>
        <w:t>arith, .-arith</w:t>
      </w:r>
    </w:p>
    <w:p w14:paraId="0CC87618" w14:textId="77777777" w:rsidR="00ED6B80" w:rsidRDefault="00ED6B80">
      <w:pPr>
        <w:pStyle w:val="C0"/>
        <w:numPr>
          <w:ilvl w:val="0"/>
          <w:numId w:val="45"/>
        </w:numPr>
      </w:pPr>
      <w:r>
        <w:tab/>
        <w:t>.ident</w:t>
      </w:r>
      <w:r>
        <w:tab/>
        <w:t>"GCC: (GNU) 4.8.5 20150623 (Red Hat 4.8.5-11)"</w:t>
      </w:r>
    </w:p>
    <w:p w14:paraId="795CFEF5" w14:textId="016726D4" w:rsidR="00ED6B80" w:rsidRDefault="00ED6B80">
      <w:pPr>
        <w:pStyle w:val="C0"/>
        <w:numPr>
          <w:ilvl w:val="0"/>
          <w:numId w:val="45"/>
        </w:numPr>
      </w:pPr>
      <w:r>
        <w:tab/>
        <w:t>.section</w:t>
      </w:r>
      <w:r>
        <w:tab/>
        <w:t>.note.GNU-stack,"",@progbits</w:t>
      </w:r>
    </w:p>
    <w:p w14:paraId="3EA81984" w14:textId="65690192" w:rsidR="00911BC3" w:rsidRDefault="00911BC3" w:rsidP="001E7981">
      <w:pPr>
        <w:pStyle w:val="a0"/>
      </w:pPr>
      <w:bookmarkStart w:id="107" w:name="_Toc2446721"/>
      <w:r>
        <w:rPr>
          <w:rFonts w:hint="eastAsia"/>
        </w:rPr>
        <w:t>加载有效地址</w:t>
      </w:r>
      <w:bookmarkEnd w:id="107"/>
    </w:p>
    <w:p w14:paraId="58E6A123" w14:textId="7E106217" w:rsidR="00A61B46" w:rsidRDefault="00A61B46" w:rsidP="00A61B46">
      <w:pPr>
        <w:pStyle w:val="aa"/>
      </w:pPr>
      <w:bookmarkStart w:id="108" w:name="_Ref51009807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9</w:t>
      </w:r>
      <w:r w:rsidR="001A2919">
        <w:fldChar w:fldCharType="end"/>
      </w:r>
      <w:bookmarkEnd w:id="108"/>
      <w:r>
        <w:t xml:space="preserve"> leaq.c</w:t>
      </w:r>
    </w:p>
    <w:p w14:paraId="75E8F112" w14:textId="77777777" w:rsidR="00A61B46" w:rsidRPr="00A83A00" w:rsidRDefault="00A61B46" w:rsidP="003257B6">
      <w:pPr>
        <w:pStyle w:val="C0"/>
        <w:numPr>
          <w:ilvl w:val="0"/>
          <w:numId w:val="105"/>
        </w:numPr>
      </w:pPr>
      <w:r w:rsidRPr="00A83A00">
        <w:t>long scale(long x,long y, long z)</w:t>
      </w:r>
    </w:p>
    <w:p w14:paraId="04752B71" w14:textId="77777777" w:rsidR="00A61B46" w:rsidRPr="00A83A00" w:rsidRDefault="00A61B46" w:rsidP="00DA1287">
      <w:pPr>
        <w:pStyle w:val="C0"/>
        <w:numPr>
          <w:ilvl w:val="0"/>
          <w:numId w:val="46"/>
        </w:numPr>
      </w:pPr>
      <w:r w:rsidRPr="00A83A00">
        <w:t>{</w:t>
      </w:r>
    </w:p>
    <w:p w14:paraId="1E1030BF" w14:textId="77777777" w:rsidR="00A61B46" w:rsidRPr="00A83A00" w:rsidRDefault="00A61B46" w:rsidP="00EB3071">
      <w:pPr>
        <w:pStyle w:val="C0"/>
        <w:numPr>
          <w:ilvl w:val="0"/>
          <w:numId w:val="46"/>
        </w:numPr>
      </w:pPr>
      <w:r w:rsidRPr="00A83A00">
        <w:t xml:space="preserve">        long t=x+4*y+12*z;</w:t>
      </w:r>
    </w:p>
    <w:p w14:paraId="6E2AC6AE" w14:textId="77777777" w:rsidR="00A61B46" w:rsidRPr="00A83A00" w:rsidRDefault="00A61B46">
      <w:pPr>
        <w:pStyle w:val="C0"/>
        <w:numPr>
          <w:ilvl w:val="0"/>
          <w:numId w:val="46"/>
        </w:numPr>
      </w:pPr>
      <w:r w:rsidRPr="00A83A00">
        <w:t xml:space="preserve">        return t;</w:t>
      </w:r>
    </w:p>
    <w:p w14:paraId="1CD81BAD" w14:textId="7A15035C" w:rsidR="00A61B46" w:rsidRPr="00A83A00" w:rsidRDefault="00A61B46">
      <w:pPr>
        <w:pStyle w:val="C0"/>
        <w:numPr>
          <w:ilvl w:val="0"/>
          <w:numId w:val="46"/>
        </w:numPr>
      </w:pPr>
      <w:r w:rsidRPr="00A83A00">
        <w:t>}</w:t>
      </w:r>
    </w:p>
    <w:p w14:paraId="26F1BBAA" w14:textId="471B1A5A" w:rsidR="00A61B46" w:rsidRDefault="00A61B46" w:rsidP="00A61B46">
      <w:pPr>
        <w:pStyle w:val="aa"/>
      </w:pPr>
      <w:bookmarkStart w:id="109" w:name="_Ref51009810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10</w:t>
      </w:r>
      <w:r w:rsidR="001A2919">
        <w:fldChar w:fldCharType="end"/>
      </w:r>
      <w:bookmarkEnd w:id="109"/>
      <w:r>
        <w:rPr>
          <w:rFonts w:hint="eastAsia"/>
        </w:rPr>
        <w:t xml:space="preserve"> </w:t>
      </w:r>
      <w:r>
        <w:t>leaq.s</w:t>
      </w:r>
    </w:p>
    <w:p w14:paraId="5623C93A" w14:textId="77777777" w:rsidR="00A61B46" w:rsidRDefault="00A61B46" w:rsidP="003257B6">
      <w:pPr>
        <w:pStyle w:val="C0"/>
        <w:numPr>
          <w:ilvl w:val="0"/>
          <w:numId w:val="47"/>
        </w:numPr>
      </w:pPr>
      <w:r>
        <w:tab/>
        <w:t>.file</w:t>
      </w:r>
      <w:r>
        <w:tab/>
        <w:t>"leaq.c"</w:t>
      </w:r>
    </w:p>
    <w:p w14:paraId="35EB9D79" w14:textId="77777777" w:rsidR="00A61B46" w:rsidRDefault="00A61B46" w:rsidP="00DA1287">
      <w:pPr>
        <w:pStyle w:val="C0"/>
        <w:numPr>
          <w:ilvl w:val="0"/>
          <w:numId w:val="47"/>
        </w:numPr>
      </w:pPr>
      <w:r>
        <w:tab/>
        <w:t>.text</w:t>
      </w:r>
    </w:p>
    <w:p w14:paraId="2B04F7E9" w14:textId="77777777" w:rsidR="00A61B46" w:rsidRDefault="00A61B46" w:rsidP="00EB3071">
      <w:pPr>
        <w:pStyle w:val="C0"/>
        <w:numPr>
          <w:ilvl w:val="0"/>
          <w:numId w:val="47"/>
        </w:numPr>
      </w:pPr>
      <w:r>
        <w:tab/>
        <w:t>.globl</w:t>
      </w:r>
      <w:r>
        <w:tab/>
        <w:t>scale</w:t>
      </w:r>
    </w:p>
    <w:p w14:paraId="78A76E06" w14:textId="77777777" w:rsidR="00A61B46" w:rsidRDefault="00A61B46">
      <w:pPr>
        <w:pStyle w:val="C0"/>
        <w:numPr>
          <w:ilvl w:val="0"/>
          <w:numId w:val="47"/>
        </w:numPr>
      </w:pPr>
      <w:r>
        <w:tab/>
        <w:t>.type</w:t>
      </w:r>
      <w:r>
        <w:tab/>
        <w:t>scale, @function</w:t>
      </w:r>
    </w:p>
    <w:p w14:paraId="4A34C7DA" w14:textId="77777777" w:rsidR="00A61B46" w:rsidRDefault="00A61B46">
      <w:pPr>
        <w:pStyle w:val="C0"/>
        <w:numPr>
          <w:ilvl w:val="0"/>
          <w:numId w:val="47"/>
        </w:numPr>
      </w:pPr>
      <w:r>
        <w:t>scale:</w:t>
      </w:r>
    </w:p>
    <w:p w14:paraId="65E3D0C8" w14:textId="77777777" w:rsidR="00A61B46" w:rsidRDefault="00A61B46">
      <w:pPr>
        <w:pStyle w:val="C0"/>
        <w:numPr>
          <w:ilvl w:val="0"/>
          <w:numId w:val="47"/>
        </w:numPr>
      </w:pPr>
      <w:r>
        <w:t>.LFB0:</w:t>
      </w:r>
    </w:p>
    <w:p w14:paraId="6FCD79A5" w14:textId="77777777" w:rsidR="00A61B46" w:rsidRDefault="00A61B46">
      <w:pPr>
        <w:pStyle w:val="C0"/>
        <w:numPr>
          <w:ilvl w:val="0"/>
          <w:numId w:val="47"/>
        </w:numPr>
      </w:pPr>
      <w:r>
        <w:tab/>
        <w:t>.cfi_startproc</w:t>
      </w:r>
    </w:p>
    <w:p w14:paraId="38C0ABD9" w14:textId="77777777" w:rsidR="00A61B46" w:rsidRPr="00DA1287" w:rsidRDefault="00A61B46">
      <w:pPr>
        <w:pStyle w:val="C0"/>
        <w:numPr>
          <w:ilvl w:val="0"/>
          <w:numId w:val="47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leaq</w:t>
      </w:r>
      <w:r w:rsidRPr="003257B6">
        <w:rPr>
          <w:shd w:val="pct15" w:color="auto" w:fill="FFFFFF"/>
        </w:rPr>
        <w:tab/>
        <w:t>(%rdi,%rsi,4), %rcx</w:t>
      </w:r>
    </w:p>
    <w:p w14:paraId="528D75E1" w14:textId="77777777" w:rsidR="00A61B46" w:rsidRPr="003257B6" w:rsidRDefault="00A61B46">
      <w:pPr>
        <w:pStyle w:val="C0"/>
        <w:numPr>
          <w:ilvl w:val="0"/>
          <w:numId w:val="47"/>
        </w:numPr>
        <w:rPr>
          <w:shd w:val="pct15" w:color="auto" w:fill="FFFFFF"/>
        </w:rPr>
      </w:pPr>
      <w:r w:rsidRPr="00EB3071">
        <w:rPr>
          <w:shd w:val="pct15" w:color="auto" w:fill="FFFFFF"/>
        </w:rPr>
        <w:tab/>
        <w:t>leaq</w:t>
      </w:r>
      <w:r w:rsidRPr="00EB3071">
        <w:rPr>
          <w:shd w:val="pct15" w:color="auto" w:fill="FFFFFF"/>
        </w:rPr>
        <w:tab/>
        <w:t>(%rdx,%rdx,2), %rax</w:t>
      </w:r>
    </w:p>
    <w:p w14:paraId="17F00E9C" w14:textId="77777777" w:rsidR="00A61B46" w:rsidRPr="003257B6" w:rsidRDefault="00A61B46">
      <w:pPr>
        <w:pStyle w:val="C0"/>
        <w:numPr>
          <w:ilvl w:val="0"/>
          <w:numId w:val="47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salq</w:t>
      </w:r>
      <w:r w:rsidRPr="003257B6">
        <w:rPr>
          <w:shd w:val="pct15" w:color="auto" w:fill="FFFFFF"/>
        </w:rPr>
        <w:tab/>
        <w:t>$2, %rax</w:t>
      </w:r>
    </w:p>
    <w:p w14:paraId="6F6D304A" w14:textId="77777777" w:rsidR="00A61B46" w:rsidRPr="003257B6" w:rsidRDefault="00A61B46">
      <w:pPr>
        <w:pStyle w:val="C0"/>
        <w:numPr>
          <w:ilvl w:val="0"/>
          <w:numId w:val="47"/>
        </w:numPr>
        <w:rPr>
          <w:shd w:val="pct15" w:color="auto" w:fill="FFFFFF"/>
        </w:rPr>
      </w:pPr>
      <w:r w:rsidRPr="003257B6">
        <w:rPr>
          <w:shd w:val="pct15" w:color="auto" w:fill="FFFFFF"/>
        </w:rPr>
        <w:tab/>
        <w:t>addq</w:t>
      </w:r>
      <w:r w:rsidRPr="003257B6">
        <w:rPr>
          <w:shd w:val="pct15" w:color="auto" w:fill="FFFFFF"/>
        </w:rPr>
        <w:tab/>
        <w:t>%rcx, %rax</w:t>
      </w:r>
    </w:p>
    <w:p w14:paraId="4AE27ADF" w14:textId="77777777" w:rsidR="00A61B46" w:rsidRDefault="00A61B46">
      <w:pPr>
        <w:pStyle w:val="C0"/>
        <w:numPr>
          <w:ilvl w:val="0"/>
          <w:numId w:val="47"/>
        </w:numPr>
      </w:pPr>
      <w:r>
        <w:tab/>
        <w:t>ret</w:t>
      </w:r>
    </w:p>
    <w:p w14:paraId="6D909DBE" w14:textId="77777777" w:rsidR="00A61B46" w:rsidRDefault="00A61B46">
      <w:pPr>
        <w:pStyle w:val="C0"/>
        <w:numPr>
          <w:ilvl w:val="0"/>
          <w:numId w:val="47"/>
        </w:numPr>
      </w:pPr>
      <w:r>
        <w:tab/>
        <w:t>.cfi_endproc</w:t>
      </w:r>
    </w:p>
    <w:p w14:paraId="60006EF8" w14:textId="77777777" w:rsidR="00A61B46" w:rsidRDefault="00A61B46">
      <w:pPr>
        <w:pStyle w:val="C0"/>
        <w:numPr>
          <w:ilvl w:val="0"/>
          <w:numId w:val="47"/>
        </w:numPr>
      </w:pPr>
      <w:r>
        <w:t>.LFE0:</w:t>
      </w:r>
    </w:p>
    <w:p w14:paraId="0BADFE22" w14:textId="77777777" w:rsidR="00A61B46" w:rsidRDefault="00A61B46">
      <w:pPr>
        <w:pStyle w:val="C0"/>
        <w:numPr>
          <w:ilvl w:val="0"/>
          <w:numId w:val="47"/>
        </w:numPr>
      </w:pPr>
      <w:r>
        <w:tab/>
        <w:t>.size</w:t>
      </w:r>
      <w:r>
        <w:tab/>
        <w:t>scale, .-scale</w:t>
      </w:r>
    </w:p>
    <w:p w14:paraId="2CFB1041" w14:textId="77777777" w:rsidR="00A61B46" w:rsidRDefault="00A61B46">
      <w:pPr>
        <w:pStyle w:val="C0"/>
        <w:numPr>
          <w:ilvl w:val="0"/>
          <w:numId w:val="47"/>
        </w:numPr>
      </w:pPr>
      <w:r>
        <w:tab/>
        <w:t>.ident</w:t>
      </w:r>
      <w:r>
        <w:tab/>
        <w:t>"GCC: (GNU) 4.8.5 20150623 (Red Hat 4.8.5-11)"</w:t>
      </w:r>
    </w:p>
    <w:p w14:paraId="6C019B41" w14:textId="36AB6667" w:rsidR="00A61B46" w:rsidRPr="00A61B46" w:rsidRDefault="00A61B46">
      <w:pPr>
        <w:pStyle w:val="C0"/>
        <w:numPr>
          <w:ilvl w:val="0"/>
          <w:numId w:val="47"/>
        </w:numPr>
      </w:pPr>
      <w:r>
        <w:tab/>
        <w:t>.section</w:t>
      </w:r>
      <w:r>
        <w:tab/>
        <w:t>.note.GNU-stack,"",@progbits</w:t>
      </w:r>
    </w:p>
    <w:p w14:paraId="5639A9FA" w14:textId="68AD8529" w:rsidR="005F349C" w:rsidRDefault="005F349C" w:rsidP="005F349C">
      <w:pPr>
        <w:pStyle w:val="a"/>
      </w:pPr>
      <w:bookmarkStart w:id="110" w:name="_Toc2446722"/>
      <w:r>
        <w:rPr>
          <w:rFonts w:hint="eastAsia"/>
        </w:rPr>
        <w:t>控制</w:t>
      </w:r>
      <w:bookmarkEnd w:id="110"/>
    </w:p>
    <w:p w14:paraId="05206ABF" w14:textId="1D3120C1" w:rsidR="00F27DF9" w:rsidRDefault="00DD4C68" w:rsidP="00F27DF9">
      <w:pPr>
        <w:pStyle w:val="a0"/>
      </w:pPr>
      <w:bookmarkStart w:id="111" w:name="_Toc2446723"/>
      <w:r>
        <w:rPr>
          <w:rFonts w:hint="eastAsia"/>
        </w:rPr>
        <w:t>条件跳转</w:t>
      </w:r>
      <w:bookmarkEnd w:id="111"/>
    </w:p>
    <w:p w14:paraId="029C484C" w14:textId="42BC5417" w:rsidR="005240D3" w:rsidRDefault="005240D3" w:rsidP="005240D3">
      <w:pPr>
        <w:pStyle w:val="aa"/>
      </w:pPr>
      <w:bookmarkStart w:id="112" w:name="_Ref510116516"/>
      <w:bookmarkStart w:id="113" w:name="_Ref51036787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11</w:t>
      </w:r>
      <w:r w:rsidR="001A2919">
        <w:fldChar w:fldCharType="end"/>
      </w:r>
      <w:r>
        <w:t xml:space="preserve"> </w:t>
      </w:r>
      <w:r>
        <w:rPr>
          <w:rFonts w:hint="eastAsia"/>
        </w:rPr>
        <w:t>testq.s</w:t>
      </w:r>
      <w:bookmarkEnd w:id="113"/>
    </w:p>
    <w:p w14:paraId="2CBF7A8B" w14:textId="4A1D141B" w:rsidR="005240D3" w:rsidRDefault="005240D3" w:rsidP="003257B6">
      <w:pPr>
        <w:pStyle w:val="C0"/>
        <w:numPr>
          <w:ilvl w:val="0"/>
          <w:numId w:val="48"/>
        </w:numPr>
      </w:pPr>
      <w:r>
        <w:tab/>
        <w:t>.file</w:t>
      </w:r>
      <w:r>
        <w:tab/>
        <w:t>"testq.</w:t>
      </w:r>
      <w:r>
        <w:rPr>
          <w:rFonts w:hint="eastAsia"/>
        </w:rPr>
        <w:t>s</w:t>
      </w:r>
      <w:r>
        <w:t>"</w:t>
      </w:r>
    </w:p>
    <w:p w14:paraId="48CCF4A5" w14:textId="77777777" w:rsidR="005240D3" w:rsidRDefault="005240D3" w:rsidP="00DA1287">
      <w:pPr>
        <w:pStyle w:val="C0"/>
        <w:numPr>
          <w:ilvl w:val="0"/>
          <w:numId w:val="48"/>
        </w:numPr>
      </w:pPr>
      <w:r>
        <w:tab/>
        <w:t>.text</w:t>
      </w:r>
    </w:p>
    <w:p w14:paraId="79D24916" w14:textId="77777777" w:rsidR="005240D3" w:rsidRDefault="005240D3" w:rsidP="00EB3071">
      <w:pPr>
        <w:pStyle w:val="C0"/>
        <w:numPr>
          <w:ilvl w:val="0"/>
          <w:numId w:val="48"/>
        </w:numPr>
      </w:pPr>
      <w:r>
        <w:tab/>
        <w:t>.globl</w:t>
      </w:r>
      <w:r>
        <w:tab/>
        <w:t>testq</w:t>
      </w:r>
    </w:p>
    <w:p w14:paraId="134AC775" w14:textId="77777777" w:rsidR="005240D3" w:rsidRDefault="005240D3">
      <w:pPr>
        <w:pStyle w:val="C0"/>
        <w:numPr>
          <w:ilvl w:val="0"/>
          <w:numId w:val="48"/>
        </w:numPr>
      </w:pPr>
      <w:r>
        <w:tab/>
        <w:t>.type</w:t>
      </w:r>
      <w:r>
        <w:tab/>
        <w:t>testq, @function</w:t>
      </w:r>
    </w:p>
    <w:p w14:paraId="36D28DB9" w14:textId="77777777" w:rsidR="005240D3" w:rsidRDefault="005240D3">
      <w:pPr>
        <w:pStyle w:val="C0"/>
        <w:numPr>
          <w:ilvl w:val="0"/>
          <w:numId w:val="48"/>
        </w:numPr>
      </w:pPr>
      <w:r>
        <w:t>testq:</w:t>
      </w:r>
    </w:p>
    <w:p w14:paraId="4693D137" w14:textId="77777777" w:rsidR="005240D3" w:rsidRDefault="005240D3">
      <w:pPr>
        <w:pStyle w:val="C0"/>
        <w:numPr>
          <w:ilvl w:val="0"/>
          <w:numId w:val="48"/>
        </w:numPr>
      </w:pPr>
      <w:r>
        <w:t>.LFB0:</w:t>
      </w:r>
    </w:p>
    <w:p w14:paraId="2FCE111C" w14:textId="77777777" w:rsidR="005240D3" w:rsidRDefault="005240D3">
      <w:pPr>
        <w:pStyle w:val="C0"/>
        <w:numPr>
          <w:ilvl w:val="0"/>
          <w:numId w:val="48"/>
        </w:numPr>
      </w:pPr>
      <w:r>
        <w:tab/>
        <w:t>.cfi_startproc</w:t>
      </w:r>
    </w:p>
    <w:p w14:paraId="0F7328C1" w14:textId="77777777" w:rsidR="005240D3" w:rsidRDefault="005240D3">
      <w:pPr>
        <w:pStyle w:val="C0"/>
        <w:numPr>
          <w:ilvl w:val="0"/>
          <w:numId w:val="48"/>
        </w:numPr>
      </w:pPr>
      <w:r>
        <w:tab/>
      </w:r>
      <w:r w:rsidRPr="003257B6">
        <w:rPr>
          <w:shd w:val="pct15" w:color="auto" w:fill="FFFFFF"/>
        </w:rPr>
        <w:t>testq</w:t>
      </w:r>
      <w:r w:rsidRPr="003257B6">
        <w:rPr>
          <w:shd w:val="pct15" w:color="auto" w:fill="FFFFFF"/>
        </w:rPr>
        <w:tab/>
        <w:t>%rdi, %rsi</w:t>
      </w:r>
    </w:p>
    <w:p w14:paraId="4FEF35D3" w14:textId="77777777" w:rsidR="005240D3" w:rsidRDefault="005240D3">
      <w:pPr>
        <w:pStyle w:val="C0"/>
        <w:numPr>
          <w:ilvl w:val="0"/>
          <w:numId w:val="48"/>
        </w:numPr>
      </w:pPr>
      <w:r>
        <w:tab/>
        <w:t>movq    %rsi,%rax</w:t>
      </w:r>
    </w:p>
    <w:p w14:paraId="26F0C4F5" w14:textId="77777777" w:rsidR="005240D3" w:rsidRDefault="005240D3">
      <w:pPr>
        <w:pStyle w:val="C0"/>
        <w:numPr>
          <w:ilvl w:val="0"/>
          <w:numId w:val="48"/>
        </w:numPr>
      </w:pPr>
      <w:r>
        <w:tab/>
        <w:t>ret</w:t>
      </w:r>
    </w:p>
    <w:p w14:paraId="7DC0B4A8" w14:textId="77777777" w:rsidR="005240D3" w:rsidRDefault="005240D3">
      <w:pPr>
        <w:pStyle w:val="C0"/>
        <w:numPr>
          <w:ilvl w:val="0"/>
          <w:numId w:val="48"/>
        </w:numPr>
      </w:pPr>
      <w:r>
        <w:tab/>
        <w:t>.cfi_endproc</w:t>
      </w:r>
    </w:p>
    <w:p w14:paraId="64DF8013" w14:textId="77777777" w:rsidR="005240D3" w:rsidRDefault="005240D3">
      <w:pPr>
        <w:pStyle w:val="C0"/>
        <w:numPr>
          <w:ilvl w:val="0"/>
          <w:numId w:val="48"/>
        </w:numPr>
      </w:pPr>
      <w:r>
        <w:t>.LFE0:</w:t>
      </w:r>
    </w:p>
    <w:p w14:paraId="6D413A3B" w14:textId="77777777" w:rsidR="005240D3" w:rsidRDefault="005240D3">
      <w:pPr>
        <w:pStyle w:val="C0"/>
        <w:numPr>
          <w:ilvl w:val="0"/>
          <w:numId w:val="48"/>
        </w:numPr>
      </w:pPr>
      <w:r>
        <w:tab/>
        <w:t>.size</w:t>
      </w:r>
      <w:r>
        <w:tab/>
        <w:t>testq, .-testq</w:t>
      </w:r>
    </w:p>
    <w:p w14:paraId="7A63E7C2" w14:textId="77777777" w:rsidR="005240D3" w:rsidRDefault="005240D3">
      <w:pPr>
        <w:pStyle w:val="C0"/>
        <w:numPr>
          <w:ilvl w:val="0"/>
          <w:numId w:val="48"/>
        </w:numPr>
      </w:pPr>
      <w:r>
        <w:tab/>
        <w:t>.globl</w:t>
      </w:r>
      <w:r>
        <w:tab/>
        <w:t>main</w:t>
      </w:r>
    </w:p>
    <w:p w14:paraId="65BF0745" w14:textId="77777777" w:rsidR="005240D3" w:rsidRDefault="005240D3">
      <w:pPr>
        <w:pStyle w:val="C0"/>
        <w:numPr>
          <w:ilvl w:val="0"/>
          <w:numId w:val="48"/>
        </w:numPr>
      </w:pPr>
      <w:r>
        <w:tab/>
        <w:t>.type</w:t>
      </w:r>
      <w:r>
        <w:tab/>
        <w:t>main, @function</w:t>
      </w:r>
    </w:p>
    <w:p w14:paraId="6C86BD67" w14:textId="77777777" w:rsidR="005240D3" w:rsidRDefault="005240D3">
      <w:pPr>
        <w:pStyle w:val="C0"/>
        <w:numPr>
          <w:ilvl w:val="0"/>
          <w:numId w:val="48"/>
        </w:numPr>
      </w:pPr>
      <w:r>
        <w:t>main:</w:t>
      </w:r>
    </w:p>
    <w:p w14:paraId="081D025F" w14:textId="77777777" w:rsidR="005240D3" w:rsidRDefault="005240D3">
      <w:pPr>
        <w:pStyle w:val="C0"/>
        <w:numPr>
          <w:ilvl w:val="0"/>
          <w:numId w:val="48"/>
        </w:numPr>
      </w:pPr>
      <w:r>
        <w:t>.LFB1:</w:t>
      </w:r>
    </w:p>
    <w:p w14:paraId="5BF0A3FE" w14:textId="77777777" w:rsidR="005240D3" w:rsidRDefault="005240D3">
      <w:pPr>
        <w:pStyle w:val="C0"/>
        <w:numPr>
          <w:ilvl w:val="0"/>
          <w:numId w:val="48"/>
        </w:numPr>
      </w:pPr>
      <w:r>
        <w:tab/>
        <w:t>.cfi_startproc</w:t>
      </w:r>
    </w:p>
    <w:p w14:paraId="39D02AEE" w14:textId="77777777" w:rsidR="005240D3" w:rsidRDefault="005240D3">
      <w:pPr>
        <w:pStyle w:val="C0"/>
        <w:numPr>
          <w:ilvl w:val="0"/>
          <w:numId w:val="48"/>
        </w:numPr>
      </w:pPr>
      <w:r>
        <w:tab/>
        <w:t>movabsq</w:t>
      </w:r>
      <w:r>
        <w:tab/>
      </w:r>
      <w:r w:rsidRPr="003257B6">
        <w:rPr>
          <w:shd w:val="pct15" w:color="auto" w:fill="FFFFFF"/>
        </w:rPr>
        <w:t>$281474976710503</w:t>
      </w:r>
      <w:r>
        <w:t>, %rsi</w:t>
      </w:r>
    </w:p>
    <w:p w14:paraId="020BB645" w14:textId="77777777" w:rsidR="005240D3" w:rsidRDefault="005240D3">
      <w:pPr>
        <w:pStyle w:val="C0"/>
        <w:numPr>
          <w:ilvl w:val="0"/>
          <w:numId w:val="48"/>
        </w:numPr>
      </w:pPr>
      <w:r>
        <w:tab/>
        <w:t>movl</w:t>
      </w:r>
      <w:r>
        <w:tab/>
      </w:r>
      <w:r w:rsidRPr="003257B6">
        <w:rPr>
          <w:shd w:val="pct15" w:color="auto" w:fill="FFFFFF"/>
        </w:rPr>
        <w:t>$174</w:t>
      </w:r>
      <w:r>
        <w:t>, %edi</w:t>
      </w:r>
    </w:p>
    <w:p w14:paraId="165C2553" w14:textId="77777777" w:rsidR="005240D3" w:rsidRDefault="005240D3">
      <w:pPr>
        <w:pStyle w:val="C0"/>
        <w:numPr>
          <w:ilvl w:val="0"/>
          <w:numId w:val="48"/>
        </w:numPr>
      </w:pPr>
      <w:r>
        <w:tab/>
      </w:r>
      <w:r w:rsidRPr="003257B6">
        <w:rPr>
          <w:shd w:val="pct15" w:color="auto" w:fill="FFFFFF"/>
        </w:rPr>
        <w:t>call</w:t>
      </w:r>
      <w:r w:rsidRPr="003257B6">
        <w:rPr>
          <w:shd w:val="pct15" w:color="auto" w:fill="FFFFFF"/>
        </w:rPr>
        <w:tab/>
        <w:t>testq</w:t>
      </w:r>
    </w:p>
    <w:p w14:paraId="681093BB" w14:textId="77777777" w:rsidR="005240D3" w:rsidRDefault="005240D3">
      <w:pPr>
        <w:pStyle w:val="C0"/>
        <w:numPr>
          <w:ilvl w:val="0"/>
          <w:numId w:val="48"/>
        </w:numPr>
      </w:pPr>
      <w:r>
        <w:tab/>
        <w:t>rep ret</w:t>
      </w:r>
    </w:p>
    <w:p w14:paraId="5F004EB7" w14:textId="77777777" w:rsidR="005240D3" w:rsidRDefault="005240D3">
      <w:pPr>
        <w:pStyle w:val="C0"/>
        <w:numPr>
          <w:ilvl w:val="0"/>
          <w:numId w:val="48"/>
        </w:numPr>
      </w:pPr>
      <w:r>
        <w:tab/>
        <w:t>.cfi_endproc</w:t>
      </w:r>
    </w:p>
    <w:p w14:paraId="29D89DE5" w14:textId="77777777" w:rsidR="005240D3" w:rsidRDefault="005240D3">
      <w:pPr>
        <w:pStyle w:val="C0"/>
        <w:numPr>
          <w:ilvl w:val="0"/>
          <w:numId w:val="48"/>
        </w:numPr>
      </w:pPr>
      <w:r>
        <w:t>.LFE1:</w:t>
      </w:r>
    </w:p>
    <w:p w14:paraId="762E24BE" w14:textId="77777777" w:rsidR="005240D3" w:rsidRDefault="005240D3">
      <w:pPr>
        <w:pStyle w:val="C0"/>
        <w:numPr>
          <w:ilvl w:val="0"/>
          <w:numId w:val="48"/>
        </w:numPr>
      </w:pPr>
      <w:r>
        <w:tab/>
        <w:t>.size</w:t>
      </w:r>
      <w:r>
        <w:tab/>
        <w:t>main, .-main</w:t>
      </w:r>
    </w:p>
    <w:p w14:paraId="634482F5" w14:textId="77777777" w:rsidR="005240D3" w:rsidRDefault="005240D3">
      <w:pPr>
        <w:pStyle w:val="C0"/>
        <w:numPr>
          <w:ilvl w:val="0"/>
          <w:numId w:val="48"/>
        </w:numPr>
      </w:pPr>
      <w:r>
        <w:tab/>
        <w:t>.ident</w:t>
      </w:r>
      <w:r>
        <w:tab/>
        <w:t>"GCC: (GNU) 4.8.5 20150623 (Red Hat 4.8.5-11)"</w:t>
      </w:r>
    </w:p>
    <w:p w14:paraId="2E33685B" w14:textId="5660ED9C" w:rsidR="005240D3" w:rsidRDefault="005240D3">
      <w:pPr>
        <w:pStyle w:val="C0"/>
        <w:numPr>
          <w:ilvl w:val="0"/>
          <w:numId w:val="48"/>
        </w:numPr>
      </w:pPr>
      <w:r>
        <w:tab/>
        <w:t>.section</w:t>
      </w:r>
      <w:r>
        <w:tab/>
        <w:t>.note.GNU-stack,"",@progbits</w:t>
      </w:r>
    </w:p>
    <w:p w14:paraId="254E59E0" w14:textId="5BF5B7B0" w:rsidR="005F349C" w:rsidRDefault="005F349C" w:rsidP="005F349C">
      <w:pPr>
        <w:pStyle w:val="a0"/>
      </w:pPr>
      <w:bookmarkStart w:id="114" w:name="_Ref510366744"/>
      <w:bookmarkStart w:id="115" w:name="_Toc2446724"/>
      <w:r>
        <w:rPr>
          <w:rFonts w:hint="eastAsia"/>
        </w:rPr>
        <w:t>C</w:t>
      </w:r>
      <w:r>
        <w:rPr>
          <w:rFonts w:hint="eastAsia"/>
        </w:rPr>
        <w:t>语言控制</w:t>
      </w:r>
      <w:bookmarkEnd w:id="112"/>
      <w:r w:rsidR="007F2E3B">
        <w:rPr>
          <w:rFonts w:hint="eastAsia"/>
        </w:rPr>
        <w:t>语句</w:t>
      </w:r>
      <w:bookmarkEnd w:id="114"/>
      <w:bookmarkEnd w:id="115"/>
    </w:p>
    <w:p w14:paraId="304E7868" w14:textId="7ABC2C5A" w:rsidR="001B45DB" w:rsidRDefault="000A54EC" w:rsidP="000A54EC">
      <w:pPr>
        <w:pStyle w:val="aa"/>
      </w:pPr>
      <w:bookmarkStart w:id="116" w:name="_Ref51010002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12</w:t>
      </w:r>
      <w:r w:rsidR="001A2919">
        <w:fldChar w:fldCharType="end"/>
      </w:r>
      <w:bookmarkEnd w:id="116"/>
      <w:r>
        <w:rPr>
          <w:rFonts w:hint="eastAsia"/>
        </w:rPr>
        <w:t xml:space="preserve"> </w:t>
      </w:r>
      <w:r>
        <w:t>if-else</w:t>
      </w:r>
      <w:r>
        <w:rPr>
          <w:rFonts w:hint="eastAsia"/>
        </w:rPr>
        <w:t>的语法结构</w:t>
      </w:r>
    </w:p>
    <w:p w14:paraId="64C790BF" w14:textId="77777777" w:rsidR="001B45DB" w:rsidRPr="001B45DB" w:rsidRDefault="001B45DB" w:rsidP="003257B6">
      <w:pPr>
        <w:pStyle w:val="C0"/>
        <w:numPr>
          <w:ilvl w:val="0"/>
          <w:numId w:val="49"/>
        </w:numPr>
      </w:pPr>
      <w:r w:rsidRPr="001B45DB">
        <w:t>if (test-expr)</w:t>
      </w:r>
    </w:p>
    <w:p w14:paraId="5708E1CD" w14:textId="77777777" w:rsidR="001B45DB" w:rsidRPr="001B45DB" w:rsidRDefault="001B45DB" w:rsidP="00DA1287">
      <w:pPr>
        <w:pStyle w:val="C0"/>
        <w:numPr>
          <w:ilvl w:val="0"/>
          <w:numId w:val="49"/>
        </w:numPr>
      </w:pPr>
      <w:r w:rsidRPr="001B45DB">
        <w:tab/>
        <w:t>then-statement</w:t>
      </w:r>
    </w:p>
    <w:p w14:paraId="0ACB5D54" w14:textId="77777777" w:rsidR="001B45DB" w:rsidRPr="001B45DB" w:rsidRDefault="001B45DB" w:rsidP="00EB3071">
      <w:pPr>
        <w:pStyle w:val="C0"/>
        <w:numPr>
          <w:ilvl w:val="0"/>
          <w:numId w:val="49"/>
        </w:numPr>
      </w:pPr>
      <w:r w:rsidRPr="001B45DB">
        <w:t>else</w:t>
      </w:r>
    </w:p>
    <w:p w14:paraId="36C8098D" w14:textId="77777777" w:rsidR="001B45DB" w:rsidRPr="001B45DB" w:rsidRDefault="001B45DB">
      <w:pPr>
        <w:pStyle w:val="C0"/>
        <w:numPr>
          <w:ilvl w:val="0"/>
          <w:numId w:val="49"/>
        </w:numPr>
      </w:pPr>
      <w:r w:rsidRPr="001B45DB">
        <w:tab/>
        <w:t>else-statement</w:t>
      </w:r>
    </w:p>
    <w:p w14:paraId="128CE463" w14:textId="77777777" w:rsidR="00DC02DD" w:rsidRDefault="00DC02DD" w:rsidP="000A54EC">
      <w:pPr>
        <w:pStyle w:val="aa"/>
      </w:pPr>
    </w:p>
    <w:p w14:paraId="50E59C4B" w14:textId="77777777" w:rsidR="00DC02DD" w:rsidRDefault="00DC02DD" w:rsidP="000A54EC">
      <w:pPr>
        <w:pStyle w:val="aa"/>
      </w:pPr>
    </w:p>
    <w:p w14:paraId="23AD36B0" w14:textId="1444E3C9" w:rsidR="000A54EC" w:rsidRDefault="000A54EC" w:rsidP="000A54EC">
      <w:pPr>
        <w:pStyle w:val="aa"/>
      </w:pPr>
      <w:bookmarkStart w:id="117" w:name="_Ref51011722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13</w:t>
      </w:r>
      <w:r w:rsidR="001A2919">
        <w:fldChar w:fldCharType="end"/>
      </w:r>
      <w:bookmarkEnd w:id="117"/>
      <w:r>
        <w:rPr>
          <w:rFonts w:hint="eastAsia"/>
        </w:rPr>
        <w:t xml:space="preserve"> </w:t>
      </w:r>
      <w:r>
        <w:t>if-else</w:t>
      </w:r>
      <w:r>
        <w:rPr>
          <w:rFonts w:hint="eastAsia"/>
        </w:rPr>
        <w:t>编译时采用的模板</w:t>
      </w:r>
    </w:p>
    <w:p w14:paraId="11B3CAF0" w14:textId="1655CE12" w:rsidR="000A54EC" w:rsidRPr="000A54EC" w:rsidRDefault="00BC2193" w:rsidP="003257B6">
      <w:pPr>
        <w:pStyle w:val="C0"/>
        <w:numPr>
          <w:ilvl w:val="0"/>
          <w:numId w:val="50"/>
        </w:numPr>
      </w:pPr>
      <w:r>
        <w:rPr>
          <w:rFonts w:hint="eastAsia"/>
        </w:rPr>
        <w:t xml:space="preserve">    </w:t>
      </w:r>
      <w:r w:rsidR="000A54EC" w:rsidRPr="000A54EC">
        <w:t>t = test-expr;</w:t>
      </w:r>
    </w:p>
    <w:p w14:paraId="397D0193" w14:textId="4920B045" w:rsidR="000A54EC" w:rsidRPr="000A54EC" w:rsidRDefault="00BC2193" w:rsidP="00DA1287">
      <w:pPr>
        <w:pStyle w:val="C0"/>
        <w:numPr>
          <w:ilvl w:val="0"/>
          <w:numId w:val="50"/>
        </w:numPr>
      </w:pPr>
      <w:r>
        <w:rPr>
          <w:rFonts w:hint="eastAsia"/>
        </w:rPr>
        <w:t xml:space="preserve">    </w:t>
      </w:r>
      <w:r w:rsidR="000A54EC" w:rsidRPr="000A54EC">
        <w:t>if (!t)</w:t>
      </w:r>
    </w:p>
    <w:p w14:paraId="0BB23A93" w14:textId="71EBDBEE" w:rsidR="000A54EC" w:rsidRPr="000A54EC" w:rsidRDefault="000A54EC" w:rsidP="00EB3071">
      <w:pPr>
        <w:pStyle w:val="C0"/>
        <w:numPr>
          <w:ilvl w:val="0"/>
          <w:numId w:val="50"/>
        </w:numPr>
      </w:pPr>
      <w:r w:rsidRPr="000A54EC">
        <w:tab/>
      </w:r>
      <w:r w:rsidR="00BC2193">
        <w:rPr>
          <w:rFonts w:hint="eastAsia"/>
        </w:rPr>
        <w:t xml:space="preserve">   </w:t>
      </w:r>
      <w:r w:rsidRPr="000A54EC">
        <w:t>goto false;</w:t>
      </w:r>
    </w:p>
    <w:p w14:paraId="4F7DC888" w14:textId="28560ED8" w:rsidR="000A54EC" w:rsidRPr="000A54EC" w:rsidRDefault="00BC2193">
      <w:pPr>
        <w:pStyle w:val="C0"/>
        <w:numPr>
          <w:ilvl w:val="0"/>
          <w:numId w:val="50"/>
        </w:numPr>
      </w:pPr>
      <w:r>
        <w:rPr>
          <w:rFonts w:hint="eastAsia"/>
        </w:rPr>
        <w:t xml:space="preserve">    </w:t>
      </w:r>
      <w:r w:rsidR="000A54EC" w:rsidRPr="000A54EC">
        <w:t>then-statement</w:t>
      </w:r>
    </w:p>
    <w:p w14:paraId="2782ECEA" w14:textId="0F3C026D" w:rsidR="000A54EC" w:rsidRPr="000A54EC" w:rsidRDefault="00BC2193">
      <w:pPr>
        <w:pStyle w:val="C0"/>
        <w:numPr>
          <w:ilvl w:val="0"/>
          <w:numId w:val="50"/>
        </w:numPr>
      </w:pPr>
      <w:r>
        <w:rPr>
          <w:rFonts w:hint="eastAsia"/>
        </w:rPr>
        <w:t xml:space="preserve">    </w:t>
      </w:r>
      <w:r w:rsidR="000A54EC" w:rsidRPr="000A54EC">
        <w:t>goto done;</w:t>
      </w:r>
    </w:p>
    <w:p w14:paraId="64C788E0" w14:textId="77777777" w:rsidR="000A54EC" w:rsidRPr="000A54EC" w:rsidRDefault="000A54EC">
      <w:pPr>
        <w:pStyle w:val="C0"/>
        <w:numPr>
          <w:ilvl w:val="0"/>
          <w:numId w:val="50"/>
        </w:numPr>
      </w:pPr>
      <w:r w:rsidRPr="000A54EC">
        <w:t>false:</w:t>
      </w:r>
    </w:p>
    <w:p w14:paraId="55DAD83C" w14:textId="1E2F12E1" w:rsidR="000A54EC" w:rsidRPr="000A54EC" w:rsidRDefault="00BC2193">
      <w:pPr>
        <w:pStyle w:val="C0"/>
        <w:numPr>
          <w:ilvl w:val="0"/>
          <w:numId w:val="50"/>
        </w:numPr>
      </w:pPr>
      <w:r>
        <w:rPr>
          <w:rFonts w:hint="eastAsia"/>
        </w:rPr>
        <w:t xml:space="preserve">    </w:t>
      </w:r>
      <w:r w:rsidR="000A54EC" w:rsidRPr="000A54EC">
        <w:t>else-statement</w:t>
      </w:r>
    </w:p>
    <w:p w14:paraId="47A64DFD" w14:textId="77777777" w:rsidR="000A54EC" w:rsidRPr="000A54EC" w:rsidRDefault="000A54EC">
      <w:pPr>
        <w:pStyle w:val="C0"/>
        <w:numPr>
          <w:ilvl w:val="0"/>
          <w:numId w:val="50"/>
        </w:numPr>
      </w:pPr>
      <w:r w:rsidRPr="000A54EC">
        <w:t>done:</w:t>
      </w:r>
    </w:p>
    <w:p w14:paraId="32A841BE" w14:textId="48BA876B" w:rsidR="00BC2193" w:rsidRDefault="00BC2193" w:rsidP="000A54EC"/>
    <w:p w14:paraId="44578848" w14:textId="21B768E0" w:rsidR="00BC2193" w:rsidRDefault="00BC2193" w:rsidP="00BC2193">
      <w:pPr>
        <w:pStyle w:val="aa"/>
      </w:pPr>
      <w:bookmarkStart w:id="118" w:name="_Ref51010103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14</w:t>
      </w:r>
      <w:r w:rsidR="001A2919">
        <w:fldChar w:fldCharType="end"/>
      </w:r>
      <w:bookmarkEnd w:id="118"/>
      <w:r>
        <w:t xml:space="preserve"> if-else.c</w:t>
      </w:r>
    </w:p>
    <w:p w14:paraId="3AA96606" w14:textId="77777777" w:rsidR="00BC2193" w:rsidRDefault="00BC2193" w:rsidP="003257B6">
      <w:pPr>
        <w:pStyle w:val="C0"/>
        <w:numPr>
          <w:ilvl w:val="0"/>
          <w:numId w:val="51"/>
        </w:numPr>
      </w:pPr>
      <w:r>
        <w:t>long ifelse(long x, long y)</w:t>
      </w:r>
    </w:p>
    <w:p w14:paraId="0FBBCCAC" w14:textId="77777777" w:rsidR="00BC2193" w:rsidRDefault="00BC2193" w:rsidP="00DA1287">
      <w:pPr>
        <w:pStyle w:val="C0"/>
        <w:numPr>
          <w:ilvl w:val="0"/>
          <w:numId w:val="51"/>
        </w:numPr>
      </w:pPr>
      <w:r>
        <w:t>{</w:t>
      </w:r>
    </w:p>
    <w:p w14:paraId="32A7A9D1" w14:textId="77777777" w:rsidR="00BC2193" w:rsidRDefault="00BC2193" w:rsidP="00EB3071">
      <w:pPr>
        <w:pStyle w:val="C0"/>
        <w:numPr>
          <w:ilvl w:val="0"/>
          <w:numId w:val="51"/>
        </w:numPr>
      </w:pPr>
      <w:r>
        <w:tab/>
        <w:t>if (x&lt;y)</w:t>
      </w:r>
    </w:p>
    <w:p w14:paraId="652A8DC4" w14:textId="77777777" w:rsidR="00BC2193" w:rsidRDefault="00BC2193">
      <w:pPr>
        <w:pStyle w:val="C0"/>
        <w:numPr>
          <w:ilvl w:val="0"/>
          <w:numId w:val="51"/>
        </w:numPr>
      </w:pPr>
      <w:r>
        <w:tab/>
      </w:r>
      <w:r>
        <w:tab/>
        <w:t>x=y+3;</w:t>
      </w:r>
    </w:p>
    <w:p w14:paraId="2C8D860D" w14:textId="77777777" w:rsidR="00BC2193" w:rsidRDefault="00BC2193">
      <w:pPr>
        <w:pStyle w:val="C0"/>
        <w:numPr>
          <w:ilvl w:val="0"/>
          <w:numId w:val="51"/>
        </w:numPr>
      </w:pPr>
      <w:r>
        <w:tab/>
        <w:t>else</w:t>
      </w:r>
    </w:p>
    <w:p w14:paraId="4C5C5F23" w14:textId="77777777" w:rsidR="00BC2193" w:rsidRDefault="00BC2193">
      <w:pPr>
        <w:pStyle w:val="C0"/>
        <w:numPr>
          <w:ilvl w:val="0"/>
          <w:numId w:val="51"/>
        </w:numPr>
      </w:pPr>
      <w:r>
        <w:tab/>
      </w:r>
      <w:r>
        <w:tab/>
        <w:t>y=10*x;</w:t>
      </w:r>
    </w:p>
    <w:p w14:paraId="0EBAA752" w14:textId="77777777" w:rsidR="00BC2193" w:rsidRDefault="00BC2193">
      <w:pPr>
        <w:pStyle w:val="C0"/>
        <w:numPr>
          <w:ilvl w:val="0"/>
          <w:numId w:val="51"/>
        </w:numPr>
      </w:pPr>
      <w:r>
        <w:tab/>
        <w:t>return x+y;</w:t>
      </w:r>
    </w:p>
    <w:p w14:paraId="739AFCDE" w14:textId="29B1B3F5" w:rsidR="00BC2193" w:rsidRPr="00BC2193" w:rsidRDefault="00BC2193">
      <w:pPr>
        <w:pStyle w:val="C0"/>
        <w:numPr>
          <w:ilvl w:val="0"/>
          <w:numId w:val="51"/>
        </w:numPr>
      </w:pPr>
      <w:r>
        <w:t>}</w:t>
      </w:r>
    </w:p>
    <w:p w14:paraId="16ECD6A2" w14:textId="41FB0B29" w:rsidR="00D5360A" w:rsidRDefault="00D5360A" w:rsidP="00D5360A"/>
    <w:p w14:paraId="7BEEEE5C" w14:textId="571D28A0" w:rsidR="00BC2193" w:rsidRDefault="00BC2193" w:rsidP="00BC2193">
      <w:pPr>
        <w:pStyle w:val="aa"/>
      </w:pPr>
      <w:bookmarkStart w:id="119" w:name="_Ref51010110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15</w:t>
      </w:r>
      <w:r w:rsidR="001A2919">
        <w:fldChar w:fldCharType="end"/>
      </w:r>
      <w:bookmarkEnd w:id="119"/>
      <w:r>
        <w:rPr>
          <w:rFonts w:hint="eastAsia"/>
        </w:rPr>
        <w:t xml:space="preserve"> </w:t>
      </w:r>
      <w:r>
        <w:t>if-else.s</w:t>
      </w:r>
    </w:p>
    <w:p w14:paraId="25FBE37B" w14:textId="77777777" w:rsidR="00BC2193" w:rsidRDefault="00BC2193" w:rsidP="003257B6">
      <w:pPr>
        <w:pStyle w:val="C0"/>
        <w:numPr>
          <w:ilvl w:val="0"/>
          <w:numId w:val="52"/>
        </w:numPr>
      </w:pPr>
      <w:r>
        <w:tab/>
        <w:t>.file</w:t>
      </w:r>
      <w:r>
        <w:tab/>
        <w:t>"if-else.c"</w:t>
      </w:r>
    </w:p>
    <w:p w14:paraId="4B52B854" w14:textId="77777777" w:rsidR="00BC2193" w:rsidRDefault="00BC2193" w:rsidP="00DA1287">
      <w:pPr>
        <w:pStyle w:val="C0"/>
        <w:numPr>
          <w:ilvl w:val="0"/>
          <w:numId w:val="52"/>
        </w:numPr>
      </w:pPr>
      <w:r>
        <w:tab/>
        <w:t>.text</w:t>
      </w:r>
    </w:p>
    <w:p w14:paraId="3F7655C4" w14:textId="77777777" w:rsidR="00BC2193" w:rsidRDefault="00BC2193" w:rsidP="00EB3071">
      <w:pPr>
        <w:pStyle w:val="C0"/>
        <w:numPr>
          <w:ilvl w:val="0"/>
          <w:numId w:val="52"/>
        </w:numPr>
      </w:pPr>
      <w:r>
        <w:tab/>
        <w:t>.globl</w:t>
      </w:r>
      <w:r>
        <w:tab/>
        <w:t>ifelse</w:t>
      </w:r>
    </w:p>
    <w:p w14:paraId="39C52595" w14:textId="77777777" w:rsidR="00BC2193" w:rsidRDefault="00BC2193">
      <w:pPr>
        <w:pStyle w:val="C0"/>
        <w:numPr>
          <w:ilvl w:val="0"/>
          <w:numId w:val="52"/>
        </w:numPr>
      </w:pPr>
      <w:r>
        <w:tab/>
        <w:t>.type</w:t>
      </w:r>
      <w:r>
        <w:tab/>
        <w:t>ifelse, @function</w:t>
      </w:r>
    </w:p>
    <w:p w14:paraId="5B3F95C0" w14:textId="77777777" w:rsidR="00BC2193" w:rsidRDefault="00BC2193">
      <w:pPr>
        <w:pStyle w:val="C0"/>
        <w:numPr>
          <w:ilvl w:val="0"/>
          <w:numId w:val="52"/>
        </w:numPr>
      </w:pPr>
      <w:r>
        <w:t>ifelse:</w:t>
      </w:r>
    </w:p>
    <w:p w14:paraId="3160D1AD" w14:textId="77777777" w:rsidR="00BC2193" w:rsidRDefault="00BC2193">
      <w:pPr>
        <w:pStyle w:val="C0"/>
        <w:numPr>
          <w:ilvl w:val="0"/>
          <w:numId w:val="52"/>
        </w:numPr>
      </w:pPr>
      <w:r>
        <w:t>.LFB0:</w:t>
      </w:r>
    </w:p>
    <w:p w14:paraId="6A58950A" w14:textId="77777777" w:rsidR="00BC2193" w:rsidRDefault="00BC2193">
      <w:pPr>
        <w:pStyle w:val="C0"/>
        <w:numPr>
          <w:ilvl w:val="0"/>
          <w:numId w:val="52"/>
        </w:numPr>
      </w:pPr>
      <w:r>
        <w:tab/>
        <w:t>.cfi_startproc</w:t>
      </w:r>
    </w:p>
    <w:p w14:paraId="635A8D80" w14:textId="77777777" w:rsidR="00BC2193" w:rsidRDefault="00BC2193">
      <w:pPr>
        <w:pStyle w:val="C0"/>
        <w:numPr>
          <w:ilvl w:val="0"/>
          <w:numId w:val="52"/>
        </w:numPr>
      </w:pPr>
      <w:r>
        <w:tab/>
      </w:r>
      <w:r w:rsidRPr="003257B6">
        <w:rPr>
          <w:shd w:val="pct15" w:color="auto" w:fill="FFFFFF"/>
        </w:rPr>
        <w:t>cmpq</w:t>
      </w:r>
      <w:r w:rsidRPr="003257B6">
        <w:rPr>
          <w:shd w:val="pct15" w:color="auto" w:fill="FFFFFF"/>
        </w:rPr>
        <w:tab/>
        <w:t>%rsi, %rdi</w:t>
      </w:r>
    </w:p>
    <w:p w14:paraId="23F364C8" w14:textId="77777777" w:rsidR="00BC2193" w:rsidRDefault="00BC2193">
      <w:pPr>
        <w:pStyle w:val="C0"/>
        <w:numPr>
          <w:ilvl w:val="0"/>
          <w:numId w:val="52"/>
        </w:numPr>
      </w:pPr>
      <w:r>
        <w:tab/>
      </w:r>
      <w:r w:rsidRPr="003257B6">
        <w:rPr>
          <w:shd w:val="pct15" w:color="auto" w:fill="FFFFFF"/>
        </w:rPr>
        <w:t>jge</w:t>
      </w:r>
      <w:r w:rsidRPr="003257B6">
        <w:rPr>
          <w:shd w:val="pct15" w:color="auto" w:fill="FFFFFF"/>
        </w:rPr>
        <w:tab/>
        <w:t>.L2</w:t>
      </w:r>
    </w:p>
    <w:p w14:paraId="4B6E1B1B" w14:textId="77777777" w:rsidR="00BC2193" w:rsidRDefault="00BC2193">
      <w:pPr>
        <w:pStyle w:val="C0"/>
        <w:numPr>
          <w:ilvl w:val="0"/>
          <w:numId w:val="52"/>
        </w:numPr>
      </w:pPr>
      <w:r>
        <w:tab/>
        <w:t>leaq</w:t>
      </w:r>
      <w:r>
        <w:tab/>
        <w:t>3(%rsi), %rdi</w:t>
      </w:r>
    </w:p>
    <w:p w14:paraId="5A12BB77" w14:textId="77777777" w:rsidR="00BC2193" w:rsidRDefault="00BC2193">
      <w:pPr>
        <w:pStyle w:val="C0"/>
        <w:numPr>
          <w:ilvl w:val="0"/>
          <w:numId w:val="52"/>
        </w:numPr>
      </w:pPr>
      <w:r>
        <w:tab/>
      </w:r>
      <w:r w:rsidRPr="003257B6">
        <w:rPr>
          <w:shd w:val="pct15" w:color="auto" w:fill="FFFFFF"/>
        </w:rPr>
        <w:t>jmp</w:t>
      </w:r>
      <w:r w:rsidRPr="003257B6">
        <w:rPr>
          <w:shd w:val="pct15" w:color="auto" w:fill="FFFFFF"/>
        </w:rPr>
        <w:tab/>
        <w:t>.L3</w:t>
      </w:r>
    </w:p>
    <w:p w14:paraId="1BAEAA36" w14:textId="77777777" w:rsidR="00BC2193" w:rsidRPr="00E73498" w:rsidRDefault="00BC2193">
      <w:pPr>
        <w:pStyle w:val="C0"/>
        <w:numPr>
          <w:ilvl w:val="0"/>
          <w:numId w:val="52"/>
        </w:numPr>
      </w:pPr>
      <w:r w:rsidRPr="003257B6">
        <w:rPr>
          <w:shd w:val="pct15" w:color="auto" w:fill="FFFFFF"/>
        </w:rPr>
        <w:t>.L2:</w:t>
      </w:r>
    </w:p>
    <w:p w14:paraId="16C49543" w14:textId="77777777" w:rsidR="00BC2193" w:rsidRDefault="00BC2193">
      <w:pPr>
        <w:pStyle w:val="C0"/>
        <w:numPr>
          <w:ilvl w:val="0"/>
          <w:numId w:val="52"/>
        </w:numPr>
      </w:pPr>
      <w:r>
        <w:tab/>
        <w:t>leaq</w:t>
      </w:r>
      <w:r>
        <w:tab/>
        <w:t>(%rdi,%rdi,4), %rsi</w:t>
      </w:r>
    </w:p>
    <w:p w14:paraId="0E9EF54C" w14:textId="77777777" w:rsidR="00BC2193" w:rsidRDefault="00BC2193">
      <w:pPr>
        <w:pStyle w:val="C0"/>
        <w:numPr>
          <w:ilvl w:val="0"/>
          <w:numId w:val="52"/>
        </w:numPr>
      </w:pPr>
      <w:r>
        <w:tab/>
        <w:t>addq</w:t>
      </w:r>
      <w:r>
        <w:tab/>
        <w:t>%rsi, %rsi</w:t>
      </w:r>
    </w:p>
    <w:p w14:paraId="033522CE" w14:textId="77777777" w:rsidR="00BC2193" w:rsidRPr="00E73498" w:rsidRDefault="00BC2193">
      <w:pPr>
        <w:pStyle w:val="C0"/>
        <w:numPr>
          <w:ilvl w:val="0"/>
          <w:numId w:val="52"/>
        </w:numPr>
      </w:pPr>
      <w:r w:rsidRPr="003257B6">
        <w:rPr>
          <w:shd w:val="pct15" w:color="auto" w:fill="FFFFFF"/>
        </w:rPr>
        <w:t>.L3:</w:t>
      </w:r>
    </w:p>
    <w:p w14:paraId="2884E32C" w14:textId="77777777" w:rsidR="00BC2193" w:rsidRDefault="00BC2193">
      <w:pPr>
        <w:pStyle w:val="C0"/>
        <w:numPr>
          <w:ilvl w:val="0"/>
          <w:numId w:val="52"/>
        </w:numPr>
      </w:pPr>
      <w:r>
        <w:tab/>
        <w:t>leaq</w:t>
      </w:r>
      <w:r>
        <w:tab/>
        <w:t>(%rdi,%rsi), %rax</w:t>
      </w:r>
    </w:p>
    <w:p w14:paraId="0D0BDA85" w14:textId="77777777" w:rsidR="00BC2193" w:rsidRDefault="00BC2193">
      <w:pPr>
        <w:pStyle w:val="C0"/>
        <w:numPr>
          <w:ilvl w:val="0"/>
          <w:numId w:val="52"/>
        </w:numPr>
      </w:pPr>
      <w:r>
        <w:tab/>
        <w:t>ret</w:t>
      </w:r>
    </w:p>
    <w:p w14:paraId="1ACAC808" w14:textId="77777777" w:rsidR="00BC2193" w:rsidRDefault="00BC2193">
      <w:pPr>
        <w:pStyle w:val="C0"/>
        <w:numPr>
          <w:ilvl w:val="0"/>
          <w:numId w:val="52"/>
        </w:numPr>
      </w:pPr>
      <w:r>
        <w:tab/>
        <w:t>.cfi_endproc</w:t>
      </w:r>
    </w:p>
    <w:p w14:paraId="706898B8" w14:textId="77777777" w:rsidR="00BC2193" w:rsidRDefault="00BC2193">
      <w:pPr>
        <w:pStyle w:val="C0"/>
        <w:numPr>
          <w:ilvl w:val="0"/>
          <w:numId w:val="52"/>
        </w:numPr>
      </w:pPr>
      <w:r>
        <w:t>.LFE0:</w:t>
      </w:r>
    </w:p>
    <w:p w14:paraId="77B7C56C" w14:textId="77777777" w:rsidR="00BC2193" w:rsidRDefault="00BC2193">
      <w:pPr>
        <w:pStyle w:val="C0"/>
        <w:numPr>
          <w:ilvl w:val="0"/>
          <w:numId w:val="52"/>
        </w:numPr>
      </w:pPr>
      <w:r>
        <w:tab/>
        <w:t>.size</w:t>
      </w:r>
      <w:r>
        <w:tab/>
        <w:t>ifelse, .-ifelse</w:t>
      </w:r>
    </w:p>
    <w:p w14:paraId="601DC6BB" w14:textId="77777777" w:rsidR="00BC2193" w:rsidRDefault="00BC2193">
      <w:pPr>
        <w:pStyle w:val="C0"/>
        <w:numPr>
          <w:ilvl w:val="0"/>
          <w:numId w:val="52"/>
        </w:numPr>
      </w:pPr>
      <w:r>
        <w:tab/>
        <w:t>.ident</w:t>
      </w:r>
      <w:r>
        <w:tab/>
        <w:t>"GCC: (GNU) 4.8.5 20150623 (Red Hat 4.8.5-11)"</w:t>
      </w:r>
    </w:p>
    <w:p w14:paraId="183B458C" w14:textId="3E4BA8C1" w:rsidR="00BC2193" w:rsidRDefault="00BC2193">
      <w:pPr>
        <w:pStyle w:val="C0"/>
        <w:numPr>
          <w:ilvl w:val="0"/>
          <w:numId w:val="52"/>
        </w:numPr>
      </w:pPr>
      <w:r>
        <w:tab/>
        <w:t>.section</w:t>
      </w:r>
      <w:r>
        <w:tab/>
        <w:t>.note.GNU-stack,"",@progbits</w:t>
      </w:r>
    </w:p>
    <w:p w14:paraId="6AA7CADA" w14:textId="77777777" w:rsidR="00BF4A32" w:rsidRDefault="00BF4A32" w:rsidP="00E1033E">
      <w:pPr>
        <w:pStyle w:val="aa"/>
      </w:pPr>
    </w:p>
    <w:p w14:paraId="5741E6A9" w14:textId="292519CF" w:rsidR="00E1033E" w:rsidRDefault="00E1033E" w:rsidP="00E1033E">
      <w:pPr>
        <w:pStyle w:val="aa"/>
      </w:pPr>
      <w:bookmarkStart w:id="120" w:name="_Ref51076332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16</w:t>
      </w:r>
      <w:r w:rsidR="001A2919">
        <w:fldChar w:fldCharType="end"/>
      </w:r>
      <w:bookmarkEnd w:id="120"/>
      <w:r>
        <w:t xml:space="preserve"> if-else-main.c</w:t>
      </w:r>
    </w:p>
    <w:p w14:paraId="33D341CE" w14:textId="77777777" w:rsidR="007E41D3" w:rsidRDefault="007E41D3" w:rsidP="003257B6">
      <w:pPr>
        <w:pStyle w:val="C0"/>
        <w:numPr>
          <w:ilvl w:val="0"/>
          <w:numId w:val="53"/>
        </w:numPr>
      </w:pPr>
    </w:p>
    <w:p w14:paraId="6D2466FE" w14:textId="4D078056" w:rsidR="00E1033E" w:rsidRDefault="00E1033E" w:rsidP="00DA1287">
      <w:pPr>
        <w:pStyle w:val="C0"/>
        <w:numPr>
          <w:ilvl w:val="0"/>
          <w:numId w:val="53"/>
        </w:numPr>
      </w:pPr>
      <w:r>
        <w:t>long ifelse(long x, long y)</w:t>
      </w:r>
    </w:p>
    <w:p w14:paraId="28901590" w14:textId="77777777" w:rsidR="00E1033E" w:rsidRDefault="00E1033E" w:rsidP="00EB3071">
      <w:pPr>
        <w:pStyle w:val="C0"/>
        <w:numPr>
          <w:ilvl w:val="0"/>
          <w:numId w:val="53"/>
        </w:numPr>
      </w:pPr>
      <w:r>
        <w:tab/>
        <w:t>{</w:t>
      </w:r>
    </w:p>
    <w:p w14:paraId="3A97EF62" w14:textId="77777777" w:rsidR="00E1033E" w:rsidRDefault="00E1033E">
      <w:pPr>
        <w:pStyle w:val="C0"/>
        <w:numPr>
          <w:ilvl w:val="0"/>
          <w:numId w:val="53"/>
        </w:numPr>
      </w:pPr>
      <w:r>
        <w:tab/>
        <w:t>if (x&lt;y)</w:t>
      </w:r>
    </w:p>
    <w:p w14:paraId="71C753AC" w14:textId="77777777" w:rsidR="00E1033E" w:rsidRDefault="00E1033E">
      <w:pPr>
        <w:pStyle w:val="C0"/>
        <w:numPr>
          <w:ilvl w:val="0"/>
          <w:numId w:val="53"/>
        </w:numPr>
      </w:pPr>
      <w:r>
        <w:tab/>
      </w:r>
      <w:r>
        <w:tab/>
        <w:t>x=y+3;</w:t>
      </w:r>
    </w:p>
    <w:p w14:paraId="06E1DBDC" w14:textId="77777777" w:rsidR="00E1033E" w:rsidRDefault="00E1033E">
      <w:pPr>
        <w:pStyle w:val="C0"/>
        <w:numPr>
          <w:ilvl w:val="0"/>
          <w:numId w:val="53"/>
        </w:numPr>
      </w:pPr>
      <w:r>
        <w:tab/>
        <w:t>else</w:t>
      </w:r>
    </w:p>
    <w:p w14:paraId="21BC2977" w14:textId="77777777" w:rsidR="00E1033E" w:rsidRDefault="00E1033E">
      <w:pPr>
        <w:pStyle w:val="C0"/>
        <w:numPr>
          <w:ilvl w:val="0"/>
          <w:numId w:val="53"/>
        </w:numPr>
      </w:pPr>
      <w:r>
        <w:tab/>
      </w:r>
      <w:r>
        <w:tab/>
        <w:t>y=10*x;</w:t>
      </w:r>
    </w:p>
    <w:p w14:paraId="4A8F89F4" w14:textId="77777777" w:rsidR="00E1033E" w:rsidRDefault="00E1033E">
      <w:pPr>
        <w:pStyle w:val="C0"/>
        <w:numPr>
          <w:ilvl w:val="0"/>
          <w:numId w:val="53"/>
        </w:numPr>
      </w:pPr>
      <w:r>
        <w:tab/>
        <w:t>return x+y;</w:t>
      </w:r>
    </w:p>
    <w:p w14:paraId="7FAC39AB" w14:textId="77777777" w:rsidR="00E1033E" w:rsidRDefault="00E1033E">
      <w:pPr>
        <w:pStyle w:val="C0"/>
        <w:numPr>
          <w:ilvl w:val="0"/>
          <w:numId w:val="53"/>
        </w:numPr>
      </w:pPr>
      <w:r>
        <w:t>}</w:t>
      </w:r>
    </w:p>
    <w:p w14:paraId="0D2D41C5" w14:textId="77777777" w:rsidR="00E1033E" w:rsidRDefault="00E1033E">
      <w:pPr>
        <w:pStyle w:val="C0"/>
        <w:numPr>
          <w:ilvl w:val="0"/>
          <w:numId w:val="53"/>
        </w:numPr>
      </w:pPr>
    </w:p>
    <w:p w14:paraId="1C40E4BB" w14:textId="77777777" w:rsidR="00E1033E" w:rsidRDefault="00E1033E">
      <w:pPr>
        <w:pStyle w:val="C0"/>
        <w:numPr>
          <w:ilvl w:val="0"/>
          <w:numId w:val="53"/>
        </w:numPr>
      </w:pPr>
      <w:r>
        <w:t>long main()</w:t>
      </w:r>
    </w:p>
    <w:p w14:paraId="00939C53" w14:textId="77777777" w:rsidR="00E1033E" w:rsidRDefault="00E1033E">
      <w:pPr>
        <w:pStyle w:val="C0"/>
        <w:numPr>
          <w:ilvl w:val="0"/>
          <w:numId w:val="53"/>
        </w:numPr>
      </w:pPr>
      <w:r>
        <w:t>{</w:t>
      </w:r>
    </w:p>
    <w:p w14:paraId="39E0CD15" w14:textId="77777777" w:rsidR="00E1033E" w:rsidRDefault="00E1033E">
      <w:pPr>
        <w:pStyle w:val="C0"/>
        <w:numPr>
          <w:ilvl w:val="0"/>
          <w:numId w:val="53"/>
        </w:numPr>
      </w:pPr>
      <w:r>
        <w:tab/>
        <w:t>long k;</w:t>
      </w:r>
    </w:p>
    <w:p w14:paraId="00286990" w14:textId="77777777" w:rsidR="00E1033E" w:rsidRDefault="00E1033E">
      <w:pPr>
        <w:pStyle w:val="C0"/>
        <w:numPr>
          <w:ilvl w:val="0"/>
          <w:numId w:val="53"/>
        </w:numPr>
      </w:pPr>
      <w:r>
        <w:tab/>
        <w:t>k=ifelse(3,5);</w:t>
      </w:r>
    </w:p>
    <w:p w14:paraId="29666A78" w14:textId="77777777" w:rsidR="00E1033E" w:rsidRDefault="00E1033E">
      <w:pPr>
        <w:pStyle w:val="C0"/>
        <w:numPr>
          <w:ilvl w:val="0"/>
          <w:numId w:val="53"/>
        </w:numPr>
      </w:pPr>
      <w:r>
        <w:tab/>
        <w:t>return k;</w:t>
      </w:r>
    </w:p>
    <w:p w14:paraId="66C8F77C" w14:textId="5935E8AA" w:rsidR="00E1033E" w:rsidRDefault="00E1033E">
      <w:pPr>
        <w:pStyle w:val="C0"/>
        <w:numPr>
          <w:ilvl w:val="0"/>
          <w:numId w:val="53"/>
        </w:numPr>
      </w:pPr>
      <w:r>
        <w:t>}</w:t>
      </w:r>
    </w:p>
    <w:p w14:paraId="019EF3FE" w14:textId="4E5A9D6E" w:rsidR="00E1033E" w:rsidRDefault="00E1033E" w:rsidP="00E1033E">
      <w:pPr>
        <w:pStyle w:val="aa"/>
      </w:pPr>
      <w:bookmarkStart w:id="121" w:name="_Ref51012320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17</w:t>
      </w:r>
      <w:r w:rsidR="001A2919">
        <w:fldChar w:fldCharType="end"/>
      </w:r>
      <w:bookmarkEnd w:id="121"/>
      <w:r>
        <w:t xml:space="preserve"> if-else-main.s</w:t>
      </w:r>
    </w:p>
    <w:p w14:paraId="05D0260D" w14:textId="77777777" w:rsidR="00E1033E" w:rsidRDefault="00E1033E" w:rsidP="003257B6">
      <w:pPr>
        <w:pStyle w:val="C0"/>
        <w:numPr>
          <w:ilvl w:val="0"/>
          <w:numId w:val="54"/>
        </w:numPr>
      </w:pPr>
      <w:r>
        <w:tab/>
        <w:t>.file</w:t>
      </w:r>
      <w:r>
        <w:tab/>
        <w:t>"if-else.c"</w:t>
      </w:r>
    </w:p>
    <w:p w14:paraId="1D5067FD" w14:textId="77777777" w:rsidR="00E1033E" w:rsidRDefault="00E1033E" w:rsidP="00DA1287">
      <w:pPr>
        <w:pStyle w:val="C0"/>
        <w:numPr>
          <w:ilvl w:val="0"/>
          <w:numId w:val="54"/>
        </w:numPr>
      </w:pPr>
      <w:r>
        <w:tab/>
        <w:t>.text</w:t>
      </w:r>
    </w:p>
    <w:p w14:paraId="30B20F48" w14:textId="77777777" w:rsidR="00E1033E" w:rsidRDefault="00E1033E" w:rsidP="00EB3071">
      <w:pPr>
        <w:pStyle w:val="C0"/>
        <w:numPr>
          <w:ilvl w:val="0"/>
          <w:numId w:val="54"/>
        </w:numPr>
      </w:pPr>
      <w:r>
        <w:tab/>
        <w:t>.globl</w:t>
      </w:r>
      <w:r>
        <w:tab/>
        <w:t>ifelse</w:t>
      </w:r>
    </w:p>
    <w:p w14:paraId="3A0103BD" w14:textId="77777777" w:rsidR="00E1033E" w:rsidRDefault="00E1033E">
      <w:pPr>
        <w:pStyle w:val="C0"/>
        <w:numPr>
          <w:ilvl w:val="0"/>
          <w:numId w:val="54"/>
        </w:numPr>
      </w:pPr>
      <w:r>
        <w:tab/>
        <w:t>.type</w:t>
      </w:r>
      <w:r>
        <w:tab/>
        <w:t>ifelse, @function</w:t>
      </w:r>
    </w:p>
    <w:p w14:paraId="53F9478B" w14:textId="77777777" w:rsidR="00E1033E" w:rsidRDefault="00E1033E">
      <w:pPr>
        <w:pStyle w:val="C0"/>
        <w:numPr>
          <w:ilvl w:val="0"/>
          <w:numId w:val="54"/>
        </w:numPr>
      </w:pPr>
      <w:r w:rsidRPr="003257B6">
        <w:rPr>
          <w:highlight w:val="lightGray"/>
        </w:rPr>
        <w:t>ifelse:</w:t>
      </w:r>
    </w:p>
    <w:p w14:paraId="1D3A9031" w14:textId="77777777" w:rsidR="00E1033E" w:rsidRDefault="00E1033E">
      <w:pPr>
        <w:pStyle w:val="C0"/>
        <w:numPr>
          <w:ilvl w:val="0"/>
          <w:numId w:val="54"/>
        </w:numPr>
      </w:pPr>
      <w:r>
        <w:t>.LFB0:</w:t>
      </w:r>
    </w:p>
    <w:p w14:paraId="6ABA6278" w14:textId="77777777" w:rsidR="00E1033E" w:rsidRDefault="00E1033E">
      <w:pPr>
        <w:pStyle w:val="C0"/>
        <w:numPr>
          <w:ilvl w:val="0"/>
          <w:numId w:val="54"/>
        </w:numPr>
      </w:pPr>
      <w:r>
        <w:tab/>
        <w:t>.cfi_startproc</w:t>
      </w:r>
    </w:p>
    <w:p w14:paraId="0B60780E" w14:textId="77777777" w:rsidR="00E1033E" w:rsidRDefault="00E1033E">
      <w:pPr>
        <w:pStyle w:val="C0"/>
        <w:numPr>
          <w:ilvl w:val="0"/>
          <w:numId w:val="54"/>
        </w:numPr>
      </w:pPr>
      <w:r>
        <w:tab/>
        <w:t>cmpq</w:t>
      </w:r>
      <w:r>
        <w:tab/>
        <w:t>%rsi, %rdi</w:t>
      </w:r>
    </w:p>
    <w:p w14:paraId="0EEA5820" w14:textId="77777777" w:rsidR="00E1033E" w:rsidRDefault="00E1033E">
      <w:pPr>
        <w:pStyle w:val="C0"/>
        <w:numPr>
          <w:ilvl w:val="0"/>
          <w:numId w:val="54"/>
        </w:numPr>
      </w:pPr>
      <w:r>
        <w:tab/>
        <w:t>jge</w:t>
      </w:r>
      <w:r>
        <w:tab/>
        <w:t>.L2</w:t>
      </w:r>
    </w:p>
    <w:p w14:paraId="4F438F74" w14:textId="77777777" w:rsidR="00E1033E" w:rsidRDefault="00E1033E">
      <w:pPr>
        <w:pStyle w:val="C0"/>
        <w:numPr>
          <w:ilvl w:val="0"/>
          <w:numId w:val="54"/>
        </w:numPr>
      </w:pPr>
      <w:r>
        <w:tab/>
        <w:t>leaq</w:t>
      </w:r>
      <w:r>
        <w:tab/>
        <w:t>3(%rsi), %rdi</w:t>
      </w:r>
    </w:p>
    <w:p w14:paraId="6DE32815" w14:textId="77777777" w:rsidR="00E1033E" w:rsidRDefault="00E1033E">
      <w:pPr>
        <w:pStyle w:val="C0"/>
        <w:numPr>
          <w:ilvl w:val="0"/>
          <w:numId w:val="54"/>
        </w:numPr>
      </w:pPr>
      <w:r>
        <w:tab/>
        <w:t>jmp</w:t>
      </w:r>
      <w:r>
        <w:tab/>
        <w:t>.L3</w:t>
      </w:r>
    </w:p>
    <w:p w14:paraId="3E85B0C1" w14:textId="77777777" w:rsidR="00E1033E" w:rsidRDefault="00E1033E">
      <w:pPr>
        <w:pStyle w:val="C0"/>
        <w:numPr>
          <w:ilvl w:val="0"/>
          <w:numId w:val="54"/>
        </w:numPr>
      </w:pPr>
      <w:r>
        <w:t>.L2:</w:t>
      </w:r>
    </w:p>
    <w:p w14:paraId="29DAB129" w14:textId="77777777" w:rsidR="00E1033E" w:rsidRDefault="00E1033E">
      <w:pPr>
        <w:pStyle w:val="C0"/>
        <w:numPr>
          <w:ilvl w:val="0"/>
          <w:numId w:val="54"/>
        </w:numPr>
      </w:pPr>
      <w:r>
        <w:tab/>
        <w:t>leaq</w:t>
      </w:r>
      <w:r>
        <w:tab/>
        <w:t>(%rdi,%rdi,4), %rsi</w:t>
      </w:r>
    </w:p>
    <w:p w14:paraId="45CB2B97" w14:textId="77777777" w:rsidR="00E1033E" w:rsidRDefault="00E1033E">
      <w:pPr>
        <w:pStyle w:val="C0"/>
        <w:numPr>
          <w:ilvl w:val="0"/>
          <w:numId w:val="54"/>
        </w:numPr>
      </w:pPr>
      <w:r>
        <w:tab/>
        <w:t>addq</w:t>
      </w:r>
      <w:r>
        <w:tab/>
        <w:t>%rsi, %rsi</w:t>
      </w:r>
    </w:p>
    <w:p w14:paraId="1E541474" w14:textId="77777777" w:rsidR="00E1033E" w:rsidRDefault="00E1033E">
      <w:pPr>
        <w:pStyle w:val="C0"/>
        <w:numPr>
          <w:ilvl w:val="0"/>
          <w:numId w:val="54"/>
        </w:numPr>
      </w:pPr>
      <w:r>
        <w:t>.L3:</w:t>
      </w:r>
    </w:p>
    <w:p w14:paraId="1AA15C64" w14:textId="77777777" w:rsidR="00E1033E" w:rsidRDefault="00E1033E">
      <w:pPr>
        <w:pStyle w:val="C0"/>
        <w:numPr>
          <w:ilvl w:val="0"/>
          <w:numId w:val="54"/>
        </w:numPr>
      </w:pPr>
      <w:r>
        <w:tab/>
        <w:t>leaq</w:t>
      </w:r>
      <w:r>
        <w:tab/>
        <w:t>(%rdi,%rsi), %rax</w:t>
      </w:r>
    </w:p>
    <w:p w14:paraId="3B622F49" w14:textId="77777777" w:rsidR="00E1033E" w:rsidRDefault="00E1033E">
      <w:pPr>
        <w:pStyle w:val="C0"/>
        <w:numPr>
          <w:ilvl w:val="0"/>
          <w:numId w:val="54"/>
        </w:numPr>
      </w:pPr>
      <w:r>
        <w:tab/>
        <w:t>ret</w:t>
      </w:r>
    </w:p>
    <w:p w14:paraId="40BCDDE2" w14:textId="77777777" w:rsidR="00E1033E" w:rsidRDefault="00E1033E">
      <w:pPr>
        <w:pStyle w:val="C0"/>
        <w:numPr>
          <w:ilvl w:val="0"/>
          <w:numId w:val="54"/>
        </w:numPr>
      </w:pPr>
      <w:r>
        <w:tab/>
        <w:t>.cfi_endproc</w:t>
      </w:r>
    </w:p>
    <w:p w14:paraId="28990331" w14:textId="77777777" w:rsidR="00E1033E" w:rsidRDefault="00E1033E">
      <w:pPr>
        <w:pStyle w:val="C0"/>
        <w:numPr>
          <w:ilvl w:val="0"/>
          <w:numId w:val="54"/>
        </w:numPr>
      </w:pPr>
      <w:r>
        <w:t>.LFE0:</w:t>
      </w:r>
    </w:p>
    <w:p w14:paraId="111C2B59" w14:textId="77777777" w:rsidR="00E1033E" w:rsidRDefault="00E1033E">
      <w:pPr>
        <w:pStyle w:val="C0"/>
        <w:numPr>
          <w:ilvl w:val="0"/>
          <w:numId w:val="54"/>
        </w:numPr>
      </w:pPr>
      <w:r>
        <w:tab/>
        <w:t>.size</w:t>
      </w:r>
      <w:r>
        <w:tab/>
        <w:t>ifelse, .-ifelse</w:t>
      </w:r>
    </w:p>
    <w:p w14:paraId="00B79FD2" w14:textId="77777777" w:rsidR="00E1033E" w:rsidRDefault="00E1033E">
      <w:pPr>
        <w:pStyle w:val="C0"/>
        <w:numPr>
          <w:ilvl w:val="0"/>
          <w:numId w:val="54"/>
        </w:numPr>
      </w:pPr>
      <w:r>
        <w:tab/>
        <w:t>.globl</w:t>
      </w:r>
      <w:r>
        <w:tab/>
        <w:t>main</w:t>
      </w:r>
    </w:p>
    <w:p w14:paraId="1F7AEE64" w14:textId="77777777" w:rsidR="00E1033E" w:rsidRDefault="00E1033E">
      <w:pPr>
        <w:pStyle w:val="C0"/>
        <w:numPr>
          <w:ilvl w:val="0"/>
          <w:numId w:val="54"/>
        </w:numPr>
      </w:pPr>
      <w:r>
        <w:tab/>
        <w:t>.type</w:t>
      </w:r>
      <w:r>
        <w:tab/>
        <w:t>main, @function</w:t>
      </w:r>
    </w:p>
    <w:p w14:paraId="4A184786" w14:textId="77777777" w:rsidR="00E1033E" w:rsidRDefault="00E1033E">
      <w:pPr>
        <w:pStyle w:val="C0"/>
        <w:numPr>
          <w:ilvl w:val="0"/>
          <w:numId w:val="54"/>
        </w:numPr>
      </w:pPr>
      <w:r w:rsidRPr="003257B6">
        <w:rPr>
          <w:highlight w:val="lightGray"/>
        </w:rPr>
        <w:t>main:</w:t>
      </w:r>
    </w:p>
    <w:p w14:paraId="207CB2D1" w14:textId="77777777" w:rsidR="00E1033E" w:rsidRDefault="00E1033E">
      <w:pPr>
        <w:pStyle w:val="C0"/>
        <w:numPr>
          <w:ilvl w:val="0"/>
          <w:numId w:val="54"/>
        </w:numPr>
      </w:pPr>
      <w:r>
        <w:t>.LFB1:</w:t>
      </w:r>
    </w:p>
    <w:p w14:paraId="6AE4B086" w14:textId="77777777" w:rsidR="00E1033E" w:rsidRDefault="00E1033E">
      <w:pPr>
        <w:pStyle w:val="C0"/>
        <w:numPr>
          <w:ilvl w:val="0"/>
          <w:numId w:val="54"/>
        </w:numPr>
      </w:pPr>
      <w:r>
        <w:tab/>
        <w:t>.cfi_startproc</w:t>
      </w:r>
    </w:p>
    <w:p w14:paraId="6254F226" w14:textId="77777777" w:rsidR="00E1033E" w:rsidRDefault="00E1033E">
      <w:pPr>
        <w:pStyle w:val="C0"/>
        <w:numPr>
          <w:ilvl w:val="0"/>
          <w:numId w:val="54"/>
        </w:numPr>
      </w:pPr>
      <w:r>
        <w:tab/>
        <w:t>movl</w:t>
      </w:r>
      <w:r>
        <w:tab/>
        <w:t>$5, %esi</w:t>
      </w:r>
    </w:p>
    <w:p w14:paraId="6FDA842D" w14:textId="77777777" w:rsidR="00E1033E" w:rsidRDefault="00E1033E">
      <w:pPr>
        <w:pStyle w:val="C0"/>
        <w:numPr>
          <w:ilvl w:val="0"/>
          <w:numId w:val="54"/>
        </w:numPr>
      </w:pPr>
      <w:r>
        <w:tab/>
        <w:t>movl</w:t>
      </w:r>
      <w:r>
        <w:tab/>
        <w:t>$3, %edi</w:t>
      </w:r>
    </w:p>
    <w:p w14:paraId="2D0DB387" w14:textId="77777777" w:rsidR="00E1033E" w:rsidRDefault="00E1033E">
      <w:pPr>
        <w:pStyle w:val="C0"/>
        <w:numPr>
          <w:ilvl w:val="0"/>
          <w:numId w:val="54"/>
        </w:numPr>
      </w:pPr>
      <w:r>
        <w:tab/>
      </w:r>
      <w:r w:rsidRPr="003257B6">
        <w:rPr>
          <w:color w:val="FF0000"/>
          <w:shd w:val="pct15" w:color="auto" w:fill="FFFFFF"/>
        </w:rPr>
        <w:t>call</w:t>
      </w:r>
      <w:r>
        <w:tab/>
        <w:t>ifelse</w:t>
      </w:r>
    </w:p>
    <w:p w14:paraId="01ACFB38" w14:textId="77777777" w:rsidR="00E1033E" w:rsidRDefault="00E1033E">
      <w:pPr>
        <w:pStyle w:val="C0"/>
        <w:numPr>
          <w:ilvl w:val="0"/>
          <w:numId w:val="54"/>
        </w:numPr>
      </w:pPr>
      <w:r>
        <w:tab/>
        <w:t>rep ret</w:t>
      </w:r>
    </w:p>
    <w:p w14:paraId="642E3728" w14:textId="77777777" w:rsidR="00E1033E" w:rsidRDefault="00E1033E">
      <w:pPr>
        <w:pStyle w:val="C0"/>
        <w:numPr>
          <w:ilvl w:val="0"/>
          <w:numId w:val="54"/>
        </w:numPr>
      </w:pPr>
      <w:r>
        <w:tab/>
        <w:t>.cfi_endproc</w:t>
      </w:r>
    </w:p>
    <w:p w14:paraId="5C06F2FE" w14:textId="77777777" w:rsidR="00E1033E" w:rsidRDefault="00E1033E">
      <w:pPr>
        <w:pStyle w:val="C0"/>
        <w:numPr>
          <w:ilvl w:val="0"/>
          <w:numId w:val="54"/>
        </w:numPr>
      </w:pPr>
      <w:r>
        <w:t>.LFE1:</w:t>
      </w:r>
    </w:p>
    <w:p w14:paraId="11A4D59D" w14:textId="77777777" w:rsidR="00E1033E" w:rsidRDefault="00E1033E">
      <w:pPr>
        <w:pStyle w:val="C0"/>
        <w:numPr>
          <w:ilvl w:val="0"/>
          <w:numId w:val="54"/>
        </w:numPr>
      </w:pPr>
      <w:r>
        <w:tab/>
        <w:t>.size</w:t>
      </w:r>
      <w:r>
        <w:tab/>
        <w:t>main, .-main</w:t>
      </w:r>
    </w:p>
    <w:p w14:paraId="7BA3AB9E" w14:textId="77777777" w:rsidR="00E1033E" w:rsidRDefault="00E1033E">
      <w:pPr>
        <w:pStyle w:val="C0"/>
        <w:numPr>
          <w:ilvl w:val="0"/>
          <w:numId w:val="54"/>
        </w:numPr>
      </w:pPr>
      <w:r>
        <w:tab/>
        <w:t>.ident</w:t>
      </w:r>
      <w:r>
        <w:tab/>
        <w:t>"GCC: (GNU) 4.8.5 20150623 (Red Hat 4.8.5-11)"</w:t>
      </w:r>
    </w:p>
    <w:p w14:paraId="6F815349" w14:textId="2D216270" w:rsidR="00E1033E" w:rsidRDefault="00E1033E">
      <w:pPr>
        <w:pStyle w:val="C0"/>
        <w:numPr>
          <w:ilvl w:val="0"/>
          <w:numId w:val="54"/>
        </w:numPr>
      </w:pPr>
      <w:r>
        <w:tab/>
        <w:t>.section</w:t>
      </w:r>
      <w:r>
        <w:tab/>
        <w:t>.note.GNU-stack,"",@progbits</w:t>
      </w:r>
    </w:p>
    <w:p w14:paraId="74CA22D3" w14:textId="77777777" w:rsidR="00E54A92" w:rsidRPr="00451D03" w:rsidRDefault="00E54A92" w:rsidP="00451D03"/>
    <w:p w14:paraId="738CC9E4" w14:textId="5A08C9F1" w:rsidR="005E14FB" w:rsidRDefault="005E14FB" w:rsidP="005E14FB">
      <w:pPr>
        <w:pStyle w:val="aa"/>
      </w:pPr>
      <w:bookmarkStart w:id="122" w:name="_Ref51011713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18</w:t>
      </w:r>
      <w:r w:rsidR="001A2919">
        <w:fldChar w:fldCharType="end"/>
      </w:r>
      <w:bookmarkEnd w:id="122"/>
      <w:r>
        <w:t xml:space="preserve"> </w:t>
      </w:r>
      <w:r>
        <w:rPr>
          <w:rFonts w:hint="eastAsia"/>
        </w:rPr>
        <w:t>do-while</w:t>
      </w:r>
      <w:r w:rsidR="00C748AF">
        <w:rPr>
          <w:rFonts w:hint="eastAsia"/>
        </w:rPr>
        <w:t>的语法结构</w:t>
      </w:r>
    </w:p>
    <w:p w14:paraId="7A21B0A9" w14:textId="77777777" w:rsidR="005E14FB" w:rsidRPr="005E14FB" w:rsidRDefault="005E14FB" w:rsidP="003257B6">
      <w:pPr>
        <w:pStyle w:val="C0"/>
        <w:numPr>
          <w:ilvl w:val="0"/>
          <w:numId w:val="55"/>
        </w:numPr>
      </w:pPr>
      <w:r w:rsidRPr="005E14FB">
        <w:t>do</w:t>
      </w:r>
    </w:p>
    <w:p w14:paraId="4140BF76" w14:textId="0F4FC913" w:rsidR="00E54A92" w:rsidRPr="00E54A92" w:rsidRDefault="005E14FB">
      <w:pPr>
        <w:pStyle w:val="C0"/>
        <w:numPr>
          <w:ilvl w:val="0"/>
          <w:numId w:val="46"/>
        </w:numPr>
      </w:pPr>
      <w:r w:rsidRPr="005E14FB">
        <w:tab/>
        <w:t>body-statement</w:t>
      </w:r>
    </w:p>
    <w:p w14:paraId="0C5AFBDD" w14:textId="37FF41C8" w:rsidR="005E14FB" w:rsidRDefault="005E14FB" w:rsidP="00EB3071">
      <w:pPr>
        <w:pStyle w:val="C0"/>
        <w:numPr>
          <w:ilvl w:val="0"/>
          <w:numId w:val="46"/>
        </w:numPr>
      </w:pPr>
      <w:r w:rsidRPr="005E14FB">
        <w:t>while (test-expr);</w:t>
      </w:r>
    </w:p>
    <w:p w14:paraId="0E6A2C56" w14:textId="77777777" w:rsidR="00E54A92" w:rsidRDefault="00E54A92" w:rsidP="005E14FB">
      <w:pPr>
        <w:pStyle w:val="aa"/>
      </w:pPr>
    </w:p>
    <w:p w14:paraId="2294AD71" w14:textId="21C1CAC2" w:rsidR="005E14FB" w:rsidRDefault="005E14FB" w:rsidP="005E14FB">
      <w:pPr>
        <w:pStyle w:val="aa"/>
      </w:pPr>
      <w:bookmarkStart w:id="123" w:name="_Ref51011741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19</w:t>
      </w:r>
      <w:r w:rsidR="001A2919">
        <w:fldChar w:fldCharType="end"/>
      </w:r>
      <w:bookmarkEnd w:id="123"/>
      <w:r>
        <w:t xml:space="preserve"> </w:t>
      </w:r>
      <w:r>
        <w:rPr>
          <w:rFonts w:hint="eastAsia"/>
        </w:rPr>
        <w:t>do-while</w:t>
      </w:r>
      <w:r w:rsidR="00C748AF" w:rsidRPr="00C748AF">
        <w:rPr>
          <w:rFonts w:hint="eastAsia"/>
        </w:rPr>
        <w:t>编译时采用的模板</w:t>
      </w:r>
    </w:p>
    <w:p w14:paraId="1516ACE0" w14:textId="77777777" w:rsidR="00C748AF" w:rsidRPr="00C748AF" w:rsidRDefault="00C748AF" w:rsidP="003257B6">
      <w:pPr>
        <w:pStyle w:val="C0"/>
        <w:numPr>
          <w:ilvl w:val="0"/>
          <w:numId w:val="56"/>
        </w:numPr>
      </w:pPr>
      <w:r w:rsidRPr="00C748AF">
        <w:t>loop:</w:t>
      </w:r>
    </w:p>
    <w:p w14:paraId="21F2BCA8" w14:textId="77777777" w:rsidR="00C748AF" w:rsidRPr="00C748AF" w:rsidRDefault="00C748AF" w:rsidP="00DA1287">
      <w:pPr>
        <w:pStyle w:val="C0"/>
        <w:numPr>
          <w:ilvl w:val="0"/>
          <w:numId w:val="56"/>
        </w:numPr>
      </w:pPr>
      <w:r w:rsidRPr="00C748AF">
        <w:tab/>
        <w:t>body-statement</w:t>
      </w:r>
    </w:p>
    <w:p w14:paraId="783C441B" w14:textId="77777777" w:rsidR="00C748AF" w:rsidRPr="00C748AF" w:rsidRDefault="00C748AF" w:rsidP="00EB3071">
      <w:pPr>
        <w:pStyle w:val="C0"/>
        <w:numPr>
          <w:ilvl w:val="0"/>
          <w:numId w:val="56"/>
        </w:numPr>
      </w:pPr>
      <w:r w:rsidRPr="00C748AF">
        <w:tab/>
        <w:t>t = test-expr;</w:t>
      </w:r>
    </w:p>
    <w:p w14:paraId="3B0DC029" w14:textId="77777777" w:rsidR="00C748AF" w:rsidRPr="00C748AF" w:rsidRDefault="00C748AF">
      <w:pPr>
        <w:pStyle w:val="C0"/>
        <w:numPr>
          <w:ilvl w:val="0"/>
          <w:numId w:val="56"/>
        </w:numPr>
      </w:pPr>
      <w:r w:rsidRPr="00C748AF">
        <w:tab/>
        <w:t>if (t)</w:t>
      </w:r>
    </w:p>
    <w:p w14:paraId="291C4673" w14:textId="54D82453" w:rsidR="00C748AF" w:rsidRDefault="00C748AF">
      <w:pPr>
        <w:pStyle w:val="C0"/>
        <w:numPr>
          <w:ilvl w:val="0"/>
          <w:numId w:val="56"/>
        </w:numPr>
      </w:pPr>
      <w:r w:rsidRPr="00C748AF">
        <w:tab/>
      </w:r>
      <w:r w:rsidRPr="00C748AF">
        <w:tab/>
        <w:t>goto loop;</w:t>
      </w:r>
    </w:p>
    <w:p w14:paraId="38E74FD1" w14:textId="6D7BF249" w:rsidR="00D93D1E" w:rsidRDefault="00D93D1E" w:rsidP="00C748AF">
      <w:pPr>
        <w:pStyle w:val="aa"/>
      </w:pPr>
    </w:p>
    <w:p w14:paraId="470AC345" w14:textId="77777777" w:rsidR="00AE5CCC" w:rsidRPr="00451D03" w:rsidRDefault="00AE5CCC" w:rsidP="00451D03"/>
    <w:p w14:paraId="2420D0FF" w14:textId="27AD8A21" w:rsidR="005E14FB" w:rsidRDefault="00C748AF" w:rsidP="00C748AF">
      <w:pPr>
        <w:pStyle w:val="aa"/>
      </w:pPr>
      <w:bookmarkStart w:id="124" w:name="_Ref181443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20</w:t>
      </w:r>
      <w:r w:rsidR="001A2919">
        <w:fldChar w:fldCharType="end"/>
      </w:r>
      <w:bookmarkEnd w:id="124"/>
      <w:r>
        <w:t xml:space="preserve"> </w:t>
      </w:r>
      <w:r>
        <w:rPr>
          <w:rFonts w:hint="eastAsia"/>
        </w:rPr>
        <w:t>do-while.c</w:t>
      </w:r>
    </w:p>
    <w:p w14:paraId="55234C66" w14:textId="77777777" w:rsidR="00665B61" w:rsidRDefault="00665B61" w:rsidP="003257B6">
      <w:pPr>
        <w:pStyle w:val="C0"/>
        <w:numPr>
          <w:ilvl w:val="0"/>
          <w:numId w:val="57"/>
        </w:numPr>
      </w:pPr>
      <w:r>
        <w:t>long do_while(long n,long k)</w:t>
      </w:r>
    </w:p>
    <w:p w14:paraId="4636CCD5" w14:textId="77777777" w:rsidR="00665B61" w:rsidRDefault="00665B61" w:rsidP="00DA1287">
      <w:pPr>
        <w:pStyle w:val="C0"/>
        <w:numPr>
          <w:ilvl w:val="0"/>
          <w:numId w:val="57"/>
        </w:numPr>
      </w:pPr>
      <w:r>
        <w:t>{</w:t>
      </w:r>
    </w:p>
    <w:p w14:paraId="3F5CD0CF" w14:textId="77777777" w:rsidR="00665B61" w:rsidRDefault="00665B61" w:rsidP="00EB3071">
      <w:pPr>
        <w:pStyle w:val="C0"/>
        <w:numPr>
          <w:ilvl w:val="0"/>
          <w:numId w:val="57"/>
        </w:numPr>
      </w:pPr>
      <w:r>
        <w:tab/>
        <w:t>do{</w:t>
      </w:r>
    </w:p>
    <w:p w14:paraId="66C36F56" w14:textId="77777777" w:rsidR="00665B61" w:rsidRDefault="00665B61">
      <w:pPr>
        <w:pStyle w:val="C0"/>
        <w:numPr>
          <w:ilvl w:val="0"/>
          <w:numId w:val="57"/>
        </w:numPr>
      </w:pPr>
      <w:r>
        <w:tab/>
      </w:r>
      <w:r>
        <w:tab/>
        <w:t>k=3*k;</w:t>
      </w:r>
    </w:p>
    <w:p w14:paraId="729323C9" w14:textId="77777777" w:rsidR="00665B61" w:rsidRDefault="00665B61">
      <w:pPr>
        <w:pStyle w:val="C0"/>
        <w:numPr>
          <w:ilvl w:val="0"/>
          <w:numId w:val="57"/>
        </w:numPr>
      </w:pPr>
      <w:r>
        <w:tab/>
      </w:r>
      <w:r>
        <w:tab/>
        <w:t>n--;</w:t>
      </w:r>
    </w:p>
    <w:p w14:paraId="11D0C54B" w14:textId="5E7F4E88" w:rsidR="00665B61" w:rsidRDefault="00665B61">
      <w:pPr>
        <w:pStyle w:val="C0"/>
        <w:numPr>
          <w:ilvl w:val="0"/>
          <w:numId w:val="57"/>
        </w:numPr>
      </w:pPr>
      <w:r>
        <w:tab/>
        <w:t>}while (n&gt;1);</w:t>
      </w:r>
    </w:p>
    <w:p w14:paraId="54F491B2" w14:textId="77777777" w:rsidR="00847683" w:rsidRPr="00847683" w:rsidRDefault="00847683">
      <w:pPr>
        <w:pStyle w:val="C0"/>
        <w:numPr>
          <w:ilvl w:val="0"/>
          <w:numId w:val="57"/>
        </w:numPr>
      </w:pPr>
    </w:p>
    <w:p w14:paraId="112D77AF" w14:textId="77777777" w:rsidR="00665B61" w:rsidRDefault="00665B61">
      <w:pPr>
        <w:pStyle w:val="C0"/>
        <w:numPr>
          <w:ilvl w:val="0"/>
          <w:numId w:val="57"/>
        </w:numPr>
      </w:pPr>
      <w:r>
        <w:tab/>
        <w:t>return n+k;</w:t>
      </w:r>
    </w:p>
    <w:p w14:paraId="6B538D2A" w14:textId="18553936" w:rsidR="00C748AF" w:rsidRDefault="00665B61">
      <w:pPr>
        <w:pStyle w:val="C0"/>
        <w:numPr>
          <w:ilvl w:val="0"/>
          <w:numId w:val="57"/>
        </w:numPr>
      </w:pPr>
      <w:r>
        <w:t>}</w:t>
      </w:r>
    </w:p>
    <w:p w14:paraId="209497CC" w14:textId="6F1A51D1" w:rsidR="00C748AF" w:rsidRPr="00C748AF" w:rsidRDefault="00C748AF" w:rsidP="00C748AF">
      <w:pPr>
        <w:pStyle w:val="aa"/>
      </w:pPr>
      <w:bookmarkStart w:id="125" w:name="_Ref51012324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21</w:t>
      </w:r>
      <w:r w:rsidR="001A2919">
        <w:fldChar w:fldCharType="end"/>
      </w:r>
      <w:bookmarkEnd w:id="125"/>
      <w:r>
        <w:t xml:space="preserve"> </w:t>
      </w:r>
      <w:r>
        <w:rPr>
          <w:rFonts w:hint="eastAsia"/>
        </w:rPr>
        <w:t>do-while.</w:t>
      </w:r>
      <w:r>
        <w:t>s</w:t>
      </w:r>
    </w:p>
    <w:p w14:paraId="4A055C29" w14:textId="77777777" w:rsidR="00665B61" w:rsidRDefault="00665B61" w:rsidP="003257B6">
      <w:pPr>
        <w:pStyle w:val="C0"/>
        <w:numPr>
          <w:ilvl w:val="0"/>
          <w:numId w:val="58"/>
        </w:numPr>
      </w:pPr>
      <w:r>
        <w:tab/>
        <w:t>.file</w:t>
      </w:r>
      <w:r>
        <w:tab/>
        <w:t>"do-while.c"</w:t>
      </w:r>
    </w:p>
    <w:p w14:paraId="4AAD6749" w14:textId="77777777" w:rsidR="00665B61" w:rsidRDefault="00665B61" w:rsidP="00DA1287">
      <w:pPr>
        <w:pStyle w:val="C0"/>
        <w:numPr>
          <w:ilvl w:val="0"/>
          <w:numId w:val="58"/>
        </w:numPr>
      </w:pPr>
      <w:r>
        <w:tab/>
        <w:t>.text</w:t>
      </w:r>
    </w:p>
    <w:p w14:paraId="796045EA" w14:textId="77777777" w:rsidR="00665B61" w:rsidRDefault="00665B61" w:rsidP="00EB3071">
      <w:pPr>
        <w:pStyle w:val="C0"/>
        <w:numPr>
          <w:ilvl w:val="0"/>
          <w:numId w:val="58"/>
        </w:numPr>
      </w:pPr>
      <w:r>
        <w:tab/>
        <w:t>.globl</w:t>
      </w:r>
      <w:r>
        <w:tab/>
        <w:t>do_while</w:t>
      </w:r>
    </w:p>
    <w:p w14:paraId="7D671F82" w14:textId="77777777" w:rsidR="00665B61" w:rsidRDefault="00665B61">
      <w:pPr>
        <w:pStyle w:val="C0"/>
        <w:numPr>
          <w:ilvl w:val="0"/>
          <w:numId w:val="58"/>
        </w:numPr>
      </w:pPr>
      <w:r>
        <w:tab/>
        <w:t>.type</w:t>
      </w:r>
      <w:r>
        <w:tab/>
        <w:t>do_while, @function</w:t>
      </w:r>
    </w:p>
    <w:p w14:paraId="7830C804" w14:textId="77777777" w:rsidR="00665B61" w:rsidRDefault="00665B61">
      <w:pPr>
        <w:pStyle w:val="C0"/>
        <w:numPr>
          <w:ilvl w:val="0"/>
          <w:numId w:val="58"/>
        </w:numPr>
      </w:pPr>
      <w:r>
        <w:t>do_while:</w:t>
      </w:r>
    </w:p>
    <w:p w14:paraId="02764328" w14:textId="77777777" w:rsidR="00665B61" w:rsidRDefault="00665B61">
      <w:pPr>
        <w:pStyle w:val="C0"/>
        <w:numPr>
          <w:ilvl w:val="0"/>
          <w:numId w:val="58"/>
        </w:numPr>
      </w:pPr>
      <w:r>
        <w:t>.LFB0:</w:t>
      </w:r>
    </w:p>
    <w:p w14:paraId="0DFB1932" w14:textId="77777777" w:rsidR="00665B61" w:rsidRDefault="00665B61">
      <w:pPr>
        <w:pStyle w:val="C0"/>
        <w:numPr>
          <w:ilvl w:val="0"/>
          <w:numId w:val="58"/>
        </w:numPr>
      </w:pPr>
      <w:r>
        <w:tab/>
        <w:t>.cfi_startproc</w:t>
      </w:r>
    </w:p>
    <w:p w14:paraId="75024777" w14:textId="77777777" w:rsidR="00665B61" w:rsidRDefault="00665B61">
      <w:pPr>
        <w:pStyle w:val="C0"/>
        <w:numPr>
          <w:ilvl w:val="0"/>
          <w:numId w:val="58"/>
        </w:numPr>
      </w:pPr>
      <w:r>
        <w:t>.L2:</w:t>
      </w:r>
    </w:p>
    <w:p w14:paraId="737C88D4" w14:textId="77777777" w:rsidR="00665B61" w:rsidRDefault="00665B61">
      <w:pPr>
        <w:pStyle w:val="C0"/>
        <w:numPr>
          <w:ilvl w:val="0"/>
          <w:numId w:val="58"/>
        </w:numPr>
      </w:pPr>
      <w:r>
        <w:tab/>
        <w:t>leaq</w:t>
      </w:r>
      <w:r>
        <w:tab/>
        <w:t>(%rsi,%rsi,2), %rsi</w:t>
      </w:r>
    </w:p>
    <w:p w14:paraId="0B9A1CBD" w14:textId="77777777" w:rsidR="00665B61" w:rsidRDefault="00665B61">
      <w:pPr>
        <w:pStyle w:val="C0"/>
        <w:numPr>
          <w:ilvl w:val="0"/>
          <w:numId w:val="58"/>
        </w:numPr>
      </w:pPr>
      <w:r>
        <w:tab/>
        <w:t>subq</w:t>
      </w:r>
      <w:r>
        <w:tab/>
        <w:t>$1, %rdi</w:t>
      </w:r>
    </w:p>
    <w:p w14:paraId="324D2B8B" w14:textId="77777777" w:rsidR="00665B61" w:rsidRDefault="00665B61">
      <w:pPr>
        <w:pStyle w:val="C0"/>
        <w:numPr>
          <w:ilvl w:val="0"/>
          <w:numId w:val="58"/>
        </w:numPr>
      </w:pPr>
      <w:r>
        <w:tab/>
        <w:t>cmpq</w:t>
      </w:r>
      <w:r>
        <w:tab/>
        <w:t>$1, %rdi</w:t>
      </w:r>
    </w:p>
    <w:p w14:paraId="558C45C4" w14:textId="77777777" w:rsidR="00665B61" w:rsidRDefault="00665B61">
      <w:pPr>
        <w:pStyle w:val="C0"/>
        <w:numPr>
          <w:ilvl w:val="0"/>
          <w:numId w:val="58"/>
        </w:numPr>
      </w:pPr>
      <w:r>
        <w:tab/>
        <w:t>jg</w:t>
      </w:r>
      <w:r>
        <w:tab/>
        <w:t>.L2</w:t>
      </w:r>
    </w:p>
    <w:p w14:paraId="015D5AFB" w14:textId="77777777" w:rsidR="00665B61" w:rsidRDefault="00665B61">
      <w:pPr>
        <w:pStyle w:val="C0"/>
        <w:numPr>
          <w:ilvl w:val="0"/>
          <w:numId w:val="58"/>
        </w:numPr>
      </w:pPr>
      <w:r>
        <w:tab/>
        <w:t>leaq</w:t>
      </w:r>
      <w:r>
        <w:tab/>
        <w:t>(%rdi,%rsi), %rax</w:t>
      </w:r>
    </w:p>
    <w:p w14:paraId="7577FC70" w14:textId="77777777" w:rsidR="00665B61" w:rsidRDefault="00665B61">
      <w:pPr>
        <w:pStyle w:val="C0"/>
        <w:numPr>
          <w:ilvl w:val="0"/>
          <w:numId w:val="58"/>
        </w:numPr>
      </w:pPr>
      <w:r>
        <w:tab/>
        <w:t>ret</w:t>
      </w:r>
    </w:p>
    <w:p w14:paraId="171C49CE" w14:textId="77777777" w:rsidR="00665B61" w:rsidRDefault="00665B61">
      <w:pPr>
        <w:pStyle w:val="C0"/>
        <w:numPr>
          <w:ilvl w:val="0"/>
          <w:numId w:val="58"/>
        </w:numPr>
      </w:pPr>
      <w:r>
        <w:tab/>
        <w:t>.cfi_endproc</w:t>
      </w:r>
    </w:p>
    <w:p w14:paraId="33481F41" w14:textId="77777777" w:rsidR="00665B61" w:rsidRDefault="00665B61">
      <w:pPr>
        <w:pStyle w:val="C0"/>
        <w:numPr>
          <w:ilvl w:val="0"/>
          <w:numId w:val="58"/>
        </w:numPr>
      </w:pPr>
      <w:r>
        <w:t>.LFE0:</w:t>
      </w:r>
    </w:p>
    <w:p w14:paraId="70E3DC06" w14:textId="77777777" w:rsidR="00665B61" w:rsidRDefault="00665B61">
      <w:pPr>
        <w:pStyle w:val="C0"/>
        <w:numPr>
          <w:ilvl w:val="0"/>
          <w:numId w:val="58"/>
        </w:numPr>
      </w:pPr>
      <w:r>
        <w:tab/>
        <w:t>.size</w:t>
      </w:r>
      <w:r>
        <w:tab/>
        <w:t>do_while, .-do_while</w:t>
      </w:r>
    </w:p>
    <w:p w14:paraId="707CC318" w14:textId="77777777" w:rsidR="00665B61" w:rsidRDefault="00665B61">
      <w:pPr>
        <w:pStyle w:val="C0"/>
        <w:numPr>
          <w:ilvl w:val="0"/>
          <w:numId w:val="58"/>
        </w:numPr>
      </w:pPr>
      <w:r>
        <w:tab/>
        <w:t>.ident</w:t>
      </w:r>
      <w:r>
        <w:tab/>
        <w:t>"GCC: (GNU) 4.8.5 20150623 (Red Hat 4.8.5-11)"</w:t>
      </w:r>
    </w:p>
    <w:p w14:paraId="1EB6BFE9" w14:textId="7D5565BA" w:rsidR="00C748AF" w:rsidRDefault="00665B61">
      <w:pPr>
        <w:pStyle w:val="C0"/>
        <w:numPr>
          <w:ilvl w:val="0"/>
          <w:numId w:val="58"/>
        </w:numPr>
      </w:pPr>
      <w:r>
        <w:tab/>
        <w:t>.section</w:t>
      </w:r>
      <w:r>
        <w:tab/>
        <w:t>.note.GNU-stack,"",@progbits</w:t>
      </w:r>
    </w:p>
    <w:p w14:paraId="169CA110" w14:textId="77777777" w:rsidR="00AE5CCC" w:rsidRDefault="00AE5CCC" w:rsidP="007F2E3B">
      <w:pPr>
        <w:pStyle w:val="aa"/>
      </w:pPr>
    </w:p>
    <w:p w14:paraId="399080D0" w14:textId="6D5757B9" w:rsidR="007F2E3B" w:rsidRDefault="007F2E3B" w:rsidP="007F2E3B">
      <w:pPr>
        <w:pStyle w:val="aa"/>
      </w:pPr>
      <w:bookmarkStart w:id="126" w:name="_Ref51094722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22</w:t>
      </w:r>
      <w:r w:rsidR="001A2919">
        <w:fldChar w:fldCharType="end"/>
      </w:r>
      <w:bookmarkEnd w:id="126"/>
      <w:r>
        <w:t xml:space="preserve"> while</w:t>
      </w:r>
      <w:r>
        <w:rPr>
          <w:rFonts w:hint="eastAsia"/>
        </w:rPr>
        <w:t>语法结构</w:t>
      </w:r>
    </w:p>
    <w:p w14:paraId="7015A0D0" w14:textId="77777777" w:rsidR="007F2E3B" w:rsidRPr="007F2E3B" w:rsidRDefault="007F2E3B" w:rsidP="003257B6">
      <w:pPr>
        <w:pStyle w:val="C0"/>
        <w:numPr>
          <w:ilvl w:val="0"/>
          <w:numId w:val="59"/>
        </w:numPr>
      </w:pPr>
      <w:r w:rsidRPr="007F2E3B">
        <w:t>while (test-expr)</w:t>
      </w:r>
    </w:p>
    <w:p w14:paraId="60F552CF" w14:textId="69DEFA7B" w:rsidR="007F2E3B" w:rsidRDefault="007F2E3B" w:rsidP="00DA1287">
      <w:pPr>
        <w:pStyle w:val="C0"/>
        <w:numPr>
          <w:ilvl w:val="0"/>
          <w:numId w:val="59"/>
        </w:numPr>
      </w:pPr>
      <w:r w:rsidRPr="007F2E3B">
        <w:tab/>
        <w:t>body-statement</w:t>
      </w:r>
    </w:p>
    <w:p w14:paraId="355B991A" w14:textId="77777777" w:rsidR="00AE5CCC" w:rsidRDefault="00AE5CCC" w:rsidP="007F2E3B">
      <w:pPr>
        <w:pStyle w:val="aa"/>
      </w:pPr>
      <w:bookmarkStart w:id="127" w:name="_Ref510123568"/>
      <w:bookmarkStart w:id="128" w:name="_Ref510947181"/>
    </w:p>
    <w:p w14:paraId="296F4A3C" w14:textId="084AB703" w:rsidR="007F2E3B" w:rsidRDefault="007F2E3B" w:rsidP="007F2E3B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23</w:t>
      </w:r>
      <w:r w:rsidR="001A2919">
        <w:fldChar w:fldCharType="end"/>
      </w:r>
      <w:bookmarkEnd w:id="127"/>
      <w:bookmarkEnd w:id="128"/>
      <w:r>
        <w:t xml:space="preserve"> while</w:t>
      </w:r>
      <w:r>
        <w:rPr>
          <w:rFonts w:hint="eastAsia"/>
        </w:rPr>
        <w:t>等效的语法结构</w:t>
      </w:r>
    </w:p>
    <w:p w14:paraId="3EBF52C2" w14:textId="77777777" w:rsidR="007F2E3B" w:rsidRPr="007F2E3B" w:rsidRDefault="007F2E3B" w:rsidP="003257B6">
      <w:pPr>
        <w:pStyle w:val="C0"/>
        <w:numPr>
          <w:ilvl w:val="0"/>
          <w:numId w:val="60"/>
        </w:numPr>
      </w:pPr>
      <w:r w:rsidRPr="007F2E3B">
        <w:t>if (!test-expr)</w:t>
      </w:r>
    </w:p>
    <w:p w14:paraId="4CD6C4B4" w14:textId="77777777" w:rsidR="007F2E3B" w:rsidRPr="007F2E3B" w:rsidRDefault="007F2E3B" w:rsidP="00DA1287">
      <w:pPr>
        <w:pStyle w:val="C0"/>
        <w:numPr>
          <w:ilvl w:val="0"/>
          <w:numId w:val="60"/>
        </w:numPr>
      </w:pPr>
      <w:r w:rsidRPr="007F2E3B">
        <w:tab/>
      </w:r>
      <w:r w:rsidRPr="007F2E3B">
        <w:tab/>
        <w:t>goto done;</w:t>
      </w:r>
    </w:p>
    <w:p w14:paraId="6644FA44" w14:textId="77777777" w:rsidR="007F2E3B" w:rsidRPr="007F2E3B" w:rsidRDefault="007F2E3B" w:rsidP="00EB3071">
      <w:pPr>
        <w:pStyle w:val="C0"/>
        <w:numPr>
          <w:ilvl w:val="0"/>
          <w:numId w:val="60"/>
        </w:numPr>
      </w:pPr>
      <w:r w:rsidRPr="007F2E3B">
        <w:tab/>
        <w:t>do</w:t>
      </w:r>
    </w:p>
    <w:p w14:paraId="7F41EA7A" w14:textId="77777777" w:rsidR="007F2E3B" w:rsidRPr="007F2E3B" w:rsidRDefault="007F2E3B">
      <w:pPr>
        <w:pStyle w:val="C0"/>
        <w:numPr>
          <w:ilvl w:val="0"/>
          <w:numId w:val="60"/>
        </w:numPr>
      </w:pPr>
      <w:r w:rsidRPr="007F2E3B">
        <w:tab/>
      </w:r>
      <w:r w:rsidRPr="007F2E3B">
        <w:tab/>
        <w:t>body-statement</w:t>
      </w:r>
    </w:p>
    <w:p w14:paraId="1ECD3A1E" w14:textId="77777777" w:rsidR="007F2E3B" w:rsidRPr="007F2E3B" w:rsidRDefault="007F2E3B">
      <w:pPr>
        <w:pStyle w:val="C0"/>
        <w:numPr>
          <w:ilvl w:val="0"/>
          <w:numId w:val="60"/>
        </w:numPr>
      </w:pPr>
      <w:r w:rsidRPr="007F2E3B">
        <w:tab/>
        <w:t>while (test-expr);</w:t>
      </w:r>
    </w:p>
    <w:p w14:paraId="7CFAB175" w14:textId="776C10FC" w:rsidR="007F2E3B" w:rsidRDefault="007F2E3B">
      <w:pPr>
        <w:pStyle w:val="C0"/>
        <w:numPr>
          <w:ilvl w:val="0"/>
          <w:numId w:val="60"/>
        </w:numPr>
      </w:pPr>
      <w:r w:rsidRPr="007F2E3B">
        <w:t>done:</w:t>
      </w:r>
    </w:p>
    <w:p w14:paraId="21DB79EB" w14:textId="614265BB" w:rsidR="00AE5CCC" w:rsidRDefault="00AE5CCC" w:rsidP="007F2E3B"/>
    <w:p w14:paraId="07D48E82" w14:textId="4B45B14B" w:rsidR="007F2E3B" w:rsidRDefault="007F2E3B" w:rsidP="007F2E3B"/>
    <w:p w14:paraId="52A86ED5" w14:textId="469F9D69" w:rsidR="007F2E3B" w:rsidRDefault="007F2E3B" w:rsidP="007F2E3B">
      <w:pPr>
        <w:pStyle w:val="aa"/>
      </w:pPr>
      <w:bookmarkStart w:id="129" w:name="_Ref51012357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24</w:t>
      </w:r>
      <w:r w:rsidR="001A2919">
        <w:fldChar w:fldCharType="end"/>
      </w:r>
      <w:bookmarkEnd w:id="129"/>
      <w:r>
        <w:t xml:space="preserve"> while</w:t>
      </w:r>
      <w:r>
        <w:rPr>
          <w:rFonts w:hint="eastAsia"/>
        </w:rPr>
        <w:t>编译时可使用的模板</w:t>
      </w:r>
    </w:p>
    <w:p w14:paraId="3CE76B80" w14:textId="77777777" w:rsidR="007F2E3B" w:rsidRPr="007F2E3B" w:rsidRDefault="007F2E3B" w:rsidP="003257B6">
      <w:pPr>
        <w:pStyle w:val="C0"/>
        <w:numPr>
          <w:ilvl w:val="0"/>
          <w:numId w:val="61"/>
        </w:numPr>
      </w:pPr>
      <w:r w:rsidRPr="007F2E3B">
        <w:t>t = test-expr;</w:t>
      </w:r>
    </w:p>
    <w:p w14:paraId="1513EE9C" w14:textId="77777777" w:rsidR="007F2E3B" w:rsidRPr="007F2E3B" w:rsidRDefault="007F2E3B" w:rsidP="00DA1287">
      <w:pPr>
        <w:pStyle w:val="C0"/>
        <w:numPr>
          <w:ilvl w:val="0"/>
          <w:numId w:val="61"/>
        </w:numPr>
      </w:pPr>
      <w:r w:rsidRPr="007F2E3B">
        <w:tab/>
        <w:t>if (!t)</w:t>
      </w:r>
    </w:p>
    <w:p w14:paraId="38B599BC" w14:textId="77777777" w:rsidR="007F2E3B" w:rsidRPr="007F2E3B" w:rsidRDefault="007F2E3B" w:rsidP="00EB3071">
      <w:pPr>
        <w:pStyle w:val="C0"/>
        <w:numPr>
          <w:ilvl w:val="0"/>
          <w:numId w:val="61"/>
        </w:numPr>
      </w:pPr>
      <w:r w:rsidRPr="007F2E3B">
        <w:tab/>
      </w:r>
      <w:r w:rsidRPr="007F2E3B">
        <w:tab/>
        <w:t>goto done;</w:t>
      </w:r>
    </w:p>
    <w:p w14:paraId="29D78A94" w14:textId="77777777" w:rsidR="007F2E3B" w:rsidRPr="007F2E3B" w:rsidRDefault="007F2E3B">
      <w:pPr>
        <w:pStyle w:val="C0"/>
        <w:numPr>
          <w:ilvl w:val="0"/>
          <w:numId w:val="61"/>
        </w:numPr>
      </w:pPr>
      <w:r w:rsidRPr="007F2E3B">
        <w:t>loop:</w:t>
      </w:r>
    </w:p>
    <w:p w14:paraId="4CEC1BF8" w14:textId="77777777" w:rsidR="007F2E3B" w:rsidRPr="007F2E3B" w:rsidRDefault="007F2E3B">
      <w:pPr>
        <w:pStyle w:val="C0"/>
        <w:numPr>
          <w:ilvl w:val="0"/>
          <w:numId w:val="61"/>
        </w:numPr>
      </w:pPr>
      <w:r w:rsidRPr="007F2E3B">
        <w:tab/>
        <w:t>body-statement</w:t>
      </w:r>
    </w:p>
    <w:p w14:paraId="18F9C885" w14:textId="77777777" w:rsidR="007F2E3B" w:rsidRPr="007F2E3B" w:rsidRDefault="007F2E3B">
      <w:pPr>
        <w:pStyle w:val="C0"/>
        <w:numPr>
          <w:ilvl w:val="0"/>
          <w:numId w:val="61"/>
        </w:numPr>
      </w:pPr>
      <w:r w:rsidRPr="007F2E3B">
        <w:tab/>
        <w:t>t = test-expr;</w:t>
      </w:r>
    </w:p>
    <w:p w14:paraId="418E5E79" w14:textId="77777777" w:rsidR="007F2E3B" w:rsidRPr="007F2E3B" w:rsidRDefault="007F2E3B">
      <w:pPr>
        <w:pStyle w:val="C0"/>
        <w:numPr>
          <w:ilvl w:val="0"/>
          <w:numId w:val="61"/>
        </w:numPr>
      </w:pPr>
      <w:r w:rsidRPr="007F2E3B">
        <w:tab/>
        <w:t>if (t)</w:t>
      </w:r>
    </w:p>
    <w:p w14:paraId="0DCB1EBA" w14:textId="77777777" w:rsidR="007F2E3B" w:rsidRPr="007F2E3B" w:rsidRDefault="007F2E3B">
      <w:pPr>
        <w:pStyle w:val="C0"/>
        <w:numPr>
          <w:ilvl w:val="0"/>
          <w:numId w:val="61"/>
        </w:numPr>
      </w:pPr>
      <w:r w:rsidRPr="007F2E3B">
        <w:tab/>
      </w:r>
      <w:r w:rsidRPr="007F2E3B">
        <w:tab/>
        <w:t>goto loop;</w:t>
      </w:r>
    </w:p>
    <w:p w14:paraId="44668615" w14:textId="490D0701" w:rsidR="007F2E3B" w:rsidRDefault="007F2E3B">
      <w:pPr>
        <w:pStyle w:val="C0"/>
        <w:numPr>
          <w:ilvl w:val="0"/>
          <w:numId w:val="61"/>
        </w:numPr>
      </w:pPr>
      <w:r w:rsidRPr="007F2E3B">
        <w:t>done:</w:t>
      </w:r>
    </w:p>
    <w:p w14:paraId="1FAE6DE8" w14:textId="77777777" w:rsidR="00AE5CCC" w:rsidRDefault="00AE5CCC" w:rsidP="00F759C2">
      <w:pPr>
        <w:pStyle w:val="aa"/>
      </w:pPr>
      <w:bookmarkStart w:id="130" w:name="_Ref510166494"/>
    </w:p>
    <w:p w14:paraId="280B4AA2" w14:textId="26BC44F7" w:rsidR="00F759C2" w:rsidRDefault="00F759C2" w:rsidP="00F759C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25</w:t>
      </w:r>
      <w:r w:rsidR="001A2919">
        <w:fldChar w:fldCharType="end"/>
      </w:r>
      <w:bookmarkEnd w:id="130"/>
      <w:r>
        <w:rPr>
          <w:rFonts w:hint="eastAsia"/>
        </w:rPr>
        <w:t xml:space="preserve"> </w:t>
      </w:r>
      <w:r w:rsidRPr="00F759C2">
        <w:rPr>
          <w:rFonts w:hint="eastAsia"/>
        </w:rPr>
        <w:t>while</w:t>
      </w:r>
      <w:r w:rsidRPr="00F759C2">
        <w:rPr>
          <w:rFonts w:hint="eastAsia"/>
        </w:rPr>
        <w:t>编译时可使用的模板</w:t>
      </w:r>
      <w:r>
        <w:rPr>
          <w:rFonts w:hint="eastAsia"/>
        </w:rPr>
        <w:t>（跳转到中间）</w:t>
      </w:r>
    </w:p>
    <w:p w14:paraId="59FF7BF9" w14:textId="77777777" w:rsidR="00F759C2" w:rsidRPr="00F759C2" w:rsidRDefault="00F759C2" w:rsidP="003257B6">
      <w:pPr>
        <w:pStyle w:val="C0"/>
        <w:numPr>
          <w:ilvl w:val="0"/>
          <w:numId w:val="62"/>
        </w:numPr>
      </w:pPr>
      <w:r w:rsidRPr="003257B6">
        <w:rPr>
          <w:shd w:val="pct15" w:color="auto" w:fill="FFFFFF"/>
        </w:rPr>
        <w:t>goto test;</w:t>
      </w:r>
    </w:p>
    <w:p w14:paraId="3943F7DE" w14:textId="77777777" w:rsidR="00F759C2" w:rsidRPr="00F759C2" w:rsidRDefault="00F759C2" w:rsidP="00DA1287">
      <w:pPr>
        <w:pStyle w:val="C0"/>
        <w:numPr>
          <w:ilvl w:val="0"/>
          <w:numId w:val="62"/>
        </w:numPr>
      </w:pPr>
      <w:r w:rsidRPr="00F759C2">
        <w:t>loop:</w:t>
      </w:r>
    </w:p>
    <w:p w14:paraId="7F88D583" w14:textId="77777777" w:rsidR="00F759C2" w:rsidRPr="00F759C2" w:rsidRDefault="00F759C2" w:rsidP="00EB3071">
      <w:pPr>
        <w:pStyle w:val="C0"/>
        <w:numPr>
          <w:ilvl w:val="0"/>
          <w:numId w:val="62"/>
        </w:numPr>
      </w:pPr>
      <w:r w:rsidRPr="00F759C2">
        <w:tab/>
        <w:t>body-statement</w:t>
      </w:r>
    </w:p>
    <w:p w14:paraId="3F7408F0" w14:textId="77777777" w:rsidR="00F759C2" w:rsidRPr="00F759C2" w:rsidRDefault="00F759C2">
      <w:pPr>
        <w:pStyle w:val="C0"/>
        <w:numPr>
          <w:ilvl w:val="0"/>
          <w:numId w:val="62"/>
        </w:numPr>
      </w:pPr>
      <w:r w:rsidRPr="00F759C2">
        <w:t>test:</w:t>
      </w:r>
      <w:r w:rsidRPr="00F759C2">
        <w:tab/>
      </w:r>
    </w:p>
    <w:p w14:paraId="6187ACE3" w14:textId="77777777" w:rsidR="00F759C2" w:rsidRPr="00F759C2" w:rsidRDefault="00F759C2">
      <w:pPr>
        <w:pStyle w:val="C0"/>
        <w:numPr>
          <w:ilvl w:val="0"/>
          <w:numId w:val="62"/>
        </w:numPr>
      </w:pPr>
      <w:r w:rsidRPr="00F759C2">
        <w:tab/>
        <w:t>t=test-expr</w:t>
      </w:r>
    </w:p>
    <w:p w14:paraId="2C8720A3" w14:textId="77777777" w:rsidR="007043F7" w:rsidRDefault="00F759C2" w:rsidP="00F164FB">
      <w:pPr>
        <w:pStyle w:val="C0"/>
        <w:numPr>
          <w:ilvl w:val="0"/>
          <w:numId w:val="62"/>
        </w:numPr>
      </w:pPr>
      <w:r w:rsidRPr="00F759C2">
        <w:tab/>
        <w:t>if(t)</w:t>
      </w:r>
    </w:p>
    <w:p w14:paraId="383ADE7F" w14:textId="298348A8" w:rsidR="00F759C2" w:rsidRDefault="00F759C2" w:rsidP="00F164FB">
      <w:pPr>
        <w:pStyle w:val="C0"/>
        <w:numPr>
          <w:ilvl w:val="0"/>
          <w:numId w:val="62"/>
        </w:numPr>
      </w:pPr>
      <w:r w:rsidRPr="00F759C2">
        <w:tab/>
      </w:r>
      <w:r w:rsidRPr="00F759C2">
        <w:tab/>
        <w:t xml:space="preserve">goto </w:t>
      </w:r>
      <w:r w:rsidR="007043F7">
        <w:rPr>
          <w:rFonts w:hint="eastAsia"/>
        </w:rPr>
        <w:t>l</w:t>
      </w:r>
      <w:r w:rsidR="007043F7">
        <w:t>oop</w:t>
      </w:r>
      <w:r w:rsidRPr="00F759C2">
        <w:t>;</w:t>
      </w:r>
    </w:p>
    <w:p w14:paraId="669CCC63" w14:textId="77777777" w:rsidR="00AE5CCC" w:rsidRDefault="00AE5CCC" w:rsidP="002B3DE0">
      <w:pPr>
        <w:pStyle w:val="aa"/>
      </w:pPr>
      <w:bookmarkStart w:id="131" w:name="_Ref510166634"/>
    </w:p>
    <w:p w14:paraId="655B2070" w14:textId="19157100" w:rsidR="002B3DE0" w:rsidRDefault="002B3DE0" w:rsidP="002B3DE0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26</w:t>
      </w:r>
      <w:r w:rsidR="001A2919">
        <w:fldChar w:fldCharType="end"/>
      </w:r>
      <w:bookmarkEnd w:id="131"/>
      <w:r>
        <w:t xml:space="preserve"> while.c</w:t>
      </w:r>
    </w:p>
    <w:p w14:paraId="52EBA241" w14:textId="77777777" w:rsidR="002B3DE0" w:rsidRDefault="002B3DE0" w:rsidP="003257B6">
      <w:pPr>
        <w:pStyle w:val="C0"/>
        <w:numPr>
          <w:ilvl w:val="0"/>
          <w:numId w:val="63"/>
        </w:numPr>
      </w:pPr>
      <w:r>
        <w:t>long my_while(long n)</w:t>
      </w:r>
    </w:p>
    <w:p w14:paraId="34BC7161" w14:textId="77777777" w:rsidR="002B3DE0" w:rsidRDefault="002B3DE0" w:rsidP="00DA1287">
      <w:pPr>
        <w:pStyle w:val="C0"/>
        <w:numPr>
          <w:ilvl w:val="0"/>
          <w:numId w:val="63"/>
        </w:numPr>
      </w:pPr>
      <w:r>
        <w:t>{</w:t>
      </w:r>
    </w:p>
    <w:p w14:paraId="3C5660F1" w14:textId="77777777" w:rsidR="002B3DE0" w:rsidRDefault="002B3DE0" w:rsidP="00EB3071">
      <w:pPr>
        <w:pStyle w:val="C0"/>
        <w:numPr>
          <w:ilvl w:val="0"/>
          <w:numId w:val="63"/>
        </w:numPr>
      </w:pPr>
      <w:r>
        <w:tab/>
        <w:t>long a=1;</w:t>
      </w:r>
    </w:p>
    <w:p w14:paraId="58D1DB0F" w14:textId="7DA9F0E7" w:rsidR="002B3DE0" w:rsidRDefault="002B3DE0">
      <w:pPr>
        <w:pStyle w:val="C0"/>
        <w:numPr>
          <w:ilvl w:val="0"/>
          <w:numId w:val="63"/>
        </w:numPr>
      </w:pPr>
      <w:r>
        <w:tab/>
        <w:t>while (n&gt;</w:t>
      </w:r>
      <w:r w:rsidR="003B61A6">
        <w:rPr>
          <w:rFonts w:hint="eastAsia"/>
        </w:rPr>
        <w:t>1</w:t>
      </w:r>
      <w:r>
        <w:t>){</w:t>
      </w:r>
    </w:p>
    <w:p w14:paraId="05CDC2AB" w14:textId="77777777" w:rsidR="002B3DE0" w:rsidRDefault="002B3DE0">
      <w:pPr>
        <w:pStyle w:val="C0"/>
        <w:numPr>
          <w:ilvl w:val="0"/>
          <w:numId w:val="63"/>
        </w:numPr>
      </w:pPr>
      <w:r>
        <w:tab/>
      </w:r>
      <w:r>
        <w:tab/>
        <w:t>a+=n;</w:t>
      </w:r>
    </w:p>
    <w:p w14:paraId="41B1C308" w14:textId="77777777" w:rsidR="002B3DE0" w:rsidRDefault="002B3DE0">
      <w:pPr>
        <w:pStyle w:val="C0"/>
        <w:numPr>
          <w:ilvl w:val="0"/>
          <w:numId w:val="63"/>
        </w:numPr>
      </w:pPr>
      <w:r>
        <w:tab/>
      </w:r>
      <w:r>
        <w:tab/>
        <w:t>n=n-1;</w:t>
      </w:r>
    </w:p>
    <w:p w14:paraId="5B93EA7D" w14:textId="77777777" w:rsidR="002B3DE0" w:rsidRDefault="002B3DE0">
      <w:pPr>
        <w:pStyle w:val="C0"/>
        <w:numPr>
          <w:ilvl w:val="0"/>
          <w:numId w:val="63"/>
        </w:numPr>
      </w:pPr>
      <w:r>
        <w:tab/>
        <w:t>}</w:t>
      </w:r>
    </w:p>
    <w:p w14:paraId="54979C6B" w14:textId="77777777" w:rsidR="002B3DE0" w:rsidRDefault="002B3DE0">
      <w:pPr>
        <w:pStyle w:val="C0"/>
        <w:numPr>
          <w:ilvl w:val="0"/>
          <w:numId w:val="63"/>
        </w:numPr>
      </w:pPr>
      <w:r>
        <w:tab/>
        <w:t>return a;</w:t>
      </w:r>
    </w:p>
    <w:p w14:paraId="73F86750" w14:textId="57589AFF" w:rsidR="002B3DE0" w:rsidRDefault="002B3DE0">
      <w:pPr>
        <w:pStyle w:val="C0"/>
        <w:numPr>
          <w:ilvl w:val="0"/>
          <w:numId w:val="63"/>
        </w:numPr>
      </w:pPr>
      <w:r>
        <w:t>}</w:t>
      </w:r>
    </w:p>
    <w:p w14:paraId="314963ED" w14:textId="77777777" w:rsidR="00AE5CCC" w:rsidRDefault="00AE5CCC" w:rsidP="002B3DE0">
      <w:pPr>
        <w:pStyle w:val="aa"/>
      </w:pPr>
      <w:bookmarkStart w:id="132" w:name="_Ref510166953"/>
    </w:p>
    <w:p w14:paraId="490632FB" w14:textId="456AE7BF" w:rsidR="002B3DE0" w:rsidRDefault="002B3DE0" w:rsidP="002B3DE0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27</w:t>
      </w:r>
      <w:r w:rsidR="001A2919">
        <w:fldChar w:fldCharType="end"/>
      </w:r>
      <w:bookmarkEnd w:id="132"/>
      <w:r>
        <w:rPr>
          <w:rFonts w:hint="eastAsia"/>
        </w:rPr>
        <w:t xml:space="preserve"> </w:t>
      </w:r>
      <w:r>
        <w:t>while.s</w:t>
      </w:r>
    </w:p>
    <w:p w14:paraId="2CB18C77" w14:textId="77777777" w:rsidR="002B3DE0" w:rsidRDefault="002B3DE0" w:rsidP="003257B6">
      <w:pPr>
        <w:pStyle w:val="C0"/>
        <w:numPr>
          <w:ilvl w:val="0"/>
          <w:numId w:val="64"/>
        </w:numPr>
      </w:pPr>
      <w:r>
        <w:tab/>
        <w:t>.file</w:t>
      </w:r>
      <w:r>
        <w:tab/>
        <w:t>"while.c"</w:t>
      </w:r>
    </w:p>
    <w:p w14:paraId="32667C4F" w14:textId="77777777" w:rsidR="002B3DE0" w:rsidRDefault="002B3DE0" w:rsidP="00DA1287">
      <w:pPr>
        <w:pStyle w:val="C0"/>
        <w:numPr>
          <w:ilvl w:val="0"/>
          <w:numId w:val="64"/>
        </w:numPr>
      </w:pPr>
      <w:r>
        <w:tab/>
        <w:t>.text</w:t>
      </w:r>
    </w:p>
    <w:p w14:paraId="20BBBCB1" w14:textId="77777777" w:rsidR="002B3DE0" w:rsidRDefault="002B3DE0" w:rsidP="00EB3071">
      <w:pPr>
        <w:pStyle w:val="C0"/>
        <w:numPr>
          <w:ilvl w:val="0"/>
          <w:numId w:val="64"/>
        </w:numPr>
      </w:pPr>
      <w:r>
        <w:tab/>
        <w:t>.globl</w:t>
      </w:r>
      <w:r>
        <w:tab/>
        <w:t>my_while</w:t>
      </w:r>
    </w:p>
    <w:p w14:paraId="5D428B8B" w14:textId="7601A022" w:rsidR="002B3DE0" w:rsidRDefault="002B3DE0">
      <w:pPr>
        <w:pStyle w:val="C0"/>
        <w:numPr>
          <w:ilvl w:val="0"/>
          <w:numId w:val="64"/>
        </w:numPr>
      </w:pPr>
      <w:r>
        <w:tab/>
        <w:t>.type</w:t>
      </w:r>
      <w:r>
        <w:tab/>
        <w:t>my_while, @function</w:t>
      </w:r>
    </w:p>
    <w:p w14:paraId="5CF04B01" w14:textId="77777777" w:rsidR="002B3DE0" w:rsidRDefault="002B3DE0">
      <w:pPr>
        <w:pStyle w:val="C0"/>
        <w:numPr>
          <w:ilvl w:val="0"/>
          <w:numId w:val="64"/>
        </w:numPr>
      </w:pPr>
      <w:r>
        <w:t>my_while:</w:t>
      </w:r>
    </w:p>
    <w:p w14:paraId="097A5AB4" w14:textId="77777777" w:rsidR="002B3DE0" w:rsidRDefault="002B3DE0">
      <w:pPr>
        <w:pStyle w:val="C0"/>
        <w:numPr>
          <w:ilvl w:val="0"/>
          <w:numId w:val="64"/>
        </w:numPr>
      </w:pPr>
      <w:r>
        <w:t>.LFB0:</w:t>
      </w:r>
    </w:p>
    <w:p w14:paraId="35F6701A" w14:textId="77777777" w:rsidR="002B3DE0" w:rsidRDefault="002B3DE0">
      <w:pPr>
        <w:pStyle w:val="C0"/>
        <w:numPr>
          <w:ilvl w:val="0"/>
          <w:numId w:val="64"/>
        </w:numPr>
      </w:pPr>
      <w:r>
        <w:tab/>
        <w:t>.cfi_startproc</w:t>
      </w:r>
    </w:p>
    <w:p w14:paraId="4A375E93" w14:textId="77777777" w:rsidR="002B3DE0" w:rsidRDefault="002B3DE0">
      <w:pPr>
        <w:pStyle w:val="C0"/>
        <w:numPr>
          <w:ilvl w:val="0"/>
          <w:numId w:val="64"/>
        </w:numPr>
      </w:pPr>
      <w:r>
        <w:tab/>
        <w:t>movl</w:t>
      </w:r>
      <w:r>
        <w:tab/>
        <w:t>$1, %eax</w:t>
      </w:r>
    </w:p>
    <w:p w14:paraId="49341208" w14:textId="77777777" w:rsidR="002B3DE0" w:rsidRDefault="002B3DE0">
      <w:pPr>
        <w:pStyle w:val="C0"/>
        <w:numPr>
          <w:ilvl w:val="0"/>
          <w:numId w:val="64"/>
        </w:numPr>
      </w:pPr>
      <w:r>
        <w:tab/>
      </w:r>
      <w:r w:rsidRPr="003257B6">
        <w:rPr>
          <w:shd w:val="pct15" w:color="auto" w:fill="FFFFFF"/>
        </w:rPr>
        <w:t>jmp</w:t>
      </w:r>
      <w:r w:rsidRPr="003257B6">
        <w:rPr>
          <w:shd w:val="pct15" w:color="auto" w:fill="FFFFFF"/>
        </w:rPr>
        <w:tab/>
        <w:t>.L2</w:t>
      </w:r>
    </w:p>
    <w:p w14:paraId="6DA49492" w14:textId="77777777" w:rsidR="002B3DE0" w:rsidRPr="00E73498" w:rsidRDefault="002B3DE0">
      <w:pPr>
        <w:pStyle w:val="C0"/>
        <w:numPr>
          <w:ilvl w:val="0"/>
          <w:numId w:val="64"/>
        </w:numPr>
      </w:pPr>
      <w:r w:rsidRPr="003257B6">
        <w:rPr>
          <w:shd w:val="pct15" w:color="auto" w:fill="FFFFFF"/>
        </w:rPr>
        <w:t>.L3:</w:t>
      </w:r>
    </w:p>
    <w:p w14:paraId="5DE492CF" w14:textId="77777777" w:rsidR="002B3DE0" w:rsidRDefault="002B3DE0">
      <w:pPr>
        <w:pStyle w:val="C0"/>
        <w:numPr>
          <w:ilvl w:val="0"/>
          <w:numId w:val="64"/>
        </w:numPr>
      </w:pPr>
      <w:r>
        <w:tab/>
        <w:t>addq</w:t>
      </w:r>
      <w:r>
        <w:tab/>
        <w:t>%rdi, %rax</w:t>
      </w:r>
    </w:p>
    <w:p w14:paraId="24E0ED16" w14:textId="77777777" w:rsidR="002B3DE0" w:rsidRDefault="002B3DE0">
      <w:pPr>
        <w:pStyle w:val="C0"/>
        <w:numPr>
          <w:ilvl w:val="0"/>
          <w:numId w:val="64"/>
        </w:numPr>
      </w:pPr>
      <w:r>
        <w:tab/>
        <w:t>subq</w:t>
      </w:r>
      <w:r>
        <w:tab/>
        <w:t>$1, %rdi</w:t>
      </w:r>
    </w:p>
    <w:p w14:paraId="63F42F52" w14:textId="77777777" w:rsidR="002B3DE0" w:rsidRPr="00E73498" w:rsidRDefault="002B3DE0">
      <w:pPr>
        <w:pStyle w:val="C0"/>
        <w:numPr>
          <w:ilvl w:val="0"/>
          <w:numId w:val="64"/>
        </w:numPr>
      </w:pPr>
      <w:r w:rsidRPr="003257B6">
        <w:rPr>
          <w:shd w:val="pct15" w:color="auto" w:fill="FFFFFF"/>
        </w:rPr>
        <w:t>.L2:</w:t>
      </w:r>
    </w:p>
    <w:p w14:paraId="29C83DD3" w14:textId="77777777" w:rsidR="002B3DE0" w:rsidRDefault="002B3DE0">
      <w:pPr>
        <w:pStyle w:val="C0"/>
        <w:numPr>
          <w:ilvl w:val="0"/>
          <w:numId w:val="64"/>
        </w:numPr>
      </w:pPr>
      <w:r>
        <w:tab/>
        <w:t>cmpq</w:t>
      </w:r>
      <w:r>
        <w:tab/>
        <w:t>$1, %rdi</w:t>
      </w:r>
    </w:p>
    <w:p w14:paraId="01F883C0" w14:textId="77777777" w:rsidR="002B3DE0" w:rsidRDefault="002B3DE0">
      <w:pPr>
        <w:pStyle w:val="C0"/>
        <w:numPr>
          <w:ilvl w:val="0"/>
          <w:numId w:val="64"/>
        </w:numPr>
      </w:pPr>
      <w:r>
        <w:tab/>
      </w:r>
      <w:r w:rsidRPr="0000042A">
        <w:t>jg</w:t>
      </w:r>
      <w:r w:rsidRPr="0000042A">
        <w:tab/>
        <w:t>.L3</w:t>
      </w:r>
    </w:p>
    <w:p w14:paraId="35E303CA" w14:textId="77777777" w:rsidR="002B3DE0" w:rsidRDefault="002B3DE0">
      <w:pPr>
        <w:pStyle w:val="C0"/>
        <w:numPr>
          <w:ilvl w:val="0"/>
          <w:numId w:val="64"/>
        </w:numPr>
      </w:pPr>
      <w:r>
        <w:tab/>
        <w:t>rep ret</w:t>
      </w:r>
    </w:p>
    <w:p w14:paraId="61152836" w14:textId="77777777" w:rsidR="002B3DE0" w:rsidRDefault="002B3DE0">
      <w:pPr>
        <w:pStyle w:val="C0"/>
        <w:numPr>
          <w:ilvl w:val="0"/>
          <w:numId w:val="64"/>
        </w:numPr>
      </w:pPr>
      <w:r>
        <w:tab/>
        <w:t>.cfi_endproc</w:t>
      </w:r>
    </w:p>
    <w:p w14:paraId="03B48992" w14:textId="77777777" w:rsidR="002B3DE0" w:rsidRDefault="002B3DE0">
      <w:pPr>
        <w:pStyle w:val="C0"/>
        <w:numPr>
          <w:ilvl w:val="0"/>
          <w:numId w:val="64"/>
        </w:numPr>
      </w:pPr>
      <w:r>
        <w:t>.LFE0:</w:t>
      </w:r>
    </w:p>
    <w:p w14:paraId="400E535F" w14:textId="77777777" w:rsidR="002B3DE0" w:rsidRDefault="002B3DE0">
      <w:pPr>
        <w:pStyle w:val="C0"/>
        <w:numPr>
          <w:ilvl w:val="0"/>
          <w:numId w:val="64"/>
        </w:numPr>
      </w:pPr>
      <w:r>
        <w:tab/>
        <w:t>.size</w:t>
      </w:r>
      <w:r>
        <w:tab/>
        <w:t>my_while, .-my_while</w:t>
      </w:r>
    </w:p>
    <w:p w14:paraId="00A1393C" w14:textId="77777777" w:rsidR="002B3DE0" w:rsidRDefault="002B3DE0">
      <w:pPr>
        <w:pStyle w:val="C0"/>
        <w:numPr>
          <w:ilvl w:val="0"/>
          <w:numId w:val="64"/>
        </w:numPr>
      </w:pPr>
      <w:r>
        <w:tab/>
        <w:t>.ident</w:t>
      </w:r>
      <w:r>
        <w:tab/>
        <w:t>"GCC: (GNU) 4.8.5 20150623 (Red Hat 4.8.5-11)"</w:t>
      </w:r>
    </w:p>
    <w:p w14:paraId="0DDEABE4" w14:textId="441D5E7B" w:rsidR="002B3DE0" w:rsidRDefault="002B3DE0">
      <w:pPr>
        <w:pStyle w:val="C0"/>
        <w:numPr>
          <w:ilvl w:val="0"/>
          <w:numId w:val="64"/>
        </w:numPr>
      </w:pPr>
      <w:r>
        <w:tab/>
        <w:t>.section</w:t>
      </w:r>
      <w:r>
        <w:tab/>
        <w:t>.note.GNU-stack,"",@progbits</w:t>
      </w:r>
    </w:p>
    <w:p w14:paraId="2058D2F6" w14:textId="77777777" w:rsidR="00AE5CCC" w:rsidRDefault="00AE5CCC" w:rsidP="00510B05">
      <w:pPr>
        <w:pStyle w:val="aa"/>
      </w:pPr>
      <w:bookmarkStart w:id="133" w:name="_Ref1814907"/>
    </w:p>
    <w:p w14:paraId="36530F6D" w14:textId="27C0891D" w:rsidR="00510B05" w:rsidRDefault="00510B05" w:rsidP="00510B05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28</w:t>
      </w:r>
      <w:r w:rsidR="001A2919">
        <w:fldChar w:fldCharType="end"/>
      </w:r>
      <w:bookmarkEnd w:id="133"/>
      <w:r>
        <w:t xml:space="preserve"> for</w:t>
      </w:r>
      <w:r>
        <w:rPr>
          <w:rFonts w:hint="eastAsia"/>
        </w:rPr>
        <w:t>语法结构</w:t>
      </w:r>
    </w:p>
    <w:p w14:paraId="29CD8A9B" w14:textId="77777777" w:rsidR="00510B05" w:rsidRPr="00510B05" w:rsidRDefault="00510B05" w:rsidP="003257B6">
      <w:pPr>
        <w:pStyle w:val="C0"/>
        <w:numPr>
          <w:ilvl w:val="0"/>
          <w:numId w:val="65"/>
        </w:numPr>
      </w:pPr>
      <w:r w:rsidRPr="00510B05">
        <w:t>for (init-expr; test-expr; update-expr)</w:t>
      </w:r>
    </w:p>
    <w:p w14:paraId="40522E74" w14:textId="4D4B2823" w:rsidR="00510B05" w:rsidRDefault="00510B05" w:rsidP="00DA1287">
      <w:pPr>
        <w:pStyle w:val="C0"/>
        <w:numPr>
          <w:ilvl w:val="0"/>
          <w:numId w:val="65"/>
        </w:numPr>
      </w:pPr>
      <w:r w:rsidRPr="00510B05">
        <w:tab/>
        <w:t>body-statement</w:t>
      </w:r>
    </w:p>
    <w:p w14:paraId="51B8F36F" w14:textId="77777777" w:rsidR="00AE5CCC" w:rsidRDefault="00AE5CCC" w:rsidP="00510B05">
      <w:pPr>
        <w:pStyle w:val="aa"/>
      </w:pPr>
      <w:bookmarkStart w:id="134" w:name="_Ref510186750"/>
    </w:p>
    <w:p w14:paraId="2A5EB48F" w14:textId="0F3079AF" w:rsidR="00510B05" w:rsidRDefault="00510B05" w:rsidP="00510B05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29</w:t>
      </w:r>
      <w:r w:rsidR="001A2919">
        <w:fldChar w:fldCharType="end"/>
      </w:r>
      <w:bookmarkEnd w:id="134"/>
      <w:r>
        <w:t xml:space="preserve"> for</w:t>
      </w:r>
      <w:r>
        <w:rPr>
          <w:rFonts w:hint="eastAsia"/>
        </w:rPr>
        <w:t>语法结构用</w:t>
      </w:r>
      <w:r>
        <w:rPr>
          <w:rFonts w:hint="eastAsia"/>
        </w:rPr>
        <w:t>while</w:t>
      </w:r>
      <w:r>
        <w:rPr>
          <w:rFonts w:hint="eastAsia"/>
        </w:rPr>
        <w:t>表述</w:t>
      </w:r>
    </w:p>
    <w:p w14:paraId="5C9E19FF" w14:textId="77777777" w:rsidR="00510B05" w:rsidRPr="00510B05" w:rsidRDefault="00510B05" w:rsidP="003257B6">
      <w:pPr>
        <w:pStyle w:val="C0"/>
        <w:numPr>
          <w:ilvl w:val="0"/>
          <w:numId w:val="66"/>
        </w:numPr>
      </w:pPr>
      <w:r w:rsidRPr="00510B05">
        <w:t>init-expr;</w:t>
      </w:r>
    </w:p>
    <w:p w14:paraId="38582C98" w14:textId="77777777" w:rsidR="00510B05" w:rsidRPr="00510B05" w:rsidRDefault="00510B05" w:rsidP="00DA1287">
      <w:pPr>
        <w:pStyle w:val="C0"/>
        <w:numPr>
          <w:ilvl w:val="0"/>
          <w:numId w:val="66"/>
        </w:numPr>
      </w:pPr>
      <w:r w:rsidRPr="00510B05">
        <w:t>while (test-expr) {</w:t>
      </w:r>
    </w:p>
    <w:p w14:paraId="29B39EB5" w14:textId="77777777" w:rsidR="00510B05" w:rsidRPr="00510B05" w:rsidRDefault="00510B05" w:rsidP="00EB3071">
      <w:pPr>
        <w:pStyle w:val="C0"/>
        <w:numPr>
          <w:ilvl w:val="0"/>
          <w:numId w:val="66"/>
        </w:numPr>
      </w:pPr>
      <w:r w:rsidRPr="00510B05">
        <w:tab/>
        <w:t>body-statement</w:t>
      </w:r>
    </w:p>
    <w:p w14:paraId="6ADC5746" w14:textId="77777777" w:rsidR="00510B05" w:rsidRPr="00510B05" w:rsidRDefault="00510B05">
      <w:pPr>
        <w:pStyle w:val="C0"/>
        <w:numPr>
          <w:ilvl w:val="0"/>
          <w:numId w:val="66"/>
        </w:numPr>
      </w:pPr>
      <w:r w:rsidRPr="00510B05">
        <w:tab/>
        <w:t>update-expr;</w:t>
      </w:r>
    </w:p>
    <w:p w14:paraId="220D0A3F" w14:textId="77777777" w:rsidR="00510B05" w:rsidRPr="00510B05" w:rsidRDefault="00510B05">
      <w:pPr>
        <w:pStyle w:val="C0"/>
        <w:numPr>
          <w:ilvl w:val="0"/>
          <w:numId w:val="66"/>
        </w:numPr>
      </w:pPr>
      <w:r w:rsidRPr="00510B05">
        <w:t>}</w:t>
      </w:r>
    </w:p>
    <w:p w14:paraId="22BB001F" w14:textId="77777777" w:rsidR="00AE5CCC" w:rsidRDefault="00AE5CCC" w:rsidP="00510B05">
      <w:pPr>
        <w:pStyle w:val="aa"/>
      </w:pPr>
      <w:bookmarkStart w:id="135" w:name="_Ref510186684"/>
    </w:p>
    <w:p w14:paraId="3DF7164C" w14:textId="55C5DCF8" w:rsidR="00510B05" w:rsidRDefault="00510B05" w:rsidP="00510B05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30</w:t>
      </w:r>
      <w:r w:rsidR="001A2919">
        <w:fldChar w:fldCharType="end"/>
      </w:r>
      <w:bookmarkEnd w:id="135"/>
      <w:r>
        <w:t xml:space="preserve"> for</w:t>
      </w:r>
      <w:r>
        <w:rPr>
          <w:rFonts w:hint="eastAsia"/>
        </w:rPr>
        <w:t>编译所用的模板</w:t>
      </w:r>
    </w:p>
    <w:p w14:paraId="20849344" w14:textId="03A35CB5" w:rsidR="00510B05" w:rsidRDefault="00510B05" w:rsidP="003257B6">
      <w:pPr>
        <w:pStyle w:val="C0"/>
        <w:numPr>
          <w:ilvl w:val="0"/>
          <w:numId w:val="67"/>
        </w:numPr>
      </w:pPr>
      <w:r>
        <w:t xml:space="preserve">    </w:t>
      </w:r>
      <w:r w:rsidRPr="00510B05">
        <w:t>init-expr;</w:t>
      </w:r>
    </w:p>
    <w:p w14:paraId="35770F9B" w14:textId="2D282B60" w:rsidR="00510B05" w:rsidRDefault="00510B05" w:rsidP="00DA1287">
      <w:pPr>
        <w:pStyle w:val="C0"/>
        <w:numPr>
          <w:ilvl w:val="0"/>
          <w:numId w:val="67"/>
        </w:numPr>
      </w:pPr>
      <w:r>
        <w:t xml:space="preserve">    goto test;</w:t>
      </w:r>
    </w:p>
    <w:p w14:paraId="339E86A0" w14:textId="2E40DB82" w:rsidR="00510B05" w:rsidRDefault="00510B05" w:rsidP="00EB3071">
      <w:pPr>
        <w:pStyle w:val="C0"/>
        <w:numPr>
          <w:ilvl w:val="0"/>
          <w:numId w:val="67"/>
        </w:numPr>
      </w:pPr>
      <w:r>
        <w:t>loop:</w:t>
      </w:r>
    </w:p>
    <w:p w14:paraId="639F6F61" w14:textId="7914CE60" w:rsidR="00510B05" w:rsidRDefault="00510B05">
      <w:pPr>
        <w:pStyle w:val="C0"/>
        <w:numPr>
          <w:ilvl w:val="0"/>
          <w:numId w:val="67"/>
        </w:numPr>
      </w:pPr>
      <w:r>
        <w:t xml:space="preserve">    body-statement</w:t>
      </w:r>
    </w:p>
    <w:p w14:paraId="7E6F797C" w14:textId="2E3E242C" w:rsidR="00510B05" w:rsidRPr="00510B05" w:rsidRDefault="00510B05">
      <w:pPr>
        <w:pStyle w:val="C0"/>
        <w:numPr>
          <w:ilvl w:val="0"/>
          <w:numId w:val="67"/>
        </w:numPr>
      </w:pPr>
      <w:r>
        <w:t xml:space="preserve">    </w:t>
      </w:r>
      <w:r w:rsidRPr="00510B05">
        <w:t>update-expr;</w:t>
      </w:r>
    </w:p>
    <w:p w14:paraId="7680D279" w14:textId="579A4DC8" w:rsidR="00510B05" w:rsidRDefault="00510B05">
      <w:pPr>
        <w:pStyle w:val="C0"/>
        <w:numPr>
          <w:ilvl w:val="0"/>
          <w:numId w:val="67"/>
        </w:numPr>
      </w:pPr>
      <w:r>
        <w:t>test:</w:t>
      </w:r>
      <w:r>
        <w:tab/>
      </w:r>
    </w:p>
    <w:p w14:paraId="47175DEC" w14:textId="20FE8A06" w:rsidR="00510B05" w:rsidRDefault="00510B05">
      <w:pPr>
        <w:pStyle w:val="C0"/>
        <w:numPr>
          <w:ilvl w:val="0"/>
          <w:numId w:val="67"/>
        </w:numPr>
      </w:pPr>
      <w:r>
        <w:t xml:space="preserve">    t=test-expr</w:t>
      </w:r>
    </w:p>
    <w:p w14:paraId="667B0B36" w14:textId="6001BA15" w:rsidR="00510B05" w:rsidRDefault="00510B05">
      <w:pPr>
        <w:pStyle w:val="C0"/>
        <w:numPr>
          <w:ilvl w:val="0"/>
          <w:numId w:val="67"/>
        </w:numPr>
      </w:pPr>
      <w:r>
        <w:t xml:space="preserve">    if(t)</w:t>
      </w:r>
    </w:p>
    <w:p w14:paraId="7816E392" w14:textId="70AC3D39" w:rsidR="00510B05" w:rsidRDefault="007043F7">
      <w:pPr>
        <w:pStyle w:val="C0"/>
        <w:numPr>
          <w:ilvl w:val="0"/>
          <w:numId w:val="67"/>
        </w:numPr>
      </w:pPr>
      <w:r>
        <w:t xml:space="preserve">          </w:t>
      </w:r>
      <w:r w:rsidR="00510B05">
        <w:t xml:space="preserve">goto </w:t>
      </w:r>
      <w:r>
        <w:t>loop</w:t>
      </w:r>
      <w:r w:rsidR="00510B05">
        <w:t>;</w:t>
      </w:r>
    </w:p>
    <w:p w14:paraId="1B06C18B" w14:textId="77777777" w:rsidR="00AE5CCC" w:rsidRDefault="00AE5CCC" w:rsidP="00C26432">
      <w:pPr>
        <w:pStyle w:val="aa"/>
      </w:pPr>
      <w:bookmarkStart w:id="136" w:name="_Ref510186929"/>
    </w:p>
    <w:p w14:paraId="1A408105" w14:textId="04B125E0" w:rsidR="00C26432" w:rsidRDefault="00C26432" w:rsidP="00C2643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31</w:t>
      </w:r>
      <w:r w:rsidR="001A2919">
        <w:fldChar w:fldCharType="end"/>
      </w:r>
      <w:bookmarkEnd w:id="136"/>
      <w:r>
        <w:t xml:space="preserve"> for</w:t>
      </w:r>
      <w:r>
        <w:rPr>
          <w:rFonts w:hint="eastAsia"/>
        </w:rPr>
        <w:t>.c</w:t>
      </w:r>
    </w:p>
    <w:p w14:paraId="5401E7E6" w14:textId="77777777" w:rsidR="00C26432" w:rsidRDefault="00C26432" w:rsidP="003257B6">
      <w:pPr>
        <w:pStyle w:val="C0"/>
        <w:numPr>
          <w:ilvl w:val="0"/>
          <w:numId w:val="68"/>
        </w:numPr>
      </w:pPr>
      <w:r>
        <w:t>long my_for(long n)</w:t>
      </w:r>
    </w:p>
    <w:p w14:paraId="682A51F9" w14:textId="77777777" w:rsidR="00C26432" w:rsidRDefault="00C26432" w:rsidP="00DA1287">
      <w:pPr>
        <w:pStyle w:val="C0"/>
        <w:numPr>
          <w:ilvl w:val="0"/>
          <w:numId w:val="68"/>
        </w:numPr>
      </w:pPr>
      <w:r>
        <w:t>{</w:t>
      </w:r>
    </w:p>
    <w:p w14:paraId="3A979B1E" w14:textId="77777777" w:rsidR="00C26432" w:rsidRDefault="00C26432" w:rsidP="00EB3071">
      <w:pPr>
        <w:pStyle w:val="C0"/>
        <w:numPr>
          <w:ilvl w:val="0"/>
          <w:numId w:val="68"/>
        </w:numPr>
      </w:pPr>
      <w:r>
        <w:tab/>
        <w:t>long i=10;</w:t>
      </w:r>
    </w:p>
    <w:p w14:paraId="6526A9AF" w14:textId="77777777" w:rsidR="00C26432" w:rsidRDefault="00C26432">
      <w:pPr>
        <w:pStyle w:val="C0"/>
        <w:numPr>
          <w:ilvl w:val="0"/>
          <w:numId w:val="68"/>
        </w:numPr>
      </w:pPr>
      <w:r>
        <w:tab/>
        <w:t>long result=1;</w:t>
      </w:r>
    </w:p>
    <w:p w14:paraId="17488BF9" w14:textId="77777777" w:rsidR="00C26432" w:rsidRDefault="00C26432">
      <w:pPr>
        <w:pStyle w:val="C0"/>
        <w:numPr>
          <w:ilvl w:val="0"/>
          <w:numId w:val="68"/>
        </w:numPr>
      </w:pPr>
      <w:r>
        <w:tab/>
        <w:t>for(i=2;i&lt;=n;i++)</w:t>
      </w:r>
    </w:p>
    <w:p w14:paraId="552E8A6D" w14:textId="77777777" w:rsidR="00C26432" w:rsidRDefault="00C26432">
      <w:pPr>
        <w:pStyle w:val="C0"/>
        <w:numPr>
          <w:ilvl w:val="0"/>
          <w:numId w:val="68"/>
        </w:numPr>
      </w:pPr>
      <w:r>
        <w:tab/>
      </w:r>
      <w:r>
        <w:tab/>
        <w:t>result*=i;</w:t>
      </w:r>
    </w:p>
    <w:p w14:paraId="75814F8F" w14:textId="77777777" w:rsidR="00C26432" w:rsidRDefault="00C26432">
      <w:pPr>
        <w:pStyle w:val="C0"/>
        <w:numPr>
          <w:ilvl w:val="0"/>
          <w:numId w:val="68"/>
        </w:numPr>
      </w:pPr>
      <w:r>
        <w:tab/>
        <w:t>return result;</w:t>
      </w:r>
    </w:p>
    <w:p w14:paraId="7CB7ACBC" w14:textId="7CD62A97" w:rsidR="00C26432" w:rsidRDefault="00C26432">
      <w:pPr>
        <w:pStyle w:val="C0"/>
        <w:numPr>
          <w:ilvl w:val="0"/>
          <w:numId w:val="68"/>
        </w:numPr>
      </w:pPr>
      <w:r>
        <w:t>}</w:t>
      </w:r>
    </w:p>
    <w:p w14:paraId="15CED581" w14:textId="77777777" w:rsidR="00AE5CCC" w:rsidRDefault="00AE5CCC" w:rsidP="00C26432">
      <w:pPr>
        <w:pStyle w:val="aa"/>
      </w:pPr>
      <w:bookmarkStart w:id="137" w:name="_Ref510186917"/>
    </w:p>
    <w:p w14:paraId="2DAAE2A3" w14:textId="6DB3624B" w:rsidR="00C26432" w:rsidRDefault="00C26432" w:rsidP="00C2643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32</w:t>
      </w:r>
      <w:r w:rsidR="001A2919">
        <w:fldChar w:fldCharType="end"/>
      </w:r>
      <w:bookmarkEnd w:id="137"/>
      <w:r>
        <w:t xml:space="preserve"> for</w:t>
      </w:r>
      <w:r>
        <w:rPr>
          <w:rFonts w:hint="eastAsia"/>
        </w:rPr>
        <w:t>.</w:t>
      </w:r>
      <w:r>
        <w:t>s</w:t>
      </w:r>
    </w:p>
    <w:p w14:paraId="167061D2" w14:textId="77777777" w:rsidR="00C26432" w:rsidRDefault="00C26432" w:rsidP="003257B6">
      <w:pPr>
        <w:pStyle w:val="C0"/>
        <w:numPr>
          <w:ilvl w:val="0"/>
          <w:numId w:val="69"/>
        </w:numPr>
      </w:pPr>
      <w:r>
        <w:tab/>
        <w:t>.file</w:t>
      </w:r>
      <w:r>
        <w:tab/>
        <w:t>"for.c"</w:t>
      </w:r>
    </w:p>
    <w:p w14:paraId="70657D98" w14:textId="77777777" w:rsidR="00C26432" w:rsidRDefault="00C26432" w:rsidP="00DA1287">
      <w:pPr>
        <w:pStyle w:val="C0"/>
        <w:numPr>
          <w:ilvl w:val="0"/>
          <w:numId w:val="69"/>
        </w:numPr>
      </w:pPr>
      <w:r>
        <w:tab/>
        <w:t>.text</w:t>
      </w:r>
    </w:p>
    <w:p w14:paraId="009014ED" w14:textId="77777777" w:rsidR="00C26432" w:rsidRDefault="00C26432" w:rsidP="00EB3071">
      <w:pPr>
        <w:pStyle w:val="C0"/>
        <w:numPr>
          <w:ilvl w:val="0"/>
          <w:numId w:val="69"/>
        </w:numPr>
      </w:pPr>
      <w:r>
        <w:tab/>
        <w:t>.globl</w:t>
      </w:r>
      <w:r>
        <w:tab/>
        <w:t>my_for</w:t>
      </w:r>
    </w:p>
    <w:p w14:paraId="327F805F" w14:textId="77777777" w:rsidR="00C26432" w:rsidRDefault="00C26432">
      <w:pPr>
        <w:pStyle w:val="C0"/>
        <w:numPr>
          <w:ilvl w:val="0"/>
          <w:numId w:val="69"/>
        </w:numPr>
      </w:pPr>
      <w:r>
        <w:tab/>
        <w:t>.type</w:t>
      </w:r>
      <w:r>
        <w:tab/>
        <w:t>my_for, @function</w:t>
      </w:r>
    </w:p>
    <w:p w14:paraId="606C7FCC" w14:textId="77777777" w:rsidR="00C26432" w:rsidRDefault="00C26432">
      <w:pPr>
        <w:pStyle w:val="C0"/>
        <w:numPr>
          <w:ilvl w:val="0"/>
          <w:numId w:val="69"/>
        </w:numPr>
      </w:pPr>
      <w:r>
        <w:t>my_for:</w:t>
      </w:r>
    </w:p>
    <w:p w14:paraId="3D6F9ECC" w14:textId="77777777" w:rsidR="00C26432" w:rsidRDefault="00C26432">
      <w:pPr>
        <w:pStyle w:val="C0"/>
        <w:numPr>
          <w:ilvl w:val="0"/>
          <w:numId w:val="69"/>
        </w:numPr>
      </w:pPr>
      <w:r>
        <w:t>.LFB0:</w:t>
      </w:r>
    </w:p>
    <w:p w14:paraId="7E2BC6A1" w14:textId="77777777" w:rsidR="00C26432" w:rsidRDefault="00C26432">
      <w:pPr>
        <w:pStyle w:val="C0"/>
        <w:numPr>
          <w:ilvl w:val="0"/>
          <w:numId w:val="69"/>
        </w:numPr>
      </w:pPr>
      <w:r>
        <w:tab/>
        <w:t>.cfi_startproc</w:t>
      </w:r>
    </w:p>
    <w:p w14:paraId="70701C7A" w14:textId="77777777" w:rsidR="00C26432" w:rsidRDefault="00C26432">
      <w:pPr>
        <w:pStyle w:val="C0"/>
        <w:numPr>
          <w:ilvl w:val="0"/>
          <w:numId w:val="69"/>
        </w:numPr>
      </w:pPr>
      <w:r>
        <w:tab/>
        <w:t>movl</w:t>
      </w:r>
      <w:r>
        <w:tab/>
        <w:t>$1, %eax</w:t>
      </w:r>
    </w:p>
    <w:p w14:paraId="18015641" w14:textId="77777777" w:rsidR="00C26432" w:rsidRDefault="00C26432">
      <w:pPr>
        <w:pStyle w:val="C0"/>
        <w:numPr>
          <w:ilvl w:val="0"/>
          <w:numId w:val="69"/>
        </w:numPr>
      </w:pPr>
      <w:r>
        <w:tab/>
        <w:t>movl</w:t>
      </w:r>
      <w:r>
        <w:tab/>
        <w:t>$2, %edx</w:t>
      </w:r>
    </w:p>
    <w:p w14:paraId="0656BEAE" w14:textId="77777777" w:rsidR="00C26432" w:rsidRDefault="00C26432">
      <w:pPr>
        <w:pStyle w:val="C0"/>
        <w:numPr>
          <w:ilvl w:val="0"/>
          <w:numId w:val="69"/>
        </w:numPr>
      </w:pPr>
      <w:r>
        <w:tab/>
      </w:r>
      <w:r w:rsidRPr="003257B6">
        <w:rPr>
          <w:shd w:val="pct15" w:color="auto" w:fill="FFFFFF"/>
        </w:rPr>
        <w:t>jmp</w:t>
      </w:r>
      <w:r w:rsidRPr="003257B6">
        <w:rPr>
          <w:shd w:val="pct15" w:color="auto" w:fill="FFFFFF"/>
        </w:rPr>
        <w:tab/>
        <w:t>.L2</w:t>
      </w:r>
    </w:p>
    <w:p w14:paraId="48DDBC21" w14:textId="77777777" w:rsidR="00C26432" w:rsidRPr="00E73498" w:rsidRDefault="00C26432">
      <w:pPr>
        <w:pStyle w:val="C0"/>
        <w:numPr>
          <w:ilvl w:val="0"/>
          <w:numId w:val="69"/>
        </w:numPr>
      </w:pPr>
      <w:r w:rsidRPr="003257B6">
        <w:rPr>
          <w:highlight w:val="lightGray"/>
        </w:rPr>
        <w:t>.L3:</w:t>
      </w:r>
    </w:p>
    <w:p w14:paraId="7D870A30" w14:textId="77777777" w:rsidR="00C26432" w:rsidRDefault="00C26432">
      <w:pPr>
        <w:pStyle w:val="C0"/>
        <w:numPr>
          <w:ilvl w:val="0"/>
          <w:numId w:val="69"/>
        </w:numPr>
      </w:pPr>
      <w:r>
        <w:tab/>
        <w:t>imulq</w:t>
      </w:r>
      <w:r>
        <w:tab/>
        <w:t>%rdx, %rax</w:t>
      </w:r>
    </w:p>
    <w:p w14:paraId="409EC93A" w14:textId="77777777" w:rsidR="00C26432" w:rsidRDefault="00C26432">
      <w:pPr>
        <w:pStyle w:val="C0"/>
        <w:numPr>
          <w:ilvl w:val="0"/>
          <w:numId w:val="69"/>
        </w:numPr>
      </w:pPr>
      <w:r>
        <w:tab/>
        <w:t>addq</w:t>
      </w:r>
      <w:r>
        <w:tab/>
        <w:t>$1, %rdx</w:t>
      </w:r>
    </w:p>
    <w:p w14:paraId="269A7E3A" w14:textId="77777777" w:rsidR="00C26432" w:rsidRPr="00E73498" w:rsidRDefault="00C26432">
      <w:pPr>
        <w:pStyle w:val="C0"/>
        <w:numPr>
          <w:ilvl w:val="0"/>
          <w:numId w:val="69"/>
        </w:numPr>
      </w:pPr>
      <w:r w:rsidRPr="003257B6">
        <w:rPr>
          <w:highlight w:val="lightGray"/>
        </w:rPr>
        <w:t>.L2:</w:t>
      </w:r>
    </w:p>
    <w:p w14:paraId="0FE94DD7" w14:textId="77777777" w:rsidR="00C26432" w:rsidRDefault="00C26432">
      <w:pPr>
        <w:pStyle w:val="C0"/>
        <w:numPr>
          <w:ilvl w:val="0"/>
          <w:numId w:val="69"/>
        </w:numPr>
      </w:pPr>
      <w:r>
        <w:tab/>
        <w:t>cmpq</w:t>
      </w:r>
      <w:r>
        <w:tab/>
        <w:t>%rdi, %rdx</w:t>
      </w:r>
    </w:p>
    <w:p w14:paraId="045BF19F" w14:textId="77777777" w:rsidR="00C26432" w:rsidRDefault="00C26432">
      <w:pPr>
        <w:pStyle w:val="C0"/>
        <w:numPr>
          <w:ilvl w:val="0"/>
          <w:numId w:val="69"/>
        </w:numPr>
      </w:pPr>
      <w:r>
        <w:tab/>
      </w:r>
      <w:r w:rsidRPr="003257B6">
        <w:rPr>
          <w:highlight w:val="lightGray"/>
        </w:rPr>
        <w:t>jle</w:t>
      </w:r>
      <w:r w:rsidRPr="003257B6">
        <w:rPr>
          <w:highlight w:val="lightGray"/>
        </w:rPr>
        <w:tab/>
        <w:t>.L3</w:t>
      </w:r>
    </w:p>
    <w:p w14:paraId="5651234C" w14:textId="77777777" w:rsidR="00C26432" w:rsidRDefault="00C26432">
      <w:pPr>
        <w:pStyle w:val="C0"/>
        <w:numPr>
          <w:ilvl w:val="0"/>
          <w:numId w:val="69"/>
        </w:numPr>
      </w:pPr>
      <w:r>
        <w:tab/>
        <w:t>rep ret</w:t>
      </w:r>
    </w:p>
    <w:p w14:paraId="01C3FFD7" w14:textId="77777777" w:rsidR="00C26432" w:rsidRDefault="00C26432">
      <w:pPr>
        <w:pStyle w:val="C0"/>
        <w:numPr>
          <w:ilvl w:val="0"/>
          <w:numId w:val="69"/>
        </w:numPr>
      </w:pPr>
      <w:r>
        <w:tab/>
        <w:t>.cfi_endproc</w:t>
      </w:r>
    </w:p>
    <w:p w14:paraId="573A9DCA" w14:textId="77777777" w:rsidR="00C26432" w:rsidRDefault="00C26432">
      <w:pPr>
        <w:pStyle w:val="C0"/>
        <w:numPr>
          <w:ilvl w:val="0"/>
          <w:numId w:val="69"/>
        </w:numPr>
      </w:pPr>
      <w:r>
        <w:t>.LFE0:</w:t>
      </w:r>
    </w:p>
    <w:p w14:paraId="7EC4418C" w14:textId="77777777" w:rsidR="00C26432" w:rsidRDefault="00C26432">
      <w:pPr>
        <w:pStyle w:val="C0"/>
        <w:numPr>
          <w:ilvl w:val="0"/>
          <w:numId w:val="69"/>
        </w:numPr>
      </w:pPr>
      <w:r>
        <w:tab/>
        <w:t>.size</w:t>
      </w:r>
      <w:r>
        <w:tab/>
        <w:t>my_for, .-my_for</w:t>
      </w:r>
    </w:p>
    <w:p w14:paraId="4A138FAB" w14:textId="77777777" w:rsidR="00C26432" w:rsidRDefault="00C26432">
      <w:pPr>
        <w:pStyle w:val="C0"/>
        <w:numPr>
          <w:ilvl w:val="0"/>
          <w:numId w:val="69"/>
        </w:numPr>
      </w:pPr>
      <w:r>
        <w:tab/>
        <w:t>.ident</w:t>
      </w:r>
      <w:r>
        <w:tab/>
        <w:t>"GCC: (GNU) 4.8.5 20150623 (Red Hat 4.8.5-11)"</w:t>
      </w:r>
    </w:p>
    <w:p w14:paraId="6E3C9A5A" w14:textId="6B7B7E0B" w:rsidR="00C26432" w:rsidRPr="00C26432" w:rsidRDefault="00C26432">
      <w:pPr>
        <w:pStyle w:val="C0"/>
        <w:numPr>
          <w:ilvl w:val="0"/>
          <w:numId w:val="69"/>
        </w:numPr>
      </w:pPr>
      <w:r>
        <w:tab/>
        <w:t>.section</w:t>
      </w:r>
      <w:r>
        <w:tab/>
        <w:t>.note.GNU-stack,"",@progbits</w:t>
      </w:r>
    </w:p>
    <w:p w14:paraId="21F1839B" w14:textId="77777777" w:rsidR="00AE5CCC" w:rsidRDefault="00AE5CCC" w:rsidP="00B9147D">
      <w:pPr>
        <w:pStyle w:val="aa"/>
      </w:pPr>
      <w:bookmarkStart w:id="138" w:name="_Ref510262749"/>
      <w:bookmarkStart w:id="139" w:name="_Ref510262745"/>
    </w:p>
    <w:p w14:paraId="6B9CBE23" w14:textId="207ACC04" w:rsidR="005D51C9" w:rsidRDefault="00B9147D" w:rsidP="00B9147D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33</w:t>
      </w:r>
      <w:r w:rsidR="001A2919">
        <w:fldChar w:fldCharType="end"/>
      </w:r>
      <w:bookmarkEnd w:id="138"/>
      <w:r w:rsidR="0041086A">
        <w:t xml:space="preserve"> switch.c</w:t>
      </w:r>
      <w:bookmarkEnd w:id="139"/>
    </w:p>
    <w:p w14:paraId="7F561D21" w14:textId="77777777" w:rsidR="002D1DDB" w:rsidRDefault="002D1DDB" w:rsidP="003257B6">
      <w:pPr>
        <w:pStyle w:val="C0"/>
        <w:numPr>
          <w:ilvl w:val="0"/>
          <w:numId w:val="70"/>
        </w:numPr>
      </w:pPr>
      <w:r>
        <w:t>long my_switch(long x,long n)</w:t>
      </w:r>
    </w:p>
    <w:p w14:paraId="25A881B6" w14:textId="77777777" w:rsidR="002D1DDB" w:rsidRDefault="002D1DDB" w:rsidP="00DA1287">
      <w:pPr>
        <w:pStyle w:val="C0"/>
        <w:numPr>
          <w:ilvl w:val="0"/>
          <w:numId w:val="70"/>
        </w:numPr>
      </w:pPr>
      <w:r>
        <w:t>{</w:t>
      </w:r>
    </w:p>
    <w:p w14:paraId="4C84ED5F" w14:textId="77777777" w:rsidR="002D1DDB" w:rsidRDefault="002D1DDB" w:rsidP="00EB3071">
      <w:pPr>
        <w:pStyle w:val="C0"/>
        <w:numPr>
          <w:ilvl w:val="0"/>
          <w:numId w:val="70"/>
        </w:numPr>
      </w:pPr>
      <w:r>
        <w:tab/>
        <w:t>long val=x;</w:t>
      </w:r>
    </w:p>
    <w:p w14:paraId="22932F94" w14:textId="77777777" w:rsidR="002D1DDB" w:rsidRDefault="002D1DDB">
      <w:pPr>
        <w:pStyle w:val="C0"/>
        <w:numPr>
          <w:ilvl w:val="0"/>
          <w:numId w:val="70"/>
        </w:numPr>
      </w:pPr>
      <w:r>
        <w:tab/>
        <w:t>switch(n){</w:t>
      </w:r>
    </w:p>
    <w:p w14:paraId="039500FC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case 10:</w:t>
      </w:r>
    </w:p>
    <w:p w14:paraId="06536A37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val+=12;</w:t>
      </w:r>
    </w:p>
    <w:p w14:paraId="491E68F7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break;</w:t>
      </w:r>
    </w:p>
    <w:p w14:paraId="2EADB348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case 12:</w:t>
      </w:r>
    </w:p>
    <w:p w14:paraId="58C3AC0B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val*=3;</w:t>
      </w:r>
    </w:p>
    <w:p w14:paraId="65AC087F" w14:textId="77777777" w:rsidR="002D1DDB" w:rsidRDefault="002D1DDB">
      <w:pPr>
        <w:pStyle w:val="C0"/>
        <w:numPr>
          <w:ilvl w:val="0"/>
          <w:numId w:val="70"/>
        </w:numPr>
      </w:pPr>
    </w:p>
    <w:p w14:paraId="13CEDC90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case 13:</w:t>
      </w:r>
    </w:p>
    <w:p w14:paraId="01F02D6C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val+=1;</w:t>
      </w:r>
    </w:p>
    <w:p w14:paraId="760B490B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break;</w:t>
      </w:r>
    </w:p>
    <w:p w14:paraId="29FE2FC6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case 14:</w:t>
      </w:r>
    </w:p>
    <w:p w14:paraId="177B8464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case 15:</w:t>
      </w:r>
    </w:p>
    <w:p w14:paraId="7892B269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val=8;</w:t>
      </w:r>
    </w:p>
    <w:p w14:paraId="2ED36E4A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break;</w:t>
      </w:r>
    </w:p>
    <w:p w14:paraId="003AE860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default:</w:t>
      </w:r>
    </w:p>
    <w:p w14:paraId="6EF15608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</w:r>
      <w:r>
        <w:tab/>
        <w:t>val=100;</w:t>
      </w:r>
    </w:p>
    <w:p w14:paraId="3B7E62B9" w14:textId="77777777" w:rsidR="002D1DDB" w:rsidRDefault="002D1DDB">
      <w:pPr>
        <w:pStyle w:val="C0"/>
        <w:numPr>
          <w:ilvl w:val="0"/>
          <w:numId w:val="70"/>
        </w:numPr>
      </w:pPr>
      <w:r>
        <w:tab/>
      </w:r>
      <w:r>
        <w:tab/>
        <w:t>}</w:t>
      </w:r>
    </w:p>
    <w:p w14:paraId="7A9E3822" w14:textId="77777777" w:rsidR="002D1DDB" w:rsidRDefault="002D1DDB">
      <w:pPr>
        <w:pStyle w:val="C0"/>
        <w:numPr>
          <w:ilvl w:val="0"/>
          <w:numId w:val="70"/>
        </w:numPr>
      </w:pPr>
      <w:r>
        <w:tab/>
        <w:t>val=val+x*20;</w:t>
      </w:r>
    </w:p>
    <w:p w14:paraId="22DC63E5" w14:textId="77777777" w:rsidR="002D1DDB" w:rsidRDefault="002D1DDB">
      <w:pPr>
        <w:pStyle w:val="C0"/>
        <w:numPr>
          <w:ilvl w:val="0"/>
          <w:numId w:val="70"/>
        </w:numPr>
      </w:pPr>
      <w:r>
        <w:tab/>
        <w:t>return val;</w:t>
      </w:r>
    </w:p>
    <w:p w14:paraId="2B7F5405" w14:textId="7BF0FF43" w:rsidR="005D51C9" w:rsidRDefault="002D1DDB">
      <w:pPr>
        <w:pStyle w:val="C0"/>
        <w:numPr>
          <w:ilvl w:val="0"/>
          <w:numId w:val="70"/>
        </w:numPr>
      </w:pPr>
      <w:r>
        <w:t>}</w:t>
      </w:r>
    </w:p>
    <w:p w14:paraId="5BB5B3DF" w14:textId="77777777" w:rsidR="00AE5CCC" w:rsidRDefault="00AE5CCC" w:rsidP="0041086A">
      <w:pPr>
        <w:pStyle w:val="aa"/>
      </w:pPr>
      <w:bookmarkStart w:id="140" w:name="_Ref510294595"/>
    </w:p>
    <w:p w14:paraId="49753C72" w14:textId="7D7DBC82" w:rsidR="0041086A" w:rsidRPr="0041086A" w:rsidRDefault="0041086A" w:rsidP="0041086A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34</w:t>
      </w:r>
      <w:r w:rsidR="001A2919">
        <w:fldChar w:fldCharType="end"/>
      </w:r>
      <w:bookmarkEnd w:id="140"/>
      <w:r>
        <w:t xml:space="preserve"> </w:t>
      </w:r>
      <w:r>
        <w:rPr>
          <w:rFonts w:hint="eastAsia"/>
        </w:rPr>
        <w:t>s</w:t>
      </w:r>
      <w:r>
        <w:t>witch.s</w:t>
      </w:r>
    </w:p>
    <w:p w14:paraId="5D103CA6" w14:textId="77777777" w:rsidR="002D1DDB" w:rsidRDefault="002D1DDB" w:rsidP="003257B6">
      <w:pPr>
        <w:pStyle w:val="C0"/>
        <w:numPr>
          <w:ilvl w:val="0"/>
          <w:numId w:val="71"/>
        </w:numPr>
      </w:pPr>
      <w:r>
        <w:tab/>
        <w:t>.file</w:t>
      </w:r>
      <w:r>
        <w:tab/>
        <w:t>"switch.c"</w:t>
      </w:r>
    </w:p>
    <w:p w14:paraId="52F38DEF" w14:textId="77777777" w:rsidR="002D1DDB" w:rsidRDefault="002D1DDB" w:rsidP="00DA1287">
      <w:pPr>
        <w:pStyle w:val="C0"/>
        <w:numPr>
          <w:ilvl w:val="0"/>
          <w:numId w:val="71"/>
        </w:numPr>
      </w:pPr>
      <w:r>
        <w:tab/>
        <w:t>.text</w:t>
      </w:r>
    </w:p>
    <w:p w14:paraId="6498FDA9" w14:textId="77777777" w:rsidR="002D1DDB" w:rsidRDefault="002D1DDB" w:rsidP="00EB3071">
      <w:pPr>
        <w:pStyle w:val="C0"/>
        <w:numPr>
          <w:ilvl w:val="0"/>
          <w:numId w:val="71"/>
        </w:numPr>
      </w:pPr>
      <w:r>
        <w:tab/>
        <w:t>.globl</w:t>
      </w:r>
      <w:r>
        <w:tab/>
        <w:t>my_switch</w:t>
      </w:r>
    </w:p>
    <w:p w14:paraId="5C48358D" w14:textId="77777777" w:rsidR="002D1DDB" w:rsidRDefault="002D1DDB">
      <w:pPr>
        <w:pStyle w:val="C0"/>
        <w:numPr>
          <w:ilvl w:val="0"/>
          <w:numId w:val="71"/>
        </w:numPr>
      </w:pPr>
      <w:r>
        <w:tab/>
        <w:t>.type</w:t>
      </w:r>
      <w:r>
        <w:tab/>
        <w:t>my_switch, @function</w:t>
      </w:r>
    </w:p>
    <w:p w14:paraId="593B5769" w14:textId="77777777" w:rsidR="002D1DDB" w:rsidRDefault="002D1DDB">
      <w:pPr>
        <w:pStyle w:val="C0"/>
        <w:numPr>
          <w:ilvl w:val="0"/>
          <w:numId w:val="71"/>
        </w:numPr>
      </w:pPr>
      <w:r>
        <w:t>my_switch:</w:t>
      </w:r>
    </w:p>
    <w:p w14:paraId="54953448" w14:textId="77777777" w:rsidR="002D1DDB" w:rsidRDefault="002D1DDB">
      <w:pPr>
        <w:pStyle w:val="C0"/>
        <w:numPr>
          <w:ilvl w:val="0"/>
          <w:numId w:val="71"/>
        </w:numPr>
      </w:pPr>
      <w:r>
        <w:t>.LFB0:</w:t>
      </w:r>
    </w:p>
    <w:p w14:paraId="7B037F86" w14:textId="77777777" w:rsidR="002D1DDB" w:rsidRDefault="002D1DDB">
      <w:pPr>
        <w:pStyle w:val="C0"/>
        <w:numPr>
          <w:ilvl w:val="0"/>
          <w:numId w:val="71"/>
        </w:numPr>
      </w:pPr>
      <w:r>
        <w:tab/>
        <w:t>.cfi_startproc</w:t>
      </w:r>
    </w:p>
    <w:p w14:paraId="504041EC" w14:textId="77777777" w:rsidR="002D1DDB" w:rsidRDefault="002D1DDB">
      <w:pPr>
        <w:pStyle w:val="C0"/>
        <w:numPr>
          <w:ilvl w:val="0"/>
          <w:numId w:val="71"/>
        </w:numPr>
      </w:pPr>
      <w:r>
        <w:tab/>
        <w:t>subq</w:t>
      </w:r>
      <w:r>
        <w:tab/>
        <w:t>$10, %rsi</w:t>
      </w:r>
    </w:p>
    <w:p w14:paraId="4C2DD985" w14:textId="77777777" w:rsidR="002D1DDB" w:rsidRDefault="002D1DDB">
      <w:pPr>
        <w:pStyle w:val="C0"/>
        <w:numPr>
          <w:ilvl w:val="0"/>
          <w:numId w:val="71"/>
        </w:numPr>
      </w:pPr>
      <w:r>
        <w:tab/>
        <w:t>cmpq</w:t>
      </w:r>
      <w:r>
        <w:tab/>
        <w:t>$5, %rsi</w:t>
      </w:r>
    </w:p>
    <w:p w14:paraId="15FE948B" w14:textId="77777777" w:rsidR="002D1DDB" w:rsidRDefault="002D1DDB">
      <w:pPr>
        <w:pStyle w:val="C0"/>
        <w:numPr>
          <w:ilvl w:val="0"/>
          <w:numId w:val="71"/>
        </w:numPr>
      </w:pPr>
      <w:r>
        <w:tab/>
        <w:t>ja</w:t>
      </w:r>
      <w:r>
        <w:tab/>
        <w:t>.L8</w:t>
      </w:r>
    </w:p>
    <w:p w14:paraId="62954813" w14:textId="77777777" w:rsidR="002D1DDB" w:rsidRDefault="002D1DDB">
      <w:pPr>
        <w:pStyle w:val="C0"/>
        <w:numPr>
          <w:ilvl w:val="0"/>
          <w:numId w:val="71"/>
        </w:numPr>
      </w:pPr>
      <w:r>
        <w:tab/>
        <w:t>jmp</w:t>
      </w:r>
      <w:r>
        <w:tab/>
        <w:t>*.L4(,%rsi,8)</w:t>
      </w:r>
    </w:p>
    <w:p w14:paraId="13FAE7DB" w14:textId="77777777" w:rsidR="002D1DDB" w:rsidRDefault="002D1DDB">
      <w:pPr>
        <w:pStyle w:val="C0"/>
        <w:numPr>
          <w:ilvl w:val="0"/>
          <w:numId w:val="71"/>
        </w:numPr>
      </w:pPr>
      <w:r>
        <w:tab/>
        <w:t>.section</w:t>
      </w:r>
      <w:r>
        <w:tab/>
        <w:t>.rodata</w:t>
      </w:r>
    </w:p>
    <w:p w14:paraId="1B9D8611" w14:textId="77777777" w:rsidR="002D1DDB" w:rsidRDefault="002D1DDB">
      <w:pPr>
        <w:pStyle w:val="C0"/>
        <w:numPr>
          <w:ilvl w:val="0"/>
          <w:numId w:val="71"/>
        </w:numPr>
      </w:pPr>
      <w:r>
        <w:tab/>
        <w:t>.align 8</w:t>
      </w:r>
    </w:p>
    <w:p w14:paraId="052CF4EC" w14:textId="77777777" w:rsidR="002D1DDB" w:rsidRDefault="002D1DDB">
      <w:pPr>
        <w:pStyle w:val="C0"/>
        <w:numPr>
          <w:ilvl w:val="0"/>
          <w:numId w:val="71"/>
        </w:numPr>
      </w:pPr>
      <w:r>
        <w:tab/>
        <w:t>.align 4</w:t>
      </w:r>
    </w:p>
    <w:p w14:paraId="28BCC4CC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>.L4:</w:t>
      </w:r>
    </w:p>
    <w:p w14:paraId="6CD68F63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.L3</w:t>
      </w:r>
    </w:p>
    <w:p w14:paraId="7E47BB87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.L8</w:t>
      </w:r>
    </w:p>
    <w:p w14:paraId="20F21FE8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.L5</w:t>
      </w:r>
    </w:p>
    <w:p w14:paraId="03BED67C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.L9</w:t>
      </w:r>
    </w:p>
    <w:p w14:paraId="4B37064C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.L7</w:t>
      </w:r>
    </w:p>
    <w:p w14:paraId="18F974BE" w14:textId="77777777" w:rsidR="002D1DDB" w:rsidRPr="00E73498" w:rsidRDefault="002D1DDB">
      <w:pPr>
        <w:pStyle w:val="C0"/>
        <w:numPr>
          <w:ilvl w:val="0"/>
          <w:numId w:val="71"/>
        </w:numPr>
      </w:pPr>
      <w:r w:rsidRPr="003257B6">
        <w:rPr>
          <w:highlight w:val="lightGray"/>
        </w:rPr>
        <w:tab/>
        <w:t>.quad</w:t>
      </w:r>
      <w:r w:rsidRPr="003257B6">
        <w:rPr>
          <w:highlight w:val="lightGray"/>
        </w:rPr>
        <w:tab/>
        <w:t>.L7</w:t>
      </w:r>
    </w:p>
    <w:p w14:paraId="35005C6A" w14:textId="77777777" w:rsidR="002D1DDB" w:rsidRDefault="002D1DDB">
      <w:pPr>
        <w:pStyle w:val="C0"/>
        <w:numPr>
          <w:ilvl w:val="0"/>
          <w:numId w:val="71"/>
        </w:numPr>
      </w:pPr>
      <w:r>
        <w:tab/>
        <w:t>.text</w:t>
      </w:r>
    </w:p>
    <w:p w14:paraId="69E61B9B" w14:textId="77777777" w:rsidR="002D1DDB" w:rsidRDefault="002D1DDB">
      <w:pPr>
        <w:pStyle w:val="C0"/>
        <w:numPr>
          <w:ilvl w:val="0"/>
          <w:numId w:val="71"/>
        </w:numPr>
      </w:pPr>
      <w:r>
        <w:t>.L7:</w:t>
      </w:r>
    </w:p>
    <w:p w14:paraId="3BBE05FD" w14:textId="77777777" w:rsidR="002D1DDB" w:rsidRDefault="002D1DDB">
      <w:pPr>
        <w:pStyle w:val="C0"/>
        <w:numPr>
          <w:ilvl w:val="0"/>
          <w:numId w:val="71"/>
        </w:numPr>
      </w:pPr>
      <w:r>
        <w:tab/>
        <w:t>movl</w:t>
      </w:r>
      <w:r>
        <w:tab/>
        <w:t>$8, %edx</w:t>
      </w:r>
    </w:p>
    <w:p w14:paraId="03F89E58" w14:textId="77777777" w:rsidR="002D1DDB" w:rsidRDefault="002D1DDB">
      <w:pPr>
        <w:pStyle w:val="C0"/>
        <w:numPr>
          <w:ilvl w:val="0"/>
          <w:numId w:val="71"/>
        </w:numPr>
      </w:pPr>
      <w:r>
        <w:tab/>
        <w:t>jmp</w:t>
      </w:r>
      <w:r>
        <w:tab/>
        <w:t>.L2</w:t>
      </w:r>
    </w:p>
    <w:p w14:paraId="73DF4ADE" w14:textId="77777777" w:rsidR="002D1DDB" w:rsidRDefault="002D1DDB">
      <w:pPr>
        <w:pStyle w:val="C0"/>
        <w:numPr>
          <w:ilvl w:val="0"/>
          <w:numId w:val="71"/>
        </w:numPr>
      </w:pPr>
      <w:r>
        <w:t>.L3:</w:t>
      </w:r>
    </w:p>
    <w:p w14:paraId="584809A1" w14:textId="77777777" w:rsidR="002D1DDB" w:rsidRDefault="002D1DDB">
      <w:pPr>
        <w:pStyle w:val="C0"/>
        <w:numPr>
          <w:ilvl w:val="0"/>
          <w:numId w:val="71"/>
        </w:numPr>
      </w:pPr>
      <w:r>
        <w:tab/>
        <w:t>leaq</w:t>
      </w:r>
      <w:r>
        <w:tab/>
        <w:t>12(%rdi), %rdx</w:t>
      </w:r>
    </w:p>
    <w:p w14:paraId="5EA63D61" w14:textId="77777777" w:rsidR="002D1DDB" w:rsidRDefault="002D1DDB">
      <w:pPr>
        <w:pStyle w:val="C0"/>
        <w:numPr>
          <w:ilvl w:val="0"/>
          <w:numId w:val="71"/>
        </w:numPr>
      </w:pPr>
      <w:r>
        <w:tab/>
        <w:t>.p2align 4,,2</w:t>
      </w:r>
    </w:p>
    <w:p w14:paraId="2A8D8E8D" w14:textId="77777777" w:rsidR="002D1DDB" w:rsidRDefault="002D1DDB">
      <w:pPr>
        <w:pStyle w:val="C0"/>
        <w:numPr>
          <w:ilvl w:val="0"/>
          <w:numId w:val="71"/>
        </w:numPr>
      </w:pPr>
      <w:r>
        <w:tab/>
        <w:t>jmp</w:t>
      </w:r>
      <w:r>
        <w:tab/>
        <w:t>.L2</w:t>
      </w:r>
    </w:p>
    <w:p w14:paraId="13A288AC" w14:textId="77777777" w:rsidR="002D1DDB" w:rsidRDefault="002D1DDB">
      <w:pPr>
        <w:pStyle w:val="C0"/>
        <w:numPr>
          <w:ilvl w:val="0"/>
          <w:numId w:val="71"/>
        </w:numPr>
      </w:pPr>
      <w:r>
        <w:t>.L5:</w:t>
      </w:r>
    </w:p>
    <w:p w14:paraId="5D61F2F8" w14:textId="77777777" w:rsidR="002D1DDB" w:rsidRDefault="002D1DDB">
      <w:pPr>
        <w:pStyle w:val="C0"/>
        <w:numPr>
          <w:ilvl w:val="0"/>
          <w:numId w:val="71"/>
        </w:numPr>
      </w:pPr>
      <w:r>
        <w:tab/>
        <w:t>leaq</w:t>
      </w:r>
      <w:r>
        <w:tab/>
        <w:t>(%rdi,%rdi,2), %rdx</w:t>
      </w:r>
    </w:p>
    <w:p w14:paraId="11B2EEAF" w14:textId="77777777" w:rsidR="002D1DDB" w:rsidRDefault="002D1DDB">
      <w:pPr>
        <w:pStyle w:val="C0"/>
        <w:numPr>
          <w:ilvl w:val="0"/>
          <w:numId w:val="71"/>
        </w:numPr>
      </w:pPr>
      <w:r>
        <w:tab/>
        <w:t>jmp</w:t>
      </w:r>
      <w:r>
        <w:tab/>
        <w:t>.L6</w:t>
      </w:r>
    </w:p>
    <w:p w14:paraId="187B7A35" w14:textId="77777777" w:rsidR="002D1DDB" w:rsidRDefault="002D1DDB">
      <w:pPr>
        <w:pStyle w:val="C0"/>
        <w:numPr>
          <w:ilvl w:val="0"/>
          <w:numId w:val="71"/>
        </w:numPr>
      </w:pPr>
      <w:r>
        <w:t>.L9:</w:t>
      </w:r>
    </w:p>
    <w:p w14:paraId="540BF36F" w14:textId="77777777" w:rsidR="002D1DDB" w:rsidRDefault="002D1DDB">
      <w:pPr>
        <w:pStyle w:val="C0"/>
        <w:numPr>
          <w:ilvl w:val="0"/>
          <w:numId w:val="71"/>
        </w:numPr>
      </w:pPr>
      <w:r>
        <w:tab/>
        <w:t>movq</w:t>
      </w:r>
      <w:r>
        <w:tab/>
        <w:t>%rdi, %rdx</w:t>
      </w:r>
    </w:p>
    <w:p w14:paraId="6986BB4B" w14:textId="77777777" w:rsidR="002D1DDB" w:rsidRDefault="002D1DDB">
      <w:pPr>
        <w:pStyle w:val="C0"/>
        <w:numPr>
          <w:ilvl w:val="0"/>
          <w:numId w:val="71"/>
        </w:numPr>
      </w:pPr>
      <w:r>
        <w:t>.L6:</w:t>
      </w:r>
    </w:p>
    <w:p w14:paraId="70CC2182" w14:textId="77777777" w:rsidR="002D1DDB" w:rsidRDefault="002D1DDB">
      <w:pPr>
        <w:pStyle w:val="C0"/>
        <w:numPr>
          <w:ilvl w:val="0"/>
          <w:numId w:val="71"/>
        </w:numPr>
      </w:pPr>
      <w:r>
        <w:tab/>
        <w:t>addq</w:t>
      </w:r>
      <w:r>
        <w:tab/>
        <w:t>$1, %rdx</w:t>
      </w:r>
    </w:p>
    <w:p w14:paraId="622E5C54" w14:textId="77777777" w:rsidR="002D1DDB" w:rsidRDefault="002D1DDB">
      <w:pPr>
        <w:pStyle w:val="C0"/>
        <w:numPr>
          <w:ilvl w:val="0"/>
          <w:numId w:val="71"/>
        </w:numPr>
      </w:pPr>
      <w:r>
        <w:tab/>
        <w:t>jmp</w:t>
      </w:r>
      <w:r>
        <w:tab/>
        <w:t>.L2</w:t>
      </w:r>
    </w:p>
    <w:p w14:paraId="2798F622" w14:textId="77777777" w:rsidR="002D1DDB" w:rsidRDefault="002D1DDB">
      <w:pPr>
        <w:pStyle w:val="C0"/>
        <w:numPr>
          <w:ilvl w:val="0"/>
          <w:numId w:val="71"/>
        </w:numPr>
      </w:pPr>
      <w:r>
        <w:t>.L8:</w:t>
      </w:r>
    </w:p>
    <w:p w14:paraId="3227343E" w14:textId="77777777" w:rsidR="002D1DDB" w:rsidRDefault="002D1DDB">
      <w:pPr>
        <w:pStyle w:val="C0"/>
        <w:numPr>
          <w:ilvl w:val="0"/>
          <w:numId w:val="71"/>
        </w:numPr>
      </w:pPr>
      <w:r>
        <w:tab/>
        <w:t>movl</w:t>
      </w:r>
      <w:r>
        <w:tab/>
        <w:t>$100, %edx</w:t>
      </w:r>
    </w:p>
    <w:p w14:paraId="250C09B7" w14:textId="77777777" w:rsidR="002D1DDB" w:rsidRPr="00E73498" w:rsidRDefault="002D1DDB">
      <w:pPr>
        <w:pStyle w:val="C0"/>
        <w:numPr>
          <w:ilvl w:val="0"/>
          <w:numId w:val="71"/>
        </w:numPr>
      </w:pPr>
      <w:r w:rsidRPr="00E73498">
        <w:t>.L2:</w:t>
      </w:r>
    </w:p>
    <w:p w14:paraId="59DD6721" w14:textId="77777777" w:rsidR="002D1DDB" w:rsidRDefault="002D1DDB">
      <w:pPr>
        <w:pStyle w:val="C0"/>
        <w:numPr>
          <w:ilvl w:val="0"/>
          <w:numId w:val="71"/>
        </w:numPr>
      </w:pPr>
      <w:r>
        <w:tab/>
        <w:t>leaq</w:t>
      </w:r>
      <w:r>
        <w:tab/>
        <w:t>(%rdi,%rdi,4), %rax</w:t>
      </w:r>
    </w:p>
    <w:p w14:paraId="1DCA38ED" w14:textId="77777777" w:rsidR="002D1DDB" w:rsidRDefault="002D1DDB">
      <w:pPr>
        <w:pStyle w:val="C0"/>
        <w:numPr>
          <w:ilvl w:val="0"/>
          <w:numId w:val="71"/>
        </w:numPr>
      </w:pPr>
      <w:r>
        <w:tab/>
        <w:t>salq</w:t>
      </w:r>
      <w:r>
        <w:tab/>
        <w:t>$2, %rax</w:t>
      </w:r>
    </w:p>
    <w:p w14:paraId="71F6B110" w14:textId="77777777" w:rsidR="002D1DDB" w:rsidRDefault="002D1DDB">
      <w:pPr>
        <w:pStyle w:val="C0"/>
        <w:numPr>
          <w:ilvl w:val="0"/>
          <w:numId w:val="71"/>
        </w:numPr>
      </w:pPr>
      <w:r>
        <w:tab/>
        <w:t>addq</w:t>
      </w:r>
      <w:r>
        <w:tab/>
        <w:t>%rdx, %rax</w:t>
      </w:r>
    </w:p>
    <w:p w14:paraId="1FF3B245" w14:textId="77777777" w:rsidR="002D1DDB" w:rsidRDefault="002D1DDB">
      <w:pPr>
        <w:pStyle w:val="C0"/>
        <w:numPr>
          <w:ilvl w:val="0"/>
          <w:numId w:val="71"/>
        </w:numPr>
      </w:pPr>
      <w:r>
        <w:tab/>
        <w:t>ret</w:t>
      </w:r>
    </w:p>
    <w:p w14:paraId="630AB37E" w14:textId="77777777" w:rsidR="002D1DDB" w:rsidRDefault="002D1DDB">
      <w:pPr>
        <w:pStyle w:val="C0"/>
        <w:numPr>
          <w:ilvl w:val="0"/>
          <w:numId w:val="71"/>
        </w:numPr>
      </w:pPr>
      <w:r>
        <w:tab/>
        <w:t>.cfi_endproc</w:t>
      </w:r>
    </w:p>
    <w:p w14:paraId="2C94CBFB" w14:textId="77777777" w:rsidR="002D1DDB" w:rsidRDefault="002D1DDB">
      <w:pPr>
        <w:pStyle w:val="C0"/>
        <w:numPr>
          <w:ilvl w:val="0"/>
          <w:numId w:val="71"/>
        </w:numPr>
      </w:pPr>
      <w:r>
        <w:t>.LFE0:</w:t>
      </w:r>
    </w:p>
    <w:p w14:paraId="6362228A" w14:textId="77777777" w:rsidR="002D1DDB" w:rsidRDefault="002D1DDB">
      <w:pPr>
        <w:pStyle w:val="C0"/>
        <w:numPr>
          <w:ilvl w:val="0"/>
          <w:numId w:val="71"/>
        </w:numPr>
      </w:pPr>
      <w:r>
        <w:tab/>
        <w:t>.size</w:t>
      </w:r>
      <w:r>
        <w:tab/>
        <w:t>my_switch, .-my_switch</w:t>
      </w:r>
    </w:p>
    <w:p w14:paraId="46D3F77A" w14:textId="77777777" w:rsidR="002D1DDB" w:rsidRDefault="002D1DDB">
      <w:pPr>
        <w:pStyle w:val="C0"/>
        <w:numPr>
          <w:ilvl w:val="0"/>
          <w:numId w:val="71"/>
        </w:numPr>
      </w:pPr>
      <w:r>
        <w:tab/>
        <w:t>.ident</w:t>
      </w:r>
      <w:r>
        <w:tab/>
        <w:t>"GCC: (GNU) 4.8.5 20150623 (Red Hat 4.8.5-11)"</w:t>
      </w:r>
    </w:p>
    <w:p w14:paraId="38AD270C" w14:textId="3F81EC41" w:rsidR="0041086A" w:rsidRDefault="002D1DDB">
      <w:pPr>
        <w:pStyle w:val="C0"/>
        <w:numPr>
          <w:ilvl w:val="0"/>
          <w:numId w:val="71"/>
        </w:numPr>
      </w:pPr>
      <w:r>
        <w:tab/>
        <w:t>.section</w:t>
      </w:r>
      <w:r>
        <w:tab/>
        <w:t>.note.GNU-stack,"",@progbits</w:t>
      </w:r>
    </w:p>
    <w:p w14:paraId="326F230B" w14:textId="77777777" w:rsidR="00AE5CCC" w:rsidRDefault="00AE5CCC" w:rsidP="002D1DDB">
      <w:pPr>
        <w:pStyle w:val="aa"/>
      </w:pPr>
      <w:bookmarkStart w:id="141" w:name="_Ref510295658"/>
    </w:p>
    <w:p w14:paraId="7C1953A2" w14:textId="67729947" w:rsidR="002D1DDB" w:rsidRDefault="002D1DDB" w:rsidP="002D1DDB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35</w:t>
      </w:r>
      <w:r w:rsidR="001A2919">
        <w:fldChar w:fldCharType="end"/>
      </w:r>
      <w:bookmarkEnd w:id="141"/>
      <w:r>
        <w:t xml:space="preserve"> switch</w:t>
      </w:r>
      <w:r w:rsidR="00106D48">
        <w:t>-simp</w:t>
      </w:r>
      <w:r>
        <w:t>.c</w:t>
      </w:r>
    </w:p>
    <w:p w14:paraId="59BF7778" w14:textId="77777777" w:rsidR="002D1DDB" w:rsidRDefault="002D1DDB" w:rsidP="003257B6">
      <w:pPr>
        <w:pStyle w:val="C0"/>
        <w:numPr>
          <w:ilvl w:val="0"/>
          <w:numId w:val="72"/>
        </w:numPr>
      </w:pPr>
      <w:r>
        <w:t>long my_switch(long x,long n)</w:t>
      </w:r>
    </w:p>
    <w:p w14:paraId="215726EA" w14:textId="77777777" w:rsidR="002D1DDB" w:rsidRDefault="002D1DDB" w:rsidP="00DA1287">
      <w:pPr>
        <w:pStyle w:val="C0"/>
        <w:numPr>
          <w:ilvl w:val="0"/>
          <w:numId w:val="72"/>
        </w:numPr>
      </w:pPr>
      <w:r>
        <w:t>{</w:t>
      </w:r>
    </w:p>
    <w:p w14:paraId="277C9D33" w14:textId="77777777" w:rsidR="002D1DDB" w:rsidRDefault="002D1DDB" w:rsidP="00EB3071">
      <w:pPr>
        <w:pStyle w:val="C0"/>
        <w:numPr>
          <w:ilvl w:val="0"/>
          <w:numId w:val="72"/>
        </w:numPr>
      </w:pPr>
      <w:r>
        <w:tab/>
        <w:t>long val=x;</w:t>
      </w:r>
    </w:p>
    <w:p w14:paraId="72A77E39" w14:textId="77777777" w:rsidR="002D1DDB" w:rsidRDefault="002D1DDB">
      <w:pPr>
        <w:pStyle w:val="C0"/>
        <w:numPr>
          <w:ilvl w:val="0"/>
          <w:numId w:val="72"/>
        </w:numPr>
      </w:pPr>
      <w:r>
        <w:tab/>
        <w:t>switch(n){</w:t>
      </w:r>
    </w:p>
    <w:p w14:paraId="1EA2429A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  <w:t>case 10:</w:t>
      </w:r>
    </w:p>
    <w:p w14:paraId="51E1C504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</w:r>
      <w:r>
        <w:tab/>
        <w:t>val+=12;</w:t>
      </w:r>
    </w:p>
    <w:p w14:paraId="5D5017B2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</w:r>
      <w:r>
        <w:tab/>
        <w:t>break;</w:t>
      </w:r>
    </w:p>
    <w:p w14:paraId="64AA016C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  <w:t>case 19:</w:t>
      </w:r>
    </w:p>
    <w:p w14:paraId="69056C71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</w:r>
      <w:r>
        <w:tab/>
        <w:t>val*=3;</w:t>
      </w:r>
    </w:p>
    <w:p w14:paraId="101E0D96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</w:r>
      <w:r>
        <w:tab/>
        <w:t>break;</w:t>
      </w:r>
    </w:p>
    <w:p w14:paraId="6BFBE17F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  <w:t>default:</w:t>
      </w:r>
    </w:p>
    <w:p w14:paraId="3906B335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</w:r>
      <w:r>
        <w:tab/>
        <w:t>val=100;</w:t>
      </w:r>
    </w:p>
    <w:p w14:paraId="5115CBA6" w14:textId="77777777" w:rsidR="002D1DDB" w:rsidRDefault="002D1DDB">
      <w:pPr>
        <w:pStyle w:val="C0"/>
        <w:numPr>
          <w:ilvl w:val="0"/>
          <w:numId w:val="72"/>
        </w:numPr>
      </w:pPr>
      <w:r>
        <w:tab/>
      </w:r>
      <w:r>
        <w:tab/>
        <w:t>}</w:t>
      </w:r>
    </w:p>
    <w:p w14:paraId="4C327F83" w14:textId="77777777" w:rsidR="002D1DDB" w:rsidRDefault="002D1DDB">
      <w:pPr>
        <w:pStyle w:val="C0"/>
        <w:numPr>
          <w:ilvl w:val="0"/>
          <w:numId w:val="72"/>
        </w:numPr>
      </w:pPr>
      <w:r>
        <w:tab/>
        <w:t>val=val+x*20;</w:t>
      </w:r>
    </w:p>
    <w:p w14:paraId="4852A71F" w14:textId="77777777" w:rsidR="002D1DDB" w:rsidRDefault="002D1DDB">
      <w:pPr>
        <w:pStyle w:val="C0"/>
        <w:numPr>
          <w:ilvl w:val="0"/>
          <w:numId w:val="72"/>
        </w:numPr>
      </w:pPr>
      <w:r>
        <w:tab/>
        <w:t>return val;</w:t>
      </w:r>
    </w:p>
    <w:p w14:paraId="3DC0C94A" w14:textId="25E224A2" w:rsidR="002D1DDB" w:rsidRPr="002D1DDB" w:rsidRDefault="002D1DDB">
      <w:pPr>
        <w:pStyle w:val="C0"/>
        <w:numPr>
          <w:ilvl w:val="0"/>
          <w:numId w:val="72"/>
        </w:numPr>
      </w:pPr>
      <w:r>
        <w:t>}</w:t>
      </w:r>
    </w:p>
    <w:p w14:paraId="4EE8441C" w14:textId="77777777" w:rsidR="00AE5CCC" w:rsidRDefault="00AE5CCC" w:rsidP="002D1DDB">
      <w:pPr>
        <w:pStyle w:val="aa"/>
      </w:pPr>
      <w:bookmarkStart w:id="142" w:name="_Ref510295766"/>
    </w:p>
    <w:p w14:paraId="71FAB0DA" w14:textId="2B67F9D6" w:rsidR="002D1DDB" w:rsidRDefault="002D1DDB" w:rsidP="002D1DDB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36</w:t>
      </w:r>
      <w:r w:rsidR="001A2919">
        <w:fldChar w:fldCharType="end"/>
      </w:r>
      <w:bookmarkEnd w:id="142"/>
      <w:r>
        <w:t xml:space="preserve"> </w:t>
      </w:r>
      <w:r>
        <w:rPr>
          <w:rFonts w:hint="eastAsia"/>
        </w:rPr>
        <w:t>switch-simp.</w:t>
      </w:r>
      <w:r>
        <w:t>s</w:t>
      </w:r>
    </w:p>
    <w:p w14:paraId="727E9A48" w14:textId="77777777" w:rsidR="002D1DDB" w:rsidRDefault="002D1DDB" w:rsidP="003257B6">
      <w:pPr>
        <w:pStyle w:val="C0"/>
        <w:numPr>
          <w:ilvl w:val="0"/>
          <w:numId w:val="73"/>
        </w:numPr>
      </w:pPr>
      <w:r>
        <w:tab/>
        <w:t>.file</w:t>
      </w:r>
      <w:r>
        <w:tab/>
        <w:t>"switch-simp.c"</w:t>
      </w:r>
    </w:p>
    <w:p w14:paraId="7DF19EAF" w14:textId="77777777" w:rsidR="002D1DDB" w:rsidRDefault="002D1DDB" w:rsidP="00DA1287">
      <w:pPr>
        <w:pStyle w:val="C0"/>
        <w:numPr>
          <w:ilvl w:val="0"/>
          <w:numId w:val="73"/>
        </w:numPr>
      </w:pPr>
      <w:r>
        <w:tab/>
        <w:t>.text</w:t>
      </w:r>
    </w:p>
    <w:p w14:paraId="39619A62" w14:textId="77777777" w:rsidR="002D1DDB" w:rsidRDefault="002D1DDB" w:rsidP="00EB3071">
      <w:pPr>
        <w:pStyle w:val="C0"/>
        <w:numPr>
          <w:ilvl w:val="0"/>
          <w:numId w:val="73"/>
        </w:numPr>
      </w:pPr>
      <w:r>
        <w:tab/>
        <w:t>.globl</w:t>
      </w:r>
      <w:r>
        <w:tab/>
        <w:t>my_switch</w:t>
      </w:r>
    </w:p>
    <w:p w14:paraId="706C7059" w14:textId="77777777" w:rsidR="002D1DDB" w:rsidRDefault="002D1DDB">
      <w:pPr>
        <w:pStyle w:val="C0"/>
        <w:numPr>
          <w:ilvl w:val="0"/>
          <w:numId w:val="73"/>
        </w:numPr>
      </w:pPr>
      <w:r>
        <w:tab/>
        <w:t>.type</w:t>
      </w:r>
      <w:r>
        <w:tab/>
        <w:t>my_switch, @function</w:t>
      </w:r>
    </w:p>
    <w:p w14:paraId="0B1F02DE" w14:textId="77777777" w:rsidR="002D1DDB" w:rsidRDefault="002D1DDB">
      <w:pPr>
        <w:pStyle w:val="C0"/>
        <w:numPr>
          <w:ilvl w:val="0"/>
          <w:numId w:val="73"/>
        </w:numPr>
      </w:pPr>
      <w:r>
        <w:t>my_switch:</w:t>
      </w:r>
    </w:p>
    <w:p w14:paraId="3FBDADEE" w14:textId="77777777" w:rsidR="002D1DDB" w:rsidRDefault="002D1DDB">
      <w:pPr>
        <w:pStyle w:val="C0"/>
        <w:numPr>
          <w:ilvl w:val="0"/>
          <w:numId w:val="73"/>
        </w:numPr>
      </w:pPr>
      <w:r>
        <w:t>.LFB0:</w:t>
      </w:r>
    </w:p>
    <w:p w14:paraId="6AC64E89" w14:textId="77777777" w:rsidR="002D1DDB" w:rsidRDefault="002D1DDB">
      <w:pPr>
        <w:pStyle w:val="C0"/>
        <w:numPr>
          <w:ilvl w:val="0"/>
          <w:numId w:val="73"/>
        </w:numPr>
      </w:pPr>
      <w:r>
        <w:tab/>
        <w:t>.cfi_startproc</w:t>
      </w:r>
    </w:p>
    <w:p w14:paraId="54BFDE1F" w14:textId="77777777" w:rsidR="002D1DDB" w:rsidRDefault="002D1DDB">
      <w:pPr>
        <w:pStyle w:val="C0"/>
        <w:numPr>
          <w:ilvl w:val="0"/>
          <w:numId w:val="73"/>
        </w:numPr>
      </w:pPr>
      <w:r>
        <w:tab/>
        <w:t>cmpq</w:t>
      </w:r>
      <w:r>
        <w:tab/>
        <w:t>$10, %rsi</w:t>
      </w:r>
    </w:p>
    <w:p w14:paraId="5FB92AF2" w14:textId="77777777" w:rsidR="002D1DDB" w:rsidRDefault="002D1DDB">
      <w:pPr>
        <w:pStyle w:val="C0"/>
        <w:numPr>
          <w:ilvl w:val="0"/>
          <w:numId w:val="73"/>
        </w:numPr>
      </w:pPr>
      <w:r>
        <w:tab/>
      </w:r>
      <w:r w:rsidRPr="003257B6">
        <w:rPr>
          <w:highlight w:val="lightGray"/>
        </w:rPr>
        <w:t>je</w:t>
      </w:r>
      <w:r w:rsidRPr="003257B6">
        <w:rPr>
          <w:highlight w:val="lightGray"/>
        </w:rPr>
        <w:tab/>
        <w:t>.L3</w:t>
      </w:r>
    </w:p>
    <w:p w14:paraId="5DB15E07" w14:textId="77777777" w:rsidR="002D1DDB" w:rsidRDefault="002D1DDB">
      <w:pPr>
        <w:pStyle w:val="C0"/>
        <w:numPr>
          <w:ilvl w:val="0"/>
          <w:numId w:val="73"/>
        </w:numPr>
      </w:pPr>
      <w:r>
        <w:tab/>
        <w:t>cmpq</w:t>
      </w:r>
      <w:r>
        <w:tab/>
        <w:t>$19, %rsi</w:t>
      </w:r>
    </w:p>
    <w:p w14:paraId="787123C2" w14:textId="77777777" w:rsidR="002D1DDB" w:rsidRDefault="002D1DDB">
      <w:pPr>
        <w:pStyle w:val="C0"/>
        <w:numPr>
          <w:ilvl w:val="0"/>
          <w:numId w:val="73"/>
        </w:numPr>
      </w:pPr>
      <w:r>
        <w:tab/>
      </w:r>
      <w:r w:rsidRPr="003257B6">
        <w:rPr>
          <w:highlight w:val="lightGray"/>
        </w:rPr>
        <w:t>je</w:t>
      </w:r>
      <w:r w:rsidRPr="003257B6">
        <w:rPr>
          <w:highlight w:val="lightGray"/>
        </w:rPr>
        <w:tab/>
        <w:t>.L4</w:t>
      </w:r>
    </w:p>
    <w:p w14:paraId="2775B4ED" w14:textId="77777777" w:rsidR="002D1DDB" w:rsidRDefault="002D1DDB">
      <w:pPr>
        <w:pStyle w:val="C0"/>
        <w:numPr>
          <w:ilvl w:val="0"/>
          <w:numId w:val="73"/>
        </w:numPr>
      </w:pPr>
      <w:r>
        <w:tab/>
      </w:r>
      <w:r w:rsidRPr="003257B6">
        <w:rPr>
          <w:highlight w:val="lightGray"/>
        </w:rPr>
        <w:t>jmp</w:t>
      </w:r>
      <w:r w:rsidRPr="003257B6">
        <w:rPr>
          <w:highlight w:val="lightGray"/>
        </w:rPr>
        <w:tab/>
        <w:t>.L6</w:t>
      </w:r>
    </w:p>
    <w:p w14:paraId="69AAADDB" w14:textId="77777777" w:rsidR="002D1DDB" w:rsidRDefault="002D1DDB">
      <w:pPr>
        <w:pStyle w:val="C0"/>
        <w:numPr>
          <w:ilvl w:val="0"/>
          <w:numId w:val="73"/>
        </w:numPr>
      </w:pPr>
      <w:r>
        <w:t>.L3:</w:t>
      </w:r>
    </w:p>
    <w:p w14:paraId="53DC8885" w14:textId="77777777" w:rsidR="002D1DDB" w:rsidRDefault="002D1DDB">
      <w:pPr>
        <w:pStyle w:val="C0"/>
        <w:numPr>
          <w:ilvl w:val="0"/>
          <w:numId w:val="73"/>
        </w:numPr>
      </w:pPr>
      <w:r>
        <w:tab/>
        <w:t>leaq</w:t>
      </w:r>
      <w:r>
        <w:tab/>
        <w:t>12(%rdi), %rdx</w:t>
      </w:r>
    </w:p>
    <w:p w14:paraId="4E6E279D" w14:textId="77777777" w:rsidR="002D1DDB" w:rsidRDefault="002D1DDB">
      <w:pPr>
        <w:pStyle w:val="C0"/>
        <w:numPr>
          <w:ilvl w:val="0"/>
          <w:numId w:val="73"/>
        </w:numPr>
      </w:pPr>
      <w:r>
        <w:tab/>
        <w:t>.p2align 4,,3</w:t>
      </w:r>
    </w:p>
    <w:p w14:paraId="72F28EF2" w14:textId="77777777" w:rsidR="002D1DDB" w:rsidRDefault="002D1DDB">
      <w:pPr>
        <w:pStyle w:val="C0"/>
        <w:numPr>
          <w:ilvl w:val="0"/>
          <w:numId w:val="73"/>
        </w:numPr>
      </w:pPr>
      <w:r>
        <w:tab/>
        <w:t>jmp</w:t>
      </w:r>
      <w:r>
        <w:tab/>
        <w:t>.L2</w:t>
      </w:r>
    </w:p>
    <w:p w14:paraId="5E62BCBE" w14:textId="77777777" w:rsidR="002D1DDB" w:rsidRDefault="002D1DDB">
      <w:pPr>
        <w:pStyle w:val="C0"/>
        <w:numPr>
          <w:ilvl w:val="0"/>
          <w:numId w:val="73"/>
        </w:numPr>
      </w:pPr>
      <w:r>
        <w:t>.L4:</w:t>
      </w:r>
    </w:p>
    <w:p w14:paraId="0CEFB558" w14:textId="77777777" w:rsidR="002D1DDB" w:rsidRDefault="002D1DDB">
      <w:pPr>
        <w:pStyle w:val="C0"/>
        <w:numPr>
          <w:ilvl w:val="0"/>
          <w:numId w:val="73"/>
        </w:numPr>
      </w:pPr>
      <w:r>
        <w:tab/>
        <w:t>leaq</w:t>
      </w:r>
      <w:r>
        <w:tab/>
        <w:t>(%rdi,%rdi,2), %rdx</w:t>
      </w:r>
    </w:p>
    <w:p w14:paraId="630CAF28" w14:textId="77777777" w:rsidR="002D1DDB" w:rsidRDefault="002D1DDB">
      <w:pPr>
        <w:pStyle w:val="C0"/>
        <w:numPr>
          <w:ilvl w:val="0"/>
          <w:numId w:val="73"/>
        </w:numPr>
      </w:pPr>
      <w:r>
        <w:tab/>
        <w:t>.p2align 4,,3</w:t>
      </w:r>
    </w:p>
    <w:p w14:paraId="78A88897" w14:textId="77777777" w:rsidR="002D1DDB" w:rsidRDefault="002D1DDB">
      <w:pPr>
        <w:pStyle w:val="C0"/>
        <w:numPr>
          <w:ilvl w:val="0"/>
          <w:numId w:val="73"/>
        </w:numPr>
      </w:pPr>
      <w:r>
        <w:tab/>
        <w:t>jmp</w:t>
      </w:r>
      <w:r>
        <w:tab/>
        <w:t>.L2</w:t>
      </w:r>
    </w:p>
    <w:p w14:paraId="748CFABE" w14:textId="77777777" w:rsidR="002D1DDB" w:rsidRDefault="002D1DDB">
      <w:pPr>
        <w:pStyle w:val="C0"/>
        <w:numPr>
          <w:ilvl w:val="0"/>
          <w:numId w:val="73"/>
        </w:numPr>
      </w:pPr>
      <w:r>
        <w:t>.L6:</w:t>
      </w:r>
    </w:p>
    <w:p w14:paraId="5F7C4ED2" w14:textId="77777777" w:rsidR="002D1DDB" w:rsidRDefault="002D1DDB">
      <w:pPr>
        <w:pStyle w:val="C0"/>
        <w:numPr>
          <w:ilvl w:val="0"/>
          <w:numId w:val="73"/>
        </w:numPr>
      </w:pPr>
      <w:r>
        <w:tab/>
        <w:t>movl</w:t>
      </w:r>
      <w:r>
        <w:tab/>
        <w:t>$100, %edx</w:t>
      </w:r>
    </w:p>
    <w:p w14:paraId="3EE8BB9C" w14:textId="77777777" w:rsidR="002D1DDB" w:rsidRPr="00E73498" w:rsidRDefault="002D1DDB">
      <w:pPr>
        <w:pStyle w:val="C0"/>
        <w:numPr>
          <w:ilvl w:val="0"/>
          <w:numId w:val="73"/>
        </w:numPr>
      </w:pPr>
      <w:r w:rsidRPr="003257B6">
        <w:rPr>
          <w:highlight w:val="lightGray"/>
        </w:rPr>
        <w:t>.L2:</w:t>
      </w:r>
    </w:p>
    <w:p w14:paraId="01722A0A" w14:textId="77777777" w:rsidR="002D1DDB" w:rsidRDefault="002D1DDB">
      <w:pPr>
        <w:pStyle w:val="C0"/>
        <w:numPr>
          <w:ilvl w:val="0"/>
          <w:numId w:val="73"/>
        </w:numPr>
      </w:pPr>
      <w:r>
        <w:tab/>
        <w:t>leaq</w:t>
      </w:r>
      <w:r>
        <w:tab/>
        <w:t>(%rdi,%rdi,4), %rax</w:t>
      </w:r>
    </w:p>
    <w:p w14:paraId="13C3775C" w14:textId="77777777" w:rsidR="002D1DDB" w:rsidRDefault="002D1DDB">
      <w:pPr>
        <w:pStyle w:val="C0"/>
        <w:numPr>
          <w:ilvl w:val="0"/>
          <w:numId w:val="73"/>
        </w:numPr>
      </w:pPr>
      <w:r>
        <w:tab/>
        <w:t>salq</w:t>
      </w:r>
      <w:r>
        <w:tab/>
        <w:t>$2, %rax</w:t>
      </w:r>
    </w:p>
    <w:p w14:paraId="4CC6C0F7" w14:textId="77777777" w:rsidR="002D1DDB" w:rsidRDefault="002D1DDB">
      <w:pPr>
        <w:pStyle w:val="C0"/>
        <w:numPr>
          <w:ilvl w:val="0"/>
          <w:numId w:val="73"/>
        </w:numPr>
      </w:pPr>
      <w:r>
        <w:tab/>
        <w:t>addq</w:t>
      </w:r>
      <w:r>
        <w:tab/>
        <w:t>%rdx, %rax</w:t>
      </w:r>
    </w:p>
    <w:p w14:paraId="7FE5A013" w14:textId="77777777" w:rsidR="002D1DDB" w:rsidRDefault="002D1DDB">
      <w:pPr>
        <w:pStyle w:val="C0"/>
        <w:numPr>
          <w:ilvl w:val="0"/>
          <w:numId w:val="73"/>
        </w:numPr>
      </w:pPr>
      <w:r>
        <w:tab/>
        <w:t>ret</w:t>
      </w:r>
    </w:p>
    <w:p w14:paraId="273B076B" w14:textId="77777777" w:rsidR="002D1DDB" w:rsidRDefault="002D1DDB">
      <w:pPr>
        <w:pStyle w:val="C0"/>
        <w:numPr>
          <w:ilvl w:val="0"/>
          <w:numId w:val="73"/>
        </w:numPr>
      </w:pPr>
      <w:r>
        <w:tab/>
        <w:t>.cfi_endproc</w:t>
      </w:r>
    </w:p>
    <w:p w14:paraId="1E9859EE" w14:textId="77777777" w:rsidR="002D1DDB" w:rsidRDefault="002D1DDB">
      <w:pPr>
        <w:pStyle w:val="C0"/>
        <w:numPr>
          <w:ilvl w:val="0"/>
          <w:numId w:val="73"/>
        </w:numPr>
      </w:pPr>
      <w:r>
        <w:t>.LFE0:</w:t>
      </w:r>
    </w:p>
    <w:p w14:paraId="55BED2EE" w14:textId="77777777" w:rsidR="002D1DDB" w:rsidRDefault="002D1DDB">
      <w:pPr>
        <w:pStyle w:val="C0"/>
        <w:numPr>
          <w:ilvl w:val="0"/>
          <w:numId w:val="73"/>
        </w:numPr>
      </w:pPr>
      <w:r>
        <w:tab/>
        <w:t>.size</w:t>
      </w:r>
      <w:r>
        <w:tab/>
        <w:t>my_switch, .-my_switch</w:t>
      </w:r>
    </w:p>
    <w:p w14:paraId="14AEDBA4" w14:textId="77777777" w:rsidR="002D1DDB" w:rsidRDefault="002D1DDB">
      <w:pPr>
        <w:pStyle w:val="C0"/>
        <w:numPr>
          <w:ilvl w:val="0"/>
          <w:numId w:val="73"/>
        </w:numPr>
      </w:pPr>
      <w:r>
        <w:tab/>
        <w:t>.ident</w:t>
      </w:r>
      <w:r>
        <w:tab/>
        <w:t>"GCC: (GNU) 4.8.5 20150623 (Red Hat 4.8.5-11)"</w:t>
      </w:r>
    </w:p>
    <w:p w14:paraId="3CD90ECB" w14:textId="6E689CA7" w:rsidR="002D1DDB" w:rsidRDefault="002D1DDB">
      <w:pPr>
        <w:pStyle w:val="C0"/>
        <w:numPr>
          <w:ilvl w:val="0"/>
          <w:numId w:val="73"/>
        </w:numPr>
      </w:pPr>
      <w:r>
        <w:tab/>
        <w:t>.section</w:t>
      </w:r>
      <w:r>
        <w:tab/>
        <w:t>.note.GNU-stack,"",@progbits</w:t>
      </w:r>
    </w:p>
    <w:p w14:paraId="56AF6DE1" w14:textId="2FD7C788" w:rsidR="005F349C" w:rsidRDefault="005F349C" w:rsidP="005F349C">
      <w:pPr>
        <w:pStyle w:val="a0"/>
      </w:pPr>
      <w:bookmarkStart w:id="143" w:name="_Ref509688611"/>
      <w:bookmarkStart w:id="144" w:name="_Toc2446725"/>
      <w:r>
        <w:rPr>
          <w:rFonts w:hint="eastAsia"/>
        </w:rPr>
        <w:t>函数调用</w:t>
      </w:r>
      <w:bookmarkEnd w:id="143"/>
      <w:bookmarkEnd w:id="144"/>
    </w:p>
    <w:p w14:paraId="735AD0D5" w14:textId="047C9A70" w:rsidR="00B77650" w:rsidRDefault="000528D8" w:rsidP="000528D8">
      <w:pPr>
        <w:pStyle w:val="aa"/>
      </w:pPr>
      <w:bookmarkStart w:id="145" w:name="_Ref510851332"/>
      <w:bookmarkStart w:id="146" w:name="_Ref51085132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37</w:t>
      </w:r>
      <w:r w:rsidR="001A2919">
        <w:fldChar w:fldCharType="end"/>
      </w:r>
      <w:bookmarkEnd w:id="145"/>
      <w:r>
        <w:rPr>
          <w:rFonts w:hint="eastAsia"/>
        </w:rPr>
        <w:t xml:space="preserve"> </w:t>
      </w:r>
      <w:r>
        <w:t>call-params.c</w:t>
      </w:r>
      <w:bookmarkEnd w:id="146"/>
    </w:p>
    <w:p w14:paraId="4884E401" w14:textId="131FB6AE" w:rsidR="00B850EA" w:rsidRDefault="00B850EA" w:rsidP="003257B6">
      <w:pPr>
        <w:pStyle w:val="C0"/>
        <w:numPr>
          <w:ilvl w:val="0"/>
          <w:numId w:val="74"/>
        </w:numPr>
      </w:pPr>
      <w:r>
        <w:t>int func(int a,int b, char c, long d,long k,char * j,long p_</w:t>
      </w:r>
      <w:r w:rsidR="00292CE3">
        <w:rPr>
          <w:rFonts w:hint="eastAsia"/>
        </w:rPr>
        <w:t>s</w:t>
      </w:r>
      <w:r>
        <w:t>_1,short p_</w:t>
      </w:r>
      <w:r w:rsidR="00292CE3">
        <w:rPr>
          <w:rFonts w:hint="eastAsia"/>
        </w:rPr>
        <w:t>s</w:t>
      </w:r>
      <w:r>
        <w:t>_2)</w:t>
      </w:r>
    </w:p>
    <w:p w14:paraId="2D2BC764" w14:textId="77777777" w:rsidR="00B850EA" w:rsidRDefault="00B850EA" w:rsidP="00DA1287">
      <w:pPr>
        <w:pStyle w:val="C0"/>
        <w:numPr>
          <w:ilvl w:val="0"/>
          <w:numId w:val="74"/>
        </w:numPr>
      </w:pPr>
      <w:r>
        <w:t>{</w:t>
      </w:r>
    </w:p>
    <w:p w14:paraId="038D16AE" w14:textId="77777777" w:rsidR="00B850EA" w:rsidRDefault="00B850EA" w:rsidP="00EB3071">
      <w:pPr>
        <w:pStyle w:val="C0"/>
        <w:numPr>
          <w:ilvl w:val="0"/>
          <w:numId w:val="74"/>
        </w:numPr>
      </w:pPr>
      <w:r>
        <w:tab/>
        <w:t>int local_A;</w:t>
      </w:r>
    </w:p>
    <w:p w14:paraId="56ABD266" w14:textId="77777777" w:rsidR="00B850EA" w:rsidRDefault="00B850EA">
      <w:pPr>
        <w:pStyle w:val="C0"/>
        <w:numPr>
          <w:ilvl w:val="0"/>
          <w:numId w:val="74"/>
        </w:numPr>
      </w:pPr>
      <w:r>
        <w:tab/>
        <w:t>long  local_B;</w:t>
      </w:r>
    </w:p>
    <w:p w14:paraId="18B36DF2" w14:textId="77777777" w:rsidR="00B850EA" w:rsidRDefault="00B850EA">
      <w:pPr>
        <w:pStyle w:val="C0"/>
        <w:numPr>
          <w:ilvl w:val="0"/>
          <w:numId w:val="74"/>
        </w:numPr>
      </w:pPr>
      <w:r>
        <w:tab/>
      </w:r>
    </w:p>
    <w:p w14:paraId="368D9D0E" w14:textId="77777777" w:rsidR="00B850EA" w:rsidRDefault="00B850EA">
      <w:pPr>
        <w:pStyle w:val="C0"/>
        <w:numPr>
          <w:ilvl w:val="0"/>
          <w:numId w:val="74"/>
        </w:numPr>
      </w:pPr>
      <w:r>
        <w:tab/>
        <w:t>local_A=a+b;</w:t>
      </w:r>
    </w:p>
    <w:p w14:paraId="71CEE824" w14:textId="77777777" w:rsidR="00B850EA" w:rsidRDefault="00B850EA">
      <w:pPr>
        <w:pStyle w:val="C0"/>
        <w:numPr>
          <w:ilvl w:val="0"/>
          <w:numId w:val="74"/>
        </w:numPr>
      </w:pPr>
      <w:r>
        <w:tab/>
        <w:t xml:space="preserve">if(k&lt;0) </w:t>
      </w:r>
    </w:p>
    <w:p w14:paraId="29ACA6EA" w14:textId="77777777" w:rsidR="00B850EA" w:rsidRDefault="00B850EA">
      <w:pPr>
        <w:pStyle w:val="C0"/>
        <w:numPr>
          <w:ilvl w:val="0"/>
          <w:numId w:val="74"/>
        </w:numPr>
      </w:pPr>
      <w:r>
        <w:tab/>
      </w:r>
      <w:r>
        <w:tab/>
        <w:t>local_A=local_A+c+d+*j;</w:t>
      </w:r>
    </w:p>
    <w:p w14:paraId="5F8C1FF8" w14:textId="0E61AE53" w:rsidR="00B850EA" w:rsidRDefault="00B850EA">
      <w:pPr>
        <w:pStyle w:val="C0"/>
        <w:numPr>
          <w:ilvl w:val="0"/>
          <w:numId w:val="74"/>
        </w:numPr>
      </w:pPr>
      <w:r>
        <w:tab/>
        <w:t>local_B=p_</w:t>
      </w:r>
      <w:r w:rsidR="00292CE3">
        <w:rPr>
          <w:rFonts w:hint="eastAsia"/>
        </w:rPr>
        <w:t>s</w:t>
      </w:r>
      <w:r>
        <w:t>_1-p_</w:t>
      </w:r>
      <w:r w:rsidR="00292CE3">
        <w:rPr>
          <w:rFonts w:hint="eastAsia"/>
        </w:rPr>
        <w:t>s</w:t>
      </w:r>
      <w:r>
        <w:t>_2;</w:t>
      </w:r>
    </w:p>
    <w:p w14:paraId="1DB35971" w14:textId="77777777" w:rsidR="00B850EA" w:rsidRDefault="00B850EA">
      <w:pPr>
        <w:pStyle w:val="C0"/>
        <w:numPr>
          <w:ilvl w:val="0"/>
          <w:numId w:val="74"/>
        </w:numPr>
      </w:pPr>
      <w:r>
        <w:tab/>
        <w:t>return local_A+local_B;</w:t>
      </w:r>
    </w:p>
    <w:p w14:paraId="047B108E" w14:textId="77777777" w:rsidR="00B850EA" w:rsidRDefault="00B850EA">
      <w:pPr>
        <w:pStyle w:val="C0"/>
        <w:numPr>
          <w:ilvl w:val="0"/>
          <w:numId w:val="74"/>
        </w:numPr>
      </w:pPr>
      <w:r>
        <w:t>}</w:t>
      </w:r>
    </w:p>
    <w:p w14:paraId="0036DC86" w14:textId="77777777" w:rsidR="00B850EA" w:rsidRDefault="00B850EA">
      <w:pPr>
        <w:pStyle w:val="C0"/>
        <w:numPr>
          <w:ilvl w:val="0"/>
          <w:numId w:val="74"/>
        </w:numPr>
      </w:pPr>
    </w:p>
    <w:p w14:paraId="53B6B85A" w14:textId="77777777" w:rsidR="00B850EA" w:rsidRDefault="00B850EA">
      <w:pPr>
        <w:pStyle w:val="C0"/>
        <w:numPr>
          <w:ilvl w:val="0"/>
          <w:numId w:val="74"/>
        </w:numPr>
      </w:pPr>
      <w:r>
        <w:t>long main()</w:t>
      </w:r>
    </w:p>
    <w:p w14:paraId="23CB2CF7" w14:textId="77777777" w:rsidR="00B850EA" w:rsidRDefault="00B850EA">
      <w:pPr>
        <w:pStyle w:val="C0"/>
        <w:numPr>
          <w:ilvl w:val="0"/>
          <w:numId w:val="74"/>
        </w:numPr>
      </w:pPr>
      <w:r>
        <w:t>{</w:t>
      </w:r>
    </w:p>
    <w:p w14:paraId="4488C08B" w14:textId="77777777" w:rsidR="00B850EA" w:rsidRDefault="00B850EA">
      <w:pPr>
        <w:pStyle w:val="C0"/>
        <w:numPr>
          <w:ilvl w:val="0"/>
          <w:numId w:val="74"/>
        </w:numPr>
      </w:pPr>
      <w:r>
        <w:tab/>
        <w:t>long mainA;</w:t>
      </w:r>
    </w:p>
    <w:p w14:paraId="4D4F72E8" w14:textId="77777777" w:rsidR="00B850EA" w:rsidRDefault="00B850EA">
      <w:pPr>
        <w:pStyle w:val="C0"/>
        <w:numPr>
          <w:ilvl w:val="0"/>
          <w:numId w:val="74"/>
        </w:numPr>
      </w:pPr>
      <w:r>
        <w:tab/>
        <w:t>char  mainB;</w:t>
      </w:r>
    </w:p>
    <w:p w14:paraId="7BF80306" w14:textId="77777777" w:rsidR="00B850EA" w:rsidRDefault="00B850EA">
      <w:pPr>
        <w:pStyle w:val="C0"/>
        <w:numPr>
          <w:ilvl w:val="0"/>
          <w:numId w:val="74"/>
        </w:numPr>
      </w:pPr>
      <w:r>
        <w:tab/>
        <w:t>mainA=func(1,2,3,4,5,&amp;mainB,0xaa,0xcc);</w:t>
      </w:r>
    </w:p>
    <w:p w14:paraId="7498E7BA" w14:textId="77777777" w:rsidR="00B850EA" w:rsidRDefault="00B850EA">
      <w:pPr>
        <w:pStyle w:val="C0"/>
        <w:numPr>
          <w:ilvl w:val="0"/>
          <w:numId w:val="74"/>
        </w:numPr>
      </w:pPr>
      <w:r>
        <w:tab/>
        <w:t>return mainA;</w:t>
      </w:r>
    </w:p>
    <w:p w14:paraId="55B2D987" w14:textId="28FEAFCD" w:rsidR="00906149" w:rsidRDefault="00B850EA">
      <w:pPr>
        <w:pStyle w:val="C0"/>
        <w:numPr>
          <w:ilvl w:val="0"/>
          <w:numId w:val="74"/>
        </w:numPr>
      </w:pPr>
      <w:r>
        <w:t>}</w:t>
      </w:r>
    </w:p>
    <w:p w14:paraId="5135D499" w14:textId="0FAD10CF" w:rsidR="000528D8" w:rsidRDefault="000528D8" w:rsidP="000528D8">
      <w:pPr>
        <w:pStyle w:val="aa"/>
      </w:pPr>
      <w:bookmarkStart w:id="147" w:name="_Ref51077124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38</w:t>
      </w:r>
      <w:r w:rsidR="001A2919">
        <w:fldChar w:fldCharType="end"/>
      </w:r>
      <w:bookmarkEnd w:id="147"/>
      <w:r>
        <w:t xml:space="preserve"> call-params.s</w:t>
      </w:r>
    </w:p>
    <w:p w14:paraId="7D574137" w14:textId="77777777" w:rsidR="00B850EA" w:rsidRDefault="00B850EA" w:rsidP="003257B6">
      <w:pPr>
        <w:pStyle w:val="C0"/>
        <w:numPr>
          <w:ilvl w:val="0"/>
          <w:numId w:val="75"/>
        </w:numPr>
      </w:pPr>
      <w:r>
        <w:tab/>
        <w:t>.file</w:t>
      </w:r>
      <w:r>
        <w:tab/>
        <w:t>"call-params.c"</w:t>
      </w:r>
    </w:p>
    <w:p w14:paraId="176DD830" w14:textId="77777777" w:rsidR="00B850EA" w:rsidRDefault="00B850EA" w:rsidP="00DA1287">
      <w:pPr>
        <w:pStyle w:val="C0"/>
        <w:numPr>
          <w:ilvl w:val="0"/>
          <w:numId w:val="46"/>
        </w:numPr>
      </w:pPr>
      <w:r>
        <w:tab/>
        <w:t>.text</w:t>
      </w:r>
    </w:p>
    <w:p w14:paraId="6C0B70FE" w14:textId="77777777" w:rsidR="00B850EA" w:rsidRDefault="00B850EA" w:rsidP="00EB3071">
      <w:pPr>
        <w:pStyle w:val="C0"/>
        <w:numPr>
          <w:ilvl w:val="0"/>
          <w:numId w:val="46"/>
        </w:numPr>
      </w:pPr>
      <w:r>
        <w:tab/>
        <w:t>.globl</w:t>
      </w:r>
      <w:r>
        <w:tab/>
        <w:t>func</w:t>
      </w:r>
    </w:p>
    <w:p w14:paraId="0DFAAC06" w14:textId="77777777" w:rsidR="00B850EA" w:rsidRDefault="00B850EA">
      <w:pPr>
        <w:pStyle w:val="C0"/>
        <w:numPr>
          <w:ilvl w:val="0"/>
          <w:numId w:val="46"/>
        </w:numPr>
      </w:pPr>
      <w:r>
        <w:tab/>
        <w:t>.type</w:t>
      </w:r>
      <w:r>
        <w:tab/>
        <w:t>func, @function</w:t>
      </w:r>
    </w:p>
    <w:p w14:paraId="64A61D72" w14:textId="77777777" w:rsidR="00B850EA" w:rsidRDefault="00B850EA">
      <w:pPr>
        <w:pStyle w:val="C0"/>
        <w:numPr>
          <w:ilvl w:val="0"/>
          <w:numId w:val="46"/>
        </w:numPr>
      </w:pPr>
      <w:r>
        <w:t>func:</w:t>
      </w:r>
    </w:p>
    <w:p w14:paraId="53C49241" w14:textId="77777777" w:rsidR="00B850EA" w:rsidRDefault="00B850EA">
      <w:pPr>
        <w:pStyle w:val="C0"/>
        <w:numPr>
          <w:ilvl w:val="0"/>
          <w:numId w:val="46"/>
        </w:numPr>
      </w:pPr>
      <w:r>
        <w:t>.LFB0:</w:t>
      </w:r>
    </w:p>
    <w:p w14:paraId="372B9A69" w14:textId="77777777" w:rsidR="00B850EA" w:rsidRDefault="00B850EA">
      <w:pPr>
        <w:pStyle w:val="C0"/>
        <w:numPr>
          <w:ilvl w:val="0"/>
          <w:numId w:val="46"/>
        </w:numPr>
      </w:pPr>
      <w:r>
        <w:tab/>
        <w:t>.cfi_startproc</w:t>
      </w:r>
    </w:p>
    <w:p w14:paraId="1ECF7CF9" w14:textId="6B3814E8" w:rsidR="00B850EA" w:rsidRDefault="00B850EA">
      <w:pPr>
        <w:pStyle w:val="C0"/>
        <w:numPr>
          <w:ilvl w:val="0"/>
          <w:numId w:val="46"/>
        </w:numPr>
      </w:pPr>
      <w:r>
        <w:tab/>
        <w:t>movzwl</w:t>
      </w:r>
      <w:r>
        <w:tab/>
      </w:r>
      <w:r w:rsidRPr="00C1759C">
        <w:rPr>
          <w:color w:val="FF0000"/>
          <w:highlight w:val="lightGray"/>
        </w:rPr>
        <w:t>16(%rsp)</w:t>
      </w:r>
      <w:r>
        <w:t>, %eax</w:t>
      </w:r>
      <w:r w:rsidR="00EB7A0C">
        <w:tab/>
      </w:r>
      <w:r w:rsidR="00655C18">
        <w:t>//short p_s_2=204</w:t>
      </w:r>
      <w:r w:rsidR="00EB7A0C">
        <w:rPr>
          <w:rFonts w:hint="eastAsia"/>
        </w:rPr>
        <w:t>，参见</w:t>
      </w:r>
      <w:r w:rsidR="00EB7A0C">
        <w:fldChar w:fldCharType="begin"/>
      </w:r>
      <w:r w:rsidR="00EB7A0C">
        <w:instrText xml:space="preserve"> </w:instrText>
      </w:r>
      <w:r w:rsidR="00EB7A0C">
        <w:rPr>
          <w:rFonts w:hint="eastAsia"/>
        </w:rPr>
        <w:instrText>REF _Ref510774082 \h</w:instrText>
      </w:r>
      <w:r w:rsidR="00EB7A0C">
        <w:instrText xml:space="preserve"> </w:instrText>
      </w:r>
      <w:r w:rsidR="00E73498">
        <w:instrText xml:space="preserve"> \* MERGEFORMAT </w:instrText>
      </w:r>
      <w:r w:rsidR="00EB7A0C">
        <w:fldChar w:fldCharType="separate"/>
      </w:r>
      <w:r w:rsidR="00351C85">
        <w:rPr>
          <w:rFonts w:hint="eastAsia"/>
        </w:rPr>
        <w:t>图</w:t>
      </w:r>
      <w:r w:rsidR="00351C85">
        <w:rPr>
          <w:rFonts w:hint="eastAsia"/>
        </w:rPr>
        <w:t xml:space="preserve"> </w:t>
      </w:r>
      <w:r w:rsidR="00351C85">
        <w:rPr>
          <w:noProof/>
        </w:rPr>
        <w:t>3</w:t>
      </w:r>
      <w:r w:rsidR="00351C85">
        <w:rPr>
          <w:noProof/>
        </w:rPr>
        <w:noBreakHyphen/>
        <w:t>4</w:t>
      </w:r>
      <w:r w:rsidR="00EB7A0C">
        <w:fldChar w:fldCharType="end"/>
      </w:r>
      <w:r w:rsidR="00EB7A0C">
        <w:rPr>
          <w:rFonts w:hint="eastAsia"/>
        </w:rPr>
        <w:t>的</w:t>
      </w:r>
      <w:r w:rsidR="000A5B2C">
        <w:rPr>
          <w:rFonts w:hint="eastAsia"/>
        </w:rPr>
        <w:t>中部</w:t>
      </w:r>
    </w:p>
    <w:p w14:paraId="18FA133B" w14:textId="7A04976B" w:rsidR="00B850EA" w:rsidRDefault="00B850EA">
      <w:pPr>
        <w:pStyle w:val="C0"/>
        <w:numPr>
          <w:ilvl w:val="0"/>
          <w:numId w:val="46"/>
        </w:numPr>
      </w:pPr>
      <w:r>
        <w:tab/>
        <w:t>addl</w:t>
      </w:r>
      <w:r>
        <w:tab/>
        <w:t>%edi, %esi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tab/>
        <w:t>//a+b, local_A</w:t>
      </w:r>
      <w:r w:rsidR="00655C18">
        <w:rPr>
          <w:rFonts w:hint="eastAsia"/>
        </w:rPr>
        <w:t>映射到</w:t>
      </w:r>
      <w:r w:rsidR="00EB7A0C">
        <w:rPr>
          <w:rFonts w:hint="eastAsia"/>
        </w:rPr>
        <w:t>esi</w:t>
      </w:r>
    </w:p>
    <w:p w14:paraId="4CC08FCE" w14:textId="79E34B09" w:rsidR="00B850EA" w:rsidRDefault="00B850EA">
      <w:pPr>
        <w:pStyle w:val="C0"/>
        <w:numPr>
          <w:ilvl w:val="0"/>
          <w:numId w:val="46"/>
        </w:numPr>
      </w:pPr>
      <w:r>
        <w:tab/>
        <w:t>testq</w:t>
      </w:r>
      <w:r>
        <w:tab/>
        <w:t>%r8, %r8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 xml:space="preserve">// </w:t>
      </w:r>
      <w:r w:rsidR="00655C18">
        <w:rPr>
          <w:rFonts w:hint="eastAsia"/>
        </w:rPr>
        <w:t>判定</w:t>
      </w:r>
      <w:r w:rsidR="00655C18">
        <w:rPr>
          <w:rFonts w:hint="eastAsia"/>
        </w:rPr>
        <w:t>k&lt;0</w:t>
      </w:r>
    </w:p>
    <w:p w14:paraId="1259B5B8" w14:textId="77777777" w:rsidR="00B850EA" w:rsidRDefault="00B850EA">
      <w:pPr>
        <w:pStyle w:val="C0"/>
        <w:numPr>
          <w:ilvl w:val="0"/>
          <w:numId w:val="46"/>
        </w:numPr>
      </w:pPr>
      <w:r>
        <w:tab/>
        <w:t>jns</w:t>
      </w:r>
      <w:r>
        <w:tab/>
        <w:t>.L2</w:t>
      </w:r>
    </w:p>
    <w:p w14:paraId="169D0C31" w14:textId="5A635289" w:rsidR="00B850EA" w:rsidRDefault="00B850EA">
      <w:pPr>
        <w:pStyle w:val="C0"/>
        <w:numPr>
          <w:ilvl w:val="0"/>
          <w:numId w:val="46"/>
        </w:numPr>
      </w:pPr>
      <w:r>
        <w:tab/>
        <w:t>movsbl</w:t>
      </w:r>
      <w:r>
        <w:tab/>
        <w:t>%dl, %edx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>//c-&gt;edx</w:t>
      </w:r>
    </w:p>
    <w:p w14:paraId="21E97E0F" w14:textId="7C25031D" w:rsidR="00B850EA" w:rsidRDefault="00B850EA">
      <w:pPr>
        <w:pStyle w:val="C0"/>
        <w:numPr>
          <w:ilvl w:val="0"/>
          <w:numId w:val="46"/>
        </w:numPr>
      </w:pPr>
      <w:r>
        <w:tab/>
        <w:t>addl</w:t>
      </w:r>
      <w:r>
        <w:tab/>
        <w:t>%edx, %esi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>//</w:t>
      </w:r>
      <w:r w:rsidR="00655C18">
        <w:t>local_A+=c</w:t>
      </w:r>
    </w:p>
    <w:p w14:paraId="1595B927" w14:textId="041C08D5" w:rsidR="00B850EA" w:rsidRDefault="00B850EA">
      <w:pPr>
        <w:pStyle w:val="C0"/>
        <w:numPr>
          <w:ilvl w:val="0"/>
          <w:numId w:val="46"/>
        </w:numPr>
      </w:pPr>
      <w:r>
        <w:tab/>
        <w:t>addl</w:t>
      </w:r>
      <w:r>
        <w:tab/>
        <w:t>%ecx, %esi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tab/>
        <w:t>//local_A+=d</w:t>
      </w:r>
    </w:p>
    <w:p w14:paraId="2BECCD62" w14:textId="64224340" w:rsidR="00B850EA" w:rsidRDefault="00B850EA">
      <w:pPr>
        <w:pStyle w:val="C0"/>
        <w:numPr>
          <w:ilvl w:val="0"/>
          <w:numId w:val="46"/>
        </w:numPr>
      </w:pPr>
      <w:r>
        <w:tab/>
        <w:t>movsbl</w:t>
      </w:r>
      <w:r>
        <w:tab/>
        <w:t>(%r9), %edi</w:t>
      </w:r>
      <w:r w:rsidR="00655C18">
        <w:tab/>
      </w:r>
      <w:r w:rsidR="00655C18">
        <w:tab/>
      </w:r>
      <w:r w:rsidR="00655C18">
        <w:tab/>
      </w:r>
      <w:r w:rsidR="00655C18">
        <w:tab/>
        <w:t>//</w:t>
      </w:r>
      <w:r w:rsidR="00655C18">
        <w:rPr>
          <w:rFonts w:hint="eastAsia"/>
        </w:rPr>
        <w:t>取</w:t>
      </w:r>
      <w:r w:rsidR="00655C18">
        <w:rPr>
          <w:rFonts w:hint="eastAsia"/>
        </w:rPr>
        <w:t>*j</w:t>
      </w:r>
    </w:p>
    <w:p w14:paraId="368FF5A1" w14:textId="6415F473" w:rsidR="00B850EA" w:rsidRDefault="00B850EA">
      <w:pPr>
        <w:pStyle w:val="C0"/>
        <w:numPr>
          <w:ilvl w:val="0"/>
          <w:numId w:val="46"/>
        </w:numPr>
      </w:pPr>
      <w:r>
        <w:tab/>
        <w:t>addl</w:t>
      </w:r>
      <w:r>
        <w:tab/>
        <w:t>%edi, %esi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>//local_A+=*j</w:t>
      </w:r>
    </w:p>
    <w:p w14:paraId="4BCEF0D6" w14:textId="77777777" w:rsidR="00B850EA" w:rsidRDefault="00B850EA">
      <w:pPr>
        <w:pStyle w:val="C0"/>
        <w:numPr>
          <w:ilvl w:val="0"/>
          <w:numId w:val="46"/>
        </w:numPr>
      </w:pPr>
      <w:r>
        <w:t>.L2:</w:t>
      </w:r>
    </w:p>
    <w:p w14:paraId="5CFA294B" w14:textId="2F624187" w:rsidR="00B850EA" w:rsidRDefault="00B850EA">
      <w:pPr>
        <w:pStyle w:val="C0"/>
        <w:numPr>
          <w:ilvl w:val="0"/>
          <w:numId w:val="46"/>
        </w:numPr>
      </w:pPr>
      <w:r>
        <w:tab/>
        <w:t>movswq</w:t>
      </w:r>
      <w:r>
        <w:tab/>
        <w:t>%ax, %rax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>//</w:t>
      </w:r>
      <w:r w:rsidR="00EB7A0C">
        <w:t>p_s_2</w:t>
      </w:r>
      <w:r w:rsidR="00EB7A0C">
        <w:rPr>
          <w:rFonts w:hint="eastAsia"/>
        </w:rPr>
        <w:t>，前面已经转入</w:t>
      </w:r>
      <w:r w:rsidR="00EB7A0C">
        <w:rPr>
          <w:rFonts w:hint="eastAsia"/>
        </w:rPr>
        <w:t>eax</w:t>
      </w:r>
    </w:p>
    <w:p w14:paraId="040EFD23" w14:textId="47D39102" w:rsidR="00B850EA" w:rsidRDefault="00B850EA">
      <w:pPr>
        <w:pStyle w:val="C0"/>
        <w:numPr>
          <w:ilvl w:val="0"/>
          <w:numId w:val="46"/>
        </w:numPr>
      </w:pPr>
      <w:r>
        <w:tab/>
        <w:t>movq</w:t>
      </w:r>
      <w:r>
        <w:tab/>
      </w:r>
      <w:r w:rsidRPr="003257B6">
        <w:rPr>
          <w:color w:val="FF0000"/>
          <w:highlight w:val="lightGray"/>
        </w:rPr>
        <w:t>8(%rsp)</w:t>
      </w:r>
      <w:r>
        <w:t>, %rcx</w:t>
      </w:r>
      <w:r w:rsidR="00655C18">
        <w:tab/>
      </w:r>
      <w:r w:rsidR="00655C18">
        <w:tab/>
      </w:r>
      <w:r w:rsidR="00655C18">
        <w:tab/>
      </w:r>
      <w:r w:rsidR="00655C18">
        <w:tab/>
      </w:r>
      <w:r w:rsidR="00655C18">
        <w:rPr>
          <w:rFonts w:hint="eastAsia"/>
        </w:rPr>
        <w:t>//</w:t>
      </w:r>
      <w:r w:rsidR="00655C18">
        <w:t>p_s_1</w:t>
      </w:r>
      <w:r w:rsidR="00655C18">
        <w:rPr>
          <w:rFonts w:hint="eastAsia"/>
        </w:rPr>
        <w:t>，参见</w:t>
      </w:r>
      <w:r w:rsidR="00655C18">
        <w:fldChar w:fldCharType="begin"/>
      </w:r>
      <w:r w:rsidR="00655C18">
        <w:instrText xml:space="preserve"> </w:instrText>
      </w:r>
      <w:r w:rsidR="00655C18">
        <w:rPr>
          <w:rFonts w:hint="eastAsia"/>
        </w:rPr>
        <w:instrText>REF _Ref510774082 \h</w:instrText>
      </w:r>
      <w:r w:rsidR="00655C18">
        <w:instrText xml:space="preserve"> </w:instrText>
      </w:r>
      <w:r w:rsidR="00E73498">
        <w:instrText xml:space="preserve"> \* MERGEFORMAT </w:instrText>
      </w:r>
      <w:r w:rsidR="00655C18">
        <w:fldChar w:fldCharType="separate"/>
      </w:r>
      <w:r w:rsidR="00351C85">
        <w:rPr>
          <w:rFonts w:hint="eastAsia"/>
        </w:rPr>
        <w:t>图</w:t>
      </w:r>
      <w:r w:rsidR="00351C85">
        <w:rPr>
          <w:rFonts w:hint="eastAsia"/>
        </w:rPr>
        <w:t xml:space="preserve"> </w:t>
      </w:r>
      <w:r w:rsidR="00351C85">
        <w:rPr>
          <w:noProof/>
        </w:rPr>
        <w:t>3</w:t>
      </w:r>
      <w:r w:rsidR="00351C85">
        <w:rPr>
          <w:noProof/>
        </w:rPr>
        <w:noBreakHyphen/>
        <w:t>4</w:t>
      </w:r>
      <w:r w:rsidR="00655C18">
        <w:fldChar w:fldCharType="end"/>
      </w:r>
      <w:r w:rsidR="00655C18">
        <w:rPr>
          <w:rFonts w:hint="eastAsia"/>
        </w:rPr>
        <w:t>的</w:t>
      </w:r>
      <w:r w:rsidR="000A5B2C">
        <w:rPr>
          <w:rFonts w:hint="eastAsia"/>
        </w:rPr>
        <w:t>中部</w:t>
      </w:r>
    </w:p>
    <w:p w14:paraId="4E11E7DA" w14:textId="18F18372" w:rsidR="00B850EA" w:rsidRDefault="00B850EA">
      <w:pPr>
        <w:pStyle w:val="C0"/>
        <w:numPr>
          <w:ilvl w:val="0"/>
          <w:numId w:val="46"/>
        </w:numPr>
      </w:pPr>
      <w:r>
        <w:tab/>
        <w:t>subq</w:t>
      </w:r>
      <w:r>
        <w:tab/>
        <w:t>%rax, %rcx</w:t>
      </w:r>
      <w:r w:rsidR="00EB7A0C">
        <w:tab/>
      </w:r>
      <w:r w:rsidR="00EB7A0C">
        <w:tab/>
      </w:r>
      <w:r w:rsidR="00EB7A0C">
        <w:tab/>
      </w:r>
      <w:r w:rsidR="00EB7A0C">
        <w:tab/>
      </w:r>
      <w:r w:rsidR="0098075D">
        <w:tab/>
      </w:r>
      <w:r w:rsidR="00655C18">
        <w:rPr>
          <w:rFonts w:hint="eastAsia"/>
        </w:rPr>
        <w:t>//</w:t>
      </w:r>
      <w:r w:rsidR="00655C18">
        <w:t>p_s_1</w:t>
      </w:r>
      <w:r w:rsidR="00655C18">
        <w:rPr>
          <w:rFonts w:hint="eastAsia"/>
        </w:rPr>
        <w:t>-p_s_2</w:t>
      </w:r>
      <w:r w:rsidR="00EB7A0C">
        <w:rPr>
          <w:rFonts w:hint="eastAsia"/>
        </w:rPr>
        <w:t>，</w:t>
      </w:r>
      <w:r w:rsidR="00EB7A0C">
        <w:t>local_B</w:t>
      </w:r>
      <w:r w:rsidR="00EB7A0C">
        <w:rPr>
          <w:rFonts w:hint="eastAsia"/>
        </w:rPr>
        <w:t>映射到</w:t>
      </w:r>
      <w:r w:rsidR="00EB7A0C">
        <w:rPr>
          <w:rFonts w:hint="eastAsia"/>
        </w:rPr>
        <w:t>%rcx</w:t>
      </w:r>
    </w:p>
    <w:p w14:paraId="1FF8829E" w14:textId="044C6404" w:rsidR="00B850EA" w:rsidRDefault="00B850EA">
      <w:pPr>
        <w:pStyle w:val="C0"/>
        <w:numPr>
          <w:ilvl w:val="0"/>
          <w:numId w:val="46"/>
        </w:numPr>
      </w:pPr>
      <w:r>
        <w:tab/>
        <w:t>movq</w:t>
      </w:r>
      <w:r>
        <w:tab/>
        <w:t>%rcx, %rax</w:t>
      </w:r>
      <w:r w:rsidR="00EB7A0C">
        <w:tab/>
      </w:r>
      <w:r w:rsidR="00EB7A0C">
        <w:tab/>
      </w:r>
      <w:r w:rsidR="00EB7A0C">
        <w:tab/>
      </w:r>
      <w:r w:rsidR="00EB7A0C">
        <w:tab/>
      </w:r>
      <w:r w:rsidR="0098075D">
        <w:tab/>
      </w:r>
      <w:r w:rsidR="00EB7A0C">
        <w:rPr>
          <w:rFonts w:hint="eastAsia"/>
        </w:rPr>
        <w:t>//</w:t>
      </w:r>
      <w:r w:rsidR="00EB7A0C">
        <w:t xml:space="preserve"> local_B</w:t>
      </w:r>
      <w:r w:rsidR="00EB7A0C">
        <w:rPr>
          <w:rFonts w:hint="eastAsia"/>
        </w:rPr>
        <w:t>保存到</w:t>
      </w:r>
      <w:r w:rsidR="00EB7A0C">
        <w:rPr>
          <w:rFonts w:hint="eastAsia"/>
        </w:rPr>
        <w:t>%rax</w:t>
      </w:r>
    </w:p>
    <w:p w14:paraId="1BB7BADF" w14:textId="01A59864" w:rsidR="00B850EA" w:rsidRDefault="00B850EA">
      <w:pPr>
        <w:pStyle w:val="C0"/>
        <w:numPr>
          <w:ilvl w:val="0"/>
          <w:numId w:val="46"/>
        </w:numPr>
      </w:pPr>
      <w:r>
        <w:tab/>
        <w:t>addl</w:t>
      </w:r>
      <w:r>
        <w:tab/>
        <w:t>%esi, %eax</w:t>
      </w:r>
      <w:r w:rsidR="00EB7A0C">
        <w:tab/>
      </w:r>
      <w:r w:rsidR="00EB7A0C">
        <w:tab/>
      </w:r>
      <w:r w:rsidR="00EB7A0C">
        <w:tab/>
      </w:r>
      <w:r w:rsidR="00EB7A0C">
        <w:tab/>
      </w:r>
      <w:r w:rsidR="0098075D">
        <w:tab/>
      </w:r>
      <w:r w:rsidR="00EB7A0C">
        <w:rPr>
          <w:rFonts w:hint="eastAsia"/>
        </w:rPr>
        <w:t>//local</w:t>
      </w:r>
      <w:r w:rsidR="00EB7A0C">
        <w:t>_A+local_B</w:t>
      </w:r>
      <w:r w:rsidR="00EB7A0C">
        <w:rPr>
          <w:rFonts w:hint="eastAsia"/>
        </w:rPr>
        <w:t>保存到</w:t>
      </w:r>
      <w:r w:rsidR="00EB7A0C">
        <w:rPr>
          <w:rFonts w:hint="eastAsia"/>
        </w:rPr>
        <w:t>%</w:t>
      </w:r>
      <w:r w:rsidR="00EB7A0C">
        <w:t>e</w:t>
      </w:r>
      <w:r w:rsidR="00EB7A0C">
        <w:rPr>
          <w:rFonts w:hint="eastAsia"/>
        </w:rPr>
        <w:t>ax</w:t>
      </w:r>
    </w:p>
    <w:p w14:paraId="7288BDD2" w14:textId="77777777" w:rsidR="00B850EA" w:rsidRDefault="00B850EA">
      <w:pPr>
        <w:pStyle w:val="C0"/>
        <w:numPr>
          <w:ilvl w:val="0"/>
          <w:numId w:val="46"/>
        </w:numPr>
      </w:pPr>
      <w:r>
        <w:tab/>
        <w:t>ret</w:t>
      </w:r>
    </w:p>
    <w:p w14:paraId="02E72611" w14:textId="77777777" w:rsidR="00B850EA" w:rsidRDefault="00B850EA">
      <w:pPr>
        <w:pStyle w:val="C0"/>
        <w:numPr>
          <w:ilvl w:val="0"/>
          <w:numId w:val="46"/>
        </w:numPr>
      </w:pPr>
      <w:r>
        <w:tab/>
        <w:t>.cfi_endproc</w:t>
      </w:r>
    </w:p>
    <w:p w14:paraId="78AC088E" w14:textId="77777777" w:rsidR="00B850EA" w:rsidRDefault="00B850EA">
      <w:pPr>
        <w:pStyle w:val="C0"/>
        <w:numPr>
          <w:ilvl w:val="0"/>
          <w:numId w:val="46"/>
        </w:numPr>
      </w:pPr>
      <w:r>
        <w:t>.LFE0:</w:t>
      </w:r>
    </w:p>
    <w:p w14:paraId="7AD11A22" w14:textId="77777777" w:rsidR="00B850EA" w:rsidRDefault="00B850EA">
      <w:pPr>
        <w:pStyle w:val="C0"/>
        <w:numPr>
          <w:ilvl w:val="0"/>
          <w:numId w:val="46"/>
        </w:numPr>
      </w:pPr>
      <w:r>
        <w:tab/>
        <w:t>.size</w:t>
      </w:r>
      <w:r>
        <w:tab/>
        <w:t>func, .-func</w:t>
      </w:r>
    </w:p>
    <w:p w14:paraId="42E48682" w14:textId="77777777" w:rsidR="00B850EA" w:rsidRDefault="00B850EA">
      <w:pPr>
        <w:pStyle w:val="C0"/>
        <w:numPr>
          <w:ilvl w:val="0"/>
          <w:numId w:val="46"/>
        </w:numPr>
      </w:pPr>
      <w:r>
        <w:tab/>
        <w:t>.globl</w:t>
      </w:r>
      <w:r>
        <w:tab/>
        <w:t>main</w:t>
      </w:r>
    </w:p>
    <w:p w14:paraId="54090251" w14:textId="77777777" w:rsidR="00B850EA" w:rsidRDefault="00B850EA">
      <w:pPr>
        <w:pStyle w:val="C0"/>
        <w:numPr>
          <w:ilvl w:val="0"/>
          <w:numId w:val="46"/>
        </w:numPr>
      </w:pPr>
      <w:r>
        <w:tab/>
        <w:t>.type</w:t>
      </w:r>
      <w:r>
        <w:tab/>
        <w:t>main, @function</w:t>
      </w:r>
    </w:p>
    <w:p w14:paraId="78AAB623" w14:textId="77777777" w:rsidR="00B850EA" w:rsidRDefault="00B850EA">
      <w:pPr>
        <w:pStyle w:val="C0"/>
        <w:numPr>
          <w:ilvl w:val="0"/>
          <w:numId w:val="46"/>
        </w:numPr>
      </w:pPr>
      <w:r>
        <w:t>main:</w:t>
      </w:r>
    </w:p>
    <w:p w14:paraId="481A5F51" w14:textId="77777777" w:rsidR="00B850EA" w:rsidRDefault="00B850EA">
      <w:pPr>
        <w:pStyle w:val="C0"/>
        <w:numPr>
          <w:ilvl w:val="0"/>
          <w:numId w:val="46"/>
        </w:numPr>
      </w:pPr>
      <w:r>
        <w:t>.LFB1:</w:t>
      </w:r>
    </w:p>
    <w:p w14:paraId="36C770FB" w14:textId="77777777" w:rsidR="00B850EA" w:rsidRDefault="00B850EA">
      <w:pPr>
        <w:pStyle w:val="C0"/>
        <w:numPr>
          <w:ilvl w:val="0"/>
          <w:numId w:val="46"/>
        </w:numPr>
      </w:pPr>
      <w:r>
        <w:tab/>
        <w:t>.cfi_startproc</w:t>
      </w:r>
    </w:p>
    <w:p w14:paraId="1C461CC3" w14:textId="77777777" w:rsidR="00B850EA" w:rsidRDefault="00B850EA">
      <w:pPr>
        <w:pStyle w:val="C0"/>
        <w:numPr>
          <w:ilvl w:val="0"/>
          <w:numId w:val="46"/>
        </w:numPr>
      </w:pPr>
      <w:r>
        <w:tab/>
        <w:t>subq</w:t>
      </w:r>
      <w:r>
        <w:tab/>
        <w:t>$32, %rsp</w:t>
      </w:r>
    </w:p>
    <w:p w14:paraId="48CA1492" w14:textId="77777777" w:rsidR="00B850EA" w:rsidRDefault="00B850EA">
      <w:pPr>
        <w:pStyle w:val="C0"/>
        <w:numPr>
          <w:ilvl w:val="0"/>
          <w:numId w:val="46"/>
        </w:numPr>
      </w:pPr>
      <w:r>
        <w:tab/>
        <w:t>.cfi_def_cfa_offset 40</w:t>
      </w:r>
    </w:p>
    <w:p w14:paraId="0B83F391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$204, 8(%rsp)</w:t>
      </w:r>
    </w:p>
    <w:p w14:paraId="6023C2F0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movq</w:t>
      </w:r>
      <w:r w:rsidRPr="003257B6">
        <w:rPr>
          <w:highlight w:val="lightGray"/>
        </w:rPr>
        <w:tab/>
        <w:t>$170, (%rsp)</w:t>
      </w:r>
    </w:p>
    <w:p w14:paraId="56FA530B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leaq</w:t>
      </w:r>
      <w:r w:rsidRPr="003257B6">
        <w:rPr>
          <w:highlight w:val="lightGray"/>
        </w:rPr>
        <w:tab/>
        <w:t>31(%rsp), %r9</w:t>
      </w:r>
    </w:p>
    <w:p w14:paraId="5C50AF60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$5, %r8d</w:t>
      </w:r>
    </w:p>
    <w:p w14:paraId="1E64E2AC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$4, %ecx</w:t>
      </w:r>
    </w:p>
    <w:p w14:paraId="1F58B06F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$3, %edx</w:t>
      </w:r>
    </w:p>
    <w:p w14:paraId="287564E6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$2, %esi</w:t>
      </w:r>
    </w:p>
    <w:p w14:paraId="3AAC857A" w14:textId="77777777" w:rsidR="00B850EA" w:rsidRDefault="00B850EA">
      <w:pPr>
        <w:pStyle w:val="C0"/>
        <w:numPr>
          <w:ilvl w:val="0"/>
          <w:numId w:val="46"/>
        </w:numPr>
      </w:pPr>
      <w:r>
        <w:tab/>
      </w:r>
      <w:r w:rsidRPr="003257B6">
        <w:rPr>
          <w:highlight w:val="lightGray"/>
        </w:rPr>
        <w:t>movl</w:t>
      </w:r>
      <w:r w:rsidRPr="003257B6">
        <w:rPr>
          <w:highlight w:val="lightGray"/>
        </w:rPr>
        <w:tab/>
        <w:t>$1, %edi</w:t>
      </w:r>
    </w:p>
    <w:p w14:paraId="07895C76" w14:textId="77777777" w:rsidR="00B850EA" w:rsidRDefault="00B850EA">
      <w:pPr>
        <w:pStyle w:val="C0"/>
        <w:numPr>
          <w:ilvl w:val="0"/>
          <w:numId w:val="46"/>
        </w:numPr>
      </w:pPr>
      <w:r>
        <w:tab/>
        <w:t>call</w:t>
      </w:r>
      <w:r>
        <w:tab/>
        <w:t>func</w:t>
      </w:r>
    </w:p>
    <w:p w14:paraId="3BACC4C1" w14:textId="77777777" w:rsidR="00B850EA" w:rsidRDefault="00B850EA">
      <w:pPr>
        <w:pStyle w:val="C0"/>
        <w:numPr>
          <w:ilvl w:val="0"/>
          <w:numId w:val="46"/>
        </w:numPr>
      </w:pPr>
      <w:r>
        <w:tab/>
        <w:t>cltq</w:t>
      </w:r>
    </w:p>
    <w:p w14:paraId="6E04E831" w14:textId="77777777" w:rsidR="00B850EA" w:rsidRDefault="00B850EA">
      <w:pPr>
        <w:pStyle w:val="C0"/>
        <w:numPr>
          <w:ilvl w:val="0"/>
          <w:numId w:val="46"/>
        </w:numPr>
      </w:pPr>
      <w:r>
        <w:tab/>
        <w:t>addq</w:t>
      </w:r>
      <w:r>
        <w:tab/>
        <w:t>$32, %rsp</w:t>
      </w:r>
    </w:p>
    <w:p w14:paraId="4D4C95F6" w14:textId="77777777" w:rsidR="00B850EA" w:rsidRDefault="00B850EA">
      <w:pPr>
        <w:pStyle w:val="C0"/>
        <w:numPr>
          <w:ilvl w:val="0"/>
          <w:numId w:val="46"/>
        </w:numPr>
      </w:pPr>
      <w:r>
        <w:tab/>
        <w:t>.cfi_def_cfa_offset 8</w:t>
      </w:r>
    </w:p>
    <w:p w14:paraId="0E21E971" w14:textId="77777777" w:rsidR="00B850EA" w:rsidRDefault="00B850EA">
      <w:pPr>
        <w:pStyle w:val="C0"/>
        <w:numPr>
          <w:ilvl w:val="0"/>
          <w:numId w:val="46"/>
        </w:numPr>
      </w:pPr>
      <w:r>
        <w:tab/>
        <w:t>ret</w:t>
      </w:r>
    </w:p>
    <w:p w14:paraId="46055D2E" w14:textId="77777777" w:rsidR="00B850EA" w:rsidRDefault="00B850EA">
      <w:pPr>
        <w:pStyle w:val="C0"/>
        <w:numPr>
          <w:ilvl w:val="0"/>
          <w:numId w:val="46"/>
        </w:numPr>
      </w:pPr>
      <w:r>
        <w:tab/>
        <w:t>.cfi_endproc</w:t>
      </w:r>
    </w:p>
    <w:p w14:paraId="56D49257" w14:textId="77777777" w:rsidR="00B850EA" w:rsidRDefault="00B850EA">
      <w:pPr>
        <w:pStyle w:val="C0"/>
        <w:numPr>
          <w:ilvl w:val="0"/>
          <w:numId w:val="46"/>
        </w:numPr>
      </w:pPr>
      <w:r>
        <w:t>.LFE1:</w:t>
      </w:r>
    </w:p>
    <w:p w14:paraId="33FEEB46" w14:textId="77777777" w:rsidR="00B850EA" w:rsidRDefault="00B850EA">
      <w:pPr>
        <w:pStyle w:val="C0"/>
        <w:numPr>
          <w:ilvl w:val="0"/>
          <w:numId w:val="46"/>
        </w:numPr>
      </w:pPr>
      <w:r>
        <w:tab/>
        <w:t>.size</w:t>
      </w:r>
      <w:r>
        <w:tab/>
        <w:t>main, .-main</w:t>
      </w:r>
    </w:p>
    <w:p w14:paraId="5594A3D6" w14:textId="77777777" w:rsidR="00B850EA" w:rsidRDefault="00B850EA">
      <w:pPr>
        <w:pStyle w:val="C0"/>
        <w:numPr>
          <w:ilvl w:val="0"/>
          <w:numId w:val="46"/>
        </w:numPr>
      </w:pPr>
      <w:r>
        <w:tab/>
        <w:t>.ident</w:t>
      </w:r>
      <w:r>
        <w:tab/>
        <w:t>"GCC: (GNU) 4.8.5 20150623 (Red Hat 4.8.5-11)"</w:t>
      </w:r>
    </w:p>
    <w:p w14:paraId="1929E26D" w14:textId="425E268D" w:rsidR="000528D8" w:rsidRDefault="00B850EA">
      <w:pPr>
        <w:pStyle w:val="C0"/>
        <w:numPr>
          <w:ilvl w:val="0"/>
          <w:numId w:val="46"/>
        </w:numPr>
      </w:pPr>
      <w:r>
        <w:tab/>
        <w:t>.section</w:t>
      </w:r>
      <w:r>
        <w:tab/>
        <w:t>.note.GNU-stack,"",@progbits</w:t>
      </w:r>
    </w:p>
    <w:p w14:paraId="3EAFFA98" w14:textId="77777777" w:rsidR="00AE5CCC" w:rsidRDefault="00AE5CCC" w:rsidP="002C5179">
      <w:pPr>
        <w:pStyle w:val="aa"/>
      </w:pPr>
    </w:p>
    <w:p w14:paraId="340F8038" w14:textId="2EFC82FF" w:rsidR="002C5179" w:rsidRDefault="002C5179" w:rsidP="002C5179">
      <w:pPr>
        <w:pStyle w:val="aa"/>
      </w:pPr>
      <w:bookmarkStart w:id="148" w:name="_Ref51081564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39</w:t>
      </w:r>
      <w:r w:rsidR="001A2919">
        <w:fldChar w:fldCharType="end"/>
      </w:r>
      <w:bookmarkEnd w:id="148"/>
      <w:r>
        <w:t xml:space="preserve"> </w:t>
      </w:r>
      <w:r>
        <w:rPr>
          <w:rFonts w:hint="eastAsia"/>
        </w:rPr>
        <w:t>ca</w:t>
      </w:r>
      <w:r>
        <w:t>ll-localvar1.c</w:t>
      </w:r>
    </w:p>
    <w:p w14:paraId="49550F6D" w14:textId="77777777" w:rsidR="002C5179" w:rsidRDefault="002C5179" w:rsidP="003257B6">
      <w:pPr>
        <w:pStyle w:val="C0"/>
        <w:numPr>
          <w:ilvl w:val="0"/>
          <w:numId w:val="76"/>
        </w:numPr>
      </w:pPr>
      <w:r>
        <w:t>int leaf_fun(long lf1,long lf2)</w:t>
      </w:r>
    </w:p>
    <w:p w14:paraId="5F3D98D8" w14:textId="77777777" w:rsidR="002C5179" w:rsidRDefault="002C5179" w:rsidP="00DA1287">
      <w:pPr>
        <w:pStyle w:val="C0"/>
        <w:numPr>
          <w:ilvl w:val="0"/>
          <w:numId w:val="76"/>
        </w:numPr>
      </w:pPr>
      <w:r>
        <w:t>{</w:t>
      </w:r>
      <w:r>
        <w:tab/>
        <w:t>int k;</w:t>
      </w:r>
    </w:p>
    <w:p w14:paraId="591D84E9" w14:textId="77777777" w:rsidR="002C5179" w:rsidRDefault="002C5179" w:rsidP="00EB3071">
      <w:pPr>
        <w:pStyle w:val="C0"/>
        <w:numPr>
          <w:ilvl w:val="0"/>
          <w:numId w:val="76"/>
        </w:numPr>
      </w:pPr>
      <w:r>
        <w:tab/>
        <w:t>k=lf1+lf2;</w:t>
      </w:r>
    </w:p>
    <w:p w14:paraId="5C80D4CE" w14:textId="77777777" w:rsidR="002C5179" w:rsidRDefault="002C5179">
      <w:pPr>
        <w:pStyle w:val="C0"/>
        <w:numPr>
          <w:ilvl w:val="0"/>
          <w:numId w:val="76"/>
        </w:numPr>
      </w:pPr>
      <w:r>
        <w:tab/>
        <w:t>return k;</w:t>
      </w:r>
    </w:p>
    <w:p w14:paraId="5570CDD5" w14:textId="77777777" w:rsidR="002C5179" w:rsidRDefault="002C5179">
      <w:pPr>
        <w:pStyle w:val="C0"/>
        <w:numPr>
          <w:ilvl w:val="0"/>
          <w:numId w:val="76"/>
        </w:numPr>
      </w:pPr>
      <w:r>
        <w:t>}</w:t>
      </w:r>
    </w:p>
    <w:p w14:paraId="63954CE7" w14:textId="77777777" w:rsidR="002C5179" w:rsidRDefault="002C5179">
      <w:pPr>
        <w:pStyle w:val="C0"/>
        <w:numPr>
          <w:ilvl w:val="0"/>
          <w:numId w:val="76"/>
        </w:numPr>
      </w:pPr>
      <w:r>
        <w:t>int func(long f1,long f2)</w:t>
      </w:r>
    </w:p>
    <w:p w14:paraId="71B422AA" w14:textId="77777777" w:rsidR="002C5179" w:rsidRDefault="002C5179">
      <w:pPr>
        <w:pStyle w:val="C0"/>
        <w:numPr>
          <w:ilvl w:val="0"/>
          <w:numId w:val="76"/>
        </w:numPr>
      </w:pPr>
      <w:r>
        <w:t>{</w:t>
      </w:r>
    </w:p>
    <w:p w14:paraId="26A2D16A" w14:textId="77777777" w:rsidR="002C5179" w:rsidRDefault="002C5179">
      <w:pPr>
        <w:pStyle w:val="C0"/>
        <w:numPr>
          <w:ilvl w:val="0"/>
          <w:numId w:val="76"/>
        </w:numPr>
      </w:pPr>
      <w:r>
        <w:tab/>
        <w:t>int i;</w:t>
      </w:r>
    </w:p>
    <w:p w14:paraId="4F489A83" w14:textId="77777777" w:rsidR="002C5179" w:rsidRDefault="002C5179">
      <w:pPr>
        <w:pStyle w:val="C0"/>
        <w:numPr>
          <w:ilvl w:val="0"/>
          <w:numId w:val="76"/>
        </w:numPr>
      </w:pPr>
      <w:r>
        <w:tab/>
        <w:t>int a1[20];</w:t>
      </w:r>
    </w:p>
    <w:p w14:paraId="2F5C669D" w14:textId="77777777" w:rsidR="002C5179" w:rsidRDefault="002C5179">
      <w:pPr>
        <w:pStyle w:val="C0"/>
        <w:numPr>
          <w:ilvl w:val="0"/>
          <w:numId w:val="76"/>
        </w:numPr>
      </w:pPr>
      <w:r>
        <w:tab/>
        <w:t>for(i=0;i&lt;19;i++)</w:t>
      </w:r>
    </w:p>
    <w:p w14:paraId="06D95268" w14:textId="77777777" w:rsidR="002C5179" w:rsidRDefault="002C5179">
      <w:pPr>
        <w:pStyle w:val="C0"/>
        <w:numPr>
          <w:ilvl w:val="0"/>
          <w:numId w:val="76"/>
        </w:numPr>
      </w:pPr>
      <w:r>
        <w:tab/>
      </w:r>
      <w:r>
        <w:tab/>
        <w:t>a1[i]=leaf_fun(i,i);</w:t>
      </w:r>
    </w:p>
    <w:p w14:paraId="5A3B0A30" w14:textId="77777777" w:rsidR="002C5179" w:rsidRDefault="002C5179">
      <w:pPr>
        <w:pStyle w:val="C0"/>
        <w:numPr>
          <w:ilvl w:val="0"/>
          <w:numId w:val="76"/>
        </w:numPr>
      </w:pPr>
      <w:r>
        <w:tab/>
        <w:t>return a1[2];</w:t>
      </w:r>
    </w:p>
    <w:p w14:paraId="2602CC4C" w14:textId="77777777" w:rsidR="002C5179" w:rsidRDefault="002C5179">
      <w:pPr>
        <w:pStyle w:val="C0"/>
        <w:numPr>
          <w:ilvl w:val="0"/>
          <w:numId w:val="76"/>
        </w:numPr>
      </w:pPr>
      <w:r>
        <w:t>}</w:t>
      </w:r>
    </w:p>
    <w:p w14:paraId="546458EC" w14:textId="77777777" w:rsidR="002C5179" w:rsidRDefault="002C5179">
      <w:pPr>
        <w:pStyle w:val="C0"/>
        <w:numPr>
          <w:ilvl w:val="0"/>
          <w:numId w:val="76"/>
        </w:numPr>
      </w:pPr>
    </w:p>
    <w:p w14:paraId="28B4435B" w14:textId="77777777" w:rsidR="002C5179" w:rsidRDefault="002C5179">
      <w:pPr>
        <w:pStyle w:val="C0"/>
        <w:numPr>
          <w:ilvl w:val="0"/>
          <w:numId w:val="76"/>
        </w:numPr>
      </w:pPr>
      <w:r>
        <w:t>long main()</w:t>
      </w:r>
    </w:p>
    <w:p w14:paraId="2688C9EF" w14:textId="77777777" w:rsidR="002C5179" w:rsidRDefault="002C5179">
      <w:pPr>
        <w:pStyle w:val="C0"/>
        <w:numPr>
          <w:ilvl w:val="0"/>
          <w:numId w:val="76"/>
        </w:numPr>
      </w:pPr>
      <w:r>
        <w:t>{</w:t>
      </w:r>
    </w:p>
    <w:p w14:paraId="68B7A16D" w14:textId="77777777" w:rsidR="002C5179" w:rsidRDefault="002C5179">
      <w:pPr>
        <w:pStyle w:val="C0"/>
        <w:numPr>
          <w:ilvl w:val="0"/>
          <w:numId w:val="76"/>
        </w:numPr>
      </w:pPr>
      <w:r>
        <w:tab/>
        <w:t>int mf1=20;</w:t>
      </w:r>
    </w:p>
    <w:p w14:paraId="67B8B700" w14:textId="77777777" w:rsidR="002C5179" w:rsidRDefault="002C5179">
      <w:pPr>
        <w:pStyle w:val="C0"/>
        <w:numPr>
          <w:ilvl w:val="0"/>
          <w:numId w:val="76"/>
        </w:numPr>
      </w:pPr>
      <w:r>
        <w:tab/>
        <w:t>int mf2=11;</w:t>
      </w:r>
    </w:p>
    <w:p w14:paraId="34516420" w14:textId="77777777" w:rsidR="002C5179" w:rsidRDefault="002C5179">
      <w:pPr>
        <w:pStyle w:val="C0"/>
        <w:numPr>
          <w:ilvl w:val="0"/>
          <w:numId w:val="76"/>
        </w:numPr>
      </w:pPr>
      <w:r>
        <w:tab/>
        <w:t>mf2=func(mf1,mf2);</w:t>
      </w:r>
    </w:p>
    <w:p w14:paraId="317AF365" w14:textId="77777777" w:rsidR="002C5179" w:rsidRDefault="002C5179">
      <w:pPr>
        <w:pStyle w:val="C0"/>
        <w:numPr>
          <w:ilvl w:val="0"/>
          <w:numId w:val="76"/>
        </w:numPr>
      </w:pPr>
      <w:r>
        <w:tab/>
        <w:t>return mf2;</w:t>
      </w:r>
    </w:p>
    <w:p w14:paraId="2D69181A" w14:textId="668F8644" w:rsidR="00AC256B" w:rsidRDefault="002C5179">
      <w:pPr>
        <w:pStyle w:val="C0"/>
        <w:numPr>
          <w:ilvl w:val="0"/>
          <w:numId w:val="76"/>
        </w:numPr>
      </w:pPr>
      <w:r>
        <w:t>}</w:t>
      </w:r>
    </w:p>
    <w:p w14:paraId="5A9CE04A" w14:textId="77777777" w:rsidR="00AE5CCC" w:rsidRDefault="00AE5CCC" w:rsidP="00AC256B">
      <w:pPr>
        <w:pStyle w:val="aa"/>
      </w:pPr>
      <w:bookmarkStart w:id="149" w:name="_Ref510815766"/>
    </w:p>
    <w:p w14:paraId="626634C4" w14:textId="00D3DB9E" w:rsidR="00AC256B" w:rsidRDefault="00AC256B" w:rsidP="00AC256B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40</w:t>
      </w:r>
      <w:r w:rsidR="001A2919">
        <w:fldChar w:fldCharType="end"/>
      </w:r>
      <w:bookmarkEnd w:id="149"/>
      <w:r w:rsidR="00FB6424">
        <w:rPr>
          <w:rFonts w:hint="eastAsia"/>
        </w:rPr>
        <w:t xml:space="preserve"> </w:t>
      </w:r>
      <w:r w:rsidR="00FB6424">
        <w:t>call-localvar</w:t>
      </w:r>
      <w:r w:rsidR="007074D2">
        <w:t>1</w:t>
      </w:r>
      <w:r w:rsidR="00FB6424">
        <w:t>.s</w:t>
      </w:r>
    </w:p>
    <w:p w14:paraId="1E1986D4" w14:textId="77777777" w:rsidR="007074D2" w:rsidRDefault="007074D2" w:rsidP="003257B6">
      <w:pPr>
        <w:pStyle w:val="C0"/>
        <w:numPr>
          <w:ilvl w:val="0"/>
          <w:numId w:val="77"/>
        </w:numPr>
      </w:pPr>
      <w:r>
        <w:tab/>
        <w:t>.file</w:t>
      </w:r>
      <w:r>
        <w:tab/>
        <w:t>"call-localvar1.c"</w:t>
      </w:r>
    </w:p>
    <w:p w14:paraId="54562DD5" w14:textId="77777777" w:rsidR="007074D2" w:rsidRDefault="007074D2" w:rsidP="00DA1287">
      <w:pPr>
        <w:pStyle w:val="C0"/>
        <w:numPr>
          <w:ilvl w:val="0"/>
          <w:numId w:val="77"/>
        </w:numPr>
      </w:pPr>
      <w:r>
        <w:tab/>
        <w:t>.text</w:t>
      </w:r>
    </w:p>
    <w:p w14:paraId="092934C6" w14:textId="77777777" w:rsidR="007074D2" w:rsidRDefault="007074D2" w:rsidP="00EB3071">
      <w:pPr>
        <w:pStyle w:val="C0"/>
        <w:numPr>
          <w:ilvl w:val="0"/>
          <w:numId w:val="77"/>
        </w:numPr>
      </w:pPr>
      <w:r>
        <w:tab/>
        <w:t>.globl</w:t>
      </w:r>
      <w:r>
        <w:tab/>
        <w:t>leaf_fun</w:t>
      </w:r>
    </w:p>
    <w:p w14:paraId="0CDA5518" w14:textId="77777777" w:rsidR="007074D2" w:rsidRDefault="007074D2">
      <w:pPr>
        <w:pStyle w:val="C0"/>
        <w:numPr>
          <w:ilvl w:val="0"/>
          <w:numId w:val="77"/>
        </w:numPr>
      </w:pPr>
      <w:r>
        <w:tab/>
        <w:t>.type</w:t>
      </w:r>
      <w:r>
        <w:tab/>
        <w:t>leaf_fun, @function</w:t>
      </w:r>
    </w:p>
    <w:p w14:paraId="2EFF1FEF" w14:textId="77777777" w:rsidR="007074D2" w:rsidRDefault="007074D2">
      <w:pPr>
        <w:pStyle w:val="C0"/>
        <w:numPr>
          <w:ilvl w:val="0"/>
          <w:numId w:val="77"/>
        </w:numPr>
      </w:pPr>
      <w:r w:rsidRPr="003257B6">
        <w:rPr>
          <w:highlight w:val="lightGray"/>
        </w:rPr>
        <w:t>leaf_fun:</w:t>
      </w:r>
    </w:p>
    <w:p w14:paraId="0C78DFBB" w14:textId="77777777" w:rsidR="007074D2" w:rsidRDefault="007074D2">
      <w:pPr>
        <w:pStyle w:val="C0"/>
        <w:numPr>
          <w:ilvl w:val="0"/>
          <w:numId w:val="77"/>
        </w:numPr>
      </w:pPr>
      <w:r>
        <w:t>.LFB0:</w:t>
      </w:r>
    </w:p>
    <w:p w14:paraId="142BBC7D" w14:textId="77777777" w:rsidR="007074D2" w:rsidRDefault="007074D2">
      <w:pPr>
        <w:pStyle w:val="C0"/>
        <w:numPr>
          <w:ilvl w:val="0"/>
          <w:numId w:val="77"/>
        </w:numPr>
      </w:pPr>
      <w:r>
        <w:tab/>
        <w:t>.cfi_startproc</w:t>
      </w:r>
    </w:p>
    <w:p w14:paraId="6CEAB9AF" w14:textId="4306A92B" w:rsidR="007074D2" w:rsidRDefault="007074D2">
      <w:pPr>
        <w:pStyle w:val="C0"/>
        <w:numPr>
          <w:ilvl w:val="0"/>
          <w:numId w:val="77"/>
        </w:numPr>
      </w:pPr>
      <w:r>
        <w:tab/>
        <w:t>leal</w:t>
      </w:r>
      <w:r>
        <w:tab/>
        <w:t>(%rdi,%rsi), %eax</w:t>
      </w:r>
      <w:r>
        <w:tab/>
      </w:r>
      <w:r>
        <w:tab/>
      </w:r>
      <w:r>
        <w:tab/>
        <w:t>//</w:t>
      </w:r>
      <w:r w:rsidRPr="007074D2">
        <w:t xml:space="preserve"> lf1+lf2</w:t>
      </w:r>
    </w:p>
    <w:p w14:paraId="03E26A36" w14:textId="77777777" w:rsidR="007074D2" w:rsidRDefault="007074D2">
      <w:pPr>
        <w:pStyle w:val="C0"/>
        <w:numPr>
          <w:ilvl w:val="0"/>
          <w:numId w:val="77"/>
        </w:numPr>
      </w:pPr>
      <w:r>
        <w:tab/>
        <w:t>ret</w:t>
      </w:r>
    </w:p>
    <w:p w14:paraId="20114201" w14:textId="77777777" w:rsidR="007074D2" w:rsidRDefault="007074D2">
      <w:pPr>
        <w:pStyle w:val="C0"/>
        <w:numPr>
          <w:ilvl w:val="0"/>
          <w:numId w:val="77"/>
        </w:numPr>
      </w:pPr>
      <w:r>
        <w:tab/>
        <w:t>.cfi_endproc</w:t>
      </w:r>
    </w:p>
    <w:p w14:paraId="511DF688" w14:textId="77777777" w:rsidR="007074D2" w:rsidRDefault="007074D2">
      <w:pPr>
        <w:pStyle w:val="C0"/>
        <w:numPr>
          <w:ilvl w:val="0"/>
          <w:numId w:val="77"/>
        </w:numPr>
      </w:pPr>
      <w:r>
        <w:t>.LFE0:</w:t>
      </w:r>
    </w:p>
    <w:p w14:paraId="058794E7" w14:textId="77777777" w:rsidR="007074D2" w:rsidRDefault="007074D2">
      <w:pPr>
        <w:pStyle w:val="C0"/>
        <w:numPr>
          <w:ilvl w:val="0"/>
          <w:numId w:val="77"/>
        </w:numPr>
      </w:pPr>
      <w:r>
        <w:tab/>
        <w:t>.size</w:t>
      </w:r>
      <w:r>
        <w:tab/>
        <w:t>leaf_fun, .-leaf_fun</w:t>
      </w:r>
    </w:p>
    <w:p w14:paraId="3D681F0F" w14:textId="77777777" w:rsidR="007074D2" w:rsidRDefault="007074D2">
      <w:pPr>
        <w:pStyle w:val="C0"/>
        <w:numPr>
          <w:ilvl w:val="0"/>
          <w:numId w:val="77"/>
        </w:numPr>
      </w:pPr>
      <w:r>
        <w:tab/>
        <w:t>.globl</w:t>
      </w:r>
      <w:r>
        <w:tab/>
        <w:t>func</w:t>
      </w:r>
    </w:p>
    <w:p w14:paraId="5E7C64AE" w14:textId="77777777" w:rsidR="007074D2" w:rsidRDefault="007074D2">
      <w:pPr>
        <w:pStyle w:val="C0"/>
        <w:numPr>
          <w:ilvl w:val="0"/>
          <w:numId w:val="77"/>
        </w:numPr>
      </w:pPr>
      <w:r>
        <w:tab/>
        <w:t>.type</w:t>
      </w:r>
      <w:r>
        <w:tab/>
        <w:t>func, @function</w:t>
      </w:r>
    </w:p>
    <w:p w14:paraId="652F4611" w14:textId="77777777" w:rsidR="007074D2" w:rsidRPr="00E73498" w:rsidRDefault="007074D2">
      <w:pPr>
        <w:pStyle w:val="C0"/>
        <w:numPr>
          <w:ilvl w:val="0"/>
          <w:numId w:val="77"/>
        </w:numPr>
      </w:pPr>
      <w:r w:rsidRPr="003257B6">
        <w:rPr>
          <w:highlight w:val="lightGray"/>
        </w:rPr>
        <w:t>func:</w:t>
      </w:r>
    </w:p>
    <w:p w14:paraId="619FF8BA" w14:textId="77777777" w:rsidR="007074D2" w:rsidRDefault="007074D2">
      <w:pPr>
        <w:pStyle w:val="C0"/>
        <w:numPr>
          <w:ilvl w:val="0"/>
          <w:numId w:val="77"/>
        </w:numPr>
      </w:pPr>
      <w:r>
        <w:t>.LFB1:</w:t>
      </w:r>
    </w:p>
    <w:p w14:paraId="5115EFC1" w14:textId="77777777" w:rsidR="007074D2" w:rsidRDefault="007074D2">
      <w:pPr>
        <w:pStyle w:val="C0"/>
        <w:numPr>
          <w:ilvl w:val="0"/>
          <w:numId w:val="77"/>
        </w:numPr>
      </w:pPr>
      <w:r>
        <w:tab/>
        <w:t>.cfi_startproc</w:t>
      </w:r>
    </w:p>
    <w:p w14:paraId="519BA670" w14:textId="4E7E2EFF" w:rsidR="007074D2" w:rsidRDefault="007074D2">
      <w:pPr>
        <w:pStyle w:val="C0"/>
        <w:numPr>
          <w:ilvl w:val="0"/>
          <w:numId w:val="77"/>
        </w:numPr>
      </w:pPr>
      <w:r>
        <w:tab/>
        <w:t>pushq</w:t>
      </w:r>
      <w:r>
        <w:tab/>
        <w:t>%rbp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保存</w:t>
      </w:r>
      <w:r>
        <w:rPr>
          <w:rFonts w:hint="eastAsia"/>
        </w:rPr>
        <w:t>r</w:t>
      </w:r>
      <w:r>
        <w:t>bp</w:t>
      </w:r>
    </w:p>
    <w:p w14:paraId="5B4D0308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16</w:t>
      </w:r>
    </w:p>
    <w:p w14:paraId="347A3CC6" w14:textId="77777777" w:rsidR="007074D2" w:rsidRDefault="007074D2">
      <w:pPr>
        <w:pStyle w:val="C0"/>
        <w:numPr>
          <w:ilvl w:val="0"/>
          <w:numId w:val="77"/>
        </w:numPr>
      </w:pPr>
      <w:r>
        <w:tab/>
        <w:t>.cfi_offset 6, -16</w:t>
      </w:r>
    </w:p>
    <w:p w14:paraId="507A3CDD" w14:textId="17F502A0" w:rsidR="007074D2" w:rsidRDefault="007074D2">
      <w:pPr>
        <w:pStyle w:val="C0"/>
        <w:numPr>
          <w:ilvl w:val="0"/>
          <w:numId w:val="77"/>
        </w:numPr>
      </w:pPr>
      <w:r>
        <w:tab/>
        <w:t>pushq</w:t>
      </w:r>
      <w:r>
        <w:tab/>
        <w:t>%rbx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保存</w:t>
      </w:r>
      <w:r>
        <w:rPr>
          <w:rFonts w:hint="eastAsia"/>
        </w:rPr>
        <w:t>rbx</w:t>
      </w:r>
    </w:p>
    <w:p w14:paraId="7C7DC851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24</w:t>
      </w:r>
    </w:p>
    <w:p w14:paraId="007ACA0F" w14:textId="77777777" w:rsidR="007074D2" w:rsidRDefault="007074D2">
      <w:pPr>
        <w:pStyle w:val="C0"/>
        <w:numPr>
          <w:ilvl w:val="0"/>
          <w:numId w:val="77"/>
        </w:numPr>
      </w:pPr>
      <w:r>
        <w:tab/>
        <w:t>.cfi_offset 3, -24</w:t>
      </w:r>
    </w:p>
    <w:p w14:paraId="7CB5A256" w14:textId="775D7AE8" w:rsidR="007074D2" w:rsidRPr="007074D2" w:rsidRDefault="007074D2">
      <w:pPr>
        <w:pStyle w:val="C0"/>
        <w:numPr>
          <w:ilvl w:val="0"/>
          <w:numId w:val="77"/>
        </w:numPr>
      </w:pPr>
      <w:r>
        <w:tab/>
      </w:r>
      <w:bookmarkStart w:id="150" w:name="_Hlk510847275"/>
      <w:r w:rsidRPr="003257B6">
        <w:rPr>
          <w:highlight w:val="lightGray"/>
        </w:rPr>
        <w:t>subq</w:t>
      </w:r>
      <w:r w:rsidRPr="003257B6">
        <w:rPr>
          <w:highlight w:val="lightGray"/>
        </w:rPr>
        <w:tab/>
        <w:t>$80, %rsp</w:t>
      </w:r>
      <w:bookmarkEnd w:id="150"/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DA1287">
        <w:rPr>
          <w:rFonts w:hint="eastAsia"/>
          <w:highlight w:val="lightGray"/>
        </w:rPr>
        <w:t>//</w:t>
      </w:r>
      <w:r w:rsidRPr="00EB3071">
        <w:rPr>
          <w:rFonts w:hint="eastAsia"/>
          <w:highlight w:val="lightGray"/>
        </w:rPr>
        <w:t>建立栈帧</w:t>
      </w:r>
    </w:p>
    <w:p w14:paraId="64F25B52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104</w:t>
      </w:r>
    </w:p>
    <w:p w14:paraId="40A648C4" w14:textId="77777777" w:rsidR="007074D2" w:rsidRDefault="007074D2">
      <w:pPr>
        <w:pStyle w:val="C0"/>
        <w:numPr>
          <w:ilvl w:val="0"/>
          <w:numId w:val="77"/>
        </w:numPr>
      </w:pPr>
      <w:r>
        <w:tab/>
        <w:t>movl</w:t>
      </w:r>
      <w:r>
        <w:tab/>
        <w:t>$0, %ebx</w:t>
      </w:r>
    </w:p>
    <w:p w14:paraId="46426EFB" w14:textId="77777777" w:rsidR="007074D2" w:rsidRDefault="007074D2">
      <w:pPr>
        <w:pStyle w:val="C0"/>
        <w:numPr>
          <w:ilvl w:val="0"/>
          <w:numId w:val="77"/>
        </w:numPr>
      </w:pPr>
      <w:r>
        <w:tab/>
        <w:t>jmp</w:t>
      </w:r>
      <w:r>
        <w:tab/>
        <w:t>.L3</w:t>
      </w:r>
    </w:p>
    <w:p w14:paraId="7DA85C9C" w14:textId="77777777" w:rsidR="007074D2" w:rsidRDefault="007074D2">
      <w:pPr>
        <w:pStyle w:val="C0"/>
        <w:numPr>
          <w:ilvl w:val="0"/>
          <w:numId w:val="77"/>
        </w:numPr>
      </w:pPr>
      <w:r>
        <w:t>.L4:</w:t>
      </w:r>
    </w:p>
    <w:p w14:paraId="3EF5CD2D" w14:textId="77777777" w:rsidR="007074D2" w:rsidRDefault="007074D2">
      <w:pPr>
        <w:pStyle w:val="C0"/>
        <w:numPr>
          <w:ilvl w:val="0"/>
          <w:numId w:val="77"/>
        </w:numPr>
      </w:pPr>
      <w:r>
        <w:tab/>
        <w:t>movslq</w:t>
      </w:r>
      <w:r>
        <w:tab/>
        <w:t>%ebx, %rbp</w:t>
      </w:r>
    </w:p>
    <w:p w14:paraId="76CCFE9A" w14:textId="77777777" w:rsidR="007074D2" w:rsidRDefault="007074D2">
      <w:pPr>
        <w:pStyle w:val="C0"/>
        <w:numPr>
          <w:ilvl w:val="0"/>
          <w:numId w:val="77"/>
        </w:numPr>
      </w:pPr>
      <w:r>
        <w:tab/>
        <w:t>movq</w:t>
      </w:r>
      <w:r>
        <w:tab/>
        <w:t>%rbp, %rsi</w:t>
      </w:r>
    </w:p>
    <w:p w14:paraId="3150502F" w14:textId="77777777" w:rsidR="007074D2" w:rsidRDefault="007074D2">
      <w:pPr>
        <w:pStyle w:val="C0"/>
        <w:numPr>
          <w:ilvl w:val="0"/>
          <w:numId w:val="77"/>
        </w:numPr>
      </w:pPr>
      <w:r>
        <w:tab/>
        <w:t>movq</w:t>
      </w:r>
      <w:r>
        <w:tab/>
        <w:t>%rbp, %rdi</w:t>
      </w:r>
    </w:p>
    <w:p w14:paraId="7120E6D3" w14:textId="77777777" w:rsidR="007074D2" w:rsidRDefault="007074D2">
      <w:pPr>
        <w:pStyle w:val="C0"/>
        <w:numPr>
          <w:ilvl w:val="0"/>
          <w:numId w:val="77"/>
        </w:numPr>
      </w:pPr>
      <w:r>
        <w:tab/>
      </w:r>
      <w:r w:rsidRPr="00E73498">
        <w:t>call</w:t>
      </w:r>
      <w:r w:rsidRPr="00E73498">
        <w:tab/>
        <w:t>leaf_fun</w:t>
      </w:r>
    </w:p>
    <w:p w14:paraId="16441EFF" w14:textId="57C51923" w:rsidR="007074D2" w:rsidRDefault="007074D2">
      <w:pPr>
        <w:pStyle w:val="C0"/>
        <w:numPr>
          <w:ilvl w:val="0"/>
          <w:numId w:val="77"/>
        </w:numPr>
      </w:pPr>
      <w:r>
        <w:tab/>
        <w:t>movl</w:t>
      </w:r>
      <w:r>
        <w:tab/>
        <w:t>%eax, (%rsp,%rbp,4)</w:t>
      </w:r>
      <w:r w:rsidR="00801592">
        <w:tab/>
      </w:r>
      <w:r w:rsidR="00801592">
        <w:tab/>
        <w:t>//</w:t>
      </w:r>
      <w:r w:rsidR="00801592">
        <w:rPr>
          <w:rFonts w:hint="eastAsia"/>
        </w:rPr>
        <w:t>%</w:t>
      </w:r>
      <w:r w:rsidR="00801592">
        <w:t>rsp+%rbp*4</w:t>
      </w:r>
      <w:r w:rsidR="00801592">
        <w:rPr>
          <w:rFonts w:hint="eastAsia"/>
        </w:rPr>
        <w:t>指向</w:t>
      </w:r>
      <w:r w:rsidR="00801592">
        <w:rPr>
          <w:rFonts w:hint="eastAsia"/>
        </w:rPr>
        <w:t>a</w:t>
      </w:r>
      <w:r w:rsidR="00801592">
        <w:t>1[i]</w:t>
      </w:r>
    </w:p>
    <w:p w14:paraId="4E65D74E" w14:textId="77777777" w:rsidR="007074D2" w:rsidRDefault="007074D2">
      <w:pPr>
        <w:pStyle w:val="C0"/>
        <w:numPr>
          <w:ilvl w:val="0"/>
          <w:numId w:val="77"/>
        </w:numPr>
      </w:pPr>
      <w:r>
        <w:tab/>
        <w:t>addl</w:t>
      </w:r>
      <w:r>
        <w:tab/>
        <w:t>$1, %ebx</w:t>
      </w:r>
    </w:p>
    <w:p w14:paraId="3401ADCB" w14:textId="77777777" w:rsidR="007074D2" w:rsidRDefault="007074D2">
      <w:pPr>
        <w:pStyle w:val="C0"/>
        <w:numPr>
          <w:ilvl w:val="0"/>
          <w:numId w:val="77"/>
        </w:numPr>
      </w:pPr>
      <w:r>
        <w:t>.L3:</w:t>
      </w:r>
    </w:p>
    <w:p w14:paraId="3F751226" w14:textId="77777777" w:rsidR="007074D2" w:rsidRDefault="007074D2">
      <w:pPr>
        <w:pStyle w:val="C0"/>
        <w:numPr>
          <w:ilvl w:val="0"/>
          <w:numId w:val="77"/>
        </w:numPr>
      </w:pPr>
      <w:r>
        <w:tab/>
        <w:t>cmpl</w:t>
      </w:r>
      <w:r>
        <w:tab/>
        <w:t>$18, %ebx</w:t>
      </w:r>
    </w:p>
    <w:p w14:paraId="094607A3" w14:textId="77777777" w:rsidR="007074D2" w:rsidRDefault="007074D2">
      <w:pPr>
        <w:pStyle w:val="C0"/>
        <w:numPr>
          <w:ilvl w:val="0"/>
          <w:numId w:val="77"/>
        </w:numPr>
      </w:pPr>
      <w:r>
        <w:tab/>
        <w:t>jle</w:t>
      </w:r>
      <w:r>
        <w:tab/>
        <w:t>.L4</w:t>
      </w:r>
    </w:p>
    <w:p w14:paraId="5E9FA4CC" w14:textId="77777777" w:rsidR="007074D2" w:rsidRDefault="007074D2">
      <w:pPr>
        <w:pStyle w:val="C0"/>
        <w:numPr>
          <w:ilvl w:val="0"/>
          <w:numId w:val="77"/>
        </w:numPr>
      </w:pPr>
      <w:r>
        <w:tab/>
        <w:t>movl</w:t>
      </w:r>
      <w:r>
        <w:tab/>
        <w:t>8(%rsp), %eax</w:t>
      </w:r>
    </w:p>
    <w:p w14:paraId="2D8202DF" w14:textId="0D98484C" w:rsidR="007074D2" w:rsidRDefault="007074D2">
      <w:pPr>
        <w:pStyle w:val="C0"/>
        <w:numPr>
          <w:ilvl w:val="0"/>
          <w:numId w:val="77"/>
        </w:numPr>
      </w:pPr>
      <w:r>
        <w:tab/>
      </w:r>
      <w:r w:rsidRPr="003257B6">
        <w:rPr>
          <w:highlight w:val="lightGray"/>
        </w:rPr>
        <w:t>addq</w:t>
      </w:r>
      <w:r w:rsidRPr="003257B6">
        <w:rPr>
          <w:highlight w:val="lightGray"/>
        </w:rPr>
        <w:tab/>
        <w:t>$80, %rsp</w:t>
      </w:r>
      <w:r w:rsidR="00A81E9A" w:rsidRPr="003257B6">
        <w:rPr>
          <w:highlight w:val="lightGray"/>
        </w:rPr>
        <w:tab/>
      </w:r>
      <w:r w:rsidR="00A81E9A" w:rsidRPr="003257B6">
        <w:rPr>
          <w:highlight w:val="lightGray"/>
        </w:rPr>
        <w:tab/>
      </w:r>
      <w:r w:rsidR="00A81E9A" w:rsidRPr="003257B6">
        <w:rPr>
          <w:highlight w:val="lightGray"/>
        </w:rPr>
        <w:tab/>
      </w:r>
      <w:r w:rsidR="00A81E9A" w:rsidRPr="003257B6">
        <w:rPr>
          <w:highlight w:val="lightGray"/>
        </w:rPr>
        <w:tab/>
      </w:r>
      <w:r w:rsidR="00A81E9A" w:rsidRPr="003257B6">
        <w:rPr>
          <w:highlight w:val="lightGray"/>
        </w:rPr>
        <w:tab/>
      </w:r>
      <w:r w:rsidR="00A81E9A" w:rsidRPr="003257B6">
        <w:rPr>
          <w:highlight w:val="lightGray"/>
        </w:rPr>
        <w:tab/>
        <w:t>//</w:t>
      </w:r>
      <w:r w:rsidR="00A81E9A" w:rsidRPr="003257B6">
        <w:rPr>
          <w:rFonts w:hint="eastAsia"/>
          <w:highlight w:val="lightGray"/>
        </w:rPr>
        <w:t>撤销栈帧</w:t>
      </w:r>
    </w:p>
    <w:p w14:paraId="6FB4F9E7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24</w:t>
      </w:r>
    </w:p>
    <w:p w14:paraId="0CE40B68" w14:textId="602CC60F" w:rsidR="007074D2" w:rsidRDefault="007074D2">
      <w:pPr>
        <w:pStyle w:val="C0"/>
        <w:numPr>
          <w:ilvl w:val="0"/>
          <w:numId w:val="77"/>
        </w:numPr>
      </w:pPr>
      <w:r>
        <w:tab/>
        <w:t>popq</w:t>
      </w:r>
      <w:r>
        <w:tab/>
        <w:t>%rbx</w:t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rPr>
          <w:rFonts w:hint="eastAsia"/>
        </w:rPr>
        <w:t>/</w:t>
      </w:r>
      <w:r w:rsidR="00A81E9A">
        <w:t>/</w:t>
      </w:r>
      <w:r w:rsidR="00A81E9A">
        <w:rPr>
          <w:rFonts w:hint="eastAsia"/>
        </w:rPr>
        <w:t>恢复</w:t>
      </w:r>
      <w:r w:rsidR="00A81E9A">
        <w:rPr>
          <w:rFonts w:hint="eastAsia"/>
        </w:rPr>
        <w:t>r</w:t>
      </w:r>
      <w:r w:rsidR="00A81E9A">
        <w:t>bx</w:t>
      </w:r>
    </w:p>
    <w:p w14:paraId="23964B42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16</w:t>
      </w:r>
    </w:p>
    <w:p w14:paraId="57D1D879" w14:textId="4F4EB2C5" w:rsidR="007074D2" w:rsidRDefault="007074D2">
      <w:pPr>
        <w:pStyle w:val="C0"/>
        <w:numPr>
          <w:ilvl w:val="0"/>
          <w:numId w:val="77"/>
        </w:numPr>
      </w:pPr>
      <w:r>
        <w:tab/>
        <w:t>popq</w:t>
      </w:r>
      <w:r>
        <w:tab/>
        <w:t>%rbp</w:t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</w:r>
      <w:r w:rsidR="00A81E9A">
        <w:tab/>
        <w:t>//</w:t>
      </w:r>
      <w:r w:rsidR="00A81E9A">
        <w:rPr>
          <w:rFonts w:hint="eastAsia"/>
        </w:rPr>
        <w:t>恢复</w:t>
      </w:r>
      <w:r w:rsidR="00A81E9A">
        <w:rPr>
          <w:rFonts w:hint="eastAsia"/>
        </w:rPr>
        <w:t>r</w:t>
      </w:r>
      <w:r w:rsidR="00A81E9A">
        <w:t>bp</w:t>
      </w:r>
    </w:p>
    <w:p w14:paraId="286A8E53" w14:textId="77777777" w:rsidR="007074D2" w:rsidRDefault="007074D2">
      <w:pPr>
        <w:pStyle w:val="C0"/>
        <w:numPr>
          <w:ilvl w:val="0"/>
          <w:numId w:val="77"/>
        </w:numPr>
      </w:pPr>
      <w:r>
        <w:tab/>
        <w:t>.cfi_def_cfa_offset 8</w:t>
      </w:r>
    </w:p>
    <w:p w14:paraId="1AE2BD01" w14:textId="77777777" w:rsidR="007074D2" w:rsidRDefault="007074D2">
      <w:pPr>
        <w:pStyle w:val="C0"/>
        <w:numPr>
          <w:ilvl w:val="0"/>
          <w:numId w:val="77"/>
        </w:numPr>
      </w:pPr>
      <w:r>
        <w:tab/>
        <w:t>ret</w:t>
      </w:r>
    </w:p>
    <w:p w14:paraId="07798158" w14:textId="77777777" w:rsidR="007074D2" w:rsidRDefault="007074D2">
      <w:pPr>
        <w:pStyle w:val="C0"/>
        <w:numPr>
          <w:ilvl w:val="0"/>
          <w:numId w:val="77"/>
        </w:numPr>
      </w:pPr>
      <w:r>
        <w:tab/>
        <w:t>.cfi_endproc</w:t>
      </w:r>
    </w:p>
    <w:p w14:paraId="5B63C65D" w14:textId="77777777" w:rsidR="007074D2" w:rsidRDefault="007074D2">
      <w:pPr>
        <w:pStyle w:val="C0"/>
        <w:numPr>
          <w:ilvl w:val="0"/>
          <w:numId w:val="77"/>
        </w:numPr>
      </w:pPr>
      <w:r>
        <w:t>.LFE1:</w:t>
      </w:r>
    </w:p>
    <w:p w14:paraId="1DBDBCDF" w14:textId="77777777" w:rsidR="007074D2" w:rsidRDefault="007074D2">
      <w:pPr>
        <w:pStyle w:val="C0"/>
        <w:numPr>
          <w:ilvl w:val="0"/>
          <w:numId w:val="77"/>
        </w:numPr>
      </w:pPr>
      <w:r>
        <w:tab/>
        <w:t>.size</w:t>
      </w:r>
      <w:r>
        <w:tab/>
        <w:t>func, .-func</w:t>
      </w:r>
    </w:p>
    <w:p w14:paraId="13037DBF" w14:textId="77777777" w:rsidR="007074D2" w:rsidRDefault="007074D2">
      <w:pPr>
        <w:pStyle w:val="C0"/>
        <w:numPr>
          <w:ilvl w:val="0"/>
          <w:numId w:val="77"/>
        </w:numPr>
      </w:pPr>
      <w:r>
        <w:tab/>
        <w:t>.globl</w:t>
      </w:r>
      <w:r>
        <w:tab/>
        <w:t>main</w:t>
      </w:r>
    </w:p>
    <w:p w14:paraId="07FBCDD9" w14:textId="77777777" w:rsidR="007074D2" w:rsidRDefault="007074D2">
      <w:pPr>
        <w:pStyle w:val="C0"/>
        <w:numPr>
          <w:ilvl w:val="0"/>
          <w:numId w:val="77"/>
        </w:numPr>
      </w:pPr>
      <w:r>
        <w:tab/>
        <w:t>.type</w:t>
      </w:r>
      <w:r>
        <w:tab/>
        <w:t>main, @function</w:t>
      </w:r>
    </w:p>
    <w:p w14:paraId="6214BFEB" w14:textId="77777777" w:rsidR="007074D2" w:rsidRDefault="007074D2">
      <w:pPr>
        <w:pStyle w:val="C0"/>
        <w:numPr>
          <w:ilvl w:val="0"/>
          <w:numId w:val="77"/>
        </w:numPr>
      </w:pPr>
      <w:r w:rsidRPr="003257B6">
        <w:rPr>
          <w:highlight w:val="lightGray"/>
        </w:rPr>
        <w:t>main:</w:t>
      </w:r>
    </w:p>
    <w:p w14:paraId="51137C27" w14:textId="77777777" w:rsidR="007074D2" w:rsidRDefault="007074D2">
      <w:pPr>
        <w:pStyle w:val="C0"/>
        <w:numPr>
          <w:ilvl w:val="0"/>
          <w:numId w:val="77"/>
        </w:numPr>
      </w:pPr>
      <w:r>
        <w:t>.LFB2:</w:t>
      </w:r>
    </w:p>
    <w:p w14:paraId="738EBF94" w14:textId="77777777" w:rsidR="007074D2" w:rsidRDefault="007074D2">
      <w:pPr>
        <w:pStyle w:val="C0"/>
        <w:numPr>
          <w:ilvl w:val="0"/>
          <w:numId w:val="77"/>
        </w:numPr>
      </w:pPr>
      <w:r>
        <w:tab/>
        <w:t>.cfi_startproc</w:t>
      </w:r>
    </w:p>
    <w:p w14:paraId="465881AF" w14:textId="77777777" w:rsidR="007074D2" w:rsidRDefault="007074D2">
      <w:pPr>
        <w:pStyle w:val="C0"/>
        <w:numPr>
          <w:ilvl w:val="0"/>
          <w:numId w:val="77"/>
        </w:numPr>
      </w:pPr>
      <w:r>
        <w:tab/>
        <w:t>movl</w:t>
      </w:r>
      <w:r>
        <w:tab/>
        <w:t>$11, %esi</w:t>
      </w:r>
    </w:p>
    <w:p w14:paraId="4C73E639" w14:textId="77777777" w:rsidR="007074D2" w:rsidRDefault="007074D2">
      <w:pPr>
        <w:pStyle w:val="C0"/>
        <w:numPr>
          <w:ilvl w:val="0"/>
          <w:numId w:val="77"/>
        </w:numPr>
      </w:pPr>
      <w:r>
        <w:tab/>
        <w:t>movl</w:t>
      </w:r>
      <w:r>
        <w:tab/>
        <w:t>$20, %edi</w:t>
      </w:r>
    </w:p>
    <w:p w14:paraId="1553F5C5" w14:textId="77777777" w:rsidR="007074D2" w:rsidRDefault="007074D2">
      <w:pPr>
        <w:pStyle w:val="C0"/>
        <w:numPr>
          <w:ilvl w:val="0"/>
          <w:numId w:val="77"/>
        </w:numPr>
      </w:pPr>
      <w:r>
        <w:tab/>
        <w:t>call</w:t>
      </w:r>
      <w:r>
        <w:tab/>
        <w:t>func</w:t>
      </w:r>
    </w:p>
    <w:p w14:paraId="510850F8" w14:textId="77777777" w:rsidR="007074D2" w:rsidRDefault="007074D2">
      <w:pPr>
        <w:pStyle w:val="C0"/>
        <w:numPr>
          <w:ilvl w:val="0"/>
          <w:numId w:val="77"/>
        </w:numPr>
      </w:pPr>
      <w:r>
        <w:tab/>
        <w:t>cltq</w:t>
      </w:r>
    </w:p>
    <w:p w14:paraId="47172218" w14:textId="77777777" w:rsidR="007074D2" w:rsidRDefault="007074D2">
      <w:pPr>
        <w:pStyle w:val="C0"/>
        <w:numPr>
          <w:ilvl w:val="0"/>
          <w:numId w:val="77"/>
        </w:numPr>
      </w:pPr>
      <w:r>
        <w:tab/>
        <w:t>ret</w:t>
      </w:r>
    </w:p>
    <w:p w14:paraId="5D83D10D" w14:textId="77777777" w:rsidR="007074D2" w:rsidRDefault="007074D2">
      <w:pPr>
        <w:pStyle w:val="C0"/>
        <w:numPr>
          <w:ilvl w:val="0"/>
          <w:numId w:val="77"/>
        </w:numPr>
      </w:pPr>
      <w:r>
        <w:tab/>
        <w:t>.cfi_endproc</w:t>
      </w:r>
    </w:p>
    <w:p w14:paraId="24F7D3DD" w14:textId="77777777" w:rsidR="007074D2" w:rsidRDefault="007074D2">
      <w:pPr>
        <w:pStyle w:val="C0"/>
        <w:numPr>
          <w:ilvl w:val="0"/>
          <w:numId w:val="77"/>
        </w:numPr>
      </w:pPr>
      <w:r>
        <w:t>.LFE2:</w:t>
      </w:r>
    </w:p>
    <w:p w14:paraId="52878D97" w14:textId="77777777" w:rsidR="007074D2" w:rsidRDefault="007074D2">
      <w:pPr>
        <w:pStyle w:val="C0"/>
        <w:numPr>
          <w:ilvl w:val="0"/>
          <w:numId w:val="77"/>
        </w:numPr>
      </w:pPr>
      <w:r>
        <w:tab/>
        <w:t>.size</w:t>
      </w:r>
      <w:r>
        <w:tab/>
        <w:t>main, .-main</w:t>
      </w:r>
    </w:p>
    <w:p w14:paraId="354FBE8F" w14:textId="77777777" w:rsidR="007074D2" w:rsidRDefault="007074D2">
      <w:pPr>
        <w:pStyle w:val="C0"/>
        <w:numPr>
          <w:ilvl w:val="0"/>
          <w:numId w:val="77"/>
        </w:numPr>
      </w:pPr>
      <w:r>
        <w:tab/>
        <w:t>.ident</w:t>
      </w:r>
      <w:r>
        <w:tab/>
        <w:t>"GCC: (GNU) 4.8.5 20150623 (Red Hat 4.8.5-11)"</w:t>
      </w:r>
    </w:p>
    <w:p w14:paraId="060330FA" w14:textId="4F4E5295" w:rsidR="00AC256B" w:rsidRDefault="007074D2">
      <w:pPr>
        <w:pStyle w:val="C0"/>
        <w:numPr>
          <w:ilvl w:val="0"/>
          <w:numId w:val="77"/>
        </w:numPr>
      </w:pPr>
      <w:r>
        <w:tab/>
        <w:t>.section</w:t>
      </w:r>
      <w:r>
        <w:tab/>
        <w:t>.note.GNU-stack,"",@progbits</w:t>
      </w:r>
    </w:p>
    <w:p w14:paraId="764864D7" w14:textId="77777777" w:rsidR="00AE5CCC" w:rsidRDefault="00AE5CCC" w:rsidP="00801592">
      <w:pPr>
        <w:pStyle w:val="aa"/>
      </w:pPr>
      <w:bookmarkStart w:id="151" w:name="_Ref510816601"/>
    </w:p>
    <w:p w14:paraId="59951B21" w14:textId="2256C821" w:rsidR="00801592" w:rsidRDefault="00801592" w:rsidP="0080159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41</w:t>
      </w:r>
      <w:r w:rsidR="001A2919">
        <w:fldChar w:fldCharType="end"/>
      </w:r>
      <w:bookmarkEnd w:id="151"/>
      <w:r>
        <w:t xml:space="preserve"> </w:t>
      </w:r>
      <w:r>
        <w:rPr>
          <w:rFonts w:hint="eastAsia"/>
        </w:rPr>
        <w:t>ca</w:t>
      </w:r>
      <w:r>
        <w:t>ll-localvar2.c</w:t>
      </w:r>
    </w:p>
    <w:p w14:paraId="5C4986C7" w14:textId="77777777" w:rsidR="00801592" w:rsidRDefault="00801592" w:rsidP="003257B6">
      <w:pPr>
        <w:pStyle w:val="C0"/>
        <w:numPr>
          <w:ilvl w:val="0"/>
          <w:numId w:val="78"/>
        </w:numPr>
      </w:pPr>
      <w:r>
        <w:t>int func(long f1,long f2)</w:t>
      </w:r>
    </w:p>
    <w:p w14:paraId="0BC46E5E" w14:textId="77777777" w:rsidR="00801592" w:rsidRDefault="00801592" w:rsidP="00DA1287">
      <w:pPr>
        <w:pStyle w:val="C0"/>
        <w:numPr>
          <w:ilvl w:val="0"/>
          <w:numId w:val="78"/>
        </w:numPr>
      </w:pPr>
      <w:r>
        <w:t>{</w:t>
      </w:r>
    </w:p>
    <w:p w14:paraId="09CAB91C" w14:textId="77777777" w:rsidR="00801592" w:rsidRDefault="00801592" w:rsidP="00EB3071">
      <w:pPr>
        <w:pStyle w:val="C0"/>
        <w:numPr>
          <w:ilvl w:val="0"/>
          <w:numId w:val="78"/>
        </w:numPr>
      </w:pPr>
      <w:r>
        <w:tab/>
        <w:t>int i;</w:t>
      </w:r>
    </w:p>
    <w:p w14:paraId="412C1A0C" w14:textId="77777777" w:rsidR="00801592" w:rsidRDefault="00801592">
      <w:pPr>
        <w:pStyle w:val="C0"/>
        <w:numPr>
          <w:ilvl w:val="0"/>
          <w:numId w:val="78"/>
        </w:numPr>
      </w:pPr>
      <w:r>
        <w:tab/>
        <w:t>int a1[20];</w:t>
      </w:r>
    </w:p>
    <w:p w14:paraId="53F02503" w14:textId="77777777" w:rsidR="00801592" w:rsidRDefault="00801592">
      <w:pPr>
        <w:pStyle w:val="C0"/>
        <w:numPr>
          <w:ilvl w:val="0"/>
          <w:numId w:val="78"/>
        </w:numPr>
      </w:pPr>
      <w:r>
        <w:tab/>
        <w:t>for(i=0;i&lt;19;i++)</w:t>
      </w:r>
    </w:p>
    <w:p w14:paraId="3EC8B816" w14:textId="119BEFFB" w:rsidR="00801592" w:rsidRDefault="00801592">
      <w:pPr>
        <w:pStyle w:val="C0"/>
        <w:numPr>
          <w:ilvl w:val="0"/>
          <w:numId w:val="78"/>
        </w:numPr>
      </w:pPr>
      <w:r>
        <w:tab/>
      </w:r>
      <w:r>
        <w:tab/>
        <w:t>a1[i]=</w:t>
      </w:r>
      <w:r w:rsidR="00AD2E52">
        <w:rPr>
          <w:rFonts w:hint="eastAsia"/>
        </w:rPr>
        <w:t>f</w:t>
      </w:r>
      <w:r w:rsidR="00AD2E52">
        <w:t>1*i+f2</w:t>
      </w:r>
      <w:r>
        <w:t>;</w:t>
      </w:r>
    </w:p>
    <w:p w14:paraId="354AEF39" w14:textId="77777777" w:rsidR="00801592" w:rsidRDefault="00801592">
      <w:pPr>
        <w:pStyle w:val="C0"/>
        <w:numPr>
          <w:ilvl w:val="0"/>
          <w:numId w:val="78"/>
        </w:numPr>
      </w:pPr>
      <w:r>
        <w:tab/>
        <w:t>return a1[2];</w:t>
      </w:r>
    </w:p>
    <w:p w14:paraId="16C81F46" w14:textId="77777777" w:rsidR="00801592" w:rsidRDefault="00801592">
      <w:pPr>
        <w:pStyle w:val="C0"/>
        <w:numPr>
          <w:ilvl w:val="0"/>
          <w:numId w:val="78"/>
        </w:numPr>
      </w:pPr>
      <w:r>
        <w:t>}</w:t>
      </w:r>
    </w:p>
    <w:p w14:paraId="16647170" w14:textId="77777777" w:rsidR="00801592" w:rsidRDefault="00801592">
      <w:pPr>
        <w:pStyle w:val="C0"/>
        <w:numPr>
          <w:ilvl w:val="0"/>
          <w:numId w:val="78"/>
        </w:numPr>
      </w:pPr>
    </w:p>
    <w:p w14:paraId="26608139" w14:textId="77777777" w:rsidR="00801592" w:rsidRDefault="00801592">
      <w:pPr>
        <w:pStyle w:val="C0"/>
        <w:numPr>
          <w:ilvl w:val="0"/>
          <w:numId w:val="78"/>
        </w:numPr>
      </w:pPr>
      <w:r>
        <w:t>long main()</w:t>
      </w:r>
    </w:p>
    <w:p w14:paraId="5F4A2FA3" w14:textId="77777777" w:rsidR="00801592" w:rsidRDefault="00801592">
      <w:pPr>
        <w:pStyle w:val="C0"/>
        <w:numPr>
          <w:ilvl w:val="0"/>
          <w:numId w:val="78"/>
        </w:numPr>
      </w:pPr>
      <w:r>
        <w:t>{</w:t>
      </w:r>
    </w:p>
    <w:p w14:paraId="3C126871" w14:textId="77777777" w:rsidR="00801592" w:rsidRDefault="00801592">
      <w:pPr>
        <w:pStyle w:val="C0"/>
        <w:numPr>
          <w:ilvl w:val="0"/>
          <w:numId w:val="78"/>
        </w:numPr>
      </w:pPr>
      <w:r>
        <w:tab/>
        <w:t>int mf1=20;</w:t>
      </w:r>
    </w:p>
    <w:p w14:paraId="293D83EE" w14:textId="77777777" w:rsidR="00801592" w:rsidRDefault="00801592">
      <w:pPr>
        <w:pStyle w:val="C0"/>
        <w:numPr>
          <w:ilvl w:val="0"/>
          <w:numId w:val="78"/>
        </w:numPr>
      </w:pPr>
      <w:r>
        <w:tab/>
        <w:t>int mf2=11;</w:t>
      </w:r>
    </w:p>
    <w:p w14:paraId="37FB02E0" w14:textId="77777777" w:rsidR="00801592" w:rsidRDefault="00801592">
      <w:pPr>
        <w:pStyle w:val="C0"/>
        <w:numPr>
          <w:ilvl w:val="0"/>
          <w:numId w:val="78"/>
        </w:numPr>
      </w:pPr>
      <w:r>
        <w:tab/>
        <w:t>mf2=func(mf1,mf2);</w:t>
      </w:r>
    </w:p>
    <w:p w14:paraId="33AA14CE" w14:textId="77777777" w:rsidR="00801592" w:rsidRDefault="00801592">
      <w:pPr>
        <w:pStyle w:val="C0"/>
        <w:numPr>
          <w:ilvl w:val="0"/>
          <w:numId w:val="78"/>
        </w:numPr>
      </w:pPr>
      <w:r>
        <w:tab/>
        <w:t>return mf2;</w:t>
      </w:r>
    </w:p>
    <w:p w14:paraId="1B3457A3" w14:textId="05E1B940" w:rsidR="00801592" w:rsidRDefault="00801592">
      <w:pPr>
        <w:pStyle w:val="C0"/>
        <w:numPr>
          <w:ilvl w:val="0"/>
          <w:numId w:val="78"/>
        </w:numPr>
      </w:pPr>
      <w:r>
        <w:t>}</w:t>
      </w:r>
    </w:p>
    <w:p w14:paraId="622FD9C8" w14:textId="77777777" w:rsidR="00AE5CCC" w:rsidRDefault="00AE5CCC" w:rsidP="00AD2E52">
      <w:pPr>
        <w:pStyle w:val="aa"/>
      </w:pPr>
      <w:bookmarkStart w:id="152" w:name="_Ref510817144"/>
    </w:p>
    <w:p w14:paraId="4EDACA83" w14:textId="09D8EE05" w:rsidR="00AD2E52" w:rsidRDefault="00AD2E52" w:rsidP="00AD2E5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42</w:t>
      </w:r>
      <w:r w:rsidR="001A2919">
        <w:fldChar w:fldCharType="end"/>
      </w:r>
      <w:bookmarkEnd w:id="152"/>
      <w:r>
        <w:t xml:space="preserve"> call-localvar2.s</w:t>
      </w:r>
    </w:p>
    <w:p w14:paraId="7EA9BC56" w14:textId="77777777" w:rsidR="00AD2E52" w:rsidRDefault="00AD2E52" w:rsidP="003257B6">
      <w:pPr>
        <w:pStyle w:val="C0"/>
        <w:numPr>
          <w:ilvl w:val="0"/>
          <w:numId w:val="79"/>
        </w:numPr>
      </w:pPr>
      <w:r>
        <w:tab/>
        <w:t>.file</w:t>
      </w:r>
      <w:r>
        <w:tab/>
        <w:t>"call-localvar2.c"</w:t>
      </w:r>
    </w:p>
    <w:p w14:paraId="50AB2840" w14:textId="77777777" w:rsidR="00AD2E52" w:rsidRDefault="00AD2E52" w:rsidP="00DA1287">
      <w:pPr>
        <w:pStyle w:val="C0"/>
        <w:numPr>
          <w:ilvl w:val="0"/>
          <w:numId w:val="79"/>
        </w:numPr>
      </w:pPr>
      <w:r>
        <w:tab/>
        <w:t>.text</w:t>
      </w:r>
    </w:p>
    <w:p w14:paraId="51340693" w14:textId="77777777" w:rsidR="00AD2E52" w:rsidRDefault="00AD2E52" w:rsidP="00EB3071">
      <w:pPr>
        <w:pStyle w:val="C0"/>
        <w:numPr>
          <w:ilvl w:val="0"/>
          <w:numId w:val="79"/>
        </w:numPr>
      </w:pPr>
      <w:r>
        <w:tab/>
        <w:t>.globl</w:t>
      </w:r>
      <w:r>
        <w:tab/>
        <w:t>func</w:t>
      </w:r>
    </w:p>
    <w:p w14:paraId="53ED21BF" w14:textId="77777777" w:rsidR="00AD2E52" w:rsidRDefault="00AD2E52">
      <w:pPr>
        <w:pStyle w:val="C0"/>
        <w:numPr>
          <w:ilvl w:val="0"/>
          <w:numId w:val="79"/>
        </w:numPr>
      </w:pPr>
      <w:r>
        <w:tab/>
        <w:t>.type</w:t>
      </w:r>
      <w:r>
        <w:tab/>
        <w:t>func, @function</w:t>
      </w:r>
    </w:p>
    <w:p w14:paraId="4B348F40" w14:textId="77777777" w:rsidR="00AD2E52" w:rsidRDefault="00AD2E52">
      <w:pPr>
        <w:pStyle w:val="C0"/>
        <w:numPr>
          <w:ilvl w:val="0"/>
          <w:numId w:val="79"/>
        </w:numPr>
      </w:pPr>
      <w:r>
        <w:t>func:</w:t>
      </w:r>
    </w:p>
    <w:p w14:paraId="3A68758C" w14:textId="77777777" w:rsidR="00AD2E52" w:rsidRDefault="00AD2E52">
      <w:pPr>
        <w:pStyle w:val="C0"/>
        <w:numPr>
          <w:ilvl w:val="0"/>
          <w:numId w:val="79"/>
        </w:numPr>
      </w:pPr>
      <w:r>
        <w:t>.LFB0:</w:t>
      </w:r>
    </w:p>
    <w:p w14:paraId="547259E5" w14:textId="77777777" w:rsidR="00AD2E52" w:rsidRDefault="00AD2E52">
      <w:pPr>
        <w:pStyle w:val="C0"/>
        <w:numPr>
          <w:ilvl w:val="0"/>
          <w:numId w:val="79"/>
        </w:numPr>
      </w:pPr>
      <w:r>
        <w:tab/>
        <w:t>.cfi_startproc</w:t>
      </w:r>
    </w:p>
    <w:p w14:paraId="41EF7E75" w14:textId="77777777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>$0, %eax</w:t>
      </w:r>
    </w:p>
    <w:p w14:paraId="1BD3274C" w14:textId="77777777" w:rsidR="00AD2E52" w:rsidRDefault="00AD2E52">
      <w:pPr>
        <w:pStyle w:val="C0"/>
        <w:numPr>
          <w:ilvl w:val="0"/>
          <w:numId w:val="79"/>
        </w:numPr>
      </w:pPr>
      <w:r>
        <w:tab/>
        <w:t>jmp</w:t>
      </w:r>
      <w:r>
        <w:tab/>
        <w:t>.L2</w:t>
      </w:r>
    </w:p>
    <w:p w14:paraId="0E974B74" w14:textId="77777777" w:rsidR="00AD2E52" w:rsidRDefault="00AD2E52">
      <w:pPr>
        <w:pStyle w:val="C0"/>
        <w:numPr>
          <w:ilvl w:val="0"/>
          <w:numId w:val="79"/>
        </w:numPr>
      </w:pPr>
      <w:r>
        <w:t>.L3:</w:t>
      </w:r>
    </w:p>
    <w:p w14:paraId="5D36677F" w14:textId="77777777" w:rsidR="00AD2E52" w:rsidRDefault="00AD2E52">
      <w:pPr>
        <w:pStyle w:val="C0"/>
        <w:numPr>
          <w:ilvl w:val="0"/>
          <w:numId w:val="79"/>
        </w:numPr>
      </w:pPr>
      <w:r>
        <w:tab/>
        <w:t>movslq</w:t>
      </w:r>
      <w:r>
        <w:tab/>
        <w:t>%eax, %rdx</w:t>
      </w:r>
    </w:p>
    <w:p w14:paraId="0B2D627C" w14:textId="77777777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>%eax, %ecx</w:t>
      </w:r>
    </w:p>
    <w:p w14:paraId="6727DF60" w14:textId="77777777" w:rsidR="00AD2E52" w:rsidRDefault="00AD2E52">
      <w:pPr>
        <w:pStyle w:val="C0"/>
        <w:numPr>
          <w:ilvl w:val="0"/>
          <w:numId w:val="79"/>
        </w:numPr>
      </w:pPr>
      <w:r>
        <w:tab/>
        <w:t>imull</w:t>
      </w:r>
      <w:r>
        <w:tab/>
        <w:t>%edi, %ecx</w:t>
      </w:r>
    </w:p>
    <w:p w14:paraId="7FB145C8" w14:textId="77777777" w:rsidR="00AD2E52" w:rsidRDefault="00AD2E52">
      <w:pPr>
        <w:pStyle w:val="C0"/>
        <w:numPr>
          <w:ilvl w:val="0"/>
          <w:numId w:val="79"/>
        </w:numPr>
      </w:pPr>
      <w:r>
        <w:tab/>
        <w:t>addl</w:t>
      </w:r>
      <w:r>
        <w:tab/>
        <w:t>%esi, %ecx</w:t>
      </w:r>
    </w:p>
    <w:p w14:paraId="4ECEF6AD" w14:textId="551A0BAA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 xml:space="preserve">%ecx, </w:t>
      </w:r>
      <w:r w:rsidRPr="003257B6">
        <w:rPr>
          <w:highlight w:val="lightGray"/>
        </w:rPr>
        <w:t>-80(%rsp,%rdx,4)</w:t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</w:r>
      <w:r w:rsidRPr="003257B6">
        <w:rPr>
          <w:highlight w:val="lightGray"/>
        </w:rPr>
        <w:tab/>
        <w:t>//</w:t>
      </w:r>
      <w:r w:rsidRPr="00DA1287">
        <w:rPr>
          <w:rFonts w:hint="eastAsia"/>
          <w:highlight w:val="lightGray"/>
        </w:rPr>
        <w:t>%r</w:t>
      </w:r>
      <w:r w:rsidRPr="00EB3071">
        <w:rPr>
          <w:highlight w:val="lightGray"/>
        </w:rPr>
        <w:t>sp-80+rdx*4</w:t>
      </w:r>
      <w:r w:rsidRPr="003257B6">
        <w:rPr>
          <w:rFonts w:hint="eastAsia"/>
          <w:highlight w:val="lightGray"/>
        </w:rPr>
        <w:t>指向</w:t>
      </w:r>
      <w:r w:rsidRPr="003257B6">
        <w:rPr>
          <w:highlight w:val="lightGray"/>
        </w:rPr>
        <w:t>a1[i]</w:t>
      </w:r>
    </w:p>
    <w:p w14:paraId="74DA2FC6" w14:textId="77777777" w:rsidR="00AD2E52" w:rsidRDefault="00AD2E52">
      <w:pPr>
        <w:pStyle w:val="C0"/>
        <w:numPr>
          <w:ilvl w:val="0"/>
          <w:numId w:val="79"/>
        </w:numPr>
      </w:pPr>
      <w:r>
        <w:tab/>
        <w:t>addl</w:t>
      </w:r>
      <w:r>
        <w:tab/>
        <w:t>$1, %eax</w:t>
      </w:r>
    </w:p>
    <w:p w14:paraId="7167B277" w14:textId="77777777" w:rsidR="00AD2E52" w:rsidRDefault="00AD2E52">
      <w:pPr>
        <w:pStyle w:val="C0"/>
        <w:numPr>
          <w:ilvl w:val="0"/>
          <w:numId w:val="79"/>
        </w:numPr>
      </w:pPr>
      <w:r>
        <w:t>.L2:</w:t>
      </w:r>
    </w:p>
    <w:p w14:paraId="32368308" w14:textId="77777777" w:rsidR="00AD2E52" w:rsidRDefault="00AD2E52">
      <w:pPr>
        <w:pStyle w:val="C0"/>
        <w:numPr>
          <w:ilvl w:val="0"/>
          <w:numId w:val="79"/>
        </w:numPr>
      </w:pPr>
      <w:r>
        <w:tab/>
        <w:t>cmpl</w:t>
      </w:r>
      <w:r>
        <w:tab/>
        <w:t>$18, %eax</w:t>
      </w:r>
    </w:p>
    <w:p w14:paraId="704D90DC" w14:textId="77777777" w:rsidR="00AD2E52" w:rsidRDefault="00AD2E52">
      <w:pPr>
        <w:pStyle w:val="C0"/>
        <w:numPr>
          <w:ilvl w:val="0"/>
          <w:numId w:val="79"/>
        </w:numPr>
      </w:pPr>
      <w:r>
        <w:tab/>
        <w:t>jle</w:t>
      </w:r>
      <w:r>
        <w:tab/>
        <w:t>.L3</w:t>
      </w:r>
    </w:p>
    <w:p w14:paraId="6ABB48A5" w14:textId="77777777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>-72(%rsp), %eax</w:t>
      </w:r>
    </w:p>
    <w:p w14:paraId="2DDEE48B" w14:textId="77777777" w:rsidR="00AD2E52" w:rsidRDefault="00AD2E52">
      <w:pPr>
        <w:pStyle w:val="C0"/>
        <w:numPr>
          <w:ilvl w:val="0"/>
          <w:numId w:val="79"/>
        </w:numPr>
      </w:pPr>
      <w:r>
        <w:tab/>
        <w:t>ret</w:t>
      </w:r>
    </w:p>
    <w:p w14:paraId="5AF272F9" w14:textId="77777777" w:rsidR="00AD2E52" w:rsidRDefault="00AD2E52">
      <w:pPr>
        <w:pStyle w:val="C0"/>
        <w:numPr>
          <w:ilvl w:val="0"/>
          <w:numId w:val="79"/>
        </w:numPr>
      </w:pPr>
      <w:r>
        <w:tab/>
        <w:t>.cfi_endproc</w:t>
      </w:r>
    </w:p>
    <w:p w14:paraId="2231A96E" w14:textId="77777777" w:rsidR="00AD2E52" w:rsidRDefault="00AD2E52">
      <w:pPr>
        <w:pStyle w:val="C0"/>
        <w:numPr>
          <w:ilvl w:val="0"/>
          <w:numId w:val="79"/>
        </w:numPr>
      </w:pPr>
      <w:r>
        <w:t>.LFE0:</w:t>
      </w:r>
    </w:p>
    <w:p w14:paraId="663D94CF" w14:textId="77777777" w:rsidR="00AD2E52" w:rsidRDefault="00AD2E52">
      <w:pPr>
        <w:pStyle w:val="C0"/>
        <w:numPr>
          <w:ilvl w:val="0"/>
          <w:numId w:val="79"/>
        </w:numPr>
      </w:pPr>
      <w:r>
        <w:tab/>
        <w:t>.size</w:t>
      </w:r>
      <w:r>
        <w:tab/>
        <w:t>func, .-func</w:t>
      </w:r>
    </w:p>
    <w:p w14:paraId="6382BDB6" w14:textId="77777777" w:rsidR="00AD2E52" w:rsidRDefault="00AD2E52">
      <w:pPr>
        <w:pStyle w:val="C0"/>
        <w:numPr>
          <w:ilvl w:val="0"/>
          <w:numId w:val="79"/>
        </w:numPr>
      </w:pPr>
      <w:r>
        <w:tab/>
        <w:t>.globl</w:t>
      </w:r>
      <w:r>
        <w:tab/>
        <w:t>main</w:t>
      </w:r>
    </w:p>
    <w:p w14:paraId="29B4DA44" w14:textId="77777777" w:rsidR="00AD2E52" w:rsidRDefault="00AD2E52">
      <w:pPr>
        <w:pStyle w:val="C0"/>
        <w:numPr>
          <w:ilvl w:val="0"/>
          <w:numId w:val="79"/>
        </w:numPr>
      </w:pPr>
      <w:r>
        <w:tab/>
        <w:t>.type</w:t>
      </w:r>
      <w:r>
        <w:tab/>
        <w:t>main, @function</w:t>
      </w:r>
    </w:p>
    <w:p w14:paraId="1A2632CE" w14:textId="77777777" w:rsidR="00AD2E52" w:rsidRDefault="00AD2E52">
      <w:pPr>
        <w:pStyle w:val="C0"/>
        <w:numPr>
          <w:ilvl w:val="0"/>
          <w:numId w:val="79"/>
        </w:numPr>
      </w:pPr>
      <w:r>
        <w:t>main:</w:t>
      </w:r>
    </w:p>
    <w:p w14:paraId="4677C2FB" w14:textId="77777777" w:rsidR="00AD2E52" w:rsidRDefault="00AD2E52">
      <w:pPr>
        <w:pStyle w:val="C0"/>
        <w:numPr>
          <w:ilvl w:val="0"/>
          <w:numId w:val="79"/>
        </w:numPr>
      </w:pPr>
      <w:r>
        <w:t>.LFB1:</w:t>
      </w:r>
    </w:p>
    <w:p w14:paraId="7B7FEF39" w14:textId="77777777" w:rsidR="00AD2E52" w:rsidRDefault="00AD2E52">
      <w:pPr>
        <w:pStyle w:val="C0"/>
        <w:numPr>
          <w:ilvl w:val="0"/>
          <w:numId w:val="79"/>
        </w:numPr>
      </w:pPr>
      <w:r>
        <w:tab/>
        <w:t>.cfi_startproc</w:t>
      </w:r>
    </w:p>
    <w:p w14:paraId="760947F4" w14:textId="77777777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>$11, %esi</w:t>
      </w:r>
    </w:p>
    <w:p w14:paraId="5D1A4B5B" w14:textId="77777777" w:rsidR="00AD2E52" w:rsidRDefault="00AD2E52">
      <w:pPr>
        <w:pStyle w:val="C0"/>
        <w:numPr>
          <w:ilvl w:val="0"/>
          <w:numId w:val="79"/>
        </w:numPr>
      </w:pPr>
      <w:r>
        <w:tab/>
        <w:t>movl</w:t>
      </w:r>
      <w:r>
        <w:tab/>
        <w:t>$20, %edi</w:t>
      </w:r>
    </w:p>
    <w:p w14:paraId="54C9DBAB" w14:textId="77777777" w:rsidR="00AD2E52" w:rsidRDefault="00AD2E52">
      <w:pPr>
        <w:pStyle w:val="C0"/>
        <w:numPr>
          <w:ilvl w:val="0"/>
          <w:numId w:val="79"/>
        </w:numPr>
      </w:pPr>
      <w:r>
        <w:tab/>
        <w:t>call</w:t>
      </w:r>
      <w:r>
        <w:tab/>
        <w:t>func</w:t>
      </w:r>
    </w:p>
    <w:p w14:paraId="5EFD0164" w14:textId="77777777" w:rsidR="00AD2E52" w:rsidRDefault="00AD2E52">
      <w:pPr>
        <w:pStyle w:val="C0"/>
        <w:numPr>
          <w:ilvl w:val="0"/>
          <w:numId w:val="79"/>
        </w:numPr>
      </w:pPr>
      <w:r>
        <w:tab/>
        <w:t>cltq</w:t>
      </w:r>
    </w:p>
    <w:p w14:paraId="2B2B441A" w14:textId="77777777" w:rsidR="00AD2E52" w:rsidRDefault="00AD2E52">
      <w:pPr>
        <w:pStyle w:val="C0"/>
        <w:numPr>
          <w:ilvl w:val="0"/>
          <w:numId w:val="79"/>
        </w:numPr>
      </w:pPr>
      <w:r>
        <w:tab/>
        <w:t>ret</w:t>
      </w:r>
    </w:p>
    <w:p w14:paraId="35E06D11" w14:textId="77777777" w:rsidR="00AD2E52" w:rsidRDefault="00AD2E52">
      <w:pPr>
        <w:pStyle w:val="C0"/>
        <w:numPr>
          <w:ilvl w:val="0"/>
          <w:numId w:val="79"/>
        </w:numPr>
      </w:pPr>
      <w:r>
        <w:tab/>
        <w:t>.cfi_endproc</w:t>
      </w:r>
    </w:p>
    <w:p w14:paraId="7DC4F3EC" w14:textId="77777777" w:rsidR="00AD2E52" w:rsidRDefault="00AD2E52">
      <w:pPr>
        <w:pStyle w:val="C0"/>
        <w:numPr>
          <w:ilvl w:val="0"/>
          <w:numId w:val="79"/>
        </w:numPr>
      </w:pPr>
      <w:r>
        <w:t>.LFE1:</w:t>
      </w:r>
    </w:p>
    <w:p w14:paraId="07CEA145" w14:textId="77777777" w:rsidR="00AD2E52" w:rsidRDefault="00AD2E52">
      <w:pPr>
        <w:pStyle w:val="C0"/>
        <w:numPr>
          <w:ilvl w:val="0"/>
          <w:numId w:val="79"/>
        </w:numPr>
      </w:pPr>
      <w:r>
        <w:tab/>
        <w:t>.size</w:t>
      </w:r>
      <w:r>
        <w:tab/>
        <w:t>main, .-main</w:t>
      </w:r>
    </w:p>
    <w:p w14:paraId="1D0D8359" w14:textId="77777777" w:rsidR="00AD2E52" w:rsidRDefault="00AD2E52">
      <w:pPr>
        <w:pStyle w:val="C0"/>
        <w:numPr>
          <w:ilvl w:val="0"/>
          <w:numId w:val="79"/>
        </w:numPr>
      </w:pPr>
      <w:r>
        <w:tab/>
        <w:t>.ident</w:t>
      </w:r>
      <w:r>
        <w:tab/>
        <w:t>"GCC: (GNU) 4.8.5 20150623 (Red Hat 4.8.5-11)"</w:t>
      </w:r>
    </w:p>
    <w:p w14:paraId="0C924DB5" w14:textId="52B61BB2" w:rsidR="00AD2E52" w:rsidRDefault="00AD2E52">
      <w:pPr>
        <w:pStyle w:val="C0"/>
        <w:numPr>
          <w:ilvl w:val="0"/>
          <w:numId w:val="79"/>
        </w:numPr>
      </w:pPr>
      <w:r>
        <w:tab/>
        <w:t>.section</w:t>
      </w:r>
      <w:r>
        <w:tab/>
        <w:t>.note.GNU-stack,"",@progbits</w:t>
      </w:r>
    </w:p>
    <w:p w14:paraId="2E43EE60" w14:textId="77777777" w:rsidR="00AE5CCC" w:rsidRDefault="00AE5CCC" w:rsidP="008E4C79">
      <w:pPr>
        <w:pStyle w:val="aa"/>
      </w:pPr>
      <w:bookmarkStart w:id="153" w:name="_Ref510883487"/>
    </w:p>
    <w:p w14:paraId="52AC379F" w14:textId="6DE967E7" w:rsidR="008E4C79" w:rsidRDefault="008E4C79" w:rsidP="008E4C7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43</w:t>
      </w:r>
      <w:r w:rsidR="001A2919">
        <w:fldChar w:fldCharType="end"/>
      </w:r>
      <w:bookmarkEnd w:id="153"/>
      <w:r>
        <w:t xml:space="preserve"> fibonacci.c</w:t>
      </w:r>
    </w:p>
    <w:p w14:paraId="55BF7FF3" w14:textId="77777777" w:rsidR="00453833" w:rsidRDefault="00453833" w:rsidP="003257B6">
      <w:pPr>
        <w:pStyle w:val="C0"/>
        <w:numPr>
          <w:ilvl w:val="0"/>
          <w:numId w:val="80"/>
        </w:numPr>
      </w:pPr>
      <w:r>
        <w:t>#include&lt;stdio.h&gt;</w:t>
      </w:r>
    </w:p>
    <w:p w14:paraId="2E9C8085" w14:textId="77777777" w:rsidR="00453833" w:rsidRDefault="00453833" w:rsidP="00DA1287">
      <w:pPr>
        <w:pStyle w:val="C0"/>
        <w:numPr>
          <w:ilvl w:val="0"/>
          <w:numId w:val="80"/>
        </w:numPr>
      </w:pPr>
      <w:r>
        <w:t>#define N 8</w:t>
      </w:r>
    </w:p>
    <w:p w14:paraId="44FB46BB" w14:textId="77777777" w:rsidR="00453833" w:rsidRDefault="00453833" w:rsidP="00EB3071">
      <w:pPr>
        <w:pStyle w:val="C0"/>
        <w:numPr>
          <w:ilvl w:val="0"/>
          <w:numId w:val="80"/>
        </w:numPr>
      </w:pPr>
    </w:p>
    <w:p w14:paraId="76D55AA8" w14:textId="77777777" w:rsidR="00453833" w:rsidRDefault="00453833">
      <w:pPr>
        <w:pStyle w:val="C0"/>
        <w:numPr>
          <w:ilvl w:val="0"/>
          <w:numId w:val="80"/>
        </w:numPr>
      </w:pPr>
      <w:r>
        <w:t xml:space="preserve">int Fibonacci(int n) </w:t>
      </w:r>
    </w:p>
    <w:p w14:paraId="7203E05B" w14:textId="77777777" w:rsidR="00453833" w:rsidRDefault="00453833">
      <w:pPr>
        <w:pStyle w:val="C0"/>
        <w:numPr>
          <w:ilvl w:val="0"/>
          <w:numId w:val="80"/>
        </w:numPr>
      </w:pPr>
      <w:r>
        <w:t>{</w:t>
      </w:r>
    </w:p>
    <w:p w14:paraId="19C2F0AE" w14:textId="77777777" w:rsidR="00453833" w:rsidRDefault="00453833">
      <w:pPr>
        <w:pStyle w:val="C0"/>
        <w:numPr>
          <w:ilvl w:val="0"/>
          <w:numId w:val="80"/>
        </w:numPr>
      </w:pPr>
      <w:r>
        <w:tab/>
        <w:t>int f;</w:t>
      </w:r>
    </w:p>
    <w:p w14:paraId="66981328" w14:textId="77777777" w:rsidR="00453833" w:rsidRDefault="00453833">
      <w:pPr>
        <w:pStyle w:val="C0"/>
        <w:numPr>
          <w:ilvl w:val="0"/>
          <w:numId w:val="80"/>
        </w:numPr>
      </w:pPr>
      <w:r>
        <w:t xml:space="preserve"> </w:t>
      </w:r>
    </w:p>
    <w:p w14:paraId="7323DE76" w14:textId="77777777" w:rsidR="00453833" w:rsidRDefault="00453833">
      <w:pPr>
        <w:pStyle w:val="C0"/>
        <w:numPr>
          <w:ilvl w:val="0"/>
          <w:numId w:val="80"/>
        </w:numPr>
      </w:pPr>
      <w:r>
        <w:tab/>
        <w:t>if(n&lt;=2)</w:t>
      </w:r>
    </w:p>
    <w:p w14:paraId="421A5B83" w14:textId="77777777" w:rsidR="00453833" w:rsidRDefault="00453833">
      <w:pPr>
        <w:pStyle w:val="C0"/>
        <w:numPr>
          <w:ilvl w:val="0"/>
          <w:numId w:val="80"/>
        </w:numPr>
      </w:pPr>
      <w:r>
        <w:tab/>
      </w:r>
      <w:r>
        <w:tab/>
        <w:t>f=1;</w:t>
      </w:r>
    </w:p>
    <w:p w14:paraId="08359A2B" w14:textId="77777777" w:rsidR="00453833" w:rsidRDefault="00453833">
      <w:pPr>
        <w:pStyle w:val="C0"/>
        <w:numPr>
          <w:ilvl w:val="0"/>
          <w:numId w:val="80"/>
        </w:numPr>
      </w:pPr>
      <w:r>
        <w:tab/>
        <w:t>else</w:t>
      </w:r>
    </w:p>
    <w:p w14:paraId="0B68147A" w14:textId="77777777" w:rsidR="00453833" w:rsidRDefault="00453833">
      <w:pPr>
        <w:pStyle w:val="C0"/>
        <w:numPr>
          <w:ilvl w:val="0"/>
          <w:numId w:val="80"/>
        </w:numPr>
      </w:pPr>
      <w:r>
        <w:tab/>
      </w:r>
      <w:r>
        <w:tab/>
        <w:t>f = Fibonacci(n-1) + Fibonacci(n-2);</w:t>
      </w:r>
    </w:p>
    <w:p w14:paraId="32E65048" w14:textId="77777777" w:rsidR="00453833" w:rsidRDefault="00453833">
      <w:pPr>
        <w:pStyle w:val="C0"/>
        <w:numPr>
          <w:ilvl w:val="0"/>
          <w:numId w:val="80"/>
        </w:numPr>
      </w:pPr>
      <w:r>
        <w:tab/>
        <w:t>return f;</w:t>
      </w:r>
    </w:p>
    <w:p w14:paraId="48A2AA54" w14:textId="77777777" w:rsidR="00453833" w:rsidRDefault="00453833">
      <w:pPr>
        <w:pStyle w:val="C0"/>
        <w:numPr>
          <w:ilvl w:val="0"/>
          <w:numId w:val="80"/>
        </w:numPr>
      </w:pPr>
      <w:r>
        <w:t>}</w:t>
      </w:r>
    </w:p>
    <w:p w14:paraId="236D3FFE" w14:textId="77777777" w:rsidR="00453833" w:rsidRDefault="00453833">
      <w:pPr>
        <w:pStyle w:val="C0"/>
        <w:numPr>
          <w:ilvl w:val="0"/>
          <w:numId w:val="80"/>
        </w:numPr>
      </w:pPr>
    </w:p>
    <w:p w14:paraId="313CC732" w14:textId="77777777" w:rsidR="00453833" w:rsidRDefault="00453833">
      <w:pPr>
        <w:pStyle w:val="C0"/>
        <w:numPr>
          <w:ilvl w:val="0"/>
          <w:numId w:val="80"/>
        </w:numPr>
      </w:pPr>
      <w:r>
        <w:t>int main()</w:t>
      </w:r>
    </w:p>
    <w:p w14:paraId="03B28D6E" w14:textId="77777777" w:rsidR="00453833" w:rsidRDefault="00453833">
      <w:pPr>
        <w:pStyle w:val="C0"/>
        <w:numPr>
          <w:ilvl w:val="0"/>
          <w:numId w:val="80"/>
        </w:numPr>
      </w:pPr>
      <w:r>
        <w:t>{</w:t>
      </w:r>
    </w:p>
    <w:p w14:paraId="73E85447" w14:textId="77777777" w:rsidR="00453833" w:rsidRDefault="00453833">
      <w:pPr>
        <w:pStyle w:val="C0"/>
        <w:numPr>
          <w:ilvl w:val="0"/>
          <w:numId w:val="80"/>
        </w:numPr>
      </w:pPr>
      <w:r>
        <w:tab/>
        <w:t>int c=0;</w:t>
      </w:r>
    </w:p>
    <w:p w14:paraId="32F62526" w14:textId="77777777" w:rsidR="00453833" w:rsidRDefault="00453833">
      <w:pPr>
        <w:pStyle w:val="C0"/>
        <w:numPr>
          <w:ilvl w:val="0"/>
          <w:numId w:val="80"/>
        </w:numPr>
      </w:pPr>
      <w:r>
        <w:tab/>
        <w:t>c = Fibonacci(N);</w:t>
      </w:r>
    </w:p>
    <w:p w14:paraId="27FBF84D" w14:textId="77777777" w:rsidR="00453833" w:rsidRDefault="00453833">
      <w:pPr>
        <w:pStyle w:val="C0"/>
        <w:numPr>
          <w:ilvl w:val="0"/>
          <w:numId w:val="80"/>
        </w:numPr>
      </w:pPr>
      <w:r>
        <w:tab/>
        <w:t>return c;</w:t>
      </w:r>
    </w:p>
    <w:p w14:paraId="25AE864A" w14:textId="08715F1E" w:rsidR="008E4C79" w:rsidRDefault="00453833">
      <w:pPr>
        <w:pStyle w:val="C0"/>
        <w:numPr>
          <w:ilvl w:val="0"/>
          <w:numId w:val="80"/>
        </w:numPr>
      </w:pPr>
      <w:r>
        <w:t>}</w:t>
      </w:r>
    </w:p>
    <w:p w14:paraId="1A29E627" w14:textId="77777777" w:rsidR="00AE5CCC" w:rsidRDefault="00AE5CCC" w:rsidP="008E4C79">
      <w:pPr>
        <w:pStyle w:val="aa"/>
      </w:pPr>
      <w:bookmarkStart w:id="154" w:name="_Ref510893787"/>
    </w:p>
    <w:p w14:paraId="2B76C76D" w14:textId="6D8ECBB6" w:rsidR="008E4C79" w:rsidRDefault="008E4C79" w:rsidP="008E4C7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44</w:t>
      </w:r>
      <w:r w:rsidR="001A2919">
        <w:fldChar w:fldCharType="end"/>
      </w:r>
      <w:bookmarkEnd w:id="154"/>
      <w:r>
        <w:t xml:space="preserve"> fibonacci.s</w:t>
      </w:r>
    </w:p>
    <w:p w14:paraId="134920C0" w14:textId="77777777" w:rsidR="00453833" w:rsidRDefault="00453833" w:rsidP="003257B6">
      <w:pPr>
        <w:pStyle w:val="C0"/>
        <w:numPr>
          <w:ilvl w:val="0"/>
          <w:numId w:val="81"/>
        </w:numPr>
      </w:pPr>
      <w:r>
        <w:tab/>
        <w:t>.file</w:t>
      </w:r>
      <w:r>
        <w:tab/>
        <w:t>"fibonacci.c"</w:t>
      </w:r>
    </w:p>
    <w:p w14:paraId="777A2044" w14:textId="77777777" w:rsidR="00453833" w:rsidRDefault="00453833" w:rsidP="00DA1287">
      <w:pPr>
        <w:pStyle w:val="C0"/>
        <w:numPr>
          <w:ilvl w:val="0"/>
          <w:numId w:val="81"/>
        </w:numPr>
      </w:pPr>
      <w:r>
        <w:tab/>
        <w:t>.text</w:t>
      </w:r>
    </w:p>
    <w:p w14:paraId="2334CB96" w14:textId="77777777" w:rsidR="00453833" w:rsidRDefault="00453833" w:rsidP="00EB3071">
      <w:pPr>
        <w:pStyle w:val="C0"/>
        <w:numPr>
          <w:ilvl w:val="0"/>
          <w:numId w:val="81"/>
        </w:numPr>
      </w:pPr>
      <w:r>
        <w:tab/>
        <w:t>.globl</w:t>
      </w:r>
      <w:r>
        <w:tab/>
        <w:t>Fibonacci</w:t>
      </w:r>
    </w:p>
    <w:p w14:paraId="3B730F23" w14:textId="77777777" w:rsidR="00453833" w:rsidRDefault="00453833">
      <w:pPr>
        <w:pStyle w:val="C0"/>
        <w:numPr>
          <w:ilvl w:val="0"/>
          <w:numId w:val="81"/>
        </w:numPr>
      </w:pPr>
      <w:r>
        <w:tab/>
        <w:t>.type</w:t>
      </w:r>
      <w:r>
        <w:tab/>
        <w:t>Fibonacci, @function</w:t>
      </w:r>
    </w:p>
    <w:p w14:paraId="48187CCB" w14:textId="77777777" w:rsidR="00453833" w:rsidRDefault="00453833">
      <w:pPr>
        <w:pStyle w:val="C0"/>
        <w:numPr>
          <w:ilvl w:val="0"/>
          <w:numId w:val="81"/>
        </w:numPr>
      </w:pPr>
      <w:r>
        <w:t>Fibonacci:</w:t>
      </w:r>
    </w:p>
    <w:p w14:paraId="6E7851BC" w14:textId="77777777" w:rsidR="00453833" w:rsidRDefault="00453833">
      <w:pPr>
        <w:pStyle w:val="C0"/>
        <w:numPr>
          <w:ilvl w:val="0"/>
          <w:numId w:val="81"/>
        </w:numPr>
      </w:pPr>
      <w:r>
        <w:t>.LFB11:</w:t>
      </w:r>
    </w:p>
    <w:p w14:paraId="18E478E8" w14:textId="77777777" w:rsidR="00453833" w:rsidRDefault="00453833">
      <w:pPr>
        <w:pStyle w:val="C0"/>
        <w:numPr>
          <w:ilvl w:val="0"/>
          <w:numId w:val="81"/>
        </w:numPr>
      </w:pPr>
      <w:r>
        <w:tab/>
        <w:t>.cfi_startproc</w:t>
      </w:r>
    </w:p>
    <w:p w14:paraId="0FFF2D6F" w14:textId="3235A1B4" w:rsidR="00453833" w:rsidRDefault="00453833">
      <w:pPr>
        <w:pStyle w:val="C0"/>
        <w:numPr>
          <w:ilvl w:val="0"/>
          <w:numId w:val="81"/>
        </w:numPr>
      </w:pPr>
      <w:r>
        <w:tab/>
        <w:t>pushq</w:t>
      </w:r>
      <w:r>
        <w:tab/>
        <w:t>%rbp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rPr>
          <w:rFonts w:hint="eastAsia"/>
        </w:rPr>
        <w:t>//</w:t>
      </w:r>
      <w:r w:rsidR="00C51D6B">
        <w:rPr>
          <w:rFonts w:hint="eastAsia"/>
        </w:rPr>
        <w:t>保存</w:t>
      </w:r>
      <w:r w:rsidR="00C51D6B">
        <w:rPr>
          <w:rFonts w:hint="eastAsia"/>
        </w:rPr>
        <w:t>r</w:t>
      </w:r>
      <w:r w:rsidR="00C51D6B">
        <w:t>bp</w:t>
      </w:r>
    </w:p>
    <w:p w14:paraId="4B7EA3EF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16</w:t>
      </w:r>
    </w:p>
    <w:p w14:paraId="5463F2E5" w14:textId="77777777" w:rsidR="00453833" w:rsidRDefault="00453833">
      <w:pPr>
        <w:pStyle w:val="C0"/>
        <w:numPr>
          <w:ilvl w:val="0"/>
          <w:numId w:val="81"/>
        </w:numPr>
      </w:pPr>
      <w:r>
        <w:tab/>
        <w:t>.cfi_offset 6, -16</w:t>
      </w:r>
    </w:p>
    <w:p w14:paraId="196A2AB0" w14:textId="2C1D0106" w:rsidR="00453833" w:rsidRDefault="00453833">
      <w:pPr>
        <w:pStyle w:val="C0"/>
        <w:numPr>
          <w:ilvl w:val="0"/>
          <w:numId w:val="81"/>
        </w:numPr>
      </w:pPr>
      <w:r>
        <w:tab/>
        <w:t>pushq</w:t>
      </w:r>
      <w:r>
        <w:tab/>
        <w:t>%rbx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  <w:t>//</w:t>
      </w:r>
      <w:r w:rsidR="00C51D6B">
        <w:rPr>
          <w:rFonts w:hint="eastAsia"/>
        </w:rPr>
        <w:t>保存</w:t>
      </w:r>
      <w:r w:rsidR="00C51D6B">
        <w:rPr>
          <w:rFonts w:hint="eastAsia"/>
        </w:rPr>
        <w:t>rbx</w:t>
      </w:r>
    </w:p>
    <w:p w14:paraId="18F46035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24</w:t>
      </w:r>
    </w:p>
    <w:p w14:paraId="721B828E" w14:textId="77777777" w:rsidR="00453833" w:rsidRDefault="00453833">
      <w:pPr>
        <w:pStyle w:val="C0"/>
        <w:numPr>
          <w:ilvl w:val="0"/>
          <w:numId w:val="81"/>
        </w:numPr>
      </w:pPr>
      <w:r>
        <w:tab/>
        <w:t>.cfi_offset 3, -24</w:t>
      </w:r>
    </w:p>
    <w:p w14:paraId="246C6F5C" w14:textId="599B7CDA" w:rsidR="00453833" w:rsidRDefault="00453833">
      <w:pPr>
        <w:pStyle w:val="C0"/>
        <w:numPr>
          <w:ilvl w:val="0"/>
          <w:numId w:val="81"/>
        </w:numPr>
      </w:pPr>
      <w:r>
        <w:tab/>
        <w:t>subq</w:t>
      </w:r>
      <w:r>
        <w:tab/>
        <w:t>$8, %rsp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C51D6B">
        <w:rPr>
          <w:rFonts w:hint="eastAsia"/>
        </w:rPr>
        <w:t>堆栈指针下移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6EF8D3F1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32</w:t>
      </w:r>
    </w:p>
    <w:p w14:paraId="5AE7B53E" w14:textId="032C4EDA" w:rsidR="00453833" w:rsidRDefault="00453833">
      <w:pPr>
        <w:pStyle w:val="C0"/>
        <w:numPr>
          <w:ilvl w:val="0"/>
          <w:numId w:val="81"/>
        </w:numPr>
      </w:pPr>
      <w:r>
        <w:tab/>
        <w:t>movl</w:t>
      </w:r>
      <w:r>
        <w:tab/>
        <w:t>%edi, %ebx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将参数</w:t>
      </w:r>
      <w:r>
        <w:rPr>
          <w:rFonts w:hint="eastAsia"/>
        </w:rPr>
        <w:t>n</w:t>
      </w:r>
      <w:r>
        <w:rPr>
          <w:rFonts w:hint="eastAsia"/>
        </w:rPr>
        <w:t>拷贝一份到</w:t>
      </w:r>
      <w:r>
        <w:rPr>
          <w:rFonts w:hint="eastAsia"/>
        </w:rPr>
        <w:t>e</w:t>
      </w:r>
      <w:r>
        <w:t>bx</w:t>
      </w:r>
    </w:p>
    <w:p w14:paraId="0620EC8F" w14:textId="6B494FDA" w:rsidR="00453833" w:rsidRDefault="00453833">
      <w:pPr>
        <w:pStyle w:val="C0"/>
        <w:numPr>
          <w:ilvl w:val="0"/>
          <w:numId w:val="81"/>
        </w:numPr>
      </w:pPr>
      <w:r>
        <w:tab/>
        <w:t>cmpl</w:t>
      </w:r>
      <w:r>
        <w:tab/>
        <w:t>$2, %edi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检查</w:t>
      </w:r>
      <w:r>
        <w:rPr>
          <w:rFonts w:hint="eastAsia"/>
        </w:rPr>
        <w:t>n</w:t>
      </w:r>
      <w:r>
        <w:t>&lt;=2</w:t>
      </w:r>
    </w:p>
    <w:p w14:paraId="381FE60B" w14:textId="5CC15715" w:rsidR="00453833" w:rsidRDefault="00453833">
      <w:pPr>
        <w:pStyle w:val="C0"/>
        <w:numPr>
          <w:ilvl w:val="0"/>
          <w:numId w:val="81"/>
        </w:numPr>
      </w:pPr>
      <w:r>
        <w:tab/>
        <w:t>jle</w:t>
      </w:r>
      <w:r>
        <w:tab/>
        <w:t>.L3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n</w:t>
      </w:r>
      <w:r>
        <w:t>&lt;=2</w:t>
      </w:r>
      <w:r>
        <w:rPr>
          <w:rFonts w:hint="eastAsia"/>
        </w:rPr>
        <w:t>则跳转（返回数值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C90166" w14:textId="6396EA04" w:rsidR="00453833" w:rsidRDefault="00453833">
      <w:pPr>
        <w:pStyle w:val="C0"/>
        <w:numPr>
          <w:ilvl w:val="0"/>
          <w:numId w:val="81"/>
        </w:numPr>
      </w:pPr>
      <w:r>
        <w:tab/>
        <w:t>leal</w:t>
      </w:r>
      <w:r>
        <w:tab/>
        <w:t>-1(%rdi), %edi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//n</w:t>
      </w:r>
      <w:r>
        <w:t>-1</w:t>
      </w:r>
      <w:r>
        <w:rPr>
          <w:rFonts w:hint="eastAsia"/>
        </w:rPr>
        <w:t>作为</w:t>
      </w:r>
      <w:r>
        <w:t>Fibonacci</w:t>
      </w:r>
      <w:r>
        <w:rPr>
          <w:rFonts w:hint="eastAsia"/>
        </w:rPr>
        <w:t>（）参数</w:t>
      </w:r>
    </w:p>
    <w:p w14:paraId="4C4771E2" w14:textId="68D44C2D" w:rsidR="00453833" w:rsidRDefault="00453833">
      <w:pPr>
        <w:pStyle w:val="C0"/>
        <w:numPr>
          <w:ilvl w:val="0"/>
          <w:numId w:val="81"/>
        </w:numPr>
      </w:pPr>
      <w:r>
        <w:tab/>
      </w:r>
      <w:r w:rsidRPr="003257B6">
        <w:rPr>
          <w:color w:val="FF0000"/>
          <w:highlight w:val="lightGray"/>
        </w:rPr>
        <w:t>call</w:t>
      </w:r>
      <w:r w:rsidRPr="003257B6">
        <w:rPr>
          <w:color w:val="FF0000"/>
          <w:highlight w:val="lightGray"/>
        </w:rPr>
        <w:tab/>
        <w:t>Fibonacci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eax</w:t>
      </w:r>
      <w:r>
        <w:rPr>
          <w:rFonts w:hint="eastAsia"/>
        </w:rPr>
        <w:t>=</w:t>
      </w:r>
      <w:r>
        <w:t>Fibonacci(n-1)</w:t>
      </w:r>
    </w:p>
    <w:p w14:paraId="6BE8BE0B" w14:textId="1DDFDF77" w:rsidR="00453833" w:rsidRDefault="00453833">
      <w:pPr>
        <w:pStyle w:val="C0"/>
        <w:numPr>
          <w:ilvl w:val="0"/>
          <w:numId w:val="81"/>
        </w:numPr>
      </w:pPr>
      <w:r>
        <w:tab/>
        <w:t>movl</w:t>
      </w:r>
      <w:r>
        <w:tab/>
        <w:t>%eax, %ebp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Fibonacci(</w:t>
      </w:r>
      <w:r>
        <w:rPr>
          <w:rFonts w:hint="eastAsia"/>
        </w:rPr>
        <w:t>n-1</w:t>
      </w:r>
      <w:r>
        <w:t>)</w:t>
      </w:r>
      <w:r>
        <w:rPr>
          <w:rFonts w:hint="eastAsia"/>
        </w:rPr>
        <w:t>保存到</w:t>
      </w:r>
      <w:r>
        <w:rPr>
          <w:rFonts w:hint="eastAsia"/>
        </w:rPr>
        <w:t>e</w:t>
      </w:r>
      <w:r>
        <w:t>bp</w:t>
      </w:r>
    </w:p>
    <w:p w14:paraId="5ACFAF1F" w14:textId="15CB51F1" w:rsidR="00453833" w:rsidRDefault="00453833">
      <w:pPr>
        <w:pStyle w:val="C0"/>
        <w:numPr>
          <w:ilvl w:val="0"/>
          <w:numId w:val="81"/>
        </w:numPr>
      </w:pPr>
      <w:r>
        <w:tab/>
        <w:t>leal</w:t>
      </w:r>
      <w:r>
        <w:tab/>
        <w:t>-2(%rbx), %edi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n-2</w:t>
      </w:r>
      <w:r>
        <w:rPr>
          <w:rFonts w:hint="eastAsia"/>
        </w:rPr>
        <w:t>作为</w:t>
      </w:r>
      <w:r>
        <w:rPr>
          <w:rFonts w:hint="eastAsia"/>
        </w:rPr>
        <w:t>F</w:t>
      </w:r>
      <w:r>
        <w:t>ibonacci()</w:t>
      </w:r>
      <w:r>
        <w:rPr>
          <w:rFonts w:hint="eastAsia"/>
        </w:rPr>
        <w:t>参数</w:t>
      </w:r>
    </w:p>
    <w:p w14:paraId="6C7E0D4E" w14:textId="3480ECDA" w:rsidR="00453833" w:rsidRDefault="00453833">
      <w:pPr>
        <w:pStyle w:val="C0"/>
        <w:numPr>
          <w:ilvl w:val="0"/>
          <w:numId w:val="81"/>
        </w:numPr>
      </w:pPr>
      <w:r>
        <w:tab/>
      </w:r>
      <w:r w:rsidRPr="003257B6">
        <w:rPr>
          <w:color w:val="FF0000"/>
          <w:highlight w:val="lightGray"/>
        </w:rPr>
        <w:t>call</w:t>
      </w:r>
      <w:r w:rsidRPr="003257B6">
        <w:rPr>
          <w:color w:val="FF0000"/>
          <w:highlight w:val="lightGray"/>
        </w:rPr>
        <w:tab/>
        <w:t>Fibonacci</w:t>
      </w:r>
      <w:r>
        <w:tab/>
      </w:r>
      <w:r>
        <w:tab/>
      </w:r>
      <w:r>
        <w:tab/>
      </w:r>
      <w:r>
        <w:tab/>
      </w:r>
      <w:r>
        <w:tab/>
      </w:r>
      <w:r>
        <w:tab/>
        <w:t>//eax=Fibonacci(n-2)</w:t>
      </w:r>
    </w:p>
    <w:p w14:paraId="3AD14965" w14:textId="2DE7900B" w:rsidR="00453833" w:rsidRDefault="00453833">
      <w:pPr>
        <w:pStyle w:val="C0"/>
        <w:numPr>
          <w:ilvl w:val="0"/>
          <w:numId w:val="81"/>
        </w:numPr>
      </w:pPr>
      <w:r>
        <w:tab/>
        <w:t>addl</w:t>
      </w:r>
      <w:r>
        <w:tab/>
        <w:t>%ebp, %eax</w:t>
      </w:r>
      <w:r>
        <w:tab/>
      </w:r>
      <w:r>
        <w:tab/>
      </w:r>
      <w:r>
        <w:tab/>
        <w:t>//eax</w:t>
      </w:r>
      <w:r>
        <w:rPr>
          <w:rFonts w:hint="eastAsia"/>
        </w:rPr>
        <w:t>=F</w:t>
      </w:r>
      <w:r>
        <w:t>ibonacci(n-2)+Fibonacci(n-1)</w:t>
      </w:r>
    </w:p>
    <w:p w14:paraId="09F97C70" w14:textId="77777777" w:rsidR="00453833" w:rsidRDefault="00453833">
      <w:pPr>
        <w:pStyle w:val="C0"/>
        <w:numPr>
          <w:ilvl w:val="0"/>
          <w:numId w:val="81"/>
        </w:numPr>
      </w:pPr>
      <w:r>
        <w:tab/>
        <w:t>jmp</w:t>
      </w:r>
      <w:r>
        <w:tab/>
        <w:t>.L2</w:t>
      </w:r>
    </w:p>
    <w:p w14:paraId="432798DF" w14:textId="77777777" w:rsidR="00453833" w:rsidRDefault="00453833">
      <w:pPr>
        <w:pStyle w:val="C0"/>
        <w:numPr>
          <w:ilvl w:val="0"/>
          <w:numId w:val="81"/>
        </w:numPr>
      </w:pPr>
      <w:r>
        <w:t>.L3:</w:t>
      </w:r>
    </w:p>
    <w:p w14:paraId="61208817" w14:textId="77777777" w:rsidR="00453833" w:rsidRDefault="00453833">
      <w:pPr>
        <w:pStyle w:val="C0"/>
        <w:numPr>
          <w:ilvl w:val="0"/>
          <w:numId w:val="81"/>
        </w:numPr>
      </w:pPr>
      <w:r>
        <w:tab/>
        <w:t>movl</w:t>
      </w:r>
      <w:r>
        <w:tab/>
        <w:t>$1, %eax</w:t>
      </w:r>
    </w:p>
    <w:p w14:paraId="3811B578" w14:textId="77777777" w:rsidR="00453833" w:rsidRDefault="00453833">
      <w:pPr>
        <w:pStyle w:val="C0"/>
        <w:numPr>
          <w:ilvl w:val="0"/>
          <w:numId w:val="81"/>
        </w:numPr>
      </w:pPr>
      <w:r>
        <w:t>.L2:</w:t>
      </w:r>
    </w:p>
    <w:p w14:paraId="1A6B91A4" w14:textId="34793474" w:rsidR="00453833" w:rsidRDefault="00453833">
      <w:pPr>
        <w:pStyle w:val="C0"/>
        <w:numPr>
          <w:ilvl w:val="0"/>
          <w:numId w:val="81"/>
        </w:numPr>
      </w:pPr>
      <w:r>
        <w:tab/>
        <w:t>addq</w:t>
      </w:r>
      <w:r>
        <w:tab/>
        <w:t>$8, %rsp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  <w:t>//</w:t>
      </w:r>
      <w:r w:rsidR="00C51D6B">
        <w:rPr>
          <w:rFonts w:hint="eastAsia"/>
        </w:rPr>
        <w:t>堆栈指针上移</w:t>
      </w:r>
      <w:r w:rsidR="00C51D6B">
        <w:rPr>
          <w:rFonts w:hint="eastAsia"/>
        </w:rPr>
        <w:t>8</w:t>
      </w:r>
      <w:r w:rsidR="00C51D6B">
        <w:rPr>
          <w:rFonts w:hint="eastAsia"/>
        </w:rPr>
        <w:t>字节</w:t>
      </w:r>
    </w:p>
    <w:p w14:paraId="2F14A371" w14:textId="72F8DA82" w:rsidR="00C51D6B" w:rsidRPr="00C51D6B" w:rsidRDefault="00453833">
      <w:pPr>
        <w:pStyle w:val="C0"/>
        <w:numPr>
          <w:ilvl w:val="0"/>
          <w:numId w:val="81"/>
        </w:numPr>
      </w:pPr>
      <w:r>
        <w:tab/>
        <w:t>.cfi_def_cfa_offset 24</w:t>
      </w:r>
      <w:r w:rsidR="00C51D6B">
        <w:tab/>
      </w:r>
    </w:p>
    <w:p w14:paraId="58942406" w14:textId="64C42EF9" w:rsidR="00453833" w:rsidRDefault="00453833">
      <w:pPr>
        <w:pStyle w:val="C0"/>
        <w:numPr>
          <w:ilvl w:val="0"/>
          <w:numId w:val="81"/>
        </w:numPr>
      </w:pPr>
      <w:r>
        <w:tab/>
        <w:t>popq</w:t>
      </w:r>
      <w:r>
        <w:tab/>
        <w:t>%rbx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rPr>
          <w:rFonts w:hint="eastAsia"/>
        </w:rPr>
        <w:t>//</w:t>
      </w:r>
      <w:r w:rsidR="00C51D6B">
        <w:rPr>
          <w:rFonts w:hint="eastAsia"/>
        </w:rPr>
        <w:t>恢复</w:t>
      </w:r>
      <w:r w:rsidR="00C51D6B">
        <w:rPr>
          <w:rFonts w:hint="eastAsia"/>
        </w:rPr>
        <w:t>r</w:t>
      </w:r>
      <w:r w:rsidR="00C51D6B">
        <w:t>bx</w:t>
      </w:r>
    </w:p>
    <w:p w14:paraId="4636D6CA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16</w:t>
      </w:r>
    </w:p>
    <w:p w14:paraId="40DAF0B4" w14:textId="240B9DE2" w:rsidR="00453833" w:rsidRDefault="00453833">
      <w:pPr>
        <w:pStyle w:val="C0"/>
        <w:numPr>
          <w:ilvl w:val="0"/>
          <w:numId w:val="81"/>
        </w:numPr>
      </w:pPr>
      <w:r>
        <w:tab/>
        <w:t>popq</w:t>
      </w:r>
      <w:r>
        <w:tab/>
        <w:t>%rbp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  <w:t>//</w:t>
      </w:r>
      <w:r w:rsidR="00C51D6B">
        <w:rPr>
          <w:rFonts w:hint="eastAsia"/>
        </w:rPr>
        <w:t>恢复</w:t>
      </w:r>
      <w:r w:rsidR="00C51D6B">
        <w:rPr>
          <w:rFonts w:hint="eastAsia"/>
        </w:rPr>
        <w:t>r</w:t>
      </w:r>
      <w:r w:rsidR="00C51D6B">
        <w:t>bp</w:t>
      </w:r>
    </w:p>
    <w:p w14:paraId="2A5103C1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8</w:t>
      </w:r>
    </w:p>
    <w:p w14:paraId="0109DF34" w14:textId="77777777" w:rsidR="00453833" w:rsidRDefault="00453833">
      <w:pPr>
        <w:pStyle w:val="C0"/>
        <w:numPr>
          <w:ilvl w:val="0"/>
          <w:numId w:val="81"/>
        </w:numPr>
      </w:pPr>
      <w:r>
        <w:tab/>
        <w:t>ret</w:t>
      </w:r>
    </w:p>
    <w:p w14:paraId="72C48A6E" w14:textId="77777777" w:rsidR="00453833" w:rsidRDefault="00453833">
      <w:pPr>
        <w:pStyle w:val="C0"/>
        <w:numPr>
          <w:ilvl w:val="0"/>
          <w:numId w:val="81"/>
        </w:numPr>
      </w:pPr>
      <w:r>
        <w:tab/>
        <w:t>.cfi_endproc</w:t>
      </w:r>
    </w:p>
    <w:p w14:paraId="78FF952B" w14:textId="77777777" w:rsidR="00453833" w:rsidRDefault="00453833">
      <w:pPr>
        <w:pStyle w:val="C0"/>
        <w:numPr>
          <w:ilvl w:val="0"/>
          <w:numId w:val="81"/>
        </w:numPr>
      </w:pPr>
      <w:r>
        <w:t>.LFE11:</w:t>
      </w:r>
    </w:p>
    <w:p w14:paraId="000A9E11" w14:textId="77777777" w:rsidR="00453833" w:rsidRDefault="00453833">
      <w:pPr>
        <w:pStyle w:val="C0"/>
        <w:numPr>
          <w:ilvl w:val="0"/>
          <w:numId w:val="81"/>
        </w:numPr>
      </w:pPr>
      <w:r>
        <w:tab/>
        <w:t>.size</w:t>
      </w:r>
      <w:r>
        <w:tab/>
        <w:t>Fibonacci, .-Fibonacci</w:t>
      </w:r>
    </w:p>
    <w:p w14:paraId="325EA700" w14:textId="77777777" w:rsidR="00453833" w:rsidRDefault="00453833">
      <w:pPr>
        <w:pStyle w:val="C0"/>
        <w:numPr>
          <w:ilvl w:val="0"/>
          <w:numId w:val="81"/>
        </w:numPr>
      </w:pPr>
      <w:r>
        <w:tab/>
        <w:t>.globl</w:t>
      </w:r>
      <w:r>
        <w:tab/>
        <w:t>main</w:t>
      </w:r>
    </w:p>
    <w:p w14:paraId="74398703" w14:textId="77777777" w:rsidR="00453833" w:rsidRDefault="00453833">
      <w:pPr>
        <w:pStyle w:val="C0"/>
        <w:numPr>
          <w:ilvl w:val="0"/>
          <w:numId w:val="81"/>
        </w:numPr>
      </w:pPr>
      <w:r>
        <w:tab/>
        <w:t>.type</w:t>
      </w:r>
      <w:r>
        <w:tab/>
        <w:t>main, @function</w:t>
      </w:r>
    </w:p>
    <w:p w14:paraId="5DFD67AA" w14:textId="77777777" w:rsidR="00453833" w:rsidRDefault="00453833">
      <w:pPr>
        <w:pStyle w:val="C0"/>
        <w:numPr>
          <w:ilvl w:val="0"/>
          <w:numId w:val="81"/>
        </w:numPr>
      </w:pPr>
      <w:r>
        <w:t>main:</w:t>
      </w:r>
    </w:p>
    <w:p w14:paraId="5D7EBC0C" w14:textId="77777777" w:rsidR="00453833" w:rsidRDefault="00453833">
      <w:pPr>
        <w:pStyle w:val="C0"/>
        <w:numPr>
          <w:ilvl w:val="0"/>
          <w:numId w:val="81"/>
        </w:numPr>
      </w:pPr>
      <w:r>
        <w:t>.LFB12:</w:t>
      </w:r>
    </w:p>
    <w:p w14:paraId="620109A6" w14:textId="77777777" w:rsidR="00453833" w:rsidRDefault="00453833">
      <w:pPr>
        <w:pStyle w:val="C0"/>
        <w:numPr>
          <w:ilvl w:val="0"/>
          <w:numId w:val="81"/>
        </w:numPr>
      </w:pPr>
      <w:r>
        <w:tab/>
        <w:t>.cfi_startproc</w:t>
      </w:r>
    </w:p>
    <w:p w14:paraId="5CDC17B8" w14:textId="77777777" w:rsidR="00453833" w:rsidRDefault="00453833">
      <w:pPr>
        <w:pStyle w:val="C0"/>
        <w:numPr>
          <w:ilvl w:val="0"/>
          <w:numId w:val="81"/>
        </w:numPr>
      </w:pPr>
      <w:r>
        <w:tab/>
        <w:t>subq</w:t>
      </w:r>
      <w:r>
        <w:tab/>
        <w:t>$8, %rsp</w:t>
      </w:r>
    </w:p>
    <w:p w14:paraId="0286D5B3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16</w:t>
      </w:r>
    </w:p>
    <w:p w14:paraId="09C0DE11" w14:textId="55118D6E" w:rsidR="00453833" w:rsidRDefault="00453833">
      <w:pPr>
        <w:pStyle w:val="C0"/>
        <w:numPr>
          <w:ilvl w:val="0"/>
          <w:numId w:val="81"/>
        </w:numPr>
      </w:pPr>
      <w:r>
        <w:tab/>
        <w:t>movl</w:t>
      </w:r>
      <w:r>
        <w:tab/>
        <w:t>$8, %edi</w:t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</w:r>
      <w:r w:rsidR="00C51D6B">
        <w:tab/>
        <w:t>//Fibonacci()</w:t>
      </w:r>
      <w:r w:rsidR="00C51D6B">
        <w:rPr>
          <w:rFonts w:hint="eastAsia"/>
        </w:rPr>
        <w:t>参数为</w:t>
      </w:r>
      <w:r w:rsidR="00C51D6B">
        <w:rPr>
          <w:rFonts w:hint="eastAsia"/>
        </w:rPr>
        <w:t>8</w:t>
      </w:r>
    </w:p>
    <w:p w14:paraId="4713E1D5" w14:textId="77777777" w:rsidR="00453833" w:rsidRDefault="00453833">
      <w:pPr>
        <w:pStyle w:val="C0"/>
        <w:numPr>
          <w:ilvl w:val="0"/>
          <w:numId w:val="81"/>
        </w:numPr>
      </w:pPr>
      <w:r>
        <w:tab/>
        <w:t>call</w:t>
      </w:r>
      <w:r>
        <w:tab/>
        <w:t>Fibonacci</w:t>
      </w:r>
    </w:p>
    <w:p w14:paraId="60CB86ED" w14:textId="77777777" w:rsidR="00453833" w:rsidRDefault="00453833">
      <w:pPr>
        <w:pStyle w:val="C0"/>
        <w:numPr>
          <w:ilvl w:val="0"/>
          <w:numId w:val="81"/>
        </w:numPr>
      </w:pPr>
      <w:r>
        <w:tab/>
        <w:t>addq</w:t>
      </w:r>
      <w:r>
        <w:tab/>
        <w:t>$8, %rsp</w:t>
      </w:r>
    </w:p>
    <w:p w14:paraId="7B042BDA" w14:textId="77777777" w:rsidR="00453833" w:rsidRDefault="00453833">
      <w:pPr>
        <w:pStyle w:val="C0"/>
        <w:numPr>
          <w:ilvl w:val="0"/>
          <w:numId w:val="81"/>
        </w:numPr>
      </w:pPr>
      <w:r>
        <w:tab/>
        <w:t>.cfi_def_cfa_offset 8</w:t>
      </w:r>
    </w:p>
    <w:p w14:paraId="6A1350C4" w14:textId="77777777" w:rsidR="00453833" w:rsidRDefault="00453833">
      <w:pPr>
        <w:pStyle w:val="C0"/>
        <w:numPr>
          <w:ilvl w:val="0"/>
          <w:numId w:val="81"/>
        </w:numPr>
      </w:pPr>
      <w:r>
        <w:tab/>
        <w:t>ret</w:t>
      </w:r>
    </w:p>
    <w:p w14:paraId="020E51BD" w14:textId="77777777" w:rsidR="00453833" w:rsidRDefault="00453833">
      <w:pPr>
        <w:pStyle w:val="C0"/>
        <w:numPr>
          <w:ilvl w:val="0"/>
          <w:numId w:val="81"/>
        </w:numPr>
      </w:pPr>
      <w:r>
        <w:tab/>
        <w:t>.cfi_endproc</w:t>
      </w:r>
    </w:p>
    <w:p w14:paraId="7A626DAA" w14:textId="77777777" w:rsidR="00453833" w:rsidRDefault="00453833">
      <w:pPr>
        <w:pStyle w:val="C0"/>
        <w:numPr>
          <w:ilvl w:val="0"/>
          <w:numId w:val="81"/>
        </w:numPr>
      </w:pPr>
      <w:r>
        <w:t>.LFE12:</w:t>
      </w:r>
    </w:p>
    <w:p w14:paraId="2D1600D5" w14:textId="77777777" w:rsidR="00453833" w:rsidRDefault="00453833">
      <w:pPr>
        <w:pStyle w:val="C0"/>
        <w:numPr>
          <w:ilvl w:val="0"/>
          <w:numId w:val="81"/>
        </w:numPr>
      </w:pPr>
      <w:r>
        <w:tab/>
        <w:t>.size</w:t>
      </w:r>
      <w:r>
        <w:tab/>
        <w:t>main, .-main</w:t>
      </w:r>
    </w:p>
    <w:p w14:paraId="402AAF57" w14:textId="77777777" w:rsidR="00453833" w:rsidRDefault="00453833">
      <w:pPr>
        <w:pStyle w:val="C0"/>
        <w:numPr>
          <w:ilvl w:val="0"/>
          <w:numId w:val="81"/>
        </w:numPr>
      </w:pPr>
      <w:r>
        <w:tab/>
        <w:t>.ident</w:t>
      </w:r>
      <w:r>
        <w:tab/>
        <w:t>"GCC: (GNU) 4.8.5 20150623 (Red Hat 4.8.5-11)"</w:t>
      </w:r>
    </w:p>
    <w:p w14:paraId="27BD6B2B" w14:textId="509921C8" w:rsidR="008E4C79" w:rsidRDefault="00453833">
      <w:pPr>
        <w:pStyle w:val="C0"/>
        <w:numPr>
          <w:ilvl w:val="0"/>
          <w:numId w:val="81"/>
        </w:numPr>
      </w:pPr>
      <w:r>
        <w:tab/>
        <w:t>.section</w:t>
      </w:r>
      <w:r>
        <w:tab/>
        <w:t>.note.GNU-stack,"",@progbits</w:t>
      </w:r>
    </w:p>
    <w:p w14:paraId="6F1EBB6E" w14:textId="77777777" w:rsidR="00AE5CCC" w:rsidRDefault="00AE5CCC" w:rsidP="001E3179">
      <w:pPr>
        <w:pStyle w:val="aa"/>
      </w:pPr>
      <w:bookmarkStart w:id="155" w:name="_Ref510857353"/>
    </w:p>
    <w:p w14:paraId="2A686E55" w14:textId="6132A632" w:rsidR="001E3179" w:rsidRDefault="001E3179" w:rsidP="001E317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45</w:t>
      </w:r>
      <w:r w:rsidR="001A2919">
        <w:fldChar w:fldCharType="end"/>
      </w:r>
      <w:bookmarkEnd w:id="155"/>
      <w:r>
        <w:t xml:space="preserve"> argc-argv.c</w:t>
      </w:r>
    </w:p>
    <w:p w14:paraId="1F955724" w14:textId="77777777" w:rsidR="001E3179" w:rsidRDefault="001E3179" w:rsidP="003257B6">
      <w:pPr>
        <w:pStyle w:val="C0"/>
        <w:numPr>
          <w:ilvl w:val="0"/>
          <w:numId w:val="82"/>
        </w:numPr>
      </w:pPr>
      <w:r>
        <w:t>#include &lt;stdio.h&gt;</w:t>
      </w:r>
    </w:p>
    <w:p w14:paraId="3F3CB7FA" w14:textId="77777777" w:rsidR="001E3179" w:rsidRDefault="001E3179" w:rsidP="00DA1287">
      <w:pPr>
        <w:pStyle w:val="C0"/>
        <w:numPr>
          <w:ilvl w:val="0"/>
          <w:numId w:val="82"/>
        </w:numPr>
      </w:pPr>
      <w:r>
        <w:t>int main(int argc,char *argv[])</w:t>
      </w:r>
    </w:p>
    <w:p w14:paraId="176ACFA2" w14:textId="77777777" w:rsidR="001E3179" w:rsidRDefault="001E3179" w:rsidP="00EB3071">
      <w:pPr>
        <w:pStyle w:val="C0"/>
        <w:numPr>
          <w:ilvl w:val="0"/>
          <w:numId w:val="82"/>
        </w:numPr>
      </w:pPr>
      <w:r>
        <w:t>{</w:t>
      </w:r>
    </w:p>
    <w:p w14:paraId="77AC3D36" w14:textId="77777777" w:rsidR="001E3179" w:rsidRDefault="001E3179">
      <w:pPr>
        <w:pStyle w:val="C0"/>
        <w:numPr>
          <w:ilvl w:val="0"/>
          <w:numId w:val="82"/>
        </w:numPr>
      </w:pPr>
      <w:r>
        <w:tab/>
        <w:t>int i;</w:t>
      </w:r>
    </w:p>
    <w:p w14:paraId="25B525C6" w14:textId="77777777" w:rsidR="001E3179" w:rsidRDefault="001E3179">
      <w:pPr>
        <w:pStyle w:val="C0"/>
        <w:numPr>
          <w:ilvl w:val="0"/>
          <w:numId w:val="82"/>
        </w:numPr>
      </w:pPr>
      <w:r>
        <w:tab/>
        <w:t>printf("argc = %d \n",argc);</w:t>
      </w:r>
    </w:p>
    <w:p w14:paraId="3176D8CC" w14:textId="77777777" w:rsidR="001E3179" w:rsidRDefault="001E3179">
      <w:pPr>
        <w:pStyle w:val="C0"/>
        <w:numPr>
          <w:ilvl w:val="0"/>
          <w:numId w:val="82"/>
        </w:numPr>
      </w:pPr>
      <w:r>
        <w:tab/>
        <w:t>for(i=0;i&lt;argc; i++)</w:t>
      </w:r>
    </w:p>
    <w:p w14:paraId="3767E8F8" w14:textId="4C37D8EE" w:rsidR="001E3179" w:rsidRDefault="001E3179">
      <w:pPr>
        <w:pStyle w:val="C0"/>
        <w:numPr>
          <w:ilvl w:val="0"/>
          <w:numId w:val="82"/>
        </w:numPr>
      </w:pPr>
      <w:r>
        <w:tab/>
      </w:r>
      <w:r>
        <w:tab/>
        <w:t>printf("arg%d:%s\n",</w:t>
      </w:r>
      <w:r w:rsidR="009F6EF0">
        <w:t>i</w:t>
      </w:r>
      <w:r>
        <w:t>,argv[i]);</w:t>
      </w:r>
    </w:p>
    <w:p w14:paraId="28614A49" w14:textId="77777777" w:rsidR="001E3179" w:rsidRDefault="001E3179">
      <w:pPr>
        <w:pStyle w:val="C0"/>
        <w:numPr>
          <w:ilvl w:val="0"/>
          <w:numId w:val="82"/>
        </w:numPr>
      </w:pPr>
      <w:r>
        <w:tab/>
        <w:t>return 0;</w:t>
      </w:r>
    </w:p>
    <w:p w14:paraId="579A1B04" w14:textId="0921B4E9" w:rsidR="001E3179" w:rsidRDefault="001E3179">
      <w:pPr>
        <w:pStyle w:val="C0"/>
        <w:numPr>
          <w:ilvl w:val="0"/>
          <w:numId w:val="82"/>
        </w:numPr>
      </w:pPr>
      <w:r>
        <w:t>}</w:t>
      </w:r>
    </w:p>
    <w:p w14:paraId="577EDBC6" w14:textId="77777777" w:rsidR="00AE5CCC" w:rsidRDefault="00AE5CCC" w:rsidP="00BB7FD9">
      <w:pPr>
        <w:pStyle w:val="aa"/>
      </w:pPr>
      <w:bookmarkStart w:id="156" w:name="_Ref510864576"/>
    </w:p>
    <w:p w14:paraId="4E72329A" w14:textId="47BA7748" w:rsidR="00BB7FD9" w:rsidRDefault="00BB7FD9" w:rsidP="00BB7FD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46</w:t>
      </w:r>
      <w:r w:rsidR="001A2919">
        <w:fldChar w:fldCharType="end"/>
      </w:r>
      <w:bookmarkEnd w:id="156"/>
      <w:r>
        <w:t xml:space="preserve"> env.c</w:t>
      </w:r>
    </w:p>
    <w:p w14:paraId="67D9F3ED" w14:textId="77777777" w:rsidR="00BB7FD9" w:rsidRDefault="00BB7FD9" w:rsidP="003257B6">
      <w:pPr>
        <w:pStyle w:val="C0"/>
        <w:numPr>
          <w:ilvl w:val="0"/>
          <w:numId w:val="83"/>
        </w:numPr>
      </w:pPr>
      <w:r>
        <w:t>#include &lt;stdlib.h&gt;</w:t>
      </w:r>
    </w:p>
    <w:p w14:paraId="2F6FC8D4" w14:textId="77777777" w:rsidR="00BB7FD9" w:rsidRDefault="00BB7FD9" w:rsidP="00DA1287">
      <w:pPr>
        <w:pStyle w:val="C0"/>
        <w:numPr>
          <w:ilvl w:val="0"/>
          <w:numId w:val="83"/>
        </w:numPr>
      </w:pPr>
      <w:r>
        <w:t>#include &lt;stdio.h&gt;</w:t>
      </w:r>
    </w:p>
    <w:p w14:paraId="6E783EE9" w14:textId="77777777" w:rsidR="00BB7FD9" w:rsidRDefault="00BB7FD9" w:rsidP="00EB3071">
      <w:pPr>
        <w:pStyle w:val="C0"/>
        <w:numPr>
          <w:ilvl w:val="0"/>
          <w:numId w:val="83"/>
        </w:numPr>
      </w:pPr>
    </w:p>
    <w:p w14:paraId="16125EF1" w14:textId="77777777" w:rsidR="00BB7FD9" w:rsidRDefault="00BB7FD9">
      <w:pPr>
        <w:pStyle w:val="C0"/>
        <w:numPr>
          <w:ilvl w:val="0"/>
          <w:numId w:val="83"/>
        </w:numPr>
      </w:pPr>
      <w:r>
        <w:t>int main(void)</w:t>
      </w:r>
    </w:p>
    <w:p w14:paraId="59D10569" w14:textId="77777777" w:rsidR="00BB7FD9" w:rsidRDefault="00BB7FD9">
      <w:pPr>
        <w:pStyle w:val="C0"/>
        <w:numPr>
          <w:ilvl w:val="0"/>
          <w:numId w:val="83"/>
        </w:numPr>
      </w:pPr>
      <w:r>
        <w:t>{</w:t>
      </w:r>
    </w:p>
    <w:p w14:paraId="42C98062" w14:textId="77777777" w:rsidR="00BB7FD9" w:rsidRDefault="00BB7FD9">
      <w:pPr>
        <w:pStyle w:val="C0"/>
        <w:numPr>
          <w:ilvl w:val="0"/>
          <w:numId w:val="83"/>
        </w:numPr>
      </w:pPr>
      <w:r>
        <w:tab/>
        <w:t>char *pathvar;</w:t>
      </w:r>
    </w:p>
    <w:p w14:paraId="474F1761" w14:textId="77777777" w:rsidR="00BB7FD9" w:rsidRDefault="00BB7FD9">
      <w:pPr>
        <w:pStyle w:val="C0"/>
        <w:numPr>
          <w:ilvl w:val="0"/>
          <w:numId w:val="83"/>
        </w:numPr>
      </w:pPr>
      <w:r>
        <w:tab/>
        <w:t>pathvar = getenv("PATH");</w:t>
      </w:r>
    </w:p>
    <w:p w14:paraId="4040ADAB" w14:textId="77777777" w:rsidR="00BB7FD9" w:rsidRDefault="00BB7FD9">
      <w:pPr>
        <w:pStyle w:val="C0"/>
        <w:numPr>
          <w:ilvl w:val="0"/>
          <w:numId w:val="83"/>
        </w:numPr>
      </w:pPr>
      <w:r>
        <w:tab/>
        <w:t>printf("pathvar=%s",pathvar);</w:t>
      </w:r>
    </w:p>
    <w:p w14:paraId="0C535343" w14:textId="77777777" w:rsidR="00BB7FD9" w:rsidRDefault="00BB7FD9">
      <w:pPr>
        <w:pStyle w:val="C0"/>
        <w:numPr>
          <w:ilvl w:val="0"/>
          <w:numId w:val="83"/>
        </w:numPr>
      </w:pPr>
      <w:r>
        <w:tab/>
        <w:t>return 0;</w:t>
      </w:r>
    </w:p>
    <w:p w14:paraId="5F54171E" w14:textId="73ADF885" w:rsidR="00BB7FD9" w:rsidRDefault="00BB7FD9">
      <w:pPr>
        <w:pStyle w:val="C0"/>
        <w:numPr>
          <w:ilvl w:val="0"/>
          <w:numId w:val="83"/>
        </w:numPr>
      </w:pPr>
      <w:r>
        <w:t>}</w:t>
      </w:r>
    </w:p>
    <w:p w14:paraId="604E16A4" w14:textId="646104B6" w:rsidR="00380550" w:rsidRPr="001D44B3" w:rsidRDefault="00380550" w:rsidP="00380550">
      <w:pPr>
        <w:pStyle w:val="a"/>
      </w:pPr>
      <w:bookmarkStart w:id="157" w:name="_Toc2446726"/>
      <w:r w:rsidRPr="001D44B3">
        <w:rPr>
          <w:rFonts w:hint="eastAsia"/>
        </w:rPr>
        <w:t>小结</w:t>
      </w:r>
      <w:bookmarkEnd w:id="157"/>
    </w:p>
    <w:p w14:paraId="094E1A5F" w14:textId="1702CF86" w:rsidR="00155069" w:rsidRDefault="00155069" w:rsidP="0015506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47</w:t>
      </w:r>
      <w:r w:rsidR="001A291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缓冲区溢出攻击的目标函数</w:t>
      </w:r>
    </w:p>
    <w:p w14:paraId="3DE26C51" w14:textId="77777777" w:rsidR="00413B51" w:rsidRPr="00413B51" w:rsidRDefault="00413B51" w:rsidP="003257B6">
      <w:pPr>
        <w:pStyle w:val="C"/>
      </w:pPr>
      <w:r w:rsidRPr="00413B51">
        <w:t>int getbuf()</w:t>
      </w:r>
    </w:p>
    <w:p w14:paraId="326243C2" w14:textId="77777777" w:rsidR="00413B51" w:rsidRPr="00413B51" w:rsidRDefault="00413B51" w:rsidP="00DA1287">
      <w:pPr>
        <w:pStyle w:val="C"/>
      </w:pPr>
      <w:r w:rsidRPr="00413B51">
        <w:t>{</w:t>
      </w:r>
    </w:p>
    <w:p w14:paraId="7ECE2544" w14:textId="77777777" w:rsidR="00413B51" w:rsidRPr="00413B51" w:rsidRDefault="00413B51" w:rsidP="00EB3071">
      <w:pPr>
        <w:pStyle w:val="C"/>
      </w:pPr>
      <w:r w:rsidRPr="00413B51">
        <w:t xml:space="preserve">    char buf[12];</w:t>
      </w:r>
    </w:p>
    <w:p w14:paraId="45789FF5" w14:textId="1659886C" w:rsidR="00413B51" w:rsidRPr="00413B51" w:rsidRDefault="00413B51">
      <w:pPr>
        <w:pStyle w:val="C"/>
      </w:pPr>
      <w:r w:rsidRPr="00413B51">
        <w:t xml:space="preserve">    </w:t>
      </w:r>
      <w:r>
        <w:rPr>
          <w:rFonts w:hint="eastAsia"/>
        </w:rPr>
        <w:t>g</w:t>
      </w:r>
      <w:r w:rsidRPr="00413B51">
        <w:t>ets(buf);</w:t>
      </w:r>
    </w:p>
    <w:p w14:paraId="3F9D5664" w14:textId="77777777" w:rsidR="00413B51" w:rsidRPr="00413B51" w:rsidRDefault="00413B51">
      <w:pPr>
        <w:pStyle w:val="C"/>
      </w:pPr>
      <w:r w:rsidRPr="00413B51">
        <w:t xml:space="preserve">    return 1;</w:t>
      </w:r>
    </w:p>
    <w:p w14:paraId="555DA163" w14:textId="03D34B50" w:rsidR="00413B51" w:rsidRDefault="00413B51">
      <w:pPr>
        <w:pStyle w:val="C"/>
      </w:pPr>
      <w:r w:rsidRPr="00413B51">
        <w:t>}</w:t>
      </w:r>
    </w:p>
    <w:p w14:paraId="5BFCF8C1" w14:textId="77777777" w:rsidR="00413B51" w:rsidRPr="00413B51" w:rsidRDefault="00413B51" w:rsidP="00413B51"/>
    <w:p w14:paraId="58060465" w14:textId="39BED0D2" w:rsidR="005F349C" w:rsidRDefault="005F349C" w:rsidP="005F349C"/>
    <w:p w14:paraId="685DDB28" w14:textId="73264B62" w:rsidR="005F349C" w:rsidRDefault="005F349C">
      <w:pPr>
        <w:spacing w:line="240" w:lineRule="auto"/>
        <w:ind w:firstLine="0"/>
        <w:jc w:val="left"/>
      </w:pPr>
      <w:r>
        <w:br w:type="page"/>
      </w:r>
    </w:p>
    <w:p w14:paraId="1F26F553" w14:textId="77777777" w:rsidR="005F349C" w:rsidRPr="00DD7632" w:rsidRDefault="005F349C" w:rsidP="005F349C"/>
    <w:p w14:paraId="751B7506" w14:textId="4A082966" w:rsidR="000B78EF" w:rsidRDefault="00391D20" w:rsidP="005F349C">
      <w:pPr>
        <w:pStyle w:val="1"/>
      </w:pPr>
      <w:bookmarkStart w:id="158" w:name="_Ref530768381"/>
      <w:bookmarkStart w:id="159" w:name="_Toc2446728"/>
      <w:r>
        <w:rPr>
          <w:rFonts w:hint="eastAsia"/>
        </w:rPr>
        <w:t>链接与</w:t>
      </w:r>
      <w:r w:rsidR="00601AD7">
        <w:rPr>
          <w:rFonts w:hint="eastAsia"/>
        </w:rPr>
        <w:t>可执行文件</w:t>
      </w:r>
      <w:bookmarkEnd w:id="158"/>
      <w:bookmarkEnd w:id="159"/>
      <w:r w:rsidR="007A03B9">
        <w:t xml:space="preserve"> </w:t>
      </w:r>
    </w:p>
    <w:p w14:paraId="6621C1F5" w14:textId="662FA803" w:rsidR="005F349C" w:rsidRDefault="008065CA" w:rsidP="005F349C">
      <w:pPr>
        <w:pStyle w:val="a"/>
      </w:pPr>
      <w:bookmarkStart w:id="160" w:name="_Ref509674537"/>
      <w:bookmarkStart w:id="161" w:name="_Toc2446729"/>
      <w:r>
        <w:rPr>
          <w:rFonts w:hint="eastAsia"/>
        </w:rPr>
        <w:t>生成可执行文件</w:t>
      </w:r>
      <w:bookmarkEnd w:id="160"/>
      <w:bookmarkEnd w:id="161"/>
    </w:p>
    <w:p w14:paraId="6D52B3AD" w14:textId="53EB06D7" w:rsidR="008065CA" w:rsidRDefault="00171633" w:rsidP="009F3D25">
      <w:pPr>
        <w:pStyle w:val="a0"/>
      </w:pPr>
      <w:bookmarkStart w:id="162" w:name="_Toc2446730"/>
      <w:r>
        <w:rPr>
          <w:rFonts w:hint="eastAsia"/>
        </w:rPr>
        <w:t>样例代码</w:t>
      </w:r>
      <w:bookmarkEnd w:id="162"/>
    </w:p>
    <w:p w14:paraId="631C2ACA" w14:textId="17DD838B" w:rsidR="009E589D" w:rsidRDefault="009E589D" w:rsidP="009E589D"/>
    <w:p w14:paraId="5CE91256" w14:textId="73A512FD" w:rsidR="00625B22" w:rsidRDefault="00625B22" w:rsidP="00625B2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r>
        <w:rPr>
          <w:rFonts w:hint="eastAsia"/>
        </w:rPr>
        <w:t xml:space="preserve"> vector.h</w:t>
      </w:r>
    </w:p>
    <w:p w14:paraId="74714AB6" w14:textId="77777777" w:rsidR="00625B22" w:rsidRDefault="00625B22" w:rsidP="003257B6">
      <w:pPr>
        <w:pStyle w:val="C0"/>
        <w:numPr>
          <w:ilvl w:val="0"/>
          <w:numId w:val="114"/>
        </w:numPr>
      </w:pPr>
      <w:r>
        <w:t>void addvec(int *x, int *y,int *z, int n);</w:t>
      </w:r>
    </w:p>
    <w:p w14:paraId="394C2BFE" w14:textId="77777777" w:rsidR="00625B22" w:rsidRDefault="00625B22" w:rsidP="00DA1287">
      <w:pPr>
        <w:pStyle w:val="C0"/>
        <w:numPr>
          <w:ilvl w:val="0"/>
          <w:numId w:val="46"/>
        </w:numPr>
      </w:pPr>
      <w:r>
        <w:t>void multvec(int *x, int *y,int *z, int n);</w:t>
      </w:r>
    </w:p>
    <w:p w14:paraId="3A407D20" w14:textId="77777777" w:rsidR="00625B22" w:rsidRPr="003F7817" w:rsidRDefault="00625B22" w:rsidP="00625B22"/>
    <w:p w14:paraId="570D03E6" w14:textId="2D0C99E5" w:rsidR="00625B22" w:rsidRDefault="00625B22" w:rsidP="00625B22">
      <w:pPr>
        <w:pStyle w:val="aa"/>
      </w:pPr>
      <w:bookmarkStart w:id="163" w:name="_Ref53568152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163"/>
      <w:r>
        <w:rPr>
          <w:rFonts w:hint="eastAsia"/>
        </w:rPr>
        <w:t xml:space="preserve"> main-lib.c</w:t>
      </w:r>
    </w:p>
    <w:p w14:paraId="295B6F24" w14:textId="77777777" w:rsidR="00625B22" w:rsidRDefault="00625B22" w:rsidP="003257B6">
      <w:pPr>
        <w:pStyle w:val="C0"/>
        <w:numPr>
          <w:ilvl w:val="0"/>
          <w:numId w:val="115"/>
        </w:numPr>
      </w:pPr>
      <w:r>
        <w:t>#include &lt;stdio.h&gt;</w:t>
      </w:r>
    </w:p>
    <w:p w14:paraId="33C370BA" w14:textId="77777777" w:rsidR="00625B22" w:rsidRDefault="00625B22" w:rsidP="00DA1287">
      <w:pPr>
        <w:pStyle w:val="C0"/>
        <w:numPr>
          <w:ilvl w:val="0"/>
          <w:numId w:val="46"/>
        </w:numPr>
      </w:pPr>
      <w:r>
        <w:t>#include "vector.h"</w:t>
      </w:r>
    </w:p>
    <w:p w14:paraId="6BC84F55" w14:textId="77777777" w:rsidR="00625B22" w:rsidRDefault="00625B22" w:rsidP="00DA1287">
      <w:pPr>
        <w:pStyle w:val="C0"/>
        <w:numPr>
          <w:ilvl w:val="0"/>
          <w:numId w:val="116"/>
        </w:numPr>
      </w:pPr>
    </w:p>
    <w:p w14:paraId="7E985FD1" w14:textId="77777777" w:rsidR="00625B22" w:rsidRDefault="00625B22" w:rsidP="00EB3071">
      <w:pPr>
        <w:pStyle w:val="C0"/>
        <w:numPr>
          <w:ilvl w:val="0"/>
          <w:numId w:val="46"/>
        </w:numPr>
      </w:pPr>
      <w:r>
        <w:t>int x[2] = {1, 2};</w:t>
      </w:r>
    </w:p>
    <w:p w14:paraId="36A0E384" w14:textId="77777777" w:rsidR="00625B22" w:rsidRDefault="00625B22">
      <w:pPr>
        <w:pStyle w:val="C0"/>
        <w:numPr>
          <w:ilvl w:val="0"/>
          <w:numId w:val="46"/>
        </w:numPr>
      </w:pPr>
      <w:r>
        <w:t>int y[2] = {3, 4};</w:t>
      </w:r>
    </w:p>
    <w:p w14:paraId="55450BE7" w14:textId="77777777" w:rsidR="00625B22" w:rsidRDefault="00625B22">
      <w:pPr>
        <w:pStyle w:val="C0"/>
        <w:numPr>
          <w:ilvl w:val="0"/>
          <w:numId w:val="46"/>
        </w:numPr>
      </w:pPr>
      <w:r>
        <w:t>int z[2];</w:t>
      </w:r>
    </w:p>
    <w:p w14:paraId="54E68BA9" w14:textId="77777777" w:rsidR="00625B22" w:rsidRDefault="00625B22">
      <w:pPr>
        <w:pStyle w:val="C0"/>
        <w:numPr>
          <w:ilvl w:val="0"/>
          <w:numId w:val="46"/>
        </w:numPr>
      </w:pPr>
    </w:p>
    <w:p w14:paraId="2B88BE11" w14:textId="77777777" w:rsidR="00625B22" w:rsidRDefault="00625B22">
      <w:pPr>
        <w:pStyle w:val="C0"/>
        <w:numPr>
          <w:ilvl w:val="0"/>
          <w:numId w:val="46"/>
        </w:numPr>
      </w:pPr>
      <w:r>
        <w:t>int main()</w:t>
      </w:r>
    </w:p>
    <w:p w14:paraId="37F06CB1" w14:textId="77777777" w:rsidR="00625B22" w:rsidRDefault="00625B22">
      <w:pPr>
        <w:pStyle w:val="C0"/>
        <w:numPr>
          <w:ilvl w:val="0"/>
          <w:numId w:val="46"/>
        </w:numPr>
      </w:pPr>
      <w:r>
        <w:t>{</w:t>
      </w:r>
    </w:p>
    <w:p w14:paraId="1D8685F7" w14:textId="77777777" w:rsidR="00625B22" w:rsidRDefault="00625B22">
      <w:pPr>
        <w:pStyle w:val="C0"/>
        <w:numPr>
          <w:ilvl w:val="0"/>
          <w:numId w:val="46"/>
        </w:numPr>
      </w:pPr>
      <w:r>
        <w:t xml:space="preserve">    addvec(x, y, z, 2);</w:t>
      </w:r>
    </w:p>
    <w:p w14:paraId="4CCE0908" w14:textId="77777777" w:rsidR="00625B22" w:rsidRDefault="00625B22">
      <w:pPr>
        <w:pStyle w:val="C0"/>
        <w:numPr>
          <w:ilvl w:val="0"/>
          <w:numId w:val="46"/>
        </w:numPr>
      </w:pPr>
      <w:r>
        <w:t xml:space="preserve">    printf("z = [%d %d]\n", z[0], z[1]);</w:t>
      </w:r>
    </w:p>
    <w:p w14:paraId="173D4982" w14:textId="77777777" w:rsidR="00625B22" w:rsidRDefault="00625B22">
      <w:pPr>
        <w:pStyle w:val="C0"/>
        <w:numPr>
          <w:ilvl w:val="0"/>
          <w:numId w:val="46"/>
        </w:numPr>
      </w:pPr>
      <w:r>
        <w:t xml:space="preserve">    return 0;</w:t>
      </w:r>
    </w:p>
    <w:p w14:paraId="2539AC49" w14:textId="77777777" w:rsidR="00625B22" w:rsidRDefault="00625B22">
      <w:pPr>
        <w:pStyle w:val="C0"/>
        <w:numPr>
          <w:ilvl w:val="0"/>
          <w:numId w:val="46"/>
        </w:numPr>
      </w:pPr>
      <w:r>
        <w:t>}</w:t>
      </w:r>
    </w:p>
    <w:p w14:paraId="30933EDE" w14:textId="7BDF085B" w:rsidR="00625B22" w:rsidRDefault="00625B22" w:rsidP="00625B2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r>
        <w:rPr>
          <w:rFonts w:hint="eastAsia"/>
        </w:rPr>
        <w:t xml:space="preserve"> addvec.c</w:t>
      </w:r>
    </w:p>
    <w:p w14:paraId="1BDF9607" w14:textId="77777777" w:rsidR="00625B22" w:rsidRDefault="00625B22" w:rsidP="003257B6">
      <w:pPr>
        <w:pStyle w:val="C0"/>
        <w:numPr>
          <w:ilvl w:val="0"/>
          <w:numId w:val="117"/>
        </w:numPr>
      </w:pPr>
      <w:r>
        <w:t>void addvec(int *x, int *y,int *z, int n)</w:t>
      </w:r>
    </w:p>
    <w:p w14:paraId="6B8B5A0A" w14:textId="77777777" w:rsidR="00625B22" w:rsidRDefault="00625B22" w:rsidP="00DA1287">
      <w:pPr>
        <w:pStyle w:val="C0"/>
        <w:numPr>
          <w:ilvl w:val="0"/>
          <w:numId w:val="46"/>
        </w:numPr>
      </w:pPr>
      <w:r>
        <w:t>{</w:t>
      </w:r>
    </w:p>
    <w:p w14:paraId="5C0A271E" w14:textId="77777777" w:rsidR="00625B22" w:rsidRDefault="00625B22" w:rsidP="00EB3071">
      <w:pPr>
        <w:pStyle w:val="C0"/>
        <w:numPr>
          <w:ilvl w:val="0"/>
          <w:numId w:val="46"/>
        </w:numPr>
      </w:pPr>
      <w:r>
        <w:t xml:space="preserve">    int i;</w:t>
      </w:r>
    </w:p>
    <w:p w14:paraId="0C8BA2E9" w14:textId="77777777" w:rsidR="00625B22" w:rsidRDefault="00625B22">
      <w:pPr>
        <w:pStyle w:val="C0"/>
        <w:numPr>
          <w:ilvl w:val="0"/>
          <w:numId w:val="46"/>
        </w:numPr>
      </w:pPr>
    </w:p>
    <w:p w14:paraId="63F58588" w14:textId="77777777" w:rsidR="00625B22" w:rsidRDefault="00625B22">
      <w:pPr>
        <w:pStyle w:val="C0"/>
        <w:numPr>
          <w:ilvl w:val="0"/>
          <w:numId w:val="46"/>
        </w:numPr>
      </w:pPr>
      <w:r>
        <w:t xml:space="preserve">    for (i = 0; i &lt; n; i++)</w:t>
      </w:r>
    </w:p>
    <w:p w14:paraId="5D1097C8" w14:textId="77777777" w:rsidR="00625B22" w:rsidRDefault="00625B22">
      <w:pPr>
        <w:pStyle w:val="C0"/>
        <w:numPr>
          <w:ilvl w:val="0"/>
          <w:numId w:val="46"/>
        </w:numPr>
      </w:pPr>
      <w:r>
        <w:t xml:space="preserve">    z[i] = x[i] + y[i];</w:t>
      </w:r>
    </w:p>
    <w:p w14:paraId="609BCAA4" w14:textId="77777777" w:rsidR="00625B22" w:rsidRDefault="00625B22">
      <w:pPr>
        <w:pStyle w:val="C0"/>
        <w:numPr>
          <w:ilvl w:val="0"/>
          <w:numId w:val="46"/>
        </w:numPr>
      </w:pPr>
      <w:r>
        <w:t>}</w:t>
      </w:r>
    </w:p>
    <w:p w14:paraId="53B9E080" w14:textId="527E2242" w:rsidR="00625B22" w:rsidRDefault="00625B22" w:rsidP="00625B2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>
        <w:rPr>
          <w:rFonts w:hint="eastAsia"/>
        </w:rPr>
        <w:t xml:space="preserve"> multvec.c</w:t>
      </w:r>
    </w:p>
    <w:p w14:paraId="1CE6700F" w14:textId="77777777" w:rsidR="00625B22" w:rsidRDefault="00625B22" w:rsidP="003257B6">
      <w:pPr>
        <w:pStyle w:val="C0"/>
        <w:numPr>
          <w:ilvl w:val="0"/>
          <w:numId w:val="118"/>
        </w:numPr>
      </w:pPr>
      <w:r>
        <w:t>void multvec(int *x, int *y,int *z, int n)</w:t>
      </w:r>
    </w:p>
    <w:p w14:paraId="4F65B5F5" w14:textId="77777777" w:rsidR="00625B22" w:rsidRDefault="00625B22" w:rsidP="00DA1287">
      <w:pPr>
        <w:pStyle w:val="C0"/>
        <w:numPr>
          <w:ilvl w:val="0"/>
          <w:numId w:val="46"/>
        </w:numPr>
      </w:pPr>
      <w:r>
        <w:t>{</w:t>
      </w:r>
    </w:p>
    <w:p w14:paraId="0C024EED" w14:textId="77777777" w:rsidR="00625B22" w:rsidRDefault="00625B22" w:rsidP="00EB3071">
      <w:pPr>
        <w:pStyle w:val="C0"/>
        <w:numPr>
          <w:ilvl w:val="0"/>
          <w:numId w:val="46"/>
        </w:numPr>
      </w:pPr>
      <w:r>
        <w:t xml:space="preserve">    int i;</w:t>
      </w:r>
    </w:p>
    <w:p w14:paraId="4F9A822F" w14:textId="77777777" w:rsidR="00625B22" w:rsidRDefault="00625B22">
      <w:pPr>
        <w:pStyle w:val="C0"/>
        <w:numPr>
          <w:ilvl w:val="0"/>
          <w:numId w:val="46"/>
        </w:numPr>
      </w:pPr>
    </w:p>
    <w:p w14:paraId="758125BB" w14:textId="77777777" w:rsidR="00625B22" w:rsidRDefault="00625B22">
      <w:pPr>
        <w:pStyle w:val="C0"/>
        <w:numPr>
          <w:ilvl w:val="0"/>
          <w:numId w:val="46"/>
        </w:numPr>
      </w:pPr>
      <w:r>
        <w:t xml:space="preserve">    for (i = 0; i &lt; n; i++)</w:t>
      </w:r>
    </w:p>
    <w:p w14:paraId="76915CE8" w14:textId="77777777" w:rsidR="00625B22" w:rsidRDefault="00625B22">
      <w:pPr>
        <w:pStyle w:val="C0"/>
        <w:numPr>
          <w:ilvl w:val="0"/>
          <w:numId w:val="46"/>
        </w:numPr>
      </w:pPr>
      <w:r>
        <w:t xml:space="preserve">    z[i] = x[i] * y[i];</w:t>
      </w:r>
    </w:p>
    <w:p w14:paraId="41A638BA" w14:textId="77777777" w:rsidR="00625B22" w:rsidRDefault="00625B22">
      <w:pPr>
        <w:pStyle w:val="C0"/>
        <w:numPr>
          <w:ilvl w:val="0"/>
          <w:numId w:val="46"/>
        </w:numPr>
      </w:pPr>
      <w:r>
        <w:t>}</w:t>
      </w:r>
    </w:p>
    <w:p w14:paraId="75EDF867" w14:textId="0D152300" w:rsidR="002A01EB" w:rsidRDefault="007A399C" w:rsidP="002A01EB">
      <w:pPr>
        <w:pStyle w:val="a0"/>
      </w:pPr>
      <w:bookmarkStart w:id="164" w:name="_Toc2446731"/>
      <w:r>
        <w:rPr>
          <w:rFonts w:hint="eastAsia"/>
        </w:rPr>
        <w:t>进程影像</w:t>
      </w:r>
      <w:bookmarkEnd w:id="164"/>
    </w:p>
    <w:p w14:paraId="2EA3BCD8" w14:textId="554DC30D" w:rsidR="001C6138" w:rsidRDefault="001C6138" w:rsidP="001C6138">
      <w:pPr>
        <w:pStyle w:val="a0"/>
      </w:pPr>
      <w:bookmarkStart w:id="165" w:name="_Ref535655864"/>
      <w:bookmarkStart w:id="166" w:name="_Ref535689992"/>
      <w:bookmarkStart w:id="167" w:name="_Toc2446732"/>
      <w:r>
        <w:rPr>
          <w:rFonts w:hint="eastAsia"/>
        </w:rPr>
        <w:t>E</w:t>
      </w:r>
      <w:r>
        <w:t>LF</w:t>
      </w:r>
      <w:r>
        <w:rPr>
          <w:rFonts w:hint="eastAsia"/>
        </w:rPr>
        <w:t>文件</w:t>
      </w:r>
      <w:bookmarkEnd w:id="165"/>
      <w:r w:rsidR="007A399C">
        <w:rPr>
          <w:rFonts w:hint="eastAsia"/>
        </w:rPr>
        <w:t>与装入</w:t>
      </w:r>
      <w:bookmarkEnd w:id="166"/>
      <w:bookmarkEnd w:id="167"/>
    </w:p>
    <w:p w14:paraId="52F165FC" w14:textId="614DE4EA" w:rsidR="001C6138" w:rsidRDefault="001C6138" w:rsidP="001C6138">
      <w:pPr>
        <w:pStyle w:val="aa"/>
      </w:pPr>
      <w:bookmarkStart w:id="168" w:name="_Ref51184424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168"/>
      <w:r>
        <w:t xml:space="preserve"> </w:t>
      </w:r>
      <w:r>
        <w:rPr>
          <w:rFonts w:hint="eastAsia"/>
        </w:rPr>
        <w:t>文件头数据结构</w:t>
      </w:r>
      <w:r>
        <w:t>Elf64_hdr</w:t>
      </w:r>
    </w:p>
    <w:p w14:paraId="11E243E6" w14:textId="77777777" w:rsidR="001C6138" w:rsidRDefault="001C6138" w:rsidP="003257B6">
      <w:pPr>
        <w:pStyle w:val="C0"/>
        <w:numPr>
          <w:ilvl w:val="0"/>
          <w:numId w:val="84"/>
        </w:numPr>
      </w:pPr>
      <w:r>
        <w:t>typedef struct elf64_hdr {</w:t>
      </w:r>
    </w:p>
    <w:p w14:paraId="30538FBE" w14:textId="77777777" w:rsidR="001C6138" w:rsidRDefault="001C6138" w:rsidP="00DA1287">
      <w:pPr>
        <w:pStyle w:val="C0"/>
        <w:numPr>
          <w:ilvl w:val="0"/>
          <w:numId w:val="84"/>
        </w:numPr>
      </w:pPr>
      <w:r>
        <w:t>unsigned char e_ident[EI_NIDENT];     /* ELF "magic number" */</w:t>
      </w:r>
    </w:p>
    <w:p w14:paraId="10BE46EA" w14:textId="77777777" w:rsidR="001C6138" w:rsidRDefault="001C6138" w:rsidP="00EB3071">
      <w:pPr>
        <w:pStyle w:val="C0"/>
        <w:numPr>
          <w:ilvl w:val="0"/>
          <w:numId w:val="84"/>
        </w:numPr>
      </w:pPr>
      <w:r>
        <w:t>Elf64_Half e_type;</w:t>
      </w:r>
    </w:p>
    <w:p w14:paraId="6EB33F25" w14:textId="77777777" w:rsidR="001C6138" w:rsidRDefault="001C6138">
      <w:pPr>
        <w:pStyle w:val="C0"/>
        <w:numPr>
          <w:ilvl w:val="0"/>
          <w:numId w:val="84"/>
        </w:numPr>
      </w:pPr>
      <w:r>
        <w:t>Elf64_Half e_machine;</w:t>
      </w:r>
    </w:p>
    <w:p w14:paraId="6D8A5ADC" w14:textId="77777777" w:rsidR="001C6138" w:rsidRDefault="001C6138">
      <w:pPr>
        <w:pStyle w:val="C0"/>
        <w:numPr>
          <w:ilvl w:val="0"/>
          <w:numId w:val="84"/>
        </w:numPr>
      </w:pPr>
      <w:r>
        <w:t>Elf64_Word e_version;</w:t>
      </w:r>
    </w:p>
    <w:p w14:paraId="6FCCA3D4" w14:textId="77777777" w:rsidR="001C6138" w:rsidRDefault="001C6138">
      <w:pPr>
        <w:pStyle w:val="C0"/>
        <w:numPr>
          <w:ilvl w:val="0"/>
          <w:numId w:val="84"/>
        </w:numPr>
      </w:pPr>
      <w:r>
        <w:t>Elf64_Addr e_entry;           /* Entry point virtual address */</w:t>
      </w:r>
    </w:p>
    <w:p w14:paraId="18B5EA3D" w14:textId="77777777" w:rsidR="001C6138" w:rsidRDefault="001C6138">
      <w:pPr>
        <w:pStyle w:val="C0"/>
        <w:numPr>
          <w:ilvl w:val="0"/>
          <w:numId w:val="84"/>
        </w:numPr>
      </w:pPr>
      <w:r>
        <w:t>Elf64_Off e_phoff;            /* Program header table file offset */</w:t>
      </w:r>
    </w:p>
    <w:p w14:paraId="15E7E122" w14:textId="77777777" w:rsidR="001C6138" w:rsidRDefault="001C6138">
      <w:pPr>
        <w:pStyle w:val="C0"/>
        <w:numPr>
          <w:ilvl w:val="0"/>
          <w:numId w:val="84"/>
        </w:numPr>
      </w:pPr>
      <w:r>
        <w:t>Elf64_Off e_shoff;            /* Section header table file offset */</w:t>
      </w:r>
    </w:p>
    <w:p w14:paraId="7BB486F3" w14:textId="77777777" w:rsidR="001C6138" w:rsidRDefault="001C6138">
      <w:pPr>
        <w:pStyle w:val="C0"/>
        <w:numPr>
          <w:ilvl w:val="0"/>
          <w:numId w:val="84"/>
        </w:numPr>
      </w:pPr>
      <w:r>
        <w:t>Elf64_Word e_flags;</w:t>
      </w:r>
    </w:p>
    <w:p w14:paraId="57AA21EB" w14:textId="77777777" w:rsidR="001C6138" w:rsidRDefault="001C6138">
      <w:pPr>
        <w:pStyle w:val="C0"/>
        <w:numPr>
          <w:ilvl w:val="0"/>
          <w:numId w:val="84"/>
        </w:numPr>
      </w:pPr>
      <w:r>
        <w:t>Elf64_Half e_ehsize;</w:t>
      </w:r>
    </w:p>
    <w:p w14:paraId="34E42823" w14:textId="77777777" w:rsidR="001C6138" w:rsidRDefault="001C6138">
      <w:pPr>
        <w:pStyle w:val="C0"/>
        <w:numPr>
          <w:ilvl w:val="0"/>
          <w:numId w:val="84"/>
        </w:numPr>
      </w:pPr>
      <w:r>
        <w:t>Elf64_Half e_phentsize;</w:t>
      </w:r>
    </w:p>
    <w:p w14:paraId="2FE4928B" w14:textId="77777777" w:rsidR="001C6138" w:rsidRDefault="001C6138">
      <w:pPr>
        <w:pStyle w:val="C0"/>
        <w:numPr>
          <w:ilvl w:val="0"/>
          <w:numId w:val="84"/>
        </w:numPr>
      </w:pPr>
      <w:r>
        <w:t>Elf64_Half e_phnum;</w:t>
      </w:r>
    </w:p>
    <w:p w14:paraId="6ED6B170" w14:textId="77777777" w:rsidR="001C6138" w:rsidRDefault="001C6138">
      <w:pPr>
        <w:pStyle w:val="C0"/>
        <w:numPr>
          <w:ilvl w:val="0"/>
          <w:numId w:val="84"/>
        </w:numPr>
      </w:pPr>
      <w:r>
        <w:t>Elf64_Half e_shentsize;</w:t>
      </w:r>
    </w:p>
    <w:p w14:paraId="3D6218D0" w14:textId="77777777" w:rsidR="001C6138" w:rsidRDefault="001C6138">
      <w:pPr>
        <w:pStyle w:val="C0"/>
        <w:numPr>
          <w:ilvl w:val="0"/>
          <w:numId w:val="84"/>
        </w:numPr>
      </w:pPr>
      <w:r>
        <w:t>Elf64_Half e_shnum;</w:t>
      </w:r>
    </w:p>
    <w:p w14:paraId="775EB89A" w14:textId="77777777" w:rsidR="001C6138" w:rsidRDefault="001C6138">
      <w:pPr>
        <w:pStyle w:val="C0"/>
        <w:numPr>
          <w:ilvl w:val="0"/>
          <w:numId w:val="84"/>
        </w:numPr>
      </w:pPr>
      <w:r>
        <w:t>Elf64_Half e_shstrndx;</w:t>
      </w:r>
    </w:p>
    <w:p w14:paraId="07DCF25F" w14:textId="77777777" w:rsidR="001C6138" w:rsidRDefault="001C6138">
      <w:pPr>
        <w:pStyle w:val="C0"/>
        <w:numPr>
          <w:ilvl w:val="0"/>
          <w:numId w:val="84"/>
        </w:numPr>
      </w:pPr>
      <w:r>
        <w:t>}Elf64_Ehdr;</w:t>
      </w:r>
    </w:p>
    <w:p w14:paraId="6C3767E1" w14:textId="139F179E" w:rsidR="001C6138" w:rsidRDefault="001C6138" w:rsidP="001C6138">
      <w:pPr>
        <w:pStyle w:val="aa"/>
      </w:pPr>
      <w:bookmarkStart w:id="169" w:name="_Ref51184665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169"/>
      <w:r>
        <w:t xml:space="preserve"> </w:t>
      </w:r>
      <w:r>
        <w:rPr>
          <w:rFonts w:hint="eastAsia"/>
        </w:rPr>
        <w:t>程序头表</w:t>
      </w:r>
      <w:r>
        <w:t>Elf64_phdr</w:t>
      </w:r>
      <w:r>
        <w:rPr>
          <w:rFonts w:hint="eastAsia"/>
        </w:rPr>
        <w:t>结构体</w:t>
      </w:r>
    </w:p>
    <w:p w14:paraId="24990D23" w14:textId="77777777" w:rsidR="001C6138" w:rsidRDefault="001C6138" w:rsidP="003257B6">
      <w:pPr>
        <w:pStyle w:val="C0"/>
        <w:numPr>
          <w:ilvl w:val="0"/>
          <w:numId w:val="85"/>
        </w:numPr>
      </w:pPr>
      <w:r>
        <w:t>typedef struct elf64_phdr {</w:t>
      </w:r>
    </w:p>
    <w:p w14:paraId="1E99CEDC" w14:textId="77777777" w:rsidR="001C6138" w:rsidRDefault="001C6138" w:rsidP="00DA1287">
      <w:pPr>
        <w:pStyle w:val="C0"/>
        <w:numPr>
          <w:ilvl w:val="0"/>
          <w:numId w:val="85"/>
        </w:numPr>
      </w:pPr>
      <w:r>
        <w:t>Elf64_Word p_type;</w:t>
      </w:r>
    </w:p>
    <w:p w14:paraId="0DA18AEB" w14:textId="77777777" w:rsidR="001C6138" w:rsidRDefault="001C6138" w:rsidP="00EB3071">
      <w:pPr>
        <w:pStyle w:val="C0"/>
        <w:numPr>
          <w:ilvl w:val="0"/>
          <w:numId w:val="85"/>
        </w:numPr>
      </w:pPr>
      <w:r>
        <w:t>Elf64_Word p_flags;</w:t>
      </w:r>
    </w:p>
    <w:p w14:paraId="095B074E" w14:textId="77777777" w:rsidR="001C6138" w:rsidRDefault="001C6138">
      <w:pPr>
        <w:pStyle w:val="C0"/>
        <w:numPr>
          <w:ilvl w:val="0"/>
          <w:numId w:val="85"/>
        </w:numPr>
      </w:pPr>
      <w:r>
        <w:t>Elf64_Off p_offset;           /* Segment file offset */</w:t>
      </w:r>
    </w:p>
    <w:p w14:paraId="0433FC14" w14:textId="77777777" w:rsidR="001C6138" w:rsidRDefault="001C6138">
      <w:pPr>
        <w:pStyle w:val="C0"/>
        <w:numPr>
          <w:ilvl w:val="0"/>
          <w:numId w:val="85"/>
        </w:numPr>
      </w:pPr>
      <w:r>
        <w:t>Elf64_Addr p_vaddr;           /* Segment virtual address */</w:t>
      </w:r>
    </w:p>
    <w:p w14:paraId="595A3C58" w14:textId="77777777" w:rsidR="001C6138" w:rsidRDefault="001C6138">
      <w:pPr>
        <w:pStyle w:val="C0"/>
        <w:numPr>
          <w:ilvl w:val="0"/>
          <w:numId w:val="85"/>
        </w:numPr>
      </w:pPr>
      <w:r>
        <w:t>Elf64_Addr p_paddr;           /* Segment physical address */</w:t>
      </w:r>
    </w:p>
    <w:p w14:paraId="75C9D4D5" w14:textId="77777777" w:rsidR="001C6138" w:rsidRDefault="001C6138">
      <w:pPr>
        <w:pStyle w:val="C0"/>
        <w:numPr>
          <w:ilvl w:val="0"/>
          <w:numId w:val="85"/>
        </w:numPr>
      </w:pPr>
      <w:r>
        <w:t>Elf64_Xword p_filesz;         /* Segment size in file */</w:t>
      </w:r>
    </w:p>
    <w:p w14:paraId="5AF6D98D" w14:textId="77777777" w:rsidR="001C6138" w:rsidRDefault="001C6138">
      <w:pPr>
        <w:pStyle w:val="C0"/>
        <w:numPr>
          <w:ilvl w:val="0"/>
          <w:numId w:val="85"/>
        </w:numPr>
      </w:pPr>
      <w:r>
        <w:t>Elf64_Xword p_memsz;          /* Segment size in memory */</w:t>
      </w:r>
    </w:p>
    <w:p w14:paraId="4B04DEE6" w14:textId="77777777" w:rsidR="001C6138" w:rsidRDefault="001C6138">
      <w:pPr>
        <w:pStyle w:val="C0"/>
        <w:numPr>
          <w:ilvl w:val="0"/>
          <w:numId w:val="85"/>
        </w:numPr>
      </w:pPr>
      <w:r>
        <w:t>Elf64_Xword p_align;          /* Segment alignment, file &amp; memory */</w:t>
      </w:r>
    </w:p>
    <w:p w14:paraId="14E7EDE1" w14:textId="77777777" w:rsidR="001C6138" w:rsidRDefault="001C6138">
      <w:pPr>
        <w:pStyle w:val="C0"/>
        <w:numPr>
          <w:ilvl w:val="0"/>
          <w:numId w:val="85"/>
        </w:numPr>
      </w:pPr>
      <w:r>
        <w:t>}Elf64_Phdr;</w:t>
      </w:r>
    </w:p>
    <w:p w14:paraId="410C1B31" w14:textId="77777777" w:rsidR="00AE5CCC" w:rsidRDefault="00AE5CCC" w:rsidP="001C6138">
      <w:pPr>
        <w:pStyle w:val="aa"/>
      </w:pPr>
      <w:bookmarkStart w:id="170" w:name="_Ref535678741"/>
    </w:p>
    <w:p w14:paraId="7340D68F" w14:textId="0AC84BAE" w:rsidR="001C6138" w:rsidRDefault="001C6138" w:rsidP="001C6138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170"/>
      <w:r>
        <w:t xml:space="preserve"> Elf64_shdr</w:t>
      </w:r>
      <w:r>
        <w:rPr>
          <w:rFonts w:hint="eastAsia"/>
        </w:rPr>
        <w:t>结构体</w:t>
      </w:r>
    </w:p>
    <w:p w14:paraId="1974270F" w14:textId="77777777" w:rsidR="001C6138" w:rsidRDefault="001C6138" w:rsidP="003257B6">
      <w:pPr>
        <w:pStyle w:val="C0"/>
        <w:numPr>
          <w:ilvl w:val="0"/>
          <w:numId w:val="119"/>
        </w:numPr>
      </w:pPr>
      <w:r>
        <w:t>typedef struct elf64_shdr {</w:t>
      </w:r>
    </w:p>
    <w:p w14:paraId="180B2EB6" w14:textId="77777777" w:rsidR="001C6138" w:rsidRDefault="001C6138" w:rsidP="00DA1287">
      <w:pPr>
        <w:pStyle w:val="C0"/>
        <w:numPr>
          <w:ilvl w:val="0"/>
          <w:numId w:val="46"/>
        </w:numPr>
      </w:pPr>
      <w:r>
        <w:t>Elf64_Word sh_name;           /* Section name, index in string tbl */</w:t>
      </w:r>
    </w:p>
    <w:p w14:paraId="000BC1CE" w14:textId="77777777" w:rsidR="001C6138" w:rsidRDefault="001C6138" w:rsidP="00EB3071">
      <w:pPr>
        <w:pStyle w:val="C0"/>
        <w:numPr>
          <w:ilvl w:val="0"/>
          <w:numId w:val="46"/>
        </w:numPr>
      </w:pPr>
      <w:r>
        <w:t>Elf64_Word sh_type;           /* Type of section */</w:t>
      </w:r>
    </w:p>
    <w:p w14:paraId="5E16AC77" w14:textId="77777777" w:rsidR="001C6138" w:rsidRDefault="001C6138">
      <w:pPr>
        <w:pStyle w:val="C0"/>
        <w:numPr>
          <w:ilvl w:val="0"/>
          <w:numId w:val="46"/>
        </w:numPr>
      </w:pPr>
      <w:r>
        <w:t>Elf64_Xword sh_flags;         /* Miscellaneous section attributes */</w:t>
      </w:r>
    </w:p>
    <w:p w14:paraId="26E326A7" w14:textId="77777777" w:rsidR="001C6138" w:rsidRDefault="001C6138">
      <w:pPr>
        <w:pStyle w:val="C0"/>
        <w:numPr>
          <w:ilvl w:val="0"/>
          <w:numId w:val="46"/>
        </w:numPr>
      </w:pPr>
      <w:r>
        <w:t>Elf64_Addr sh_addr;           /* Section virtual addr at execution */</w:t>
      </w:r>
    </w:p>
    <w:p w14:paraId="734E987A" w14:textId="77777777" w:rsidR="001C6138" w:rsidRDefault="001C6138">
      <w:pPr>
        <w:pStyle w:val="C0"/>
        <w:numPr>
          <w:ilvl w:val="0"/>
          <w:numId w:val="46"/>
        </w:numPr>
      </w:pPr>
      <w:r>
        <w:t>Elf64_Off sh_offset;          /* Section file offset */</w:t>
      </w:r>
    </w:p>
    <w:p w14:paraId="293C68EC" w14:textId="77777777" w:rsidR="001C6138" w:rsidRDefault="001C6138">
      <w:pPr>
        <w:pStyle w:val="C0"/>
        <w:numPr>
          <w:ilvl w:val="0"/>
          <w:numId w:val="46"/>
        </w:numPr>
      </w:pPr>
      <w:r>
        <w:t>Elf64_Xword sh_size;          /* Size of section in bytes */</w:t>
      </w:r>
    </w:p>
    <w:p w14:paraId="0D91EF18" w14:textId="77777777" w:rsidR="001C6138" w:rsidRDefault="001C6138">
      <w:pPr>
        <w:pStyle w:val="C0"/>
        <w:numPr>
          <w:ilvl w:val="0"/>
          <w:numId w:val="46"/>
        </w:numPr>
      </w:pPr>
      <w:r>
        <w:t>Elf64_Word sh_link;           /* Index of another section */</w:t>
      </w:r>
    </w:p>
    <w:p w14:paraId="328E1887" w14:textId="77777777" w:rsidR="001C6138" w:rsidRDefault="001C6138">
      <w:pPr>
        <w:pStyle w:val="C0"/>
        <w:numPr>
          <w:ilvl w:val="0"/>
          <w:numId w:val="46"/>
        </w:numPr>
      </w:pPr>
      <w:r>
        <w:t>Elf64_Word sh_info;           /* Additional section information */</w:t>
      </w:r>
    </w:p>
    <w:p w14:paraId="104FBE59" w14:textId="77777777" w:rsidR="001C6138" w:rsidRDefault="001C6138">
      <w:pPr>
        <w:pStyle w:val="C0"/>
        <w:numPr>
          <w:ilvl w:val="0"/>
          <w:numId w:val="46"/>
        </w:numPr>
      </w:pPr>
      <w:r>
        <w:t>Elf64_Xword sh_addralign;     /* Section alignment */</w:t>
      </w:r>
    </w:p>
    <w:p w14:paraId="5E4624DC" w14:textId="77777777" w:rsidR="001C6138" w:rsidRDefault="001C6138">
      <w:pPr>
        <w:pStyle w:val="C0"/>
        <w:numPr>
          <w:ilvl w:val="0"/>
          <w:numId w:val="46"/>
        </w:numPr>
      </w:pPr>
      <w:r>
        <w:t>Elf64_Xword sh_entsize;       /* Entry size if section holds table */</w:t>
      </w:r>
    </w:p>
    <w:p w14:paraId="44010588" w14:textId="77777777" w:rsidR="001C6138" w:rsidRPr="00BE297C" w:rsidRDefault="001C6138">
      <w:pPr>
        <w:pStyle w:val="C0"/>
        <w:numPr>
          <w:ilvl w:val="0"/>
          <w:numId w:val="46"/>
        </w:numPr>
      </w:pPr>
      <w:r>
        <w:t>}Elf64_Shdr;</w:t>
      </w:r>
    </w:p>
    <w:p w14:paraId="308C7AD5" w14:textId="0BAC097B" w:rsidR="0020411E" w:rsidRDefault="0020411E" w:rsidP="0020411E">
      <w:pPr>
        <w:pStyle w:val="a"/>
      </w:pPr>
      <w:bookmarkStart w:id="171" w:name="_Toc2446733"/>
      <w:r>
        <w:rPr>
          <w:rFonts w:hint="eastAsia"/>
        </w:rPr>
        <w:t>可重定位目标文件</w:t>
      </w:r>
      <w:bookmarkEnd w:id="171"/>
    </w:p>
    <w:p w14:paraId="2CAAA728" w14:textId="7CA70A70" w:rsidR="003871AB" w:rsidRDefault="00C06A8C" w:rsidP="003871AB">
      <w:pPr>
        <w:pStyle w:val="a0"/>
      </w:pPr>
      <w:bookmarkStart w:id="172" w:name="_Toc2446734"/>
      <w:r>
        <w:rPr>
          <w:rFonts w:hint="eastAsia"/>
        </w:rPr>
        <w:t>目标文件的</w:t>
      </w:r>
      <w:r w:rsidR="003871AB">
        <w:rPr>
          <w:rFonts w:hint="eastAsia"/>
        </w:rPr>
        <w:t>节（</w:t>
      </w:r>
      <w:r w:rsidR="003871AB">
        <w:rPr>
          <w:rFonts w:hint="eastAsia"/>
        </w:rPr>
        <w:t>section</w:t>
      </w:r>
      <w:r w:rsidR="003871AB">
        <w:rPr>
          <w:rFonts w:hint="eastAsia"/>
        </w:rPr>
        <w:t>）</w:t>
      </w:r>
      <w:bookmarkEnd w:id="172"/>
    </w:p>
    <w:p w14:paraId="7B180CA4" w14:textId="0A86342A" w:rsidR="00152D96" w:rsidRPr="00152D96" w:rsidRDefault="00152D96" w:rsidP="00152D96">
      <w:pPr>
        <w:ind w:left="289"/>
      </w:pPr>
      <w:bookmarkStart w:id="173" w:name="AEN1007"/>
      <w:bookmarkEnd w:id="173"/>
    </w:p>
    <w:p w14:paraId="77EC486C" w14:textId="3E239260" w:rsidR="0020411E" w:rsidRDefault="00AD287C" w:rsidP="0020411E">
      <w:pPr>
        <w:pStyle w:val="a0"/>
      </w:pPr>
      <w:bookmarkStart w:id="174" w:name="_Toc2446735"/>
      <w:r>
        <w:rPr>
          <w:rFonts w:hint="eastAsia"/>
        </w:rPr>
        <w:t>符号及</w:t>
      </w:r>
      <w:r w:rsidR="0020411E">
        <w:rPr>
          <w:rFonts w:hint="eastAsia"/>
        </w:rPr>
        <w:t>重定位</w:t>
      </w:r>
      <w:bookmarkEnd w:id="174"/>
    </w:p>
    <w:p w14:paraId="7016C7A5" w14:textId="28CE179F" w:rsidR="00761E05" w:rsidRDefault="00761E05" w:rsidP="00761E05">
      <w:pPr>
        <w:pStyle w:val="aa"/>
      </w:pPr>
      <w:bookmarkStart w:id="175" w:name="_Ref51113693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175"/>
      <w:r>
        <w:t xml:space="preserve"> </w:t>
      </w:r>
      <w:r>
        <w:rPr>
          <w:rFonts w:hint="eastAsia"/>
        </w:rPr>
        <w:t>static-local.c</w:t>
      </w:r>
      <w:r>
        <w:rPr>
          <w:rFonts w:hint="eastAsia"/>
        </w:rPr>
        <w:t>静态局部变量示例代码</w:t>
      </w:r>
    </w:p>
    <w:p w14:paraId="34F60140" w14:textId="77777777" w:rsidR="00761E05" w:rsidRDefault="00761E05" w:rsidP="003257B6">
      <w:pPr>
        <w:pStyle w:val="C0"/>
        <w:numPr>
          <w:ilvl w:val="0"/>
          <w:numId w:val="121"/>
        </w:numPr>
      </w:pPr>
      <w:r>
        <w:t>int f()</w:t>
      </w:r>
    </w:p>
    <w:p w14:paraId="5C9AB4E9" w14:textId="77777777" w:rsidR="00761E05" w:rsidRDefault="00761E05" w:rsidP="00DA1287">
      <w:pPr>
        <w:pStyle w:val="C0"/>
        <w:numPr>
          <w:ilvl w:val="0"/>
          <w:numId w:val="46"/>
        </w:numPr>
      </w:pPr>
      <w:r>
        <w:t>{</w:t>
      </w:r>
    </w:p>
    <w:p w14:paraId="361B457B" w14:textId="77777777" w:rsidR="00761E05" w:rsidRDefault="00761E05" w:rsidP="00EB3071">
      <w:pPr>
        <w:pStyle w:val="C0"/>
        <w:numPr>
          <w:ilvl w:val="0"/>
          <w:numId w:val="46"/>
        </w:numPr>
      </w:pPr>
      <w:r>
        <w:tab/>
        <w:t>static int x=0;</w:t>
      </w:r>
    </w:p>
    <w:p w14:paraId="4F455CAB" w14:textId="77777777" w:rsidR="00761E05" w:rsidRDefault="00761E05">
      <w:pPr>
        <w:pStyle w:val="C0"/>
        <w:numPr>
          <w:ilvl w:val="0"/>
          <w:numId w:val="46"/>
        </w:numPr>
      </w:pPr>
      <w:r>
        <w:tab/>
        <w:t>x=rand()*10;</w:t>
      </w:r>
    </w:p>
    <w:p w14:paraId="3300F5EC" w14:textId="77777777" w:rsidR="00761E05" w:rsidRDefault="00761E05">
      <w:pPr>
        <w:pStyle w:val="C0"/>
        <w:numPr>
          <w:ilvl w:val="0"/>
          <w:numId w:val="46"/>
        </w:numPr>
      </w:pPr>
      <w:r>
        <w:tab/>
        <w:t>if (x&gt;5)</w:t>
      </w:r>
    </w:p>
    <w:p w14:paraId="46E7247E" w14:textId="77777777" w:rsidR="00761E05" w:rsidRDefault="00761E05">
      <w:pPr>
        <w:pStyle w:val="C0"/>
        <w:numPr>
          <w:ilvl w:val="0"/>
          <w:numId w:val="46"/>
        </w:numPr>
      </w:pPr>
      <w:r>
        <w:tab/>
        <w:t xml:space="preserve">{ </w:t>
      </w:r>
      <w:r>
        <w:tab/>
        <w:t>static int y;</w:t>
      </w:r>
    </w:p>
    <w:p w14:paraId="2C6FD3BC" w14:textId="77777777" w:rsidR="00761E05" w:rsidRDefault="00761E05">
      <w:pPr>
        <w:pStyle w:val="C0"/>
        <w:numPr>
          <w:ilvl w:val="0"/>
          <w:numId w:val="46"/>
        </w:numPr>
      </w:pPr>
      <w:r>
        <w:tab/>
      </w:r>
      <w:r>
        <w:tab/>
        <w:t>y=y+1;</w:t>
      </w:r>
    </w:p>
    <w:p w14:paraId="591AA498" w14:textId="77777777" w:rsidR="00761E05" w:rsidRDefault="00761E05">
      <w:pPr>
        <w:pStyle w:val="C0"/>
        <w:numPr>
          <w:ilvl w:val="0"/>
          <w:numId w:val="46"/>
        </w:numPr>
      </w:pPr>
      <w:r>
        <w:tab/>
      </w:r>
      <w:r>
        <w:tab/>
        <w:t>return y;</w:t>
      </w:r>
    </w:p>
    <w:p w14:paraId="6E293821" w14:textId="77777777" w:rsidR="00761E05" w:rsidRDefault="00761E05">
      <w:pPr>
        <w:pStyle w:val="C0"/>
        <w:numPr>
          <w:ilvl w:val="0"/>
          <w:numId w:val="46"/>
        </w:numPr>
      </w:pPr>
      <w:r>
        <w:tab/>
        <w:t xml:space="preserve">}else </w:t>
      </w:r>
    </w:p>
    <w:p w14:paraId="3E5B2CD2" w14:textId="77777777" w:rsidR="00761E05" w:rsidRDefault="00761E05">
      <w:pPr>
        <w:pStyle w:val="C0"/>
        <w:numPr>
          <w:ilvl w:val="0"/>
          <w:numId w:val="46"/>
        </w:numPr>
      </w:pPr>
      <w:r>
        <w:tab/>
        <w:t>{</w:t>
      </w:r>
    </w:p>
    <w:p w14:paraId="4AD33E3E" w14:textId="77777777" w:rsidR="00761E05" w:rsidRDefault="00761E05">
      <w:pPr>
        <w:pStyle w:val="C0"/>
        <w:numPr>
          <w:ilvl w:val="0"/>
          <w:numId w:val="46"/>
        </w:numPr>
      </w:pPr>
      <w:r>
        <w:tab/>
      </w:r>
      <w:r>
        <w:tab/>
        <w:t>static unsigned y;</w:t>
      </w:r>
    </w:p>
    <w:p w14:paraId="2507B514" w14:textId="77777777" w:rsidR="00761E05" w:rsidRDefault="00761E05">
      <w:pPr>
        <w:pStyle w:val="C0"/>
        <w:numPr>
          <w:ilvl w:val="0"/>
          <w:numId w:val="46"/>
        </w:numPr>
      </w:pPr>
      <w:r>
        <w:tab/>
      </w:r>
      <w:r>
        <w:tab/>
        <w:t>y=y+100;</w:t>
      </w:r>
    </w:p>
    <w:p w14:paraId="33BA90F7" w14:textId="77777777" w:rsidR="00761E05" w:rsidRDefault="00761E05">
      <w:pPr>
        <w:pStyle w:val="C0"/>
        <w:numPr>
          <w:ilvl w:val="0"/>
          <w:numId w:val="46"/>
        </w:numPr>
      </w:pPr>
      <w:r>
        <w:tab/>
      </w:r>
      <w:r>
        <w:tab/>
        <w:t>return y;</w:t>
      </w:r>
    </w:p>
    <w:p w14:paraId="17581F43" w14:textId="77777777" w:rsidR="00761E05" w:rsidRDefault="00761E05">
      <w:pPr>
        <w:pStyle w:val="C0"/>
        <w:numPr>
          <w:ilvl w:val="0"/>
          <w:numId w:val="46"/>
        </w:numPr>
      </w:pPr>
      <w:r>
        <w:tab/>
        <w:t>}</w:t>
      </w:r>
    </w:p>
    <w:p w14:paraId="2AB4046A" w14:textId="77777777" w:rsidR="00761E05" w:rsidRDefault="00761E05">
      <w:pPr>
        <w:pStyle w:val="C0"/>
        <w:numPr>
          <w:ilvl w:val="0"/>
          <w:numId w:val="46"/>
        </w:numPr>
      </w:pPr>
      <w:r>
        <w:t>}</w:t>
      </w:r>
    </w:p>
    <w:p w14:paraId="4618E20C" w14:textId="1B84C32C" w:rsidR="0023685D" w:rsidRDefault="0023685D" w:rsidP="0023685D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9</w:t>
      </w:r>
      <w:r w:rsidR="001A2919">
        <w:fldChar w:fldCharType="end"/>
      </w:r>
      <w:r>
        <w:rPr>
          <w:rFonts w:hint="eastAsia"/>
        </w:rPr>
        <w:t xml:space="preserve"> </w:t>
      </w:r>
      <w:r>
        <w:t>Elf64_Rela</w:t>
      </w:r>
    </w:p>
    <w:p w14:paraId="43A4CBBD" w14:textId="77777777" w:rsidR="0023685D" w:rsidRDefault="0023685D" w:rsidP="003257B6">
      <w:pPr>
        <w:pStyle w:val="C0"/>
        <w:numPr>
          <w:ilvl w:val="0"/>
          <w:numId w:val="99"/>
        </w:numPr>
      </w:pPr>
      <w:r>
        <w:t>typedef struct elf64_rela {</w:t>
      </w:r>
    </w:p>
    <w:p w14:paraId="2428E249" w14:textId="77777777" w:rsidR="0023685D" w:rsidRDefault="0023685D" w:rsidP="00DA1287">
      <w:pPr>
        <w:pStyle w:val="C0"/>
        <w:numPr>
          <w:ilvl w:val="0"/>
          <w:numId w:val="99"/>
        </w:numPr>
      </w:pPr>
      <w:r>
        <w:t>Elf64_Addr r_offset;  /* Location at which to apply the action */</w:t>
      </w:r>
    </w:p>
    <w:p w14:paraId="4F7DCF14" w14:textId="77777777" w:rsidR="0023685D" w:rsidRDefault="0023685D" w:rsidP="0038752A">
      <w:pPr>
        <w:pStyle w:val="C0"/>
        <w:numPr>
          <w:ilvl w:val="0"/>
          <w:numId w:val="99"/>
        </w:numPr>
      </w:pPr>
      <w:r>
        <w:t>Elf64_Xword r_info;   /* index and type of relocation */</w:t>
      </w:r>
    </w:p>
    <w:p w14:paraId="287E13D3" w14:textId="77777777" w:rsidR="0023685D" w:rsidRDefault="0023685D" w:rsidP="00EB3071">
      <w:pPr>
        <w:pStyle w:val="C0"/>
        <w:numPr>
          <w:ilvl w:val="0"/>
          <w:numId w:val="99"/>
        </w:numPr>
      </w:pPr>
      <w:r>
        <w:t>Elf64_Sxword r_addend; /* Constant addend used to compute value */</w:t>
      </w:r>
    </w:p>
    <w:p w14:paraId="07CB4C2A" w14:textId="77777777" w:rsidR="0023685D" w:rsidRDefault="0023685D">
      <w:pPr>
        <w:pStyle w:val="C0"/>
        <w:numPr>
          <w:ilvl w:val="0"/>
          <w:numId w:val="99"/>
        </w:numPr>
      </w:pPr>
      <w:r>
        <w:t>}Elf64_Rela;</w:t>
      </w:r>
    </w:p>
    <w:p w14:paraId="6201B7EC" w14:textId="4420B48B" w:rsidR="0020411E" w:rsidRDefault="0020411E" w:rsidP="0020411E">
      <w:pPr>
        <w:pStyle w:val="a0"/>
      </w:pPr>
      <w:bookmarkStart w:id="176" w:name="_Toc2446736"/>
      <w:r>
        <w:rPr>
          <w:rFonts w:hint="eastAsia"/>
        </w:rPr>
        <w:t>符号表</w:t>
      </w:r>
      <w:bookmarkEnd w:id="176"/>
    </w:p>
    <w:p w14:paraId="42DE4801" w14:textId="752A5745" w:rsidR="00A0486C" w:rsidRDefault="00A0486C" w:rsidP="00A0486C">
      <w:pPr>
        <w:pStyle w:val="aa"/>
      </w:pPr>
      <w:bookmarkStart w:id="177" w:name="_Ref51191942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10</w:t>
      </w:r>
      <w:r w:rsidR="001A2919">
        <w:fldChar w:fldCharType="end"/>
      </w:r>
      <w:bookmarkEnd w:id="177"/>
      <w:r>
        <w:rPr>
          <w:rFonts w:hint="eastAsia"/>
        </w:rPr>
        <w:t xml:space="preserve"> </w:t>
      </w:r>
      <w:r>
        <w:t>Elf64_sym</w:t>
      </w:r>
      <w:r>
        <w:rPr>
          <w:rFonts w:hint="eastAsia"/>
        </w:rPr>
        <w:t>结构体</w:t>
      </w:r>
    </w:p>
    <w:p w14:paraId="647D30D1" w14:textId="77777777" w:rsidR="00A0486C" w:rsidRDefault="00A0486C" w:rsidP="003257B6">
      <w:pPr>
        <w:pStyle w:val="C0"/>
        <w:numPr>
          <w:ilvl w:val="0"/>
          <w:numId w:val="100"/>
        </w:numPr>
      </w:pPr>
      <w:r>
        <w:t>typedef struct elf64_sym {</w:t>
      </w:r>
    </w:p>
    <w:p w14:paraId="31C6B5B1" w14:textId="77777777" w:rsidR="00A0486C" w:rsidRDefault="00A0486C" w:rsidP="00DA1287">
      <w:pPr>
        <w:pStyle w:val="C0"/>
        <w:numPr>
          <w:ilvl w:val="0"/>
          <w:numId w:val="100"/>
        </w:numPr>
      </w:pPr>
      <w:r>
        <w:t>Elf64_Word st_name;           /* Symbol name, index in string tbl */</w:t>
      </w:r>
    </w:p>
    <w:p w14:paraId="2F351321" w14:textId="77777777" w:rsidR="00A0486C" w:rsidRDefault="00A0486C" w:rsidP="0038752A">
      <w:pPr>
        <w:pStyle w:val="C0"/>
        <w:numPr>
          <w:ilvl w:val="0"/>
          <w:numId w:val="100"/>
        </w:numPr>
      </w:pPr>
      <w:r>
        <w:t>unsigned char st_info;        /* Type and binding attributes */</w:t>
      </w:r>
    </w:p>
    <w:p w14:paraId="222BABF0" w14:textId="77777777" w:rsidR="00A0486C" w:rsidRDefault="00A0486C" w:rsidP="00EB3071">
      <w:pPr>
        <w:pStyle w:val="C0"/>
        <w:numPr>
          <w:ilvl w:val="0"/>
          <w:numId w:val="100"/>
        </w:numPr>
      </w:pPr>
      <w:r>
        <w:t>unsigned char st_other;       /* No defined meaning, 0 */</w:t>
      </w:r>
    </w:p>
    <w:p w14:paraId="006FCC97" w14:textId="77777777" w:rsidR="00A0486C" w:rsidRDefault="00A0486C">
      <w:pPr>
        <w:pStyle w:val="C0"/>
        <w:numPr>
          <w:ilvl w:val="0"/>
          <w:numId w:val="100"/>
        </w:numPr>
      </w:pPr>
      <w:r>
        <w:t>Elf64_Half st_shndx;          /* Associated section index */</w:t>
      </w:r>
    </w:p>
    <w:p w14:paraId="5C086B62" w14:textId="77777777" w:rsidR="00A0486C" w:rsidRDefault="00A0486C">
      <w:pPr>
        <w:pStyle w:val="C0"/>
        <w:numPr>
          <w:ilvl w:val="0"/>
          <w:numId w:val="100"/>
        </w:numPr>
      </w:pPr>
      <w:r>
        <w:t>Elf64_Addr st_value;          /* Value of the symbol */</w:t>
      </w:r>
    </w:p>
    <w:p w14:paraId="4A0C8716" w14:textId="77777777" w:rsidR="00A0486C" w:rsidRDefault="00A0486C">
      <w:pPr>
        <w:pStyle w:val="C0"/>
        <w:numPr>
          <w:ilvl w:val="0"/>
          <w:numId w:val="100"/>
        </w:numPr>
      </w:pPr>
      <w:r>
        <w:t>Elf64_Xword st_size;          /* Associated symbol size */</w:t>
      </w:r>
    </w:p>
    <w:p w14:paraId="5DA73F4A" w14:textId="77777777" w:rsidR="00A0486C" w:rsidRDefault="00A0486C">
      <w:pPr>
        <w:pStyle w:val="C0"/>
        <w:numPr>
          <w:ilvl w:val="0"/>
          <w:numId w:val="100"/>
        </w:numPr>
      </w:pPr>
      <w:r>
        <w:rPr>
          <w:rFonts w:hint="eastAsia"/>
        </w:rPr>
        <w:t xml:space="preserve">} </w:t>
      </w:r>
      <w:r>
        <w:t>Elf64_Sym;</w:t>
      </w:r>
    </w:p>
    <w:p w14:paraId="3F4C2019" w14:textId="77777777" w:rsidR="0020411E" w:rsidRDefault="0020411E" w:rsidP="0020411E">
      <w:pPr>
        <w:pStyle w:val="a"/>
      </w:pPr>
      <w:bookmarkStart w:id="178" w:name="_Toc2446737"/>
      <w:r>
        <w:rPr>
          <w:rFonts w:hint="eastAsia"/>
        </w:rPr>
        <w:t>静态链接</w:t>
      </w:r>
      <w:bookmarkEnd w:id="178"/>
    </w:p>
    <w:p w14:paraId="077D0CD2" w14:textId="011C8E8A" w:rsidR="008F5DE3" w:rsidRDefault="008F5DE3" w:rsidP="008F5DE3">
      <w:pPr>
        <w:pStyle w:val="a0"/>
      </w:pPr>
      <w:bookmarkStart w:id="179" w:name="_Toc2446738"/>
      <w:r>
        <w:rPr>
          <w:rFonts w:hint="eastAsia"/>
        </w:rPr>
        <w:t>布局</w:t>
      </w:r>
      <w:bookmarkEnd w:id="179"/>
    </w:p>
    <w:p w14:paraId="0E5D128B" w14:textId="11F1FCE0" w:rsidR="004A4CDE" w:rsidRDefault="004A4CDE" w:rsidP="00D24B54"/>
    <w:p w14:paraId="239D16FE" w14:textId="56C38D73" w:rsidR="004A4CDE" w:rsidRDefault="004A4CDE" w:rsidP="004A4CDE">
      <w:pPr>
        <w:pStyle w:val="aa"/>
      </w:pPr>
      <w:bookmarkStart w:id="180" w:name="_Ref511075374"/>
      <w:r>
        <w:t>代</w:t>
      </w:r>
      <w:r>
        <w:rPr>
          <w:rFonts w:ascii="微软雅黑" w:eastAsia="微软雅黑" w:hAnsi="微软雅黑" w:cs="微软雅黑" w:hint="eastAsia"/>
        </w:rPr>
        <w:t>码</w:t>
      </w:r>
      <w:r>
        <w:t xml:space="preserve"> </w:t>
      </w:r>
      <w:r w:rsidR="003059D1">
        <w:rPr>
          <w:noProof/>
        </w:rPr>
        <w:fldChar w:fldCharType="begin"/>
      </w:r>
      <w:r w:rsidR="003059D1">
        <w:rPr>
          <w:noProof/>
        </w:rPr>
        <w:instrText xml:space="preserve"> STYLEREF 1 \s </w:instrText>
      </w:r>
      <w:r w:rsidR="003059D1">
        <w:rPr>
          <w:noProof/>
        </w:rPr>
        <w:fldChar w:fldCharType="separate"/>
      </w:r>
      <w:r w:rsidR="00351C85">
        <w:rPr>
          <w:noProof/>
        </w:rPr>
        <w:t>4</w:t>
      </w:r>
      <w:r w:rsidR="003059D1">
        <w:rPr>
          <w:noProof/>
        </w:rPr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SEQ </w:instrText>
      </w:r>
      <w:r w:rsidR="001A2919">
        <w:instrText>代码</w:instrText>
      </w:r>
      <w:r w:rsidR="001A2919">
        <w:instrText xml:space="preserve"> \* ARABIC \s 1 </w:instrText>
      </w:r>
      <w:r w:rsidR="001A2919">
        <w:fldChar w:fldCharType="separate"/>
      </w:r>
      <w:r w:rsidR="00351C85">
        <w:rPr>
          <w:noProof/>
        </w:rPr>
        <w:t>11</w:t>
      </w:r>
      <w:r w:rsidR="001A2919">
        <w:fldChar w:fldCharType="end"/>
      </w:r>
      <w:bookmarkEnd w:id="180"/>
      <w:r>
        <w:t xml:space="preserve"> addvec.s</w:t>
      </w:r>
    </w:p>
    <w:p w14:paraId="5C87E676" w14:textId="77777777" w:rsidR="004A4CDE" w:rsidRDefault="004A4CDE" w:rsidP="003257B6">
      <w:pPr>
        <w:pStyle w:val="C0"/>
        <w:numPr>
          <w:ilvl w:val="0"/>
          <w:numId w:val="122"/>
        </w:numPr>
      </w:pPr>
      <w:r>
        <w:tab/>
        <w:t>.file</w:t>
      </w:r>
      <w:r>
        <w:tab/>
        <w:t>"addvec.c"</w:t>
      </w:r>
    </w:p>
    <w:p w14:paraId="64A1350D" w14:textId="77777777" w:rsidR="004A4CDE" w:rsidRDefault="004A4CDE" w:rsidP="00DA1287">
      <w:pPr>
        <w:pStyle w:val="C0"/>
        <w:numPr>
          <w:ilvl w:val="0"/>
          <w:numId w:val="46"/>
        </w:numPr>
      </w:pPr>
      <w:r>
        <w:tab/>
        <w:t>.text</w:t>
      </w:r>
    </w:p>
    <w:p w14:paraId="177D1B0D" w14:textId="77777777" w:rsidR="004A4CDE" w:rsidRDefault="004A4CDE" w:rsidP="0038752A">
      <w:pPr>
        <w:pStyle w:val="C0"/>
        <w:numPr>
          <w:ilvl w:val="0"/>
          <w:numId w:val="46"/>
        </w:numPr>
      </w:pPr>
      <w:r>
        <w:tab/>
        <w:t>.globl</w:t>
      </w:r>
      <w:r>
        <w:tab/>
        <w:t>addvec</w:t>
      </w:r>
    </w:p>
    <w:p w14:paraId="358387B5" w14:textId="77777777" w:rsidR="004A4CDE" w:rsidRDefault="004A4CDE" w:rsidP="00EB3071">
      <w:pPr>
        <w:pStyle w:val="C0"/>
        <w:numPr>
          <w:ilvl w:val="0"/>
          <w:numId w:val="46"/>
        </w:numPr>
      </w:pPr>
      <w:r>
        <w:tab/>
        <w:t>.type</w:t>
      </w:r>
      <w:r>
        <w:tab/>
        <w:t>addvec, @function</w:t>
      </w:r>
    </w:p>
    <w:p w14:paraId="11F9F742" w14:textId="77777777" w:rsidR="004A4CDE" w:rsidRDefault="004A4CDE">
      <w:pPr>
        <w:pStyle w:val="C0"/>
        <w:numPr>
          <w:ilvl w:val="0"/>
          <w:numId w:val="46"/>
        </w:numPr>
      </w:pPr>
      <w:r>
        <w:t>addvec:</w:t>
      </w:r>
    </w:p>
    <w:p w14:paraId="3D8F63E9" w14:textId="77777777" w:rsidR="004A4CDE" w:rsidRDefault="004A4CDE">
      <w:pPr>
        <w:pStyle w:val="C0"/>
        <w:numPr>
          <w:ilvl w:val="0"/>
          <w:numId w:val="46"/>
        </w:numPr>
      </w:pPr>
      <w:r>
        <w:t>.LFB0:</w:t>
      </w:r>
    </w:p>
    <w:p w14:paraId="40F8BFAE" w14:textId="77777777" w:rsidR="004A4CDE" w:rsidRDefault="004A4CDE">
      <w:pPr>
        <w:pStyle w:val="C0"/>
        <w:numPr>
          <w:ilvl w:val="0"/>
          <w:numId w:val="46"/>
        </w:numPr>
      </w:pPr>
      <w:r>
        <w:tab/>
        <w:t>.cfi_startproc</w:t>
      </w:r>
    </w:p>
    <w:p w14:paraId="21DE4E7B" w14:textId="77777777" w:rsidR="004A4CDE" w:rsidRDefault="004A4CDE">
      <w:pPr>
        <w:pStyle w:val="C0"/>
        <w:numPr>
          <w:ilvl w:val="0"/>
          <w:numId w:val="46"/>
        </w:numPr>
      </w:pPr>
      <w:r>
        <w:tab/>
        <w:t>movl</w:t>
      </w:r>
      <w:r>
        <w:tab/>
        <w:t>$0, %eax</w:t>
      </w:r>
    </w:p>
    <w:p w14:paraId="6875771C" w14:textId="77777777" w:rsidR="004A4CDE" w:rsidRDefault="004A4CDE">
      <w:pPr>
        <w:pStyle w:val="C0"/>
        <w:numPr>
          <w:ilvl w:val="0"/>
          <w:numId w:val="46"/>
        </w:numPr>
      </w:pPr>
      <w:r>
        <w:tab/>
        <w:t>jmp</w:t>
      </w:r>
      <w:r>
        <w:tab/>
        <w:t>.L2</w:t>
      </w:r>
    </w:p>
    <w:p w14:paraId="7D675060" w14:textId="77777777" w:rsidR="004A4CDE" w:rsidRDefault="004A4CDE">
      <w:pPr>
        <w:pStyle w:val="C0"/>
        <w:numPr>
          <w:ilvl w:val="0"/>
          <w:numId w:val="46"/>
        </w:numPr>
      </w:pPr>
      <w:r>
        <w:t>.L3:</w:t>
      </w:r>
    </w:p>
    <w:p w14:paraId="7F835F98" w14:textId="77777777" w:rsidR="004A4CDE" w:rsidRDefault="004A4CDE">
      <w:pPr>
        <w:pStyle w:val="C0"/>
        <w:numPr>
          <w:ilvl w:val="0"/>
          <w:numId w:val="46"/>
        </w:numPr>
      </w:pPr>
      <w:r>
        <w:tab/>
        <w:t>movslq</w:t>
      </w:r>
      <w:r>
        <w:tab/>
        <w:t>%eax, %r8</w:t>
      </w:r>
    </w:p>
    <w:p w14:paraId="6DF739A2" w14:textId="77777777" w:rsidR="004A4CDE" w:rsidRDefault="004A4CDE">
      <w:pPr>
        <w:pStyle w:val="C0"/>
        <w:numPr>
          <w:ilvl w:val="0"/>
          <w:numId w:val="46"/>
        </w:numPr>
      </w:pPr>
      <w:r>
        <w:tab/>
        <w:t>movl</w:t>
      </w:r>
      <w:r>
        <w:tab/>
        <w:t>(%rsi,%r8,4), %r9d</w:t>
      </w:r>
    </w:p>
    <w:p w14:paraId="406AFFF3" w14:textId="77777777" w:rsidR="004A4CDE" w:rsidRDefault="004A4CDE">
      <w:pPr>
        <w:pStyle w:val="C0"/>
        <w:numPr>
          <w:ilvl w:val="0"/>
          <w:numId w:val="46"/>
        </w:numPr>
      </w:pPr>
      <w:r>
        <w:tab/>
        <w:t>addl</w:t>
      </w:r>
      <w:r>
        <w:tab/>
        <w:t>(%rdi,%r8,4), %r9d</w:t>
      </w:r>
    </w:p>
    <w:p w14:paraId="63E9F01B" w14:textId="77777777" w:rsidR="004A4CDE" w:rsidRDefault="004A4CDE">
      <w:pPr>
        <w:pStyle w:val="C0"/>
        <w:numPr>
          <w:ilvl w:val="0"/>
          <w:numId w:val="46"/>
        </w:numPr>
      </w:pPr>
      <w:r>
        <w:tab/>
        <w:t>movl</w:t>
      </w:r>
      <w:r>
        <w:tab/>
        <w:t>%r9d, (%rdx,%r8,4)</w:t>
      </w:r>
    </w:p>
    <w:p w14:paraId="20AD2C0E" w14:textId="77777777" w:rsidR="004A4CDE" w:rsidRDefault="004A4CDE">
      <w:pPr>
        <w:pStyle w:val="C0"/>
        <w:numPr>
          <w:ilvl w:val="0"/>
          <w:numId w:val="46"/>
        </w:numPr>
      </w:pPr>
      <w:r>
        <w:tab/>
        <w:t>addl</w:t>
      </w:r>
      <w:r>
        <w:tab/>
        <w:t>$1, %eax</w:t>
      </w:r>
    </w:p>
    <w:p w14:paraId="2E7FCC4F" w14:textId="77777777" w:rsidR="004A4CDE" w:rsidRDefault="004A4CDE">
      <w:pPr>
        <w:pStyle w:val="C0"/>
        <w:numPr>
          <w:ilvl w:val="0"/>
          <w:numId w:val="46"/>
        </w:numPr>
      </w:pPr>
      <w:r>
        <w:t>.L2:</w:t>
      </w:r>
    </w:p>
    <w:p w14:paraId="77CDC784" w14:textId="77777777" w:rsidR="004A4CDE" w:rsidRDefault="004A4CDE">
      <w:pPr>
        <w:pStyle w:val="C0"/>
        <w:numPr>
          <w:ilvl w:val="0"/>
          <w:numId w:val="46"/>
        </w:numPr>
      </w:pPr>
      <w:r>
        <w:tab/>
        <w:t>cmpl</w:t>
      </w:r>
      <w:r>
        <w:tab/>
        <w:t>%ecx, %eax</w:t>
      </w:r>
    </w:p>
    <w:p w14:paraId="2C6C0479" w14:textId="77777777" w:rsidR="004A4CDE" w:rsidRDefault="004A4CDE">
      <w:pPr>
        <w:pStyle w:val="C0"/>
        <w:numPr>
          <w:ilvl w:val="0"/>
          <w:numId w:val="46"/>
        </w:numPr>
      </w:pPr>
      <w:r>
        <w:tab/>
        <w:t>jl</w:t>
      </w:r>
      <w:r>
        <w:tab/>
        <w:t>.L3</w:t>
      </w:r>
    </w:p>
    <w:p w14:paraId="46F450A0" w14:textId="77777777" w:rsidR="004A4CDE" w:rsidRDefault="004A4CDE">
      <w:pPr>
        <w:pStyle w:val="C0"/>
        <w:numPr>
          <w:ilvl w:val="0"/>
          <w:numId w:val="46"/>
        </w:numPr>
      </w:pPr>
      <w:r>
        <w:tab/>
        <w:t>rep ret</w:t>
      </w:r>
    </w:p>
    <w:p w14:paraId="25C5EC95" w14:textId="77777777" w:rsidR="004A4CDE" w:rsidRDefault="004A4CDE">
      <w:pPr>
        <w:pStyle w:val="C0"/>
        <w:numPr>
          <w:ilvl w:val="0"/>
          <w:numId w:val="46"/>
        </w:numPr>
      </w:pPr>
      <w:r>
        <w:tab/>
        <w:t>.cfi_endproc</w:t>
      </w:r>
    </w:p>
    <w:p w14:paraId="3511DD88" w14:textId="77777777" w:rsidR="004A4CDE" w:rsidRDefault="004A4CDE">
      <w:pPr>
        <w:pStyle w:val="C0"/>
        <w:numPr>
          <w:ilvl w:val="0"/>
          <w:numId w:val="46"/>
        </w:numPr>
      </w:pPr>
      <w:r>
        <w:t>.LFE0:</w:t>
      </w:r>
    </w:p>
    <w:p w14:paraId="096C763D" w14:textId="77777777" w:rsidR="004A4CDE" w:rsidRDefault="004A4CDE">
      <w:pPr>
        <w:pStyle w:val="C0"/>
        <w:numPr>
          <w:ilvl w:val="0"/>
          <w:numId w:val="46"/>
        </w:numPr>
      </w:pPr>
      <w:r>
        <w:tab/>
        <w:t>.size</w:t>
      </w:r>
      <w:r>
        <w:tab/>
        <w:t>addvec, .-addvec</w:t>
      </w:r>
    </w:p>
    <w:p w14:paraId="2100AEBF" w14:textId="77777777" w:rsidR="004A4CDE" w:rsidRDefault="004A4CDE">
      <w:pPr>
        <w:pStyle w:val="C0"/>
        <w:numPr>
          <w:ilvl w:val="0"/>
          <w:numId w:val="46"/>
        </w:numPr>
      </w:pPr>
      <w:r>
        <w:tab/>
        <w:t>.ident</w:t>
      </w:r>
      <w:r>
        <w:tab/>
        <w:t>"GCC: (GNU) 4.8.5 20150623 (Red Hat 4.8.5-11)"</w:t>
      </w:r>
    </w:p>
    <w:p w14:paraId="323C8BC9" w14:textId="77777777" w:rsidR="004A4CDE" w:rsidRDefault="004A4CDE">
      <w:pPr>
        <w:pStyle w:val="C0"/>
        <w:numPr>
          <w:ilvl w:val="0"/>
          <w:numId w:val="46"/>
        </w:numPr>
      </w:pPr>
      <w:r>
        <w:tab/>
        <w:t>.section</w:t>
      </w:r>
      <w:r>
        <w:tab/>
        <w:t>.note.GNU-stack,"",@progbits</w:t>
      </w:r>
    </w:p>
    <w:p w14:paraId="04A847F2" w14:textId="77777777" w:rsidR="0020411E" w:rsidRDefault="0020411E" w:rsidP="008F5DE3">
      <w:pPr>
        <w:pStyle w:val="a0"/>
      </w:pPr>
      <w:bookmarkStart w:id="181" w:name="_Toc2446739"/>
      <w:r>
        <w:rPr>
          <w:rFonts w:hint="eastAsia"/>
        </w:rPr>
        <w:t>符号解析</w:t>
      </w:r>
      <w:bookmarkEnd w:id="181"/>
    </w:p>
    <w:p w14:paraId="64E57C3D" w14:textId="70E3F769" w:rsidR="0020411E" w:rsidRDefault="00D74720" w:rsidP="008F5DE3">
      <w:pPr>
        <w:pStyle w:val="a0"/>
      </w:pPr>
      <w:bookmarkStart w:id="182" w:name="_Toc2446740"/>
      <w:r>
        <w:rPr>
          <w:rFonts w:hint="eastAsia"/>
        </w:rPr>
        <w:t>静态</w:t>
      </w:r>
      <w:r w:rsidR="0020411E">
        <w:rPr>
          <w:rFonts w:hint="eastAsia"/>
        </w:rPr>
        <w:t>重定位</w:t>
      </w:r>
      <w:bookmarkEnd w:id="182"/>
    </w:p>
    <w:p w14:paraId="7531E323" w14:textId="48BE6CEE" w:rsidR="0020411E" w:rsidRDefault="0020411E" w:rsidP="0020411E">
      <w:pPr>
        <w:pStyle w:val="aa"/>
      </w:pPr>
      <w:bookmarkStart w:id="183" w:name="_Ref51116360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12</w:t>
      </w:r>
      <w:r w:rsidR="001A2919">
        <w:fldChar w:fldCharType="end"/>
      </w:r>
      <w:bookmarkEnd w:id="183"/>
      <w:r>
        <w:t xml:space="preserve"> main-lib2.c</w:t>
      </w:r>
    </w:p>
    <w:p w14:paraId="15E3B253" w14:textId="77777777" w:rsidR="0020411E" w:rsidRDefault="0020411E" w:rsidP="003257B6">
      <w:pPr>
        <w:pStyle w:val="C0"/>
        <w:numPr>
          <w:ilvl w:val="0"/>
          <w:numId w:val="123"/>
        </w:numPr>
      </w:pPr>
      <w:r>
        <w:t>#include &lt;stdio.h&gt;</w:t>
      </w:r>
    </w:p>
    <w:p w14:paraId="5B3CD053" w14:textId="77777777" w:rsidR="0020411E" w:rsidRDefault="0020411E" w:rsidP="00DA1287">
      <w:pPr>
        <w:pStyle w:val="C0"/>
        <w:numPr>
          <w:ilvl w:val="0"/>
          <w:numId w:val="46"/>
        </w:numPr>
      </w:pPr>
      <w:r>
        <w:t>#include "vector.h"</w:t>
      </w:r>
    </w:p>
    <w:p w14:paraId="4710E681" w14:textId="77777777" w:rsidR="0020411E" w:rsidRDefault="0020411E" w:rsidP="0038752A">
      <w:pPr>
        <w:pStyle w:val="C0"/>
        <w:numPr>
          <w:ilvl w:val="0"/>
          <w:numId w:val="46"/>
        </w:numPr>
      </w:pPr>
    </w:p>
    <w:p w14:paraId="6E67C158" w14:textId="77777777" w:rsidR="0020411E" w:rsidRDefault="0020411E" w:rsidP="00EB3071">
      <w:pPr>
        <w:pStyle w:val="C0"/>
        <w:numPr>
          <w:ilvl w:val="0"/>
          <w:numId w:val="46"/>
        </w:numPr>
      </w:pPr>
      <w:r>
        <w:t>int x[2] = {1, 2};</w:t>
      </w:r>
    </w:p>
    <w:p w14:paraId="1D714F0C" w14:textId="77777777" w:rsidR="0020411E" w:rsidRDefault="0020411E" w:rsidP="00EB3071">
      <w:pPr>
        <w:pStyle w:val="C0"/>
        <w:numPr>
          <w:ilvl w:val="0"/>
          <w:numId w:val="46"/>
        </w:numPr>
      </w:pPr>
      <w:r>
        <w:t>int y[2] = {3, 4};</w:t>
      </w:r>
    </w:p>
    <w:p w14:paraId="1EF23F6D" w14:textId="77777777" w:rsidR="0020411E" w:rsidRDefault="0020411E">
      <w:pPr>
        <w:pStyle w:val="C0"/>
        <w:numPr>
          <w:ilvl w:val="0"/>
          <w:numId w:val="46"/>
        </w:numPr>
      </w:pPr>
      <w:r>
        <w:t>int z[2];</w:t>
      </w:r>
    </w:p>
    <w:p w14:paraId="4E77F7B0" w14:textId="77777777" w:rsidR="0020411E" w:rsidRDefault="0020411E">
      <w:pPr>
        <w:pStyle w:val="C0"/>
        <w:numPr>
          <w:ilvl w:val="0"/>
          <w:numId w:val="46"/>
        </w:numPr>
      </w:pPr>
    </w:p>
    <w:p w14:paraId="6B65F287" w14:textId="77777777" w:rsidR="0020411E" w:rsidRPr="00440551" w:rsidRDefault="0020411E">
      <w:pPr>
        <w:pStyle w:val="C0"/>
        <w:numPr>
          <w:ilvl w:val="0"/>
          <w:numId w:val="46"/>
        </w:numPr>
      </w:pPr>
      <w:r>
        <w:rPr>
          <w:rFonts w:hint="eastAsia"/>
        </w:rPr>
        <w:t>ex</w:t>
      </w:r>
      <w:r>
        <w:t xml:space="preserve">tern int </w:t>
      </w:r>
      <w:r w:rsidRPr="003257B6">
        <w:rPr>
          <w:color w:val="FF0000"/>
        </w:rPr>
        <w:t>gval=200</w:t>
      </w:r>
      <w:r>
        <w:t>;</w:t>
      </w:r>
    </w:p>
    <w:p w14:paraId="41160BD8" w14:textId="77777777" w:rsidR="0020411E" w:rsidRPr="00440551" w:rsidRDefault="0020411E">
      <w:pPr>
        <w:pStyle w:val="C0"/>
        <w:numPr>
          <w:ilvl w:val="0"/>
          <w:numId w:val="46"/>
        </w:numPr>
      </w:pPr>
      <w:r>
        <w:rPr>
          <w:rFonts w:hint="eastAsia"/>
        </w:rPr>
        <w:t>extern</w:t>
      </w:r>
      <w:r>
        <w:t xml:space="preserve"> </w:t>
      </w:r>
      <w:r>
        <w:rPr>
          <w:rFonts w:hint="eastAsia"/>
        </w:rPr>
        <w:t>i</w:t>
      </w:r>
      <w:r>
        <w:t xml:space="preserve">nt </w:t>
      </w:r>
      <w:r w:rsidRPr="003257B6">
        <w:rPr>
          <w:color w:val="FF0000"/>
        </w:rPr>
        <w:t>gval2</w:t>
      </w:r>
      <w:r>
        <w:t>;</w:t>
      </w:r>
    </w:p>
    <w:p w14:paraId="05D13F67" w14:textId="77777777" w:rsidR="0020411E" w:rsidRDefault="0020411E">
      <w:pPr>
        <w:pStyle w:val="C0"/>
        <w:numPr>
          <w:ilvl w:val="0"/>
          <w:numId w:val="46"/>
        </w:numPr>
      </w:pPr>
      <w:r>
        <w:t>int main()</w:t>
      </w:r>
    </w:p>
    <w:p w14:paraId="477A1567" w14:textId="77777777" w:rsidR="0020411E" w:rsidRDefault="0020411E">
      <w:pPr>
        <w:pStyle w:val="C0"/>
        <w:numPr>
          <w:ilvl w:val="0"/>
          <w:numId w:val="46"/>
        </w:numPr>
      </w:pPr>
      <w:r>
        <w:t>{</w:t>
      </w:r>
    </w:p>
    <w:p w14:paraId="3193F918" w14:textId="77777777" w:rsidR="0020411E" w:rsidRDefault="0020411E">
      <w:pPr>
        <w:pStyle w:val="C0"/>
        <w:numPr>
          <w:ilvl w:val="0"/>
          <w:numId w:val="46"/>
        </w:numPr>
      </w:pPr>
      <w:r>
        <w:t xml:space="preserve">    addvec(x, y, z, 2);</w:t>
      </w:r>
    </w:p>
    <w:p w14:paraId="14C7DE0B" w14:textId="77777777" w:rsidR="0020411E" w:rsidRDefault="0020411E">
      <w:pPr>
        <w:pStyle w:val="C0"/>
        <w:numPr>
          <w:ilvl w:val="0"/>
          <w:numId w:val="46"/>
        </w:numPr>
      </w:pPr>
      <w:r>
        <w:t xml:space="preserve">    printf("z = [%d %d]\n", z[0], z[1]);</w:t>
      </w:r>
    </w:p>
    <w:p w14:paraId="529E1B0B" w14:textId="77777777" w:rsidR="0020411E" w:rsidRDefault="0020411E">
      <w:pPr>
        <w:pStyle w:val="C0"/>
        <w:numPr>
          <w:ilvl w:val="0"/>
          <w:numId w:val="46"/>
        </w:numPr>
      </w:pPr>
      <w:r>
        <w:t xml:space="preserve">    return </w:t>
      </w:r>
      <w:r w:rsidRPr="003257B6">
        <w:rPr>
          <w:color w:val="FF0000"/>
        </w:rPr>
        <w:t>gval+gval2</w:t>
      </w:r>
      <w:r>
        <w:t>;</w:t>
      </w:r>
    </w:p>
    <w:p w14:paraId="1680670A" w14:textId="77777777" w:rsidR="0020411E" w:rsidRDefault="0020411E">
      <w:pPr>
        <w:pStyle w:val="C0"/>
        <w:numPr>
          <w:ilvl w:val="0"/>
          <w:numId w:val="46"/>
        </w:numPr>
      </w:pPr>
      <w:r>
        <w:t>}</w:t>
      </w:r>
    </w:p>
    <w:p w14:paraId="56FDAFA4" w14:textId="77777777" w:rsidR="0020411E" w:rsidRPr="00440551" w:rsidRDefault="0020411E">
      <w:pPr>
        <w:pStyle w:val="C0"/>
        <w:numPr>
          <w:ilvl w:val="0"/>
          <w:numId w:val="46"/>
        </w:numPr>
      </w:pPr>
    </w:p>
    <w:p w14:paraId="5D480B94" w14:textId="3D7EF08C" w:rsidR="0020411E" w:rsidRDefault="0020411E" w:rsidP="004E5CC6">
      <w:pPr>
        <w:pStyle w:val="aa"/>
      </w:pPr>
      <w:bookmarkStart w:id="184" w:name="_Ref51116360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13</w:t>
      </w:r>
      <w:r w:rsidR="001A2919">
        <w:fldChar w:fldCharType="end"/>
      </w:r>
      <w:bookmarkEnd w:id="184"/>
      <w:r>
        <w:t xml:space="preserve"> addvec2.c</w:t>
      </w:r>
    </w:p>
    <w:p w14:paraId="2FF12746" w14:textId="77777777" w:rsidR="0020411E" w:rsidRDefault="0020411E" w:rsidP="004E5CC6">
      <w:pPr>
        <w:pStyle w:val="C0"/>
        <w:numPr>
          <w:ilvl w:val="0"/>
          <w:numId w:val="181"/>
        </w:numPr>
      </w:pPr>
      <w:r w:rsidRPr="002545F3">
        <w:t xml:space="preserve">int </w:t>
      </w:r>
      <w:r w:rsidRPr="00E73498">
        <w:t>gval</w:t>
      </w:r>
      <w:r w:rsidRPr="00E73498">
        <w:rPr>
          <w:rFonts w:hint="eastAsia"/>
        </w:rPr>
        <w:t>=200</w:t>
      </w:r>
      <w:r>
        <w:t>;</w:t>
      </w:r>
    </w:p>
    <w:p w14:paraId="517C8198" w14:textId="77777777" w:rsidR="0020411E" w:rsidRPr="002545F3" w:rsidRDefault="0020411E" w:rsidP="003257B6">
      <w:pPr>
        <w:pStyle w:val="C0"/>
        <w:numPr>
          <w:ilvl w:val="0"/>
          <w:numId w:val="46"/>
        </w:numPr>
      </w:pPr>
      <w:r w:rsidRPr="002545F3">
        <w:t xml:space="preserve">int </w:t>
      </w:r>
      <w:r w:rsidRPr="003257B6">
        <w:rPr>
          <w:color w:val="FF0000"/>
        </w:rPr>
        <w:t>gval2</w:t>
      </w:r>
      <w:r w:rsidRPr="002545F3">
        <w:t>;</w:t>
      </w:r>
    </w:p>
    <w:p w14:paraId="308483E7" w14:textId="77777777" w:rsidR="0020411E" w:rsidRDefault="0020411E" w:rsidP="00DA1287">
      <w:pPr>
        <w:pStyle w:val="C0"/>
        <w:numPr>
          <w:ilvl w:val="0"/>
          <w:numId w:val="46"/>
        </w:numPr>
      </w:pPr>
      <w:r>
        <w:t>int addvec(int *x, int *y,int *z, int n)</w:t>
      </w:r>
    </w:p>
    <w:p w14:paraId="66C50D08" w14:textId="77777777" w:rsidR="0020411E" w:rsidRDefault="0020411E" w:rsidP="0038752A">
      <w:pPr>
        <w:pStyle w:val="C0"/>
        <w:numPr>
          <w:ilvl w:val="0"/>
          <w:numId w:val="46"/>
        </w:numPr>
      </w:pPr>
      <w:r>
        <w:t>{</w:t>
      </w:r>
    </w:p>
    <w:p w14:paraId="3091DD20" w14:textId="77777777" w:rsidR="0020411E" w:rsidRDefault="0020411E" w:rsidP="00EB3071">
      <w:pPr>
        <w:pStyle w:val="C0"/>
        <w:numPr>
          <w:ilvl w:val="0"/>
          <w:numId w:val="46"/>
        </w:numPr>
      </w:pPr>
      <w:r>
        <w:t xml:space="preserve">    int i;</w:t>
      </w:r>
    </w:p>
    <w:p w14:paraId="66DCD9B5" w14:textId="77777777" w:rsidR="0020411E" w:rsidRDefault="0020411E">
      <w:pPr>
        <w:pStyle w:val="C0"/>
        <w:numPr>
          <w:ilvl w:val="0"/>
          <w:numId w:val="46"/>
        </w:numPr>
      </w:pPr>
    </w:p>
    <w:p w14:paraId="4198E0BA" w14:textId="77777777" w:rsidR="0020411E" w:rsidRDefault="0020411E">
      <w:pPr>
        <w:pStyle w:val="C0"/>
        <w:numPr>
          <w:ilvl w:val="0"/>
          <w:numId w:val="46"/>
        </w:numPr>
      </w:pPr>
      <w:r>
        <w:t xml:space="preserve">    for (i = 0; i &lt; n; i++)</w:t>
      </w:r>
    </w:p>
    <w:p w14:paraId="20F20F99" w14:textId="77777777" w:rsidR="0020411E" w:rsidRDefault="0020411E">
      <w:pPr>
        <w:pStyle w:val="C0"/>
        <w:numPr>
          <w:ilvl w:val="0"/>
          <w:numId w:val="46"/>
        </w:numPr>
      </w:pPr>
      <w:r>
        <w:t xml:space="preserve">    z[i] = x[i] + y[i];</w:t>
      </w:r>
    </w:p>
    <w:p w14:paraId="014D13C3" w14:textId="77777777" w:rsidR="0020411E" w:rsidRDefault="0020411E">
      <w:pPr>
        <w:pStyle w:val="C0"/>
        <w:numPr>
          <w:ilvl w:val="0"/>
          <w:numId w:val="46"/>
        </w:numPr>
      </w:pPr>
      <w:r>
        <w:t xml:space="preserve">    </w:t>
      </w:r>
      <w:r w:rsidRPr="00E73498">
        <w:rPr>
          <w:rFonts w:hint="eastAsia"/>
        </w:rPr>
        <w:t>g</w:t>
      </w:r>
      <w:r w:rsidRPr="00E73498">
        <w:t>val</w:t>
      </w:r>
      <w:r w:rsidRPr="00E73498">
        <w:rPr>
          <w:rFonts w:hint="eastAsia"/>
        </w:rPr>
        <w:t>+</w:t>
      </w:r>
      <w:r w:rsidRPr="00E73498">
        <w:t>=n</w:t>
      </w:r>
      <w:r>
        <w:t>;</w:t>
      </w:r>
    </w:p>
    <w:p w14:paraId="04FBD5A4" w14:textId="77777777" w:rsidR="0020411E" w:rsidRPr="00914D69" w:rsidRDefault="0020411E">
      <w:pPr>
        <w:pStyle w:val="C0"/>
        <w:numPr>
          <w:ilvl w:val="0"/>
          <w:numId w:val="46"/>
        </w:numPr>
      </w:pPr>
      <w:r>
        <w:rPr>
          <w:rFonts w:hint="eastAsia"/>
        </w:rPr>
        <w:t xml:space="preserve"> </w:t>
      </w:r>
      <w:r>
        <w:t xml:space="preserve">   </w:t>
      </w:r>
      <w:r w:rsidRPr="00E73498">
        <w:t>return gval+gval2</w:t>
      </w:r>
      <w:r>
        <w:t>;</w:t>
      </w:r>
    </w:p>
    <w:p w14:paraId="4C3FB817" w14:textId="77777777" w:rsidR="0020411E" w:rsidRDefault="0020411E">
      <w:pPr>
        <w:pStyle w:val="C0"/>
        <w:numPr>
          <w:ilvl w:val="0"/>
          <w:numId w:val="46"/>
        </w:numPr>
      </w:pPr>
      <w:r>
        <w:t>}</w:t>
      </w:r>
    </w:p>
    <w:p w14:paraId="43862294" w14:textId="77777777" w:rsidR="0020411E" w:rsidRPr="00440551" w:rsidRDefault="0020411E">
      <w:pPr>
        <w:pStyle w:val="C0"/>
        <w:numPr>
          <w:ilvl w:val="0"/>
          <w:numId w:val="46"/>
        </w:numPr>
      </w:pPr>
    </w:p>
    <w:p w14:paraId="1B62C690" w14:textId="039ACAE7" w:rsidR="00BF6E6B" w:rsidRDefault="009F1A33" w:rsidP="0020411E">
      <w:pPr>
        <w:pStyle w:val="a"/>
      </w:pPr>
      <w:bookmarkStart w:id="185" w:name="_Ref511243890"/>
      <w:bookmarkStart w:id="186" w:name="_Toc2446741"/>
      <w:r>
        <w:rPr>
          <w:rFonts w:hint="eastAsia"/>
        </w:rPr>
        <w:t>动态链接</w:t>
      </w:r>
      <w:bookmarkEnd w:id="185"/>
      <w:bookmarkEnd w:id="186"/>
    </w:p>
    <w:p w14:paraId="4EBF085D" w14:textId="34C6035A" w:rsidR="00396F83" w:rsidRDefault="00396F83" w:rsidP="00BD319C">
      <w:pPr>
        <w:pStyle w:val="a0"/>
      </w:pPr>
      <w:bookmarkStart w:id="187" w:name="_Toc2446742"/>
      <w:r>
        <w:rPr>
          <w:rFonts w:hint="eastAsia"/>
        </w:rPr>
        <w:t>样例代码</w:t>
      </w:r>
      <w:bookmarkEnd w:id="187"/>
    </w:p>
    <w:p w14:paraId="246B9A13" w14:textId="3F494E62" w:rsidR="00365F77" w:rsidRDefault="00365F77" w:rsidP="007B66A3">
      <w:pPr>
        <w:pStyle w:val="a0"/>
      </w:pPr>
      <w:bookmarkStart w:id="188" w:name="_Toc2446743"/>
      <w:r>
        <w:rPr>
          <w:rFonts w:hint="eastAsia"/>
        </w:rPr>
        <w:t>动态链接库</w:t>
      </w:r>
      <w:bookmarkEnd w:id="188"/>
    </w:p>
    <w:p w14:paraId="2F3F69E9" w14:textId="0BF4C908" w:rsidR="00C725AE" w:rsidRDefault="008221CE" w:rsidP="00451D03">
      <w:pPr>
        <w:pStyle w:val="a0"/>
      </w:pPr>
      <w:bookmarkStart w:id="189" w:name="_Toc2446744"/>
      <w:r>
        <w:rPr>
          <w:rFonts w:hint="eastAsia"/>
        </w:rPr>
        <w:t>动态</w:t>
      </w:r>
      <w:r w:rsidR="002C0935">
        <w:rPr>
          <w:rFonts w:hint="eastAsia"/>
        </w:rPr>
        <w:t>链接</w:t>
      </w:r>
      <w:r w:rsidR="009F1A33">
        <w:rPr>
          <w:rFonts w:hint="eastAsia"/>
        </w:rPr>
        <w:t>步骤</w:t>
      </w:r>
      <w:bookmarkStart w:id="190" w:name="_Toc2446745"/>
      <w:bookmarkEnd w:id="189"/>
      <w:r w:rsidR="00C725AE">
        <w:rPr>
          <w:rFonts w:hint="eastAsia"/>
        </w:rPr>
        <w:t>小结</w:t>
      </w:r>
      <w:bookmarkEnd w:id="190"/>
    </w:p>
    <w:p w14:paraId="70F83B06" w14:textId="30FADDA6" w:rsidR="00C725AE" w:rsidRDefault="00C725AE" w:rsidP="00451D03">
      <w:pPr>
        <w:pStyle w:val="a"/>
        <w:numPr>
          <w:ilvl w:val="0"/>
          <w:numId w:val="0"/>
        </w:numPr>
        <w:ind w:left="567"/>
      </w:pPr>
      <w:bookmarkStart w:id="191" w:name="_Toc2446746"/>
      <w:r>
        <w:rPr>
          <w:rFonts w:hint="eastAsia"/>
        </w:rPr>
        <w:t>练习</w:t>
      </w:r>
      <w:bookmarkEnd w:id="191"/>
    </w:p>
    <w:p w14:paraId="7DFD5202" w14:textId="477CF7E9" w:rsidR="00C725AE" w:rsidRDefault="00C725AE" w:rsidP="00C725AE">
      <w:pPr>
        <w:pStyle w:val="aa"/>
      </w:pPr>
      <w:bookmarkStart w:id="192" w:name="_Ref53723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14</w:t>
      </w:r>
      <w:r w:rsidR="001A2919">
        <w:fldChar w:fldCharType="end"/>
      </w:r>
      <w:bookmarkEnd w:id="192"/>
      <w:r>
        <w:t xml:space="preserve"> </w:t>
      </w:r>
      <w:r>
        <w:rPr>
          <w:rFonts w:hint="eastAsia"/>
        </w:rPr>
        <w:t>multvec</w:t>
      </w:r>
      <w:r>
        <w:t>2</w:t>
      </w:r>
      <w:r>
        <w:rPr>
          <w:rFonts w:hint="eastAsia"/>
        </w:rPr>
        <w:t>.c</w:t>
      </w:r>
    </w:p>
    <w:p w14:paraId="7A40083D" w14:textId="77777777" w:rsidR="00C725AE" w:rsidRDefault="00C725AE" w:rsidP="003257B6">
      <w:pPr>
        <w:pStyle w:val="C0"/>
        <w:numPr>
          <w:ilvl w:val="0"/>
          <w:numId w:val="86"/>
        </w:numPr>
      </w:pPr>
      <w:r>
        <w:t>void multvec(int *x, int *y,int *z, int n)</w:t>
      </w:r>
    </w:p>
    <w:p w14:paraId="0589138F" w14:textId="77777777" w:rsidR="00C725AE" w:rsidRDefault="00C725AE" w:rsidP="00DA1287">
      <w:pPr>
        <w:pStyle w:val="C0"/>
        <w:numPr>
          <w:ilvl w:val="0"/>
          <w:numId w:val="86"/>
        </w:numPr>
      </w:pPr>
      <w:r>
        <w:t>{</w:t>
      </w:r>
    </w:p>
    <w:p w14:paraId="76C0111D" w14:textId="77777777" w:rsidR="00C725AE" w:rsidRDefault="00C725AE" w:rsidP="0038752A">
      <w:pPr>
        <w:pStyle w:val="C0"/>
        <w:numPr>
          <w:ilvl w:val="0"/>
          <w:numId w:val="86"/>
        </w:numPr>
      </w:pPr>
      <w:r>
        <w:t xml:space="preserve">    int i;</w:t>
      </w:r>
    </w:p>
    <w:p w14:paraId="415D8045" w14:textId="77777777" w:rsidR="00C725AE" w:rsidRDefault="00C725AE" w:rsidP="00EB3071">
      <w:pPr>
        <w:pStyle w:val="C0"/>
        <w:numPr>
          <w:ilvl w:val="0"/>
          <w:numId w:val="86"/>
        </w:numPr>
      </w:pPr>
      <w:r>
        <w:t xml:space="preserve">    </w:t>
      </w:r>
    </w:p>
    <w:p w14:paraId="3B0E9EEC" w14:textId="77777777" w:rsidR="00C725AE" w:rsidRPr="00A03409" w:rsidRDefault="00C725AE">
      <w:pPr>
        <w:pStyle w:val="C0"/>
        <w:numPr>
          <w:ilvl w:val="0"/>
          <w:numId w:val="86"/>
        </w:numPr>
      </w:pPr>
      <w:r>
        <w:t xml:space="preserve">    </w:t>
      </w:r>
      <w:r w:rsidRPr="003257B6">
        <w:rPr>
          <w:color w:val="FF0000"/>
        </w:rPr>
        <w:t>addvec</w:t>
      </w:r>
      <w:r>
        <w:t>(x,y,z,n);</w:t>
      </w:r>
    </w:p>
    <w:p w14:paraId="3AF3A4FE" w14:textId="77777777" w:rsidR="00C725AE" w:rsidRDefault="00C725AE">
      <w:pPr>
        <w:pStyle w:val="C0"/>
        <w:numPr>
          <w:ilvl w:val="0"/>
          <w:numId w:val="86"/>
        </w:numPr>
      </w:pPr>
      <w:r>
        <w:t xml:space="preserve">    for (i = 0; i &lt; n; i++)</w:t>
      </w:r>
    </w:p>
    <w:p w14:paraId="300D7546" w14:textId="77777777" w:rsidR="00C725AE" w:rsidRPr="00A03409" w:rsidRDefault="00C725AE">
      <w:pPr>
        <w:pStyle w:val="C0"/>
        <w:numPr>
          <w:ilvl w:val="0"/>
          <w:numId w:val="86"/>
        </w:numPr>
      </w:pPr>
      <w:r>
        <w:t xml:space="preserve">        z[i] = x[i] * y[i];</w:t>
      </w:r>
    </w:p>
    <w:p w14:paraId="0F58BF79" w14:textId="77777777" w:rsidR="00C725AE" w:rsidRDefault="00C725AE">
      <w:pPr>
        <w:pStyle w:val="C0"/>
        <w:numPr>
          <w:ilvl w:val="0"/>
          <w:numId w:val="86"/>
        </w:numPr>
      </w:pPr>
      <w:r>
        <w:t>}</w:t>
      </w:r>
    </w:p>
    <w:p w14:paraId="5AB62B8B" w14:textId="77777777" w:rsidR="00C725AE" w:rsidRPr="00691D3D" w:rsidRDefault="00C725AE" w:rsidP="00C725AE"/>
    <w:p w14:paraId="4512A9D5" w14:textId="77777777" w:rsidR="00C725AE" w:rsidRPr="00691D3D" w:rsidRDefault="00C725AE" w:rsidP="00C725AE"/>
    <w:p w14:paraId="780A2AE4" w14:textId="77777777" w:rsidR="00C725AE" w:rsidRDefault="00C725AE" w:rsidP="00C725AE">
      <w:pPr>
        <w:spacing w:line="240" w:lineRule="auto"/>
        <w:ind w:firstLine="0"/>
        <w:jc w:val="left"/>
      </w:pPr>
      <w:r>
        <w:br w:type="page"/>
      </w:r>
    </w:p>
    <w:p w14:paraId="391C56DA" w14:textId="77777777" w:rsidR="00C725AE" w:rsidRDefault="00C725AE" w:rsidP="00C725AE"/>
    <w:p w14:paraId="0F3CC3F0" w14:textId="77777777" w:rsidR="00C725AE" w:rsidRPr="00595D82" w:rsidRDefault="00C725AE" w:rsidP="00C725AE"/>
    <w:p w14:paraId="6F58B636" w14:textId="46469DFE" w:rsidR="00C725AE" w:rsidRDefault="00C725AE" w:rsidP="00C725AE">
      <w:pPr>
        <w:pStyle w:val="1"/>
      </w:pPr>
      <w:bookmarkStart w:id="193" w:name="_Ref1931363"/>
      <w:bookmarkStart w:id="194" w:name="_Toc2446747"/>
      <w:r>
        <w:rPr>
          <w:rFonts w:hint="eastAsia"/>
        </w:rPr>
        <w:t>链接脚本与</w:t>
      </w:r>
      <w:r>
        <w:t>makefile</w:t>
      </w:r>
      <w:bookmarkEnd w:id="193"/>
      <w:bookmarkEnd w:id="194"/>
    </w:p>
    <w:p w14:paraId="73D8979D" w14:textId="13B656D1" w:rsidR="00E166B8" w:rsidRDefault="00A32E30" w:rsidP="00BC61C1">
      <w:pPr>
        <w:pStyle w:val="a"/>
      </w:pPr>
      <w:bookmarkStart w:id="195" w:name="_Toc2446748"/>
      <w:r>
        <w:rPr>
          <w:rFonts w:hint="eastAsia"/>
        </w:rPr>
        <w:t>二进制工具和链接脚本</w:t>
      </w:r>
      <w:bookmarkEnd w:id="195"/>
    </w:p>
    <w:p w14:paraId="4DBCF57A" w14:textId="77777777" w:rsidR="00A32E30" w:rsidRDefault="00A32E30" w:rsidP="00A32E30">
      <w:pPr>
        <w:pStyle w:val="a0"/>
      </w:pPr>
      <w:bookmarkStart w:id="196" w:name="_Toc2446749"/>
      <w:r>
        <w:rPr>
          <w:rFonts w:hint="eastAsia"/>
        </w:rPr>
        <w:t>b</w:t>
      </w:r>
      <w:r>
        <w:t>inutils</w:t>
      </w:r>
      <w:bookmarkEnd w:id="196"/>
    </w:p>
    <w:p w14:paraId="147D268A" w14:textId="373B66CA" w:rsidR="00A32E30" w:rsidRDefault="00A32E30" w:rsidP="00A32E30">
      <w:pPr>
        <w:pStyle w:val="a0"/>
      </w:pPr>
      <w:bookmarkStart w:id="197" w:name="_Toc2446750"/>
      <w:r>
        <w:rPr>
          <w:rFonts w:hint="eastAsia"/>
        </w:rPr>
        <w:t>链接器脚本</w:t>
      </w:r>
      <w:bookmarkEnd w:id="197"/>
    </w:p>
    <w:p w14:paraId="31638F8B" w14:textId="7681A0BF" w:rsidR="0058524D" w:rsidRPr="009474D2" w:rsidRDefault="0058524D" w:rsidP="0058524D">
      <w:pPr>
        <w:pStyle w:val="aa"/>
      </w:pPr>
      <w:bookmarkStart w:id="198" w:name="_Ref3903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bookmarkEnd w:id="198"/>
      <w:r>
        <w:t xml:space="preserve"> </w:t>
      </w:r>
      <w:r>
        <w:rPr>
          <w:rFonts w:hint="eastAsia"/>
        </w:rPr>
        <w:t>简单的</w:t>
      </w:r>
      <w:r w:rsidR="00BB0729">
        <w:rPr>
          <w:rFonts w:hint="eastAsia"/>
        </w:rPr>
        <w:t>S</w:t>
      </w:r>
      <w:r w:rsidR="00BB0729">
        <w:t>ECTIONS</w:t>
      </w:r>
      <w:r w:rsidR="00BB0729">
        <w:rPr>
          <w:rFonts w:hint="eastAsia"/>
        </w:rPr>
        <w:t>命令</w:t>
      </w:r>
      <w:r>
        <w:rPr>
          <w:rFonts w:hint="eastAsia"/>
        </w:rPr>
        <w:t>示例</w:t>
      </w:r>
    </w:p>
    <w:p w14:paraId="1B47C60A" w14:textId="77777777" w:rsidR="0058524D" w:rsidRDefault="0058524D" w:rsidP="003257B6">
      <w:pPr>
        <w:pStyle w:val="C0"/>
        <w:numPr>
          <w:ilvl w:val="0"/>
          <w:numId w:val="132"/>
        </w:numPr>
      </w:pPr>
      <w:r>
        <w:t>SECTIONS</w:t>
      </w:r>
    </w:p>
    <w:p w14:paraId="2B853E08" w14:textId="77777777" w:rsidR="0058524D" w:rsidRDefault="0058524D" w:rsidP="00DA1287">
      <w:pPr>
        <w:pStyle w:val="C0"/>
      </w:pPr>
      <w:r>
        <w:t>{</w:t>
      </w:r>
    </w:p>
    <w:p w14:paraId="31A98EED" w14:textId="11FDAE3D" w:rsidR="0058524D" w:rsidRDefault="0058524D" w:rsidP="0038752A">
      <w:pPr>
        <w:pStyle w:val="C0"/>
      </w:pPr>
      <w:r>
        <w:t xml:space="preserve">    . = 0x10000;</w:t>
      </w:r>
    </w:p>
    <w:p w14:paraId="50DCE1A7" w14:textId="429706DD" w:rsidR="0058524D" w:rsidRDefault="0058524D" w:rsidP="00EB3071">
      <w:pPr>
        <w:pStyle w:val="C0"/>
      </w:pPr>
      <w:r>
        <w:t xml:space="preserve">    .text : { *(.text) }</w:t>
      </w:r>
    </w:p>
    <w:p w14:paraId="44C9AF6A" w14:textId="36EF26F3" w:rsidR="0058524D" w:rsidRDefault="0058524D">
      <w:pPr>
        <w:pStyle w:val="C0"/>
      </w:pPr>
      <w:r>
        <w:t xml:space="preserve">    . = 0x8000000;</w:t>
      </w:r>
    </w:p>
    <w:p w14:paraId="085B56FE" w14:textId="0FB609E1" w:rsidR="0058524D" w:rsidRDefault="0058524D">
      <w:pPr>
        <w:pStyle w:val="C0"/>
      </w:pPr>
      <w:r>
        <w:t xml:space="preserve">    .data : { *(.data) }</w:t>
      </w:r>
    </w:p>
    <w:p w14:paraId="33250DD0" w14:textId="55A5A8CC" w:rsidR="0058524D" w:rsidRDefault="0058524D">
      <w:pPr>
        <w:pStyle w:val="C0"/>
      </w:pPr>
      <w:r>
        <w:t xml:space="preserve">    .bss : { *(.bss) }</w:t>
      </w:r>
    </w:p>
    <w:p w14:paraId="32FAF1A1" w14:textId="625CD26A" w:rsidR="009474D2" w:rsidRDefault="0058524D">
      <w:pPr>
        <w:pStyle w:val="C0"/>
      </w:pPr>
      <w:r>
        <w:t>}</w:t>
      </w:r>
    </w:p>
    <w:p w14:paraId="73C2E4B4" w14:textId="77777777" w:rsidR="00AE5CCC" w:rsidRDefault="00AE5CCC" w:rsidP="00DE6D8D">
      <w:pPr>
        <w:pStyle w:val="aa"/>
      </w:pPr>
    </w:p>
    <w:p w14:paraId="10463CEC" w14:textId="4C76B7E8" w:rsidR="00347ECA" w:rsidRDefault="00DE6D8D" w:rsidP="00DE6D8D">
      <w:pPr>
        <w:pStyle w:val="aa"/>
      </w:pPr>
      <w:bookmarkStart w:id="199" w:name="_Ref3483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199"/>
      <w:r>
        <w:t xml:space="preserve"> SECTIONS</w:t>
      </w:r>
      <w:r>
        <w:rPr>
          <w:rFonts w:hint="eastAsia"/>
        </w:rPr>
        <w:t>命令格式</w:t>
      </w:r>
    </w:p>
    <w:p w14:paraId="3AA8EA80" w14:textId="77777777" w:rsidR="00347ECA" w:rsidRPr="00347ECA" w:rsidRDefault="00347ECA" w:rsidP="003257B6">
      <w:pPr>
        <w:pStyle w:val="C0"/>
        <w:numPr>
          <w:ilvl w:val="0"/>
          <w:numId w:val="133"/>
        </w:numPr>
      </w:pPr>
      <w:r w:rsidRPr="00347ECA">
        <w:t>SECTIONS</w:t>
      </w:r>
    </w:p>
    <w:p w14:paraId="7D38FECC" w14:textId="77777777" w:rsidR="00347ECA" w:rsidRPr="00347ECA" w:rsidRDefault="00347ECA" w:rsidP="00DA1287">
      <w:pPr>
        <w:pStyle w:val="C0"/>
        <w:numPr>
          <w:ilvl w:val="0"/>
          <w:numId w:val="133"/>
        </w:numPr>
      </w:pPr>
      <w:r w:rsidRPr="00347ECA">
        <w:t>{</w:t>
      </w:r>
    </w:p>
    <w:p w14:paraId="0E93D132" w14:textId="3BBBDA04" w:rsidR="00347ECA" w:rsidRPr="00347ECA" w:rsidRDefault="00DE6D8D" w:rsidP="0038752A">
      <w:pPr>
        <w:pStyle w:val="C0"/>
        <w:numPr>
          <w:ilvl w:val="0"/>
          <w:numId w:val="133"/>
        </w:numPr>
      </w:pPr>
      <w:r>
        <w:t xml:space="preserve">    </w:t>
      </w:r>
      <w:r w:rsidR="00347ECA" w:rsidRPr="00347ECA">
        <w:t>sections-command</w:t>
      </w:r>
    </w:p>
    <w:p w14:paraId="57CD3305" w14:textId="008305B6" w:rsidR="00347ECA" w:rsidRPr="00347ECA" w:rsidRDefault="00DE6D8D" w:rsidP="00EB3071">
      <w:pPr>
        <w:pStyle w:val="C0"/>
        <w:numPr>
          <w:ilvl w:val="0"/>
          <w:numId w:val="133"/>
        </w:numPr>
      </w:pPr>
      <w:r>
        <w:t xml:space="preserve">    </w:t>
      </w:r>
      <w:r w:rsidR="00347ECA" w:rsidRPr="00347ECA">
        <w:t>sections-command</w:t>
      </w:r>
    </w:p>
    <w:p w14:paraId="762B2812" w14:textId="2CC04426" w:rsidR="00347ECA" w:rsidRPr="00347ECA" w:rsidRDefault="00DE6D8D">
      <w:pPr>
        <w:pStyle w:val="C0"/>
        <w:numPr>
          <w:ilvl w:val="0"/>
          <w:numId w:val="133"/>
        </w:numPr>
      </w:pPr>
      <w:r>
        <w:t xml:space="preserve">    </w:t>
      </w:r>
      <w:r w:rsidR="00347ECA" w:rsidRPr="00347ECA">
        <w:t>...</w:t>
      </w:r>
    </w:p>
    <w:p w14:paraId="07A9FBB1" w14:textId="1B2A2326" w:rsidR="00347ECA" w:rsidRPr="00347ECA" w:rsidRDefault="00347ECA">
      <w:pPr>
        <w:pStyle w:val="C0"/>
        <w:numPr>
          <w:ilvl w:val="0"/>
          <w:numId w:val="133"/>
        </w:numPr>
      </w:pPr>
      <w:r w:rsidRPr="00347ECA">
        <w:t>}</w:t>
      </w:r>
    </w:p>
    <w:p w14:paraId="27FEAC19" w14:textId="77777777" w:rsidR="00AE5CCC" w:rsidRDefault="00AE5CCC" w:rsidP="00811693">
      <w:pPr>
        <w:pStyle w:val="aa"/>
      </w:pPr>
    </w:p>
    <w:p w14:paraId="5B5D126D" w14:textId="39249819" w:rsidR="00811693" w:rsidRDefault="00811693" w:rsidP="00811693">
      <w:pPr>
        <w:pStyle w:val="aa"/>
      </w:pPr>
      <w:bookmarkStart w:id="200" w:name="_Ref3913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bookmarkEnd w:id="200"/>
      <w:r>
        <w:t xml:space="preserve"> SECTIONS</w:t>
      </w:r>
      <w:r>
        <w:rPr>
          <w:rFonts w:hint="eastAsia"/>
        </w:rPr>
        <w:t>内的输出节描述命令</w:t>
      </w:r>
    </w:p>
    <w:p w14:paraId="70D11C39" w14:textId="77777777" w:rsidR="00811693" w:rsidRDefault="00811693" w:rsidP="003257B6">
      <w:pPr>
        <w:pStyle w:val="C0"/>
        <w:numPr>
          <w:ilvl w:val="0"/>
          <w:numId w:val="134"/>
        </w:numPr>
      </w:pPr>
      <w:r>
        <w:t>section [address] [(type)] :</w:t>
      </w:r>
    </w:p>
    <w:p w14:paraId="2134A634" w14:textId="3BDB30F4" w:rsidR="00811693" w:rsidRDefault="00811693" w:rsidP="00DA1287">
      <w:pPr>
        <w:pStyle w:val="C0"/>
      </w:pPr>
      <w:r>
        <w:t xml:space="preserve">    [AT(lma)]</w:t>
      </w:r>
    </w:p>
    <w:p w14:paraId="7BD8D727" w14:textId="2B3E15B4" w:rsidR="00811693" w:rsidRDefault="00811693" w:rsidP="0038752A">
      <w:pPr>
        <w:pStyle w:val="C0"/>
      </w:pPr>
      <w:r>
        <w:t xml:space="preserve">    [ALIGN(section_align) | ALIGN_WITH_INPUT]</w:t>
      </w:r>
    </w:p>
    <w:p w14:paraId="48C2F132" w14:textId="07D35969" w:rsidR="00811693" w:rsidRDefault="00811693" w:rsidP="00EB3071">
      <w:pPr>
        <w:pStyle w:val="C0"/>
      </w:pPr>
      <w:r>
        <w:t xml:space="preserve">    [SUBALIGN(subsection_align)]</w:t>
      </w:r>
    </w:p>
    <w:p w14:paraId="79ABF915" w14:textId="5219BB67" w:rsidR="00811693" w:rsidRDefault="00811693">
      <w:pPr>
        <w:pStyle w:val="C0"/>
      </w:pPr>
      <w:r>
        <w:t xml:space="preserve">    [constraint]</w:t>
      </w:r>
    </w:p>
    <w:p w14:paraId="557F8660" w14:textId="2405702A" w:rsidR="00811693" w:rsidRDefault="00811693">
      <w:pPr>
        <w:pStyle w:val="C0"/>
      </w:pPr>
      <w:r>
        <w:t xml:space="preserve">    {</w:t>
      </w:r>
    </w:p>
    <w:p w14:paraId="1852F282" w14:textId="6840EE28" w:rsidR="00811693" w:rsidRDefault="00811693">
      <w:pPr>
        <w:pStyle w:val="C0"/>
      </w:pPr>
      <w:r>
        <w:t xml:space="preserve">        output-section-command</w:t>
      </w:r>
    </w:p>
    <w:p w14:paraId="412E32B4" w14:textId="594FA78C" w:rsidR="00811693" w:rsidRDefault="00811693">
      <w:pPr>
        <w:pStyle w:val="C0"/>
      </w:pPr>
      <w:r>
        <w:t xml:space="preserve">        output-section-command</w:t>
      </w:r>
    </w:p>
    <w:p w14:paraId="245BF630" w14:textId="5DF46CD5" w:rsidR="00811693" w:rsidRDefault="00811693">
      <w:pPr>
        <w:pStyle w:val="C0"/>
      </w:pPr>
      <w:r>
        <w:t xml:space="preserve">        ...</w:t>
      </w:r>
    </w:p>
    <w:p w14:paraId="7D839E2F" w14:textId="06E48A27" w:rsidR="00811693" w:rsidRDefault="00811693">
      <w:pPr>
        <w:pStyle w:val="C0"/>
      </w:pPr>
      <w:r>
        <w:t xml:space="preserve">    } [&gt;region] [AT&gt;lma_region] [:phdr :phdr ...] [=fillexp] [,]</w:t>
      </w:r>
    </w:p>
    <w:p w14:paraId="7C40BAD1" w14:textId="77777777" w:rsidR="00AE5CCC" w:rsidRDefault="00AE5CCC" w:rsidP="00937ECB">
      <w:pPr>
        <w:pStyle w:val="aa"/>
      </w:pPr>
    </w:p>
    <w:p w14:paraId="59961BD7" w14:textId="286B23BE" w:rsidR="00937ECB" w:rsidRDefault="00937ECB" w:rsidP="00937ECB">
      <w:pPr>
        <w:pStyle w:val="aa"/>
      </w:pPr>
      <w:bookmarkStart w:id="201" w:name="_Ref7569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201"/>
      <w:r>
        <w:t xml:space="preserve"> </w:t>
      </w:r>
      <w:r>
        <w:rPr>
          <w:rFonts w:hint="eastAsia"/>
        </w:rPr>
        <w:t>内存区域</w:t>
      </w:r>
      <w:r>
        <w:rPr>
          <w:rFonts w:hint="eastAsia"/>
        </w:rPr>
        <w:t>/</w:t>
      </w:r>
      <w:r>
        <w:rPr>
          <w:rFonts w:hint="eastAsia"/>
        </w:rPr>
        <w:t>内存块的定义</w:t>
      </w:r>
    </w:p>
    <w:p w14:paraId="474E101D" w14:textId="77777777" w:rsidR="00937ECB" w:rsidRDefault="00937ECB" w:rsidP="003257B6">
      <w:pPr>
        <w:pStyle w:val="C0"/>
        <w:numPr>
          <w:ilvl w:val="0"/>
          <w:numId w:val="139"/>
        </w:numPr>
      </w:pPr>
      <w:r>
        <w:t>MEMORY</w:t>
      </w:r>
    </w:p>
    <w:p w14:paraId="18CD0F57" w14:textId="77777777" w:rsidR="00937ECB" w:rsidRDefault="00937ECB" w:rsidP="00DA1287">
      <w:pPr>
        <w:pStyle w:val="C0"/>
        <w:numPr>
          <w:ilvl w:val="0"/>
          <w:numId w:val="139"/>
        </w:numPr>
      </w:pPr>
      <w:r>
        <w:t>{</w:t>
      </w:r>
    </w:p>
    <w:p w14:paraId="0DD2382D" w14:textId="043E0E78" w:rsidR="00937ECB" w:rsidRDefault="00937ECB" w:rsidP="0038752A">
      <w:pPr>
        <w:pStyle w:val="C0"/>
        <w:numPr>
          <w:ilvl w:val="0"/>
          <w:numId w:val="139"/>
        </w:numPr>
      </w:pPr>
      <w:r>
        <w:t xml:space="preserve">    name [(</w:t>
      </w:r>
      <w:r w:rsidRPr="003257B6">
        <w:rPr>
          <w:shd w:val="pct15" w:color="auto" w:fill="FFFFFF"/>
        </w:rPr>
        <w:t>attr</w:t>
      </w:r>
      <w:r>
        <w:t>)] : ORIGIN = origin, LENGTH = len</w:t>
      </w:r>
    </w:p>
    <w:p w14:paraId="54C1D955" w14:textId="6CDB820E" w:rsidR="00937ECB" w:rsidRDefault="00937ECB" w:rsidP="00EB3071">
      <w:pPr>
        <w:pStyle w:val="C0"/>
        <w:numPr>
          <w:ilvl w:val="0"/>
          <w:numId w:val="139"/>
        </w:numPr>
      </w:pPr>
      <w:r>
        <w:t xml:space="preserve">    ...</w:t>
      </w:r>
    </w:p>
    <w:p w14:paraId="4F5F3D0C" w14:textId="2BBB7A8E" w:rsidR="00937ECB" w:rsidRDefault="00937ECB">
      <w:pPr>
        <w:pStyle w:val="C0"/>
        <w:numPr>
          <w:ilvl w:val="0"/>
          <w:numId w:val="139"/>
        </w:numPr>
      </w:pPr>
      <w:r>
        <w:t>}</w:t>
      </w:r>
    </w:p>
    <w:p w14:paraId="1F5DA030" w14:textId="77777777" w:rsidR="00AE5CCC" w:rsidRDefault="00AE5CCC" w:rsidP="00617D9E">
      <w:pPr>
        <w:pStyle w:val="aa"/>
      </w:pPr>
    </w:p>
    <w:p w14:paraId="1DB53DB7" w14:textId="43349EA6" w:rsidR="00617D9E" w:rsidRDefault="00617D9E" w:rsidP="00617D9E">
      <w:pPr>
        <w:pStyle w:val="aa"/>
      </w:pPr>
      <w:bookmarkStart w:id="202" w:name="_Ref7659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202"/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两个内存区域</w:t>
      </w:r>
    </w:p>
    <w:p w14:paraId="66F682A0" w14:textId="77777777" w:rsidR="00617D9E" w:rsidRDefault="00617D9E" w:rsidP="003257B6">
      <w:pPr>
        <w:pStyle w:val="C0"/>
        <w:numPr>
          <w:ilvl w:val="0"/>
          <w:numId w:val="140"/>
        </w:numPr>
      </w:pPr>
      <w:r>
        <w:t>MEMORY</w:t>
      </w:r>
    </w:p>
    <w:p w14:paraId="19FE1FCD" w14:textId="77777777" w:rsidR="00617D9E" w:rsidRDefault="00617D9E" w:rsidP="00DA1287">
      <w:pPr>
        <w:pStyle w:val="C0"/>
        <w:numPr>
          <w:ilvl w:val="0"/>
          <w:numId w:val="140"/>
        </w:numPr>
      </w:pPr>
      <w:r>
        <w:t>{</w:t>
      </w:r>
    </w:p>
    <w:p w14:paraId="4516AF9F" w14:textId="62BDADE5" w:rsidR="00617D9E" w:rsidRDefault="00617D9E" w:rsidP="0038752A">
      <w:pPr>
        <w:pStyle w:val="C0"/>
        <w:numPr>
          <w:ilvl w:val="0"/>
          <w:numId w:val="140"/>
        </w:numPr>
      </w:pPr>
      <w:r>
        <w:t xml:space="preserve">    rom (rx) : ORIGIN = 0, LENGTH = 256K</w:t>
      </w:r>
    </w:p>
    <w:p w14:paraId="125C50CA" w14:textId="383C4888" w:rsidR="00617D9E" w:rsidRDefault="00617D9E" w:rsidP="00EB3071">
      <w:pPr>
        <w:pStyle w:val="C0"/>
        <w:numPr>
          <w:ilvl w:val="0"/>
          <w:numId w:val="140"/>
        </w:numPr>
      </w:pPr>
      <w:r>
        <w:t xml:space="preserve">    ram (!rx) : org = 0x40000000, l = 4M</w:t>
      </w:r>
    </w:p>
    <w:p w14:paraId="52172F9D" w14:textId="7A9409AE" w:rsidR="00617D9E" w:rsidRPr="00617D9E" w:rsidRDefault="00617D9E">
      <w:pPr>
        <w:pStyle w:val="C0"/>
        <w:numPr>
          <w:ilvl w:val="0"/>
          <w:numId w:val="140"/>
        </w:numPr>
      </w:pPr>
      <w:r>
        <w:t>}</w:t>
      </w:r>
    </w:p>
    <w:p w14:paraId="10E7F6C9" w14:textId="77777777" w:rsidR="00AE5CCC" w:rsidRDefault="00AE5CCC" w:rsidP="008B7C11">
      <w:pPr>
        <w:pStyle w:val="aa"/>
      </w:pPr>
      <w:bookmarkStart w:id="203" w:name="_Ref75421"/>
    </w:p>
    <w:p w14:paraId="57816406" w14:textId="433CDC9B" w:rsidR="008B7C11" w:rsidRDefault="008B7C11" w:rsidP="008B7C11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203"/>
      <w:r>
        <w:t xml:space="preserve"> </w:t>
      </w:r>
      <w:r>
        <w:rPr>
          <w:rFonts w:hint="eastAsia"/>
        </w:rPr>
        <w:t>定义内存块并将节映射到该内存块</w:t>
      </w:r>
    </w:p>
    <w:p w14:paraId="6E0A12D6" w14:textId="77777777" w:rsidR="008B7C11" w:rsidRDefault="008B7C11" w:rsidP="003257B6">
      <w:pPr>
        <w:pStyle w:val="C0"/>
        <w:numPr>
          <w:ilvl w:val="0"/>
          <w:numId w:val="138"/>
        </w:numPr>
      </w:pPr>
      <w:r>
        <w:t>MEMORY { rom : ORIGIN = 0x1000, LENGTH = 0x1000 }</w:t>
      </w:r>
    </w:p>
    <w:p w14:paraId="538A17DF" w14:textId="3C542C5F" w:rsidR="008B7C11" w:rsidRDefault="008B7C11" w:rsidP="00DA1287">
      <w:pPr>
        <w:pStyle w:val="C0"/>
        <w:numPr>
          <w:ilvl w:val="0"/>
          <w:numId w:val="138"/>
        </w:numPr>
      </w:pPr>
      <w:r>
        <w:t>SECTIONS { ROM : { *(.text) } &gt;rom }</w:t>
      </w:r>
    </w:p>
    <w:p w14:paraId="2B35AC76" w14:textId="77777777" w:rsidR="00697A9A" w:rsidRDefault="00697A9A" w:rsidP="005B6B9A">
      <w:pPr>
        <w:pStyle w:val="aa"/>
      </w:pPr>
      <w:bookmarkStart w:id="204" w:name="_Ref77780"/>
    </w:p>
    <w:p w14:paraId="5CBCB504" w14:textId="7FE910C7" w:rsidR="005B6B9A" w:rsidRDefault="005B6B9A" w:rsidP="005B6B9A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204"/>
      <w:r>
        <w:t xml:space="preserve"> </w:t>
      </w:r>
      <w:r>
        <w:rPr>
          <w:rFonts w:hint="eastAsia"/>
        </w:rPr>
        <w:t>平台无关的输出节示例代码</w:t>
      </w:r>
    </w:p>
    <w:p w14:paraId="3D69FFC2" w14:textId="77777777" w:rsidR="005B6B9A" w:rsidRDefault="005B6B9A" w:rsidP="003257B6">
      <w:pPr>
        <w:pStyle w:val="C0"/>
        <w:numPr>
          <w:ilvl w:val="0"/>
          <w:numId w:val="141"/>
        </w:numPr>
      </w:pPr>
      <w:r>
        <w:t>INCLUDE linkcmds.memory</w:t>
      </w:r>
    </w:p>
    <w:p w14:paraId="26857983" w14:textId="77777777" w:rsidR="005B6B9A" w:rsidRDefault="005B6B9A" w:rsidP="00DA1287">
      <w:pPr>
        <w:pStyle w:val="C0"/>
        <w:numPr>
          <w:ilvl w:val="0"/>
          <w:numId w:val="141"/>
        </w:numPr>
      </w:pPr>
      <w:r>
        <w:t>SECTIONS</w:t>
      </w:r>
    </w:p>
    <w:p w14:paraId="69936DBB" w14:textId="77777777" w:rsidR="005B6B9A" w:rsidRDefault="005B6B9A" w:rsidP="0038752A">
      <w:pPr>
        <w:pStyle w:val="C0"/>
        <w:numPr>
          <w:ilvl w:val="0"/>
          <w:numId w:val="141"/>
        </w:numPr>
      </w:pPr>
      <w:r>
        <w:t>{</w:t>
      </w:r>
    </w:p>
    <w:p w14:paraId="57E5824A" w14:textId="6E9FEF36" w:rsidR="005B6B9A" w:rsidRDefault="005B6B9A" w:rsidP="00EB3071">
      <w:pPr>
        <w:pStyle w:val="C0"/>
        <w:numPr>
          <w:ilvl w:val="0"/>
          <w:numId w:val="141"/>
        </w:numPr>
      </w:pPr>
      <w:r>
        <w:t xml:space="preserve">    .text :</w:t>
      </w:r>
    </w:p>
    <w:p w14:paraId="1AC4252E" w14:textId="748A2651" w:rsidR="005B6B9A" w:rsidRDefault="005B6B9A">
      <w:pPr>
        <w:pStyle w:val="C0"/>
        <w:numPr>
          <w:ilvl w:val="0"/>
          <w:numId w:val="141"/>
        </w:numPr>
      </w:pPr>
      <w:r>
        <w:t xml:space="preserve">    {</w:t>
      </w:r>
    </w:p>
    <w:p w14:paraId="71D31672" w14:textId="73E68084" w:rsidR="005B6B9A" w:rsidRDefault="005B6B9A">
      <w:pPr>
        <w:pStyle w:val="C0"/>
        <w:numPr>
          <w:ilvl w:val="0"/>
          <w:numId w:val="141"/>
        </w:numPr>
      </w:pPr>
      <w:r>
        <w:t xml:space="preserve">        *(.text)</w:t>
      </w:r>
    </w:p>
    <w:p w14:paraId="4A111138" w14:textId="1F4A7107" w:rsidR="005B6B9A" w:rsidRDefault="005B6B9A">
      <w:pPr>
        <w:pStyle w:val="C0"/>
        <w:numPr>
          <w:ilvl w:val="0"/>
          <w:numId w:val="141"/>
        </w:numPr>
      </w:pPr>
      <w:r>
        <w:t xml:space="preserve">    } </w:t>
      </w:r>
      <w:r w:rsidRPr="003257B6">
        <w:rPr>
          <w:shd w:val="pct15" w:color="auto" w:fill="FFFFFF"/>
        </w:rPr>
        <w:t>&gt; REGION_TEXT</w:t>
      </w:r>
    </w:p>
    <w:p w14:paraId="0BCE6A4A" w14:textId="43EDC3B9" w:rsidR="005B6B9A" w:rsidRDefault="005B6B9A">
      <w:pPr>
        <w:pStyle w:val="C0"/>
        <w:numPr>
          <w:ilvl w:val="0"/>
          <w:numId w:val="141"/>
        </w:numPr>
      </w:pPr>
      <w:r>
        <w:t xml:space="preserve">    .rodata :</w:t>
      </w:r>
    </w:p>
    <w:p w14:paraId="08D03D4D" w14:textId="7AEC6AB7" w:rsidR="005B6B9A" w:rsidRDefault="005B6B9A">
      <w:pPr>
        <w:pStyle w:val="C0"/>
        <w:numPr>
          <w:ilvl w:val="0"/>
          <w:numId w:val="141"/>
        </w:numPr>
      </w:pPr>
      <w:r>
        <w:t xml:space="preserve">    {</w:t>
      </w:r>
    </w:p>
    <w:p w14:paraId="37CC7117" w14:textId="06B341AD" w:rsidR="005B6B9A" w:rsidRDefault="005B6B9A">
      <w:pPr>
        <w:pStyle w:val="C0"/>
        <w:numPr>
          <w:ilvl w:val="0"/>
          <w:numId w:val="141"/>
        </w:numPr>
      </w:pPr>
      <w:r>
        <w:t xml:space="preserve">        *(.rodata)</w:t>
      </w:r>
    </w:p>
    <w:p w14:paraId="391B4916" w14:textId="2BA79150" w:rsidR="005B6B9A" w:rsidRDefault="005B6B9A">
      <w:pPr>
        <w:pStyle w:val="C0"/>
        <w:numPr>
          <w:ilvl w:val="0"/>
          <w:numId w:val="141"/>
        </w:numPr>
      </w:pPr>
      <w:r>
        <w:t xml:space="preserve">        rodata_end = .;</w:t>
      </w:r>
    </w:p>
    <w:p w14:paraId="66CFA0A4" w14:textId="5BA7DA18" w:rsidR="005B6B9A" w:rsidRDefault="005B6B9A">
      <w:pPr>
        <w:pStyle w:val="C0"/>
        <w:numPr>
          <w:ilvl w:val="0"/>
          <w:numId w:val="141"/>
        </w:numPr>
      </w:pPr>
      <w:r>
        <w:t xml:space="preserve">    }</w:t>
      </w:r>
      <w:r w:rsidRPr="003257B6">
        <w:rPr>
          <w:shd w:val="pct15" w:color="auto" w:fill="FFFFFF"/>
        </w:rPr>
        <w:t xml:space="preserve"> &gt; REGION_RODATA</w:t>
      </w:r>
    </w:p>
    <w:p w14:paraId="465290A4" w14:textId="6A38589D" w:rsidR="005B6B9A" w:rsidRDefault="005B6B9A">
      <w:pPr>
        <w:pStyle w:val="C0"/>
        <w:numPr>
          <w:ilvl w:val="0"/>
          <w:numId w:val="141"/>
        </w:numPr>
      </w:pPr>
      <w:r>
        <w:t xml:space="preserve">    .data : AT (rodata_end)</w:t>
      </w:r>
    </w:p>
    <w:p w14:paraId="6883ADFB" w14:textId="2372B2DF" w:rsidR="005B6B9A" w:rsidRDefault="005B6B9A">
      <w:pPr>
        <w:pStyle w:val="C0"/>
        <w:numPr>
          <w:ilvl w:val="0"/>
          <w:numId w:val="141"/>
        </w:numPr>
      </w:pPr>
      <w:r>
        <w:t xml:space="preserve">    {</w:t>
      </w:r>
    </w:p>
    <w:p w14:paraId="1EB65E30" w14:textId="70CB8EF3" w:rsidR="005B6B9A" w:rsidRDefault="005B6B9A">
      <w:pPr>
        <w:pStyle w:val="C0"/>
        <w:numPr>
          <w:ilvl w:val="0"/>
          <w:numId w:val="141"/>
        </w:numPr>
      </w:pPr>
      <w:r>
        <w:t xml:space="preserve">        data_start = .;</w:t>
      </w:r>
    </w:p>
    <w:p w14:paraId="55480F68" w14:textId="69C0321B" w:rsidR="005B6B9A" w:rsidRDefault="005B6B9A">
      <w:pPr>
        <w:pStyle w:val="C0"/>
        <w:numPr>
          <w:ilvl w:val="0"/>
          <w:numId w:val="141"/>
        </w:numPr>
      </w:pPr>
      <w:r>
        <w:t xml:space="preserve">        *(.data)</w:t>
      </w:r>
    </w:p>
    <w:p w14:paraId="4883FCEB" w14:textId="71D3818A" w:rsidR="005B6B9A" w:rsidRDefault="005B6B9A">
      <w:pPr>
        <w:pStyle w:val="C0"/>
        <w:numPr>
          <w:ilvl w:val="0"/>
          <w:numId w:val="141"/>
        </w:numPr>
      </w:pPr>
      <w:r>
        <w:t xml:space="preserve">    }</w:t>
      </w:r>
      <w:r w:rsidRPr="003257B6">
        <w:rPr>
          <w:shd w:val="pct15" w:color="auto" w:fill="FFFFFF"/>
        </w:rPr>
        <w:t xml:space="preserve"> &gt; REGION_DATA</w:t>
      </w:r>
    </w:p>
    <w:p w14:paraId="0A8AB20B" w14:textId="14004A5C" w:rsidR="005B6B9A" w:rsidRDefault="005B6B9A">
      <w:pPr>
        <w:pStyle w:val="C0"/>
        <w:numPr>
          <w:ilvl w:val="0"/>
          <w:numId w:val="141"/>
        </w:numPr>
      </w:pPr>
      <w:r>
        <w:t xml:space="preserve">    data_size = SIZEOF(.data);</w:t>
      </w:r>
    </w:p>
    <w:p w14:paraId="05DD0E57" w14:textId="69FB273D" w:rsidR="005B6B9A" w:rsidRDefault="005B6B9A">
      <w:pPr>
        <w:pStyle w:val="C0"/>
        <w:numPr>
          <w:ilvl w:val="0"/>
          <w:numId w:val="141"/>
        </w:numPr>
      </w:pPr>
      <w:r>
        <w:t xml:space="preserve">    data_load_start = LOADADDR(.data);</w:t>
      </w:r>
    </w:p>
    <w:p w14:paraId="0C7BD7E1" w14:textId="734C8A9B" w:rsidR="005B6B9A" w:rsidRDefault="005B6B9A">
      <w:pPr>
        <w:pStyle w:val="C0"/>
        <w:numPr>
          <w:ilvl w:val="0"/>
          <w:numId w:val="141"/>
        </w:numPr>
      </w:pPr>
      <w:r>
        <w:t xml:space="preserve">    .bss :</w:t>
      </w:r>
    </w:p>
    <w:p w14:paraId="1AC0F3F5" w14:textId="211DB019" w:rsidR="005B6B9A" w:rsidRDefault="005B6B9A">
      <w:pPr>
        <w:pStyle w:val="C0"/>
        <w:numPr>
          <w:ilvl w:val="0"/>
          <w:numId w:val="141"/>
        </w:numPr>
      </w:pPr>
      <w:r>
        <w:t xml:space="preserve">    {</w:t>
      </w:r>
    </w:p>
    <w:p w14:paraId="4793ABBB" w14:textId="675CB411" w:rsidR="005B6B9A" w:rsidRDefault="005B6B9A">
      <w:pPr>
        <w:pStyle w:val="C0"/>
        <w:numPr>
          <w:ilvl w:val="0"/>
          <w:numId w:val="141"/>
        </w:numPr>
      </w:pPr>
      <w:r>
        <w:t xml:space="preserve">        *(.bss)</w:t>
      </w:r>
    </w:p>
    <w:p w14:paraId="072FF45D" w14:textId="22E07710" w:rsidR="005B6B9A" w:rsidRDefault="005B6B9A">
      <w:pPr>
        <w:pStyle w:val="C0"/>
        <w:numPr>
          <w:ilvl w:val="0"/>
          <w:numId w:val="141"/>
        </w:numPr>
      </w:pPr>
      <w:r>
        <w:t xml:space="preserve">    }</w:t>
      </w:r>
      <w:r w:rsidRPr="003257B6">
        <w:rPr>
          <w:shd w:val="pct15" w:color="auto" w:fill="FFFFFF"/>
        </w:rPr>
        <w:t xml:space="preserve"> &gt; REGION_BSS</w:t>
      </w:r>
    </w:p>
    <w:p w14:paraId="468AAFB1" w14:textId="026A656A" w:rsidR="005B6B9A" w:rsidRDefault="005B6B9A">
      <w:pPr>
        <w:pStyle w:val="C0"/>
        <w:numPr>
          <w:ilvl w:val="0"/>
          <w:numId w:val="141"/>
        </w:numPr>
      </w:pPr>
      <w:r>
        <w:t>}</w:t>
      </w:r>
    </w:p>
    <w:p w14:paraId="479F9826" w14:textId="77777777" w:rsidR="00697A9A" w:rsidRDefault="00697A9A" w:rsidP="00F63232">
      <w:pPr>
        <w:pStyle w:val="aa"/>
      </w:pPr>
      <w:bookmarkStart w:id="205" w:name="_Ref78225"/>
    </w:p>
    <w:p w14:paraId="445F1137" w14:textId="2230DD1E" w:rsidR="00F63232" w:rsidRDefault="00F63232" w:rsidP="00F6323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205"/>
      <w:r>
        <w:t xml:space="preserve"> A</w:t>
      </w:r>
      <w:r>
        <w:rPr>
          <w:rFonts w:hint="eastAsia"/>
        </w:rPr>
        <w:t>型硬件平台用的</w:t>
      </w:r>
      <w:r>
        <w:rPr>
          <w:rFonts w:hint="eastAsia"/>
        </w:rPr>
        <w:t>l</w:t>
      </w:r>
      <w:r>
        <w:t>inkcmds.memory</w:t>
      </w:r>
      <w:r>
        <w:rPr>
          <w:rFonts w:hint="eastAsia"/>
        </w:rPr>
        <w:t>文件</w:t>
      </w:r>
    </w:p>
    <w:p w14:paraId="480AD938" w14:textId="77777777" w:rsidR="00F63232" w:rsidRDefault="00F63232" w:rsidP="003257B6">
      <w:pPr>
        <w:pStyle w:val="C0"/>
        <w:numPr>
          <w:ilvl w:val="0"/>
          <w:numId w:val="142"/>
        </w:numPr>
      </w:pPr>
      <w:r>
        <w:t>MEMORY</w:t>
      </w:r>
    </w:p>
    <w:p w14:paraId="633C1B93" w14:textId="77777777" w:rsidR="00F63232" w:rsidRDefault="00F63232" w:rsidP="00DA1287">
      <w:pPr>
        <w:pStyle w:val="C0"/>
        <w:numPr>
          <w:ilvl w:val="0"/>
          <w:numId w:val="142"/>
        </w:numPr>
      </w:pPr>
      <w:r>
        <w:t>{</w:t>
      </w:r>
    </w:p>
    <w:p w14:paraId="13FAB544" w14:textId="5328E4E1" w:rsidR="00F63232" w:rsidRDefault="00F63232" w:rsidP="0038752A">
      <w:pPr>
        <w:pStyle w:val="C0"/>
        <w:numPr>
          <w:ilvl w:val="0"/>
          <w:numId w:val="142"/>
        </w:numPr>
      </w:pPr>
      <w:r>
        <w:t xml:space="preserve">    RAM : ORIGIN = 0, LENGTH = 4M</w:t>
      </w:r>
    </w:p>
    <w:p w14:paraId="1408A389" w14:textId="77777777" w:rsidR="00F63232" w:rsidRDefault="00F63232" w:rsidP="00EB3071">
      <w:pPr>
        <w:pStyle w:val="C0"/>
        <w:numPr>
          <w:ilvl w:val="0"/>
          <w:numId w:val="142"/>
        </w:numPr>
      </w:pPr>
      <w:r>
        <w:t>}</w:t>
      </w:r>
    </w:p>
    <w:p w14:paraId="2A766A3B" w14:textId="77777777" w:rsidR="00F63232" w:rsidRDefault="00F63232">
      <w:pPr>
        <w:pStyle w:val="C0"/>
        <w:numPr>
          <w:ilvl w:val="0"/>
          <w:numId w:val="142"/>
        </w:numPr>
      </w:pPr>
      <w:r>
        <w:t>REGION_ALIAS("REGION_TEXT", RAM);</w:t>
      </w:r>
    </w:p>
    <w:p w14:paraId="1BD61A66" w14:textId="77777777" w:rsidR="00F63232" w:rsidRDefault="00F63232">
      <w:pPr>
        <w:pStyle w:val="C0"/>
        <w:numPr>
          <w:ilvl w:val="0"/>
          <w:numId w:val="142"/>
        </w:numPr>
      </w:pPr>
      <w:r>
        <w:t>REGION_ALIAS("REGION_RODATA", RAM);</w:t>
      </w:r>
    </w:p>
    <w:p w14:paraId="7FBF8109" w14:textId="77777777" w:rsidR="00F63232" w:rsidRDefault="00F63232">
      <w:pPr>
        <w:pStyle w:val="C0"/>
        <w:numPr>
          <w:ilvl w:val="0"/>
          <w:numId w:val="142"/>
        </w:numPr>
      </w:pPr>
      <w:r>
        <w:t>REGION_ALIAS("REGION_DATA", RAM);</w:t>
      </w:r>
    </w:p>
    <w:p w14:paraId="003689D9" w14:textId="62E15E3C" w:rsidR="00F63232" w:rsidRDefault="00F63232">
      <w:pPr>
        <w:pStyle w:val="C0"/>
        <w:numPr>
          <w:ilvl w:val="0"/>
          <w:numId w:val="142"/>
        </w:numPr>
      </w:pPr>
      <w:r>
        <w:t>REGION_ALIAS("REGION_BSS", RAM);</w:t>
      </w:r>
    </w:p>
    <w:p w14:paraId="39DA6A1E" w14:textId="77777777" w:rsidR="00697A9A" w:rsidRDefault="00697A9A" w:rsidP="00F63232">
      <w:pPr>
        <w:pStyle w:val="aa"/>
      </w:pPr>
      <w:bookmarkStart w:id="206" w:name="_Ref78374"/>
    </w:p>
    <w:p w14:paraId="5B080C14" w14:textId="0FE40682" w:rsidR="00F63232" w:rsidRDefault="00F63232" w:rsidP="00F6323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9</w:t>
      </w:r>
      <w:r w:rsidR="001A2919">
        <w:fldChar w:fldCharType="end"/>
      </w:r>
      <w:bookmarkEnd w:id="206"/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型硬件平台用的</w:t>
      </w:r>
      <w:r>
        <w:rPr>
          <w:rFonts w:hint="eastAsia"/>
        </w:rPr>
        <w:t>l</w:t>
      </w:r>
      <w:r>
        <w:t>inkcmds.memory</w:t>
      </w:r>
      <w:r>
        <w:rPr>
          <w:rFonts w:hint="eastAsia"/>
        </w:rPr>
        <w:t>文件</w:t>
      </w:r>
    </w:p>
    <w:p w14:paraId="344C49E3" w14:textId="77777777" w:rsidR="00F63232" w:rsidRDefault="00F63232" w:rsidP="003257B6">
      <w:pPr>
        <w:pStyle w:val="C0"/>
        <w:numPr>
          <w:ilvl w:val="0"/>
          <w:numId w:val="143"/>
        </w:numPr>
      </w:pPr>
      <w:r>
        <w:t>MEMORY</w:t>
      </w:r>
    </w:p>
    <w:p w14:paraId="6DBB4927" w14:textId="77777777" w:rsidR="00F63232" w:rsidRDefault="00F63232" w:rsidP="00DA1287">
      <w:pPr>
        <w:pStyle w:val="C0"/>
        <w:numPr>
          <w:ilvl w:val="0"/>
          <w:numId w:val="143"/>
        </w:numPr>
      </w:pPr>
      <w:r>
        <w:t>{</w:t>
      </w:r>
    </w:p>
    <w:p w14:paraId="44F24624" w14:textId="2B71A2D1" w:rsidR="00F63232" w:rsidRDefault="00F63232" w:rsidP="0038752A">
      <w:pPr>
        <w:pStyle w:val="C0"/>
        <w:numPr>
          <w:ilvl w:val="0"/>
          <w:numId w:val="143"/>
        </w:numPr>
      </w:pPr>
      <w:r>
        <w:t xml:space="preserve">    ROM : ORIGIN = 0, LENGTH = 3M</w:t>
      </w:r>
    </w:p>
    <w:p w14:paraId="1D79BF5A" w14:textId="7A63D731" w:rsidR="00F63232" w:rsidRDefault="00F63232" w:rsidP="00EB3071">
      <w:pPr>
        <w:pStyle w:val="C0"/>
        <w:numPr>
          <w:ilvl w:val="0"/>
          <w:numId w:val="143"/>
        </w:numPr>
      </w:pPr>
      <w:r>
        <w:t xml:space="preserve">    RAM : ORIGIN = 0x10000000, LENGTH = 1M</w:t>
      </w:r>
    </w:p>
    <w:p w14:paraId="62AEA53A" w14:textId="77777777" w:rsidR="00F63232" w:rsidRDefault="00F63232">
      <w:pPr>
        <w:pStyle w:val="C0"/>
        <w:numPr>
          <w:ilvl w:val="0"/>
          <w:numId w:val="143"/>
        </w:numPr>
      </w:pPr>
      <w:r>
        <w:t>}</w:t>
      </w:r>
    </w:p>
    <w:p w14:paraId="6105917D" w14:textId="77777777" w:rsidR="00F63232" w:rsidRDefault="00F63232">
      <w:pPr>
        <w:pStyle w:val="C0"/>
        <w:numPr>
          <w:ilvl w:val="0"/>
          <w:numId w:val="143"/>
        </w:numPr>
      </w:pPr>
      <w:r>
        <w:t>REGION_ALIAS("REGION_TEXT", ROM);</w:t>
      </w:r>
    </w:p>
    <w:p w14:paraId="2DAB4612" w14:textId="77777777" w:rsidR="00F63232" w:rsidRDefault="00F63232">
      <w:pPr>
        <w:pStyle w:val="C0"/>
        <w:numPr>
          <w:ilvl w:val="0"/>
          <w:numId w:val="143"/>
        </w:numPr>
      </w:pPr>
      <w:r>
        <w:t>REGION_ALIAS("REGION_RODATA", ROM);</w:t>
      </w:r>
    </w:p>
    <w:p w14:paraId="1EABFC54" w14:textId="77777777" w:rsidR="00F63232" w:rsidRDefault="00F63232">
      <w:pPr>
        <w:pStyle w:val="C0"/>
        <w:numPr>
          <w:ilvl w:val="0"/>
          <w:numId w:val="143"/>
        </w:numPr>
      </w:pPr>
      <w:r>
        <w:t>REGION_ALIAS("REGION_DATA", RAM);</w:t>
      </w:r>
    </w:p>
    <w:p w14:paraId="0D010EB6" w14:textId="46FBE98C" w:rsidR="00F63232" w:rsidRDefault="00F63232">
      <w:pPr>
        <w:pStyle w:val="C0"/>
        <w:numPr>
          <w:ilvl w:val="0"/>
          <w:numId w:val="143"/>
        </w:numPr>
      </w:pPr>
      <w:r>
        <w:t>REGION_ALIAS("REGION_BSS", RAM);</w:t>
      </w:r>
    </w:p>
    <w:p w14:paraId="717A40EF" w14:textId="77777777" w:rsidR="00697A9A" w:rsidRDefault="00697A9A" w:rsidP="00F63232">
      <w:pPr>
        <w:pStyle w:val="aa"/>
      </w:pPr>
      <w:bookmarkStart w:id="207" w:name="_Ref78608"/>
    </w:p>
    <w:p w14:paraId="4EB98E6A" w14:textId="4D0FC80C" w:rsidR="00F63232" w:rsidRDefault="00F63232" w:rsidP="00F6323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10</w:t>
      </w:r>
      <w:r w:rsidR="001A2919">
        <w:fldChar w:fldCharType="end"/>
      </w:r>
      <w:bookmarkEnd w:id="207"/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型硬件平台用的</w:t>
      </w:r>
      <w:r>
        <w:rPr>
          <w:rFonts w:hint="eastAsia"/>
        </w:rPr>
        <w:t>l</w:t>
      </w:r>
      <w:r>
        <w:t>inkcmds.memory</w:t>
      </w:r>
      <w:r>
        <w:rPr>
          <w:rFonts w:hint="eastAsia"/>
        </w:rPr>
        <w:t>文件</w:t>
      </w:r>
    </w:p>
    <w:p w14:paraId="477E2C26" w14:textId="77777777" w:rsidR="000746F4" w:rsidRDefault="000746F4" w:rsidP="003257B6">
      <w:pPr>
        <w:pStyle w:val="C0"/>
        <w:numPr>
          <w:ilvl w:val="0"/>
          <w:numId w:val="144"/>
        </w:numPr>
      </w:pPr>
      <w:r>
        <w:t>MEMORY</w:t>
      </w:r>
    </w:p>
    <w:p w14:paraId="4E707702" w14:textId="77777777" w:rsidR="000746F4" w:rsidRDefault="000746F4" w:rsidP="00DA1287">
      <w:pPr>
        <w:pStyle w:val="C0"/>
        <w:numPr>
          <w:ilvl w:val="0"/>
          <w:numId w:val="144"/>
        </w:numPr>
      </w:pPr>
      <w:r>
        <w:t>{</w:t>
      </w:r>
    </w:p>
    <w:p w14:paraId="4B927353" w14:textId="52DA76E5" w:rsidR="000746F4" w:rsidRDefault="000746F4" w:rsidP="0038752A">
      <w:pPr>
        <w:pStyle w:val="C0"/>
        <w:numPr>
          <w:ilvl w:val="0"/>
          <w:numId w:val="144"/>
        </w:numPr>
      </w:pPr>
      <w:r>
        <w:t xml:space="preserve">    ROM : ORIGIN = 0, LENGTH = 2M</w:t>
      </w:r>
    </w:p>
    <w:p w14:paraId="4C5F0AB2" w14:textId="74F1D2DB" w:rsidR="000746F4" w:rsidRDefault="000746F4" w:rsidP="00EB3071">
      <w:pPr>
        <w:pStyle w:val="C0"/>
        <w:numPr>
          <w:ilvl w:val="0"/>
          <w:numId w:val="144"/>
        </w:numPr>
      </w:pPr>
      <w:r>
        <w:t xml:space="preserve">    ROM2 : ORIGIN = 0x10000000, LENGTH = 1M</w:t>
      </w:r>
    </w:p>
    <w:p w14:paraId="752A3CCE" w14:textId="27B6B921" w:rsidR="000746F4" w:rsidRDefault="000746F4">
      <w:pPr>
        <w:pStyle w:val="C0"/>
        <w:numPr>
          <w:ilvl w:val="0"/>
          <w:numId w:val="144"/>
        </w:numPr>
      </w:pPr>
      <w:r>
        <w:t xml:space="preserve">    RAM : ORIGIN = 0x20000000, LENGTH = 1M</w:t>
      </w:r>
    </w:p>
    <w:p w14:paraId="706BAB7C" w14:textId="77777777" w:rsidR="000746F4" w:rsidRDefault="000746F4">
      <w:pPr>
        <w:pStyle w:val="C0"/>
        <w:numPr>
          <w:ilvl w:val="0"/>
          <w:numId w:val="144"/>
        </w:numPr>
      </w:pPr>
      <w:r>
        <w:t>}</w:t>
      </w:r>
    </w:p>
    <w:p w14:paraId="6D9EAF9A" w14:textId="77777777" w:rsidR="000746F4" w:rsidRDefault="000746F4">
      <w:pPr>
        <w:pStyle w:val="C0"/>
        <w:numPr>
          <w:ilvl w:val="0"/>
          <w:numId w:val="144"/>
        </w:numPr>
      </w:pPr>
      <w:r>
        <w:t>REGION_ALIAS("REGION_TEXT", ROM);</w:t>
      </w:r>
    </w:p>
    <w:p w14:paraId="7BC39503" w14:textId="77777777" w:rsidR="000746F4" w:rsidRDefault="000746F4">
      <w:pPr>
        <w:pStyle w:val="C0"/>
        <w:numPr>
          <w:ilvl w:val="0"/>
          <w:numId w:val="144"/>
        </w:numPr>
      </w:pPr>
      <w:r>
        <w:t>REGION_ALIAS("REGION_RODATA", ROM2);</w:t>
      </w:r>
    </w:p>
    <w:p w14:paraId="19388DDA" w14:textId="77777777" w:rsidR="000746F4" w:rsidRDefault="000746F4">
      <w:pPr>
        <w:pStyle w:val="C0"/>
        <w:numPr>
          <w:ilvl w:val="0"/>
          <w:numId w:val="144"/>
        </w:numPr>
      </w:pPr>
      <w:r>
        <w:t>REGION_ALIAS("REGION_DATA", RAM);</w:t>
      </w:r>
    </w:p>
    <w:p w14:paraId="5CD66EC7" w14:textId="29A69E1E" w:rsidR="00F63232" w:rsidRDefault="000746F4">
      <w:pPr>
        <w:pStyle w:val="C0"/>
        <w:numPr>
          <w:ilvl w:val="0"/>
          <w:numId w:val="144"/>
        </w:numPr>
      </w:pPr>
      <w:r>
        <w:t>REGION_ALIAS("REGION_BSS", RAM);</w:t>
      </w:r>
    </w:p>
    <w:p w14:paraId="5FA5DA55" w14:textId="77777777" w:rsidR="00697A9A" w:rsidRDefault="00697A9A" w:rsidP="000746F4">
      <w:pPr>
        <w:pStyle w:val="aa"/>
        <w:rPr>
          <w:rFonts w:ascii="微软雅黑" w:eastAsia="微软雅黑" w:hAnsi="微软雅黑" w:cs="微软雅黑"/>
        </w:rPr>
      </w:pPr>
      <w:bookmarkStart w:id="208" w:name="_Ref515893579"/>
    </w:p>
    <w:p w14:paraId="26A528ED" w14:textId="5CD12C85" w:rsidR="000746F4" w:rsidRDefault="000746F4" w:rsidP="000746F4">
      <w:pPr>
        <w:pStyle w:val="aa"/>
      </w:pPr>
      <w:r>
        <w:rPr>
          <w:rFonts w:ascii="微软雅黑" w:eastAsia="微软雅黑" w:hAnsi="微软雅黑" w:cs="微软雅黑" w:hint="eastAsia"/>
        </w:rPr>
        <w:t>代码</w:t>
      </w:r>
      <w:r>
        <w:t xml:space="preserve"> </w:t>
      </w:r>
      <w:r w:rsidR="003059D1">
        <w:rPr>
          <w:noProof/>
        </w:rPr>
        <w:fldChar w:fldCharType="begin"/>
      </w:r>
      <w:r w:rsidR="003059D1">
        <w:rPr>
          <w:noProof/>
        </w:rPr>
        <w:instrText xml:space="preserve"> STYLEREF 1 \s </w:instrText>
      </w:r>
      <w:r w:rsidR="003059D1">
        <w:rPr>
          <w:noProof/>
        </w:rPr>
        <w:fldChar w:fldCharType="separate"/>
      </w:r>
      <w:r w:rsidR="00351C85">
        <w:rPr>
          <w:noProof/>
        </w:rPr>
        <w:t>5</w:t>
      </w:r>
      <w:r w:rsidR="003059D1">
        <w:rPr>
          <w:noProof/>
        </w:rPr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SEQ </w:instrText>
      </w:r>
      <w:r w:rsidR="001A2919">
        <w:instrText>代码</w:instrText>
      </w:r>
      <w:r w:rsidR="001A2919">
        <w:instrText xml:space="preserve"> \* ARABIC \s 1 </w:instrText>
      </w:r>
      <w:r w:rsidR="001A2919">
        <w:fldChar w:fldCharType="separate"/>
      </w:r>
      <w:r w:rsidR="00351C85">
        <w:rPr>
          <w:noProof/>
        </w:rPr>
        <w:t>11</w:t>
      </w:r>
      <w:r w:rsidR="001A2919">
        <w:fldChar w:fldCharType="end"/>
      </w:r>
      <w:bookmarkEnd w:id="208"/>
      <w:r>
        <w:rPr>
          <w:rFonts w:hint="eastAsia"/>
        </w:rPr>
        <w:t xml:space="preserve"> </w:t>
      </w:r>
      <w:r>
        <w:t>bithd-mcu/vendor/libopenc3/linker.ld.S</w:t>
      </w:r>
    </w:p>
    <w:p w14:paraId="0476A678" w14:textId="77777777" w:rsidR="000746F4" w:rsidRDefault="000746F4" w:rsidP="003257B6">
      <w:pPr>
        <w:pStyle w:val="C0"/>
        <w:numPr>
          <w:ilvl w:val="0"/>
          <w:numId w:val="145"/>
        </w:numPr>
      </w:pPr>
      <w:r>
        <w:t>/* Generic linker script for all targets using libopencm3. */</w:t>
      </w:r>
    </w:p>
    <w:p w14:paraId="56DD02EA" w14:textId="77777777" w:rsidR="000746F4" w:rsidRDefault="000746F4" w:rsidP="00DA1287">
      <w:pPr>
        <w:pStyle w:val="C0"/>
        <w:numPr>
          <w:ilvl w:val="0"/>
          <w:numId w:val="145"/>
        </w:numPr>
      </w:pPr>
    </w:p>
    <w:p w14:paraId="77C5A31F" w14:textId="77777777" w:rsidR="000746F4" w:rsidRDefault="000746F4" w:rsidP="0038752A">
      <w:pPr>
        <w:pStyle w:val="C0"/>
        <w:numPr>
          <w:ilvl w:val="0"/>
          <w:numId w:val="145"/>
        </w:numPr>
      </w:pPr>
      <w:r>
        <w:t>/* Enforce emmition of the vector table. */</w:t>
      </w:r>
    </w:p>
    <w:p w14:paraId="740FCD7A" w14:textId="77777777" w:rsidR="000746F4" w:rsidRPr="00E27581" w:rsidRDefault="000746F4" w:rsidP="00EB3071">
      <w:pPr>
        <w:pStyle w:val="C0"/>
        <w:numPr>
          <w:ilvl w:val="0"/>
          <w:numId w:val="145"/>
        </w:numPr>
      </w:pPr>
      <w:r w:rsidRPr="00E27581">
        <w:t>EXTERN(vector_table)</w:t>
      </w:r>
    </w:p>
    <w:p w14:paraId="1D4AACD8" w14:textId="77777777" w:rsidR="000746F4" w:rsidRDefault="000746F4">
      <w:pPr>
        <w:pStyle w:val="C0"/>
        <w:numPr>
          <w:ilvl w:val="0"/>
          <w:numId w:val="145"/>
        </w:numPr>
      </w:pPr>
    </w:p>
    <w:p w14:paraId="54D5A71F" w14:textId="77777777" w:rsidR="000746F4" w:rsidRDefault="000746F4">
      <w:pPr>
        <w:pStyle w:val="C0"/>
        <w:numPr>
          <w:ilvl w:val="0"/>
          <w:numId w:val="145"/>
        </w:numPr>
      </w:pPr>
      <w:r>
        <w:t>/* Define the entry point of the output file. */</w:t>
      </w:r>
    </w:p>
    <w:p w14:paraId="23792322" w14:textId="77777777" w:rsidR="000746F4" w:rsidRPr="00E27581" w:rsidRDefault="000746F4">
      <w:pPr>
        <w:pStyle w:val="C0"/>
        <w:numPr>
          <w:ilvl w:val="0"/>
          <w:numId w:val="145"/>
        </w:numPr>
      </w:pPr>
      <w:r w:rsidRPr="003257B6">
        <w:rPr>
          <w:color w:val="FF0000"/>
          <w:shd w:val="pct15" w:color="auto" w:fill="FFFFFF"/>
        </w:rPr>
        <w:t>ENTRY</w:t>
      </w:r>
      <w:r w:rsidRPr="00E27581">
        <w:t>(reset_handler)</w:t>
      </w:r>
    </w:p>
    <w:p w14:paraId="7945A524" w14:textId="77777777" w:rsidR="000746F4" w:rsidRDefault="000746F4">
      <w:pPr>
        <w:pStyle w:val="C0"/>
        <w:numPr>
          <w:ilvl w:val="0"/>
          <w:numId w:val="145"/>
        </w:numPr>
      </w:pPr>
    </w:p>
    <w:p w14:paraId="7FDD5574" w14:textId="77777777" w:rsidR="000746F4" w:rsidRDefault="000746F4">
      <w:pPr>
        <w:pStyle w:val="C0"/>
        <w:numPr>
          <w:ilvl w:val="0"/>
          <w:numId w:val="145"/>
        </w:numPr>
      </w:pPr>
      <w:r>
        <w:t>/* Define memory regions. */</w:t>
      </w:r>
    </w:p>
    <w:p w14:paraId="69243B40" w14:textId="77777777" w:rsidR="000746F4" w:rsidRDefault="000746F4">
      <w:pPr>
        <w:pStyle w:val="C0"/>
        <w:numPr>
          <w:ilvl w:val="0"/>
          <w:numId w:val="145"/>
        </w:numPr>
      </w:pPr>
      <w:r w:rsidRPr="003257B6">
        <w:rPr>
          <w:shd w:val="pct15" w:color="auto" w:fill="FFFFFF"/>
        </w:rPr>
        <w:t>MEMORY</w:t>
      </w:r>
    </w:p>
    <w:p w14:paraId="2E01E6AF" w14:textId="77777777" w:rsidR="000746F4" w:rsidRDefault="000746F4">
      <w:pPr>
        <w:pStyle w:val="C0"/>
        <w:numPr>
          <w:ilvl w:val="0"/>
          <w:numId w:val="145"/>
        </w:numPr>
      </w:pPr>
      <w:r>
        <w:t>{</w:t>
      </w:r>
    </w:p>
    <w:p w14:paraId="19FB98A6" w14:textId="77777777" w:rsidR="000746F4" w:rsidRDefault="000746F4">
      <w:pPr>
        <w:pStyle w:val="C0"/>
        <w:numPr>
          <w:ilvl w:val="0"/>
          <w:numId w:val="145"/>
        </w:numPr>
      </w:pPr>
      <w:r>
        <w:tab/>
        <w:t>/* RAM is always used */</w:t>
      </w:r>
    </w:p>
    <w:p w14:paraId="641BE04F" w14:textId="77777777" w:rsidR="000746F4" w:rsidRDefault="000746F4">
      <w:pPr>
        <w:pStyle w:val="C0"/>
        <w:numPr>
          <w:ilvl w:val="0"/>
          <w:numId w:val="145"/>
        </w:numPr>
      </w:pPr>
      <w:r>
        <w:tab/>
        <w:t>ram (rwx) : ORIGIN = _RAM_OFF, LENGTH = _RAM</w:t>
      </w:r>
    </w:p>
    <w:p w14:paraId="1C7925E5" w14:textId="77777777" w:rsidR="000746F4" w:rsidRDefault="000746F4">
      <w:pPr>
        <w:pStyle w:val="C0"/>
        <w:numPr>
          <w:ilvl w:val="0"/>
          <w:numId w:val="145"/>
        </w:numPr>
      </w:pPr>
    </w:p>
    <w:p w14:paraId="6EAF8AF2" w14:textId="77777777" w:rsidR="000746F4" w:rsidRDefault="000746F4">
      <w:pPr>
        <w:pStyle w:val="C0"/>
        <w:numPr>
          <w:ilvl w:val="0"/>
          <w:numId w:val="145"/>
        </w:numPr>
      </w:pPr>
      <w:r>
        <w:t>#if defined(_ROM)</w:t>
      </w:r>
    </w:p>
    <w:p w14:paraId="5F724E10" w14:textId="77777777" w:rsidR="000746F4" w:rsidRDefault="000746F4">
      <w:pPr>
        <w:pStyle w:val="C0"/>
        <w:numPr>
          <w:ilvl w:val="0"/>
          <w:numId w:val="145"/>
        </w:numPr>
      </w:pPr>
      <w:r>
        <w:tab/>
        <w:t>rom (rx) : ORIGIN = _ROM_OFF, LENGTH = _ROM</w:t>
      </w:r>
    </w:p>
    <w:p w14:paraId="3F29A83C" w14:textId="77777777" w:rsidR="000746F4" w:rsidRDefault="000746F4">
      <w:pPr>
        <w:pStyle w:val="C0"/>
        <w:numPr>
          <w:ilvl w:val="0"/>
          <w:numId w:val="145"/>
        </w:numPr>
      </w:pPr>
      <w:r>
        <w:t>#endif</w:t>
      </w:r>
    </w:p>
    <w:p w14:paraId="3C27D944" w14:textId="77777777" w:rsidR="000746F4" w:rsidRDefault="000746F4">
      <w:pPr>
        <w:pStyle w:val="C0"/>
        <w:numPr>
          <w:ilvl w:val="0"/>
          <w:numId w:val="145"/>
        </w:numPr>
      </w:pPr>
      <w:r>
        <w:t>#if defined(_ROM1)</w:t>
      </w:r>
    </w:p>
    <w:p w14:paraId="5FC6ECE1" w14:textId="77777777" w:rsidR="000746F4" w:rsidRDefault="000746F4">
      <w:pPr>
        <w:pStyle w:val="C0"/>
        <w:numPr>
          <w:ilvl w:val="0"/>
          <w:numId w:val="145"/>
        </w:numPr>
      </w:pPr>
      <w:r>
        <w:tab/>
        <w:t>rom1 (rx) : ORIGIN = _ROM1_OFF, LENGTH = _ROM1</w:t>
      </w:r>
    </w:p>
    <w:p w14:paraId="6D7A5225" w14:textId="77777777" w:rsidR="000746F4" w:rsidRDefault="000746F4">
      <w:pPr>
        <w:pStyle w:val="C0"/>
        <w:numPr>
          <w:ilvl w:val="0"/>
          <w:numId w:val="145"/>
        </w:numPr>
      </w:pPr>
      <w:r>
        <w:t>#endif</w:t>
      </w:r>
    </w:p>
    <w:p w14:paraId="08AE508D" w14:textId="77777777" w:rsidR="000746F4" w:rsidRDefault="000746F4">
      <w:pPr>
        <w:pStyle w:val="C0"/>
        <w:numPr>
          <w:ilvl w:val="0"/>
          <w:numId w:val="145"/>
        </w:numPr>
      </w:pPr>
      <w:r>
        <w:t>#if defined(_ROM2)</w:t>
      </w:r>
    </w:p>
    <w:p w14:paraId="2254F57C" w14:textId="77777777" w:rsidR="000746F4" w:rsidRDefault="000746F4">
      <w:pPr>
        <w:pStyle w:val="C0"/>
        <w:numPr>
          <w:ilvl w:val="0"/>
          <w:numId w:val="145"/>
        </w:numPr>
      </w:pPr>
      <w:r>
        <w:tab/>
        <w:t>rom2 (rx) : ORIGIN = _ROM2_OFF, LENGTH = _ROM2</w:t>
      </w:r>
    </w:p>
    <w:p w14:paraId="305A5BBB" w14:textId="77777777" w:rsidR="000746F4" w:rsidRDefault="000746F4">
      <w:pPr>
        <w:pStyle w:val="C0"/>
        <w:numPr>
          <w:ilvl w:val="0"/>
          <w:numId w:val="145"/>
        </w:numPr>
      </w:pPr>
      <w:r>
        <w:t>#endif</w:t>
      </w:r>
    </w:p>
    <w:p w14:paraId="157DEBEE" w14:textId="77777777" w:rsidR="000746F4" w:rsidRDefault="000746F4">
      <w:pPr>
        <w:pStyle w:val="C0"/>
        <w:numPr>
          <w:ilvl w:val="0"/>
          <w:numId w:val="145"/>
        </w:numPr>
      </w:pPr>
      <w:r>
        <w:t>#if defined(_RAM1)</w:t>
      </w:r>
    </w:p>
    <w:p w14:paraId="1AD0B885" w14:textId="77777777" w:rsidR="000746F4" w:rsidRDefault="000746F4">
      <w:pPr>
        <w:pStyle w:val="C0"/>
        <w:numPr>
          <w:ilvl w:val="0"/>
          <w:numId w:val="145"/>
        </w:numPr>
      </w:pPr>
      <w:r>
        <w:tab/>
        <w:t>ram1 (rwx) : ORIGIN = _RAM1_OFF, LENGTH = _RAM1</w:t>
      </w:r>
    </w:p>
    <w:p w14:paraId="54437C7D" w14:textId="77777777" w:rsidR="000746F4" w:rsidRDefault="000746F4">
      <w:pPr>
        <w:pStyle w:val="C0"/>
        <w:numPr>
          <w:ilvl w:val="0"/>
          <w:numId w:val="145"/>
        </w:numPr>
      </w:pPr>
      <w:r>
        <w:t>#endif</w:t>
      </w:r>
    </w:p>
    <w:p w14:paraId="3C0BADC3" w14:textId="77777777" w:rsidR="000746F4" w:rsidRDefault="000746F4">
      <w:pPr>
        <w:pStyle w:val="C0"/>
        <w:numPr>
          <w:ilvl w:val="0"/>
          <w:numId w:val="145"/>
        </w:numPr>
      </w:pPr>
      <w:r>
        <w:t>#if defined(_RAM2)</w:t>
      </w:r>
    </w:p>
    <w:p w14:paraId="2715F054" w14:textId="77777777" w:rsidR="000746F4" w:rsidRDefault="000746F4">
      <w:pPr>
        <w:pStyle w:val="C0"/>
        <w:numPr>
          <w:ilvl w:val="0"/>
          <w:numId w:val="145"/>
        </w:numPr>
      </w:pPr>
      <w:r>
        <w:tab/>
        <w:t>ram2 (rwx) : ORIGIN = _RAM2_OFF, LENGTH = _RAM2</w:t>
      </w:r>
    </w:p>
    <w:p w14:paraId="0FB17BDE" w14:textId="1D5B9F06" w:rsidR="000746F4" w:rsidRDefault="000746F4">
      <w:pPr>
        <w:pStyle w:val="C0"/>
        <w:numPr>
          <w:ilvl w:val="0"/>
          <w:numId w:val="145"/>
        </w:numPr>
      </w:pPr>
      <w:r>
        <w:t>#endif</w:t>
      </w:r>
    </w:p>
    <w:p w14:paraId="5EF06DF6" w14:textId="77777777" w:rsidR="001472B3" w:rsidRPr="001472B3" w:rsidRDefault="001472B3" w:rsidP="001472B3"/>
    <w:p w14:paraId="0966E209" w14:textId="6BE00C98" w:rsidR="001472B3" w:rsidRDefault="001472B3" w:rsidP="003257B6">
      <w:pPr>
        <w:pStyle w:val="C0"/>
        <w:numPr>
          <w:ilvl w:val="0"/>
          <w:numId w:val="0"/>
        </w:numPr>
        <w:ind w:left="845"/>
      </w:pPr>
      <w:r>
        <w:t xml:space="preserve">… </w:t>
      </w:r>
      <w:r>
        <w:rPr>
          <w:rFonts w:hint="eastAsia"/>
        </w:rPr>
        <w:t>省略到其内存他配置，以节约版面</w:t>
      </w:r>
      <w:r>
        <w:rPr>
          <w:rFonts w:hint="eastAsia"/>
        </w:rPr>
        <w:t xml:space="preserve"> </w:t>
      </w:r>
      <w:r>
        <w:t>…</w:t>
      </w:r>
    </w:p>
    <w:p w14:paraId="3FD6E186" w14:textId="77777777" w:rsidR="001472B3" w:rsidRPr="001472B3" w:rsidRDefault="001472B3" w:rsidP="001472B3"/>
    <w:p w14:paraId="60012E2B" w14:textId="15842407" w:rsidR="000746F4" w:rsidRDefault="000746F4" w:rsidP="003257B6">
      <w:pPr>
        <w:pStyle w:val="C0"/>
        <w:numPr>
          <w:ilvl w:val="0"/>
          <w:numId w:val="145"/>
        </w:numPr>
      </w:pPr>
      <w:r>
        <w:t>#if defined(_NFCRAM)</w:t>
      </w:r>
    </w:p>
    <w:p w14:paraId="285512B2" w14:textId="77777777" w:rsidR="000746F4" w:rsidRDefault="000746F4" w:rsidP="00DA1287">
      <w:pPr>
        <w:pStyle w:val="C0"/>
        <w:numPr>
          <w:ilvl w:val="0"/>
          <w:numId w:val="145"/>
        </w:numPr>
      </w:pPr>
      <w:r>
        <w:tab/>
        <w:t>nfcram (rw) : ORIGIN _NFCRAM_OFF, LENGTH = _NFCRAM</w:t>
      </w:r>
    </w:p>
    <w:p w14:paraId="62BAFFCB" w14:textId="77777777" w:rsidR="000746F4" w:rsidRDefault="000746F4" w:rsidP="0038752A">
      <w:pPr>
        <w:pStyle w:val="C0"/>
        <w:numPr>
          <w:ilvl w:val="0"/>
          <w:numId w:val="145"/>
        </w:numPr>
      </w:pPr>
      <w:r>
        <w:t>#endif</w:t>
      </w:r>
    </w:p>
    <w:p w14:paraId="3AF3F360" w14:textId="77777777" w:rsidR="000746F4" w:rsidRDefault="000746F4" w:rsidP="00EB3071">
      <w:pPr>
        <w:pStyle w:val="C0"/>
        <w:numPr>
          <w:ilvl w:val="0"/>
          <w:numId w:val="145"/>
        </w:numPr>
      </w:pPr>
      <w:r>
        <w:t>}</w:t>
      </w:r>
    </w:p>
    <w:p w14:paraId="3BCC818B" w14:textId="77777777" w:rsidR="000746F4" w:rsidRDefault="000746F4">
      <w:pPr>
        <w:pStyle w:val="C0"/>
        <w:numPr>
          <w:ilvl w:val="0"/>
          <w:numId w:val="145"/>
        </w:numPr>
      </w:pPr>
    </w:p>
    <w:p w14:paraId="2F9278E7" w14:textId="77777777" w:rsidR="000746F4" w:rsidRDefault="000746F4">
      <w:pPr>
        <w:pStyle w:val="C0"/>
        <w:numPr>
          <w:ilvl w:val="0"/>
          <w:numId w:val="145"/>
        </w:numPr>
      </w:pPr>
      <w:r>
        <w:t>/* Define sections. */</w:t>
      </w:r>
    </w:p>
    <w:p w14:paraId="213513BB" w14:textId="77777777" w:rsidR="000746F4" w:rsidRDefault="000746F4">
      <w:pPr>
        <w:pStyle w:val="C0"/>
        <w:numPr>
          <w:ilvl w:val="0"/>
          <w:numId w:val="145"/>
        </w:numPr>
      </w:pPr>
      <w:r w:rsidRPr="003257B6">
        <w:rPr>
          <w:shd w:val="pct15" w:color="auto" w:fill="FFFFFF"/>
        </w:rPr>
        <w:t>SECTIONS</w:t>
      </w:r>
    </w:p>
    <w:p w14:paraId="0C42B04C" w14:textId="77777777" w:rsidR="000746F4" w:rsidRDefault="000746F4">
      <w:pPr>
        <w:pStyle w:val="C0"/>
        <w:numPr>
          <w:ilvl w:val="0"/>
          <w:numId w:val="145"/>
        </w:numPr>
      </w:pPr>
      <w:r>
        <w:t>{</w:t>
      </w:r>
    </w:p>
    <w:p w14:paraId="75721265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.text : {</w:t>
      </w:r>
    </w:p>
    <w:p w14:paraId="3438B523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*(.vectors)</w:t>
      </w:r>
      <w:r w:rsidRPr="00E27581">
        <w:tab/>
        <w:t>/* Vector table */</w:t>
      </w:r>
    </w:p>
    <w:p w14:paraId="7E89D0B5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*(.text*)</w:t>
      </w:r>
      <w:r w:rsidRPr="00E27581">
        <w:tab/>
        <w:t>/* Program code */</w:t>
      </w:r>
    </w:p>
    <w:p w14:paraId="0818BD86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382B6445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*(.rodata*)</w:t>
      </w:r>
      <w:r w:rsidRPr="00E27581">
        <w:tab/>
        <w:t>/* Read-only data */</w:t>
      </w:r>
    </w:p>
    <w:p w14:paraId="73B27372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2003C817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</w:t>
      </w:r>
      <w:r w:rsidRPr="003257B6">
        <w:rPr>
          <w:shd w:val="pct15" w:color="auto" w:fill="FFFFFF"/>
        </w:rPr>
        <w:t xml:space="preserve"> &gt;rom</w:t>
      </w:r>
    </w:p>
    <w:p w14:paraId="4C1FCE95" w14:textId="77777777" w:rsidR="000746F4" w:rsidRDefault="000746F4">
      <w:pPr>
        <w:pStyle w:val="C0"/>
        <w:numPr>
          <w:ilvl w:val="0"/>
          <w:numId w:val="145"/>
        </w:numPr>
      </w:pPr>
    </w:p>
    <w:p w14:paraId="7B44F4C1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/* </w:t>
      </w:r>
      <w:r w:rsidRPr="003257B6">
        <w:rPr>
          <w:color w:val="FF0000"/>
          <w:highlight w:val="yellow"/>
        </w:rPr>
        <w:t>C++</w:t>
      </w:r>
      <w:r>
        <w:t xml:space="preserve"> Static constructors/destructors, also used for</w:t>
      </w:r>
    </w:p>
    <w:p w14:paraId="1F6E8D05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 __attribute__((constructor)) and the likes.</w:t>
      </w:r>
    </w:p>
    <w:p w14:paraId="6F24CADC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*/</w:t>
      </w:r>
    </w:p>
    <w:p w14:paraId="71875626" w14:textId="77777777" w:rsidR="000746F4" w:rsidRDefault="000746F4">
      <w:pPr>
        <w:pStyle w:val="C0"/>
        <w:numPr>
          <w:ilvl w:val="0"/>
          <w:numId w:val="145"/>
        </w:numPr>
      </w:pPr>
      <w:r>
        <w:tab/>
        <w:t>.preinit_array : {</w:t>
      </w:r>
    </w:p>
    <w:p w14:paraId="7000F64C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. = ALIGN(4);</w:t>
      </w:r>
    </w:p>
    <w:p w14:paraId="6FF5C39B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__preinit_array_start = .;</w:t>
      </w:r>
    </w:p>
    <w:p w14:paraId="425E1735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KEEP (*(.preinit_array))</w:t>
      </w:r>
    </w:p>
    <w:p w14:paraId="2EAD1682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__preinit_array_end = .;</w:t>
      </w:r>
    </w:p>
    <w:p w14:paraId="4145534A" w14:textId="77777777" w:rsidR="000746F4" w:rsidRDefault="000746F4">
      <w:pPr>
        <w:pStyle w:val="C0"/>
        <w:numPr>
          <w:ilvl w:val="0"/>
          <w:numId w:val="145"/>
        </w:numPr>
      </w:pPr>
      <w:r>
        <w:tab/>
        <w:t>} &gt;rom</w:t>
      </w:r>
    </w:p>
    <w:p w14:paraId="1B992476" w14:textId="77777777" w:rsidR="000746F4" w:rsidRDefault="000746F4">
      <w:pPr>
        <w:pStyle w:val="C0"/>
        <w:numPr>
          <w:ilvl w:val="0"/>
          <w:numId w:val="145"/>
        </w:numPr>
      </w:pPr>
      <w:r>
        <w:tab/>
        <w:t>.init_array : {</w:t>
      </w:r>
    </w:p>
    <w:p w14:paraId="5D188FE4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. = ALIGN(4);</w:t>
      </w:r>
    </w:p>
    <w:p w14:paraId="1255138B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__init_array_start = .;</w:t>
      </w:r>
    </w:p>
    <w:p w14:paraId="64DB7CAF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KEEP (*(SORT(.init_array.*)))</w:t>
      </w:r>
    </w:p>
    <w:p w14:paraId="534B2076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KEEP (*(.init_array))</w:t>
      </w:r>
    </w:p>
    <w:p w14:paraId="04293560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__init_array_end = .;</w:t>
      </w:r>
    </w:p>
    <w:p w14:paraId="3BF14392" w14:textId="77777777" w:rsidR="000746F4" w:rsidRDefault="000746F4">
      <w:pPr>
        <w:pStyle w:val="C0"/>
        <w:numPr>
          <w:ilvl w:val="0"/>
          <w:numId w:val="145"/>
        </w:numPr>
      </w:pPr>
      <w:r>
        <w:tab/>
        <w:t>} &gt;rom</w:t>
      </w:r>
    </w:p>
    <w:p w14:paraId="31BA0B83" w14:textId="77777777" w:rsidR="000746F4" w:rsidRDefault="000746F4">
      <w:pPr>
        <w:pStyle w:val="C0"/>
        <w:numPr>
          <w:ilvl w:val="0"/>
          <w:numId w:val="145"/>
        </w:numPr>
      </w:pPr>
      <w:r>
        <w:tab/>
        <w:t>.fini_array : {</w:t>
      </w:r>
    </w:p>
    <w:p w14:paraId="49586167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. = ALIGN(4);</w:t>
      </w:r>
    </w:p>
    <w:p w14:paraId="5E9D8AD3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__fini_array_start = .;</w:t>
      </w:r>
    </w:p>
    <w:p w14:paraId="5CE3BBC2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KEEP (*(.fini_array))</w:t>
      </w:r>
    </w:p>
    <w:p w14:paraId="27A6EC07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KEEP (*(SORT(.fini_array.*)))</w:t>
      </w:r>
    </w:p>
    <w:p w14:paraId="49B98742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__fini_array_end = .;</w:t>
      </w:r>
    </w:p>
    <w:p w14:paraId="6D86CA16" w14:textId="77777777" w:rsidR="000746F4" w:rsidRDefault="000746F4">
      <w:pPr>
        <w:pStyle w:val="C0"/>
        <w:numPr>
          <w:ilvl w:val="0"/>
          <w:numId w:val="145"/>
        </w:numPr>
      </w:pPr>
      <w:r>
        <w:tab/>
        <w:t>} &gt;rom</w:t>
      </w:r>
    </w:p>
    <w:p w14:paraId="6703A966" w14:textId="77777777" w:rsidR="000746F4" w:rsidRDefault="000746F4">
      <w:pPr>
        <w:pStyle w:val="C0"/>
        <w:numPr>
          <w:ilvl w:val="0"/>
          <w:numId w:val="145"/>
        </w:numPr>
      </w:pPr>
    </w:p>
    <w:p w14:paraId="12868E31" w14:textId="77777777" w:rsidR="000746F4" w:rsidRDefault="000746F4">
      <w:pPr>
        <w:pStyle w:val="C0"/>
        <w:numPr>
          <w:ilvl w:val="0"/>
          <w:numId w:val="145"/>
        </w:numPr>
      </w:pPr>
      <w:r>
        <w:tab/>
        <w:t>/*</w:t>
      </w:r>
    </w:p>
    <w:p w14:paraId="4F09A300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 Another section used by </w:t>
      </w:r>
      <w:r w:rsidRPr="003257B6">
        <w:rPr>
          <w:color w:val="FF0000"/>
          <w:highlight w:val="yellow"/>
        </w:rPr>
        <w:t>C++</w:t>
      </w:r>
      <w:r>
        <w:t xml:space="preserve"> stuff, appears when using newlib with</w:t>
      </w:r>
    </w:p>
    <w:p w14:paraId="3FBF0F7E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 64bit (long long) printf support</w:t>
      </w:r>
    </w:p>
    <w:p w14:paraId="1FC21C1C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*/</w:t>
      </w:r>
    </w:p>
    <w:p w14:paraId="74BD0EA6" w14:textId="77777777" w:rsidR="000746F4" w:rsidRDefault="000746F4">
      <w:pPr>
        <w:pStyle w:val="C0"/>
        <w:numPr>
          <w:ilvl w:val="0"/>
          <w:numId w:val="145"/>
        </w:numPr>
      </w:pPr>
      <w:r>
        <w:tab/>
        <w:t>.ARM.extab : {</w:t>
      </w:r>
    </w:p>
    <w:p w14:paraId="13E7E427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*(.ARM.extab*)</w:t>
      </w:r>
    </w:p>
    <w:p w14:paraId="42286ABC" w14:textId="77777777" w:rsidR="000746F4" w:rsidRDefault="000746F4">
      <w:pPr>
        <w:pStyle w:val="C0"/>
        <w:numPr>
          <w:ilvl w:val="0"/>
          <w:numId w:val="145"/>
        </w:numPr>
      </w:pPr>
      <w:r>
        <w:tab/>
        <w:t>} &gt;rom</w:t>
      </w:r>
    </w:p>
    <w:p w14:paraId="23937B7A" w14:textId="77777777" w:rsidR="000746F4" w:rsidRDefault="000746F4">
      <w:pPr>
        <w:pStyle w:val="C0"/>
        <w:numPr>
          <w:ilvl w:val="0"/>
          <w:numId w:val="145"/>
        </w:numPr>
      </w:pPr>
      <w:r>
        <w:tab/>
        <w:t>.ARM.exidx : {</w:t>
      </w:r>
    </w:p>
    <w:p w14:paraId="6BF4AE3E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__exidx_start = .;</w:t>
      </w:r>
    </w:p>
    <w:p w14:paraId="24CD5FD6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*(.ARM.exidx*)</w:t>
      </w:r>
    </w:p>
    <w:p w14:paraId="75E24A03" w14:textId="77777777" w:rsidR="000746F4" w:rsidRDefault="000746F4">
      <w:pPr>
        <w:pStyle w:val="C0"/>
        <w:numPr>
          <w:ilvl w:val="0"/>
          <w:numId w:val="145"/>
        </w:numPr>
      </w:pPr>
      <w:r>
        <w:tab/>
      </w:r>
      <w:r>
        <w:tab/>
        <w:t>__exidx_end = .;</w:t>
      </w:r>
    </w:p>
    <w:p w14:paraId="053E5AEA" w14:textId="77777777" w:rsidR="000746F4" w:rsidRDefault="000746F4">
      <w:pPr>
        <w:pStyle w:val="C0"/>
        <w:numPr>
          <w:ilvl w:val="0"/>
          <w:numId w:val="145"/>
        </w:numPr>
      </w:pPr>
      <w:r>
        <w:tab/>
        <w:t>} &gt;rom</w:t>
      </w:r>
    </w:p>
    <w:p w14:paraId="4432865E" w14:textId="77777777" w:rsidR="000746F4" w:rsidRDefault="000746F4">
      <w:pPr>
        <w:pStyle w:val="C0"/>
        <w:numPr>
          <w:ilvl w:val="0"/>
          <w:numId w:val="145"/>
        </w:numPr>
      </w:pPr>
    </w:p>
    <w:p w14:paraId="6159A94D" w14:textId="77777777" w:rsidR="000746F4" w:rsidRDefault="000746F4">
      <w:pPr>
        <w:pStyle w:val="C0"/>
        <w:numPr>
          <w:ilvl w:val="0"/>
          <w:numId w:val="145"/>
        </w:numPr>
      </w:pPr>
      <w:r>
        <w:tab/>
        <w:t>. = ALIGN(4);</w:t>
      </w:r>
    </w:p>
    <w:p w14:paraId="47C0D10E" w14:textId="77777777" w:rsidR="000746F4" w:rsidRDefault="000746F4">
      <w:pPr>
        <w:pStyle w:val="C0"/>
        <w:numPr>
          <w:ilvl w:val="0"/>
          <w:numId w:val="145"/>
        </w:numPr>
      </w:pPr>
      <w:r>
        <w:tab/>
        <w:t>_etext = .;</w:t>
      </w:r>
    </w:p>
    <w:p w14:paraId="4B20D702" w14:textId="77777777" w:rsidR="000746F4" w:rsidRDefault="000746F4">
      <w:pPr>
        <w:pStyle w:val="C0"/>
        <w:numPr>
          <w:ilvl w:val="0"/>
          <w:numId w:val="145"/>
        </w:numPr>
      </w:pPr>
    </w:p>
    <w:p w14:paraId="45E54829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.data : {</w:t>
      </w:r>
    </w:p>
    <w:p w14:paraId="080E1DF8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_data = .;</w:t>
      </w:r>
    </w:p>
    <w:p w14:paraId="20A07B1A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*(.data*)</w:t>
      </w:r>
      <w:r w:rsidRPr="00E27581">
        <w:tab/>
        <w:t>/* Read-write initialized data */</w:t>
      </w:r>
    </w:p>
    <w:p w14:paraId="479F5D47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47CA358C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_edata = .;</w:t>
      </w:r>
    </w:p>
    <w:p w14:paraId="33752403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</w:t>
      </w:r>
      <w:r w:rsidRPr="003257B6">
        <w:rPr>
          <w:shd w:val="pct15" w:color="auto" w:fill="FFFFFF"/>
        </w:rPr>
        <w:t xml:space="preserve"> &gt;ram AT &gt;rom</w:t>
      </w:r>
    </w:p>
    <w:p w14:paraId="2FF34D00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_data_loadaddr = LOADADDR(.data);</w:t>
      </w:r>
    </w:p>
    <w:p w14:paraId="23DDBE89" w14:textId="77777777" w:rsidR="000746F4" w:rsidRDefault="000746F4">
      <w:pPr>
        <w:pStyle w:val="C0"/>
        <w:numPr>
          <w:ilvl w:val="0"/>
          <w:numId w:val="145"/>
        </w:numPr>
      </w:pPr>
    </w:p>
    <w:p w14:paraId="0CE356D4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.bss : {</w:t>
      </w:r>
    </w:p>
    <w:p w14:paraId="0886BA51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*(.bss*)</w:t>
      </w:r>
      <w:r w:rsidRPr="00E27581">
        <w:tab/>
        <w:t>/* Read-write zero initialized data */</w:t>
      </w:r>
    </w:p>
    <w:p w14:paraId="33A66ADA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*(COMMON)</w:t>
      </w:r>
    </w:p>
    <w:p w14:paraId="125DF43B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396F3667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_ebss = .;</w:t>
      </w:r>
    </w:p>
    <w:p w14:paraId="7A86E561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 xml:space="preserve">} </w:t>
      </w:r>
      <w:r w:rsidRPr="003257B6">
        <w:rPr>
          <w:shd w:val="pct15" w:color="auto" w:fill="FFFFFF"/>
        </w:rPr>
        <w:t>&gt;ram</w:t>
      </w:r>
    </w:p>
    <w:p w14:paraId="241AC3E2" w14:textId="77777777" w:rsidR="000746F4" w:rsidRDefault="000746F4">
      <w:pPr>
        <w:pStyle w:val="C0"/>
        <w:numPr>
          <w:ilvl w:val="0"/>
          <w:numId w:val="145"/>
        </w:numPr>
      </w:pPr>
    </w:p>
    <w:p w14:paraId="31D98281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#if defined(_CCM)</w:t>
      </w:r>
    </w:p>
    <w:p w14:paraId="00705AB2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.ccm : {</w:t>
      </w:r>
    </w:p>
    <w:p w14:paraId="71540B3E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*(.ccmram*)</w:t>
      </w:r>
    </w:p>
    <w:p w14:paraId="40404CA6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7DC95CBC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 &gt;ccm</w:t>
      </w:r>
    </w:p>
    <w:p w14:paraId="30F78FBC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#endif</w:t>
      </w:r>
    </w:p>
    <w:p w14:paraId="2451E774" w14:textId="77777777" w:rsidR="000746F4" w:rsidRPr="00E27581" w:rsidRDefault="000746F4">
      <w:pPr>
        <w:pStyle w:val="C0"/>
        <w:numPr>
          <w:ilvl w:val="0"/>
          <w:numId w:val="145"/>
        </w:numPr>
      </w:pPr>
    </w:p>
    <w:p w14:paraId="752923E8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#if defined(_RAM1)</w:t>
      </w:r>
    </w:p>
    <w:p w14:paraId="46536228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.ram1 : {</w:t>
      </w:r>
    </w:p>
    <w:p w14:paraId="07E98182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*(.ram1*)</w:t>
      </w:r>
    </w:p>
    <w:p w14:paraId="241A1E10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19000A61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 &gt;ram1</w:t>
      </w:r>
    </w:p>
    <w:p w14:paraId="319AF86A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#endif</w:t>
      </w:r>
    </w:p>
    <w:p w14:paraId="2138D7CC" w14:textId="77777777" w:rsidR="000746F4" w:rsidRPr="00E27581" w:rsidRDefault="000746F4">
      <w:pPr>
        <w:pStyle w:val="C0"/>
        <w:numPr>
          <w:ilvl w:val="0"/>
          <w:numId w:val="145"/>
        </w:numPr>
      </w:pPr>
    </w:p>
    <w:p w14:paraId="1CBB660F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#if defined(_RAM2)</w:t>
      </w:r>
    </w:p>
    <w:p w14:paraId="5C4702B9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.ram2 : {</w:t>
      </w:r>
    </w:p>
    <w:p w14:paraId="2B4052AB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*(.ram2*)</w:t>
      </w:r>
    </w:p>
    <w:p w14:paraId="5DB02D55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4AC7ED18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 &gt;ram2</w:t>
      </w:r>
    </w:p>
    <w:p w14:paraId="72DF9C0A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#endif</w:t>
      </w:r>
    </w:p>
    <w:p w14:paraId="58405A66" w14:textId="131E2AE3" w:rsidR="000746F4" w:rsidRDefault="000746F4">
      <w:pPr>
        <w:pStyle w:val="C0"/>
        <w:numPr>
          <w:ilvl w:val="0"/>
          <w:numId w:val="145"/>
        </w:numPr>
      </w:pPr>
    </w:p>
    <w:p w14:paraId="2E1CF89F" w14:textId="77777777" w:rsidR="001472B3" w:rsidRDefault="001472B3" w:rsidP="00D10EF2">
      <w:pPr>
        <w:pStyle w:val="C0"/>
        <w:numPr>
          <w:ilvl w:val="0"/>
          <w:numId w:val="0"/>
        </w:numPr>
        <w:ind w:left="845"/>
      </w:pPr>
    </w:p>
    <w:p w14:paraId="6690CEBF" w14:textId="4434869C" w:rsidR="001472B3" w:rsidRDefault="001472B3" w:rsidP="00D10EF2">
      <w:pPr>
        <w:pStyle w:val="C0"/>
        <w:numPr>
          <w:ilvl w:val="0"/>
          <w:numId w:val="0"/>
        </w:numPr>
        <w:ind w:left="845"/>
      </w:pPr>
      <w:r>
        <w:t xml:space="preserve">… </w:t>
      </w:r>
      <w:r>
        <w:rPr>
          <w:rFonts w:hint="eastAsia"/>
        </w:rPr>
        <w:t>省略到其内存他配置，以节约版面</w:t>
      </w:r>
      <w:r>
        <w:rPr>
          <w:rFonts w:hint="eastAsia"/>
        </w:rPr>
        <w:t xml:space="preserve"> </w:t>
      </w:r>
      <w:r>
        <w:t>…</w:t>
      </w:r>
    </w:p>
    <w:p w14:paraId="5C5857FE" w14:textId="77777777" w:rsidR="001472B3" w:rsidRPr="001472B3" w:rsidRDefault="001472B3" w:rsidP="001472B3"/>
    <w:p w14:paraId="69210407" w14:textId="77777777" w:rsidR="001472B3" w:rsidRPr="001472B3" w:rsidRDefault="001472B3" w:rsidP="001472B3"/>
    <w:p w14:paraId="37D8CEFA" w14:textId="77777777" w:rsidR="000746F4" w:rsidRPr="00E27581" w:rsidRDefault="000746F4" w:rsidP="003257B6">
      <w:pPr>
        <w:pStyle w:val="C0"/>
        <w:numPr>
          <w:ilvl w:val="0"/>
          <w:numId w:val="145"/>
        </w:numPr>
      </w:pPr>
      <w:r w:rsidRPr="00E27581">
        <w:t>#if defined(_NFCRAM)</w:t>
      </w:r>
    </w:p>
    <w:p w14:paraId="13892816" w14:textId="77777777" w:rsidR="000746F4" w:rsidRPr="00E27581" w:rsidRDefault="000746F4" w:rsidP="00DA1287">
      <w:pPr>
        <w:pStyle w:val="C0"/>
        <w:numPr>
          <w:ilvl w:val="0"/>
          <w:numId w:val="145"/>
        </w:numPr>
      </w:pPr>
      <w:r w:rsidRPr="00E27581">
        <w:tab/>
        <w:t>.nfcram : {</w:t>
      </w:r>
    </w:p>
    <w:p w14:paraId="0FD3909D" w14:textId="77777777" w:rsidR="000746F4" w:rsidRPr="00E27581" w:rsidRDefault="000746F4" w:rsidP="0038752A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*(.nfcram*)</w:t>
      </w:r>
    </w:p>
    <w:p w14:paraId="425F887D" w14:textId="77777777" w:rsidR="000746F4" w:rsidRPr="00E27581" w:rsidRDefault="000746F4" w:rsidP="00EB3071">
      <w:pPr>
        <w:pStyle w:val="C0"/>
        <w:numPr>
          <w:ilvl w:val="0"/>
          <w:numId w:val="145"/>
        </w:numPr>
      </w:pPr>
      <w:r w:rsidRPr="00E27581">
        <w:tab/>
      </w:r>
      <w:r w:rsidRPr="00E27581">
        <w:tab/>
        <w:t>. = ALIGN(4);</w:t>
      </w:r>
    </w:p>
    <w:p w14:paraId="6603F8C0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ab/>
        <w:t>} &gt;nfcram</w:t>
      </w:r>
    </w:p>
    <w:p w14:paraId="416AD9AE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#endif</w:t>
      </w:r>
    </w:p>
    <w:p w14:paraId="3B2DD2AF" w14:textId="77777777" w:rsidR="000746F4" w:rsidRDefault="000746F4">
      <w:pPr>
        <w:pStyle w:val="C0"/>
        <w:numPr>
          <w:ilvl w:val="0"/>
          <w:numId w:val="145"/>
        </w:numPr>
      </w:pPr>
    </w:p>
    <w:p w14:paraId="67F861AF" w14:textId="77777777" w:rsidR="000746F4" w:rsidRDefault="000746F4">
      <w:pPr>
        <w:pStyle w:val="C0"/>
        <w:numPr>
          <w:ilvl w:val="0"/>
          <w:numId w:val="145"/>
        </w:numPr>
      </w:pPr>
      <w:r>
        <w:tab/>
        <w:t>/*</w:t>
      </w:r>
    </w:p>
    <w:p w14:paraId="3EC855CF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 The .eh_frame section appears to be used for C++ exception handling.</w:t>
      </w:r>
    </w:p>
    <w:p w14:paraId="2690BADF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 You may need to fix this if you're using </w:t>
      </w:r>
      <w:r w:rsidRPr="003257B6">
        <w:rPr>
          <w:color w:val="FF0000"/>
          <w:highlight w:val="yellow"/>
        </w:rPr>
        <w:t>C++</w:t>
      </w:r>
      <w:r>
        <w:t>.</w:t>
      </w:r>
    </w:p>
    <w:p w14:paraId="195DBA3B" w14:textId="77777777" w:rsidR="000746F4" w:rsidRDefault="000746F4">
      <w:pPr>
        <w:pStyle w:val="C0"/>
        <w:numPr>
          <w:ilvl w:val="0"/>
          <w:numId w:val="145"/>
        </w:numPr>
      </w:pPr>
      <w:r>
        <w:tab/>
        <w:t xml:space="preserve"> */</w:t>
      </w:r>
    </w:p>
    <w:p w14:paraId="3BBE2C45" w14:textId="77777777" w:rsidR="000746F4" w:rsidRDefault="000746F4">
      <w:pPr>
        <w:pStyle w:val="C0"/>
        <w:numPr>
          <w:ilvl w:val="0"/>
          <w:numId w:val="145"/>
        </w:numPr>
      </w:pPr>
      <w:r>
        <w:tab/>
        <w:t>/DISCARD/ : { *(.eh_frame) }</w:t>
      </w:r>
    </w:p>
    <w:p w14:paraId="09B52DCF" w14:textId="77777777" w:rsidR="000746F4" w:rsidRDefault="000746F4">
      <w:pPr>
        <w:pStyle w:val="C0"/>
        <w:numPr>
          <w:ilvl w:val="0"/>
          <w:numId w:val="145"/>
        </w:numPr>
      </w:pPr>
    </w:p>
    <w:p w14:paraId="06AB1068" w14:textId="77777777" w:rsidR="000746F4" w:rsidRDefault="000746F4">
      <w:pPr>
        <w:pStyle w:val="C0"/>
        <w:numPr>
          <w:ilvl w:val="0"/>
          <w:numId w:val="145"/>
        </w:numPr>
      </w:pPr>
      <w:r>
        <w:tab/>
        <w:t>. = ALIGN(4);</w:t>
      </w:r>
    </w:p>
    <w:p w14:paraId="6BA10DB7" w14:textId="77777777" w:rsidR="000746F4" w:rsidRDefault="000746F4">
      <w:pPr>
        <w:pStyle w:val="C0"/>
        <w:numPr>
          <w:ilvl w:val="0"/>
          <w:numId w:val="145"/>
        </w:numPr>
      </w:pPr>
      <w:r>
        <w:tab/>
        <w:t>end = .;</w:t>
      </w:r>
    </w:p>
    <w:p w14:paraId="1C981E91" w14:textId="77777777" w:rsidR="000746F4" w:rsidRDefault="000746F4">
      <w:pPr>
        <w:pStyle w:val="C0"/>
        <w:numPr>
          <w:ilvl w:val="0"/>
          <w:numId w:val="145"/>
        </w:numPr>
      </w:pPr>
      <w:r>
        <w:t>}</w:t>
      </w:r>
    </w:p>
    <w:p w14:paraId="12D96889" w14:textId="77777777" w:rsidR="000746F4" w:rsidRDefault="000746F4">
      <w:pPr>
        <w:pStyle w:val="C0"/>
        <w:numPr>
          <w:ilvl w:val="0"/>
          <w:numId w:val="145"/>
        </w:numPr>
      </w:pPr>
    </w:p>
    <w:p w14:paraId="398C0AAA" w14:textId="77777777" w:rsidR="000746F4" w:rsidRPr="00E27581" w:rsidRDefault="000746F4">
      <w:pPr>
        <w:pStyle w:val="C0"/>
        <w:numPr>
          <w:ilvl w:val="0"/>
          <w:numId w:val="145"/>
        </w:numPr>
      </w:pPr>
      <w:r w:rsidRPr="00E27581">
        <w:t>PROVIDE(_stack = ORIGIN(ram) + LENGTH(ram));</w:t>
      </w:r>
    </w:p>
    <w:p w14:paraId="372A7EB0" w14:textId="47B1098D" w:rsidR="00E57071" w:rsidRDefault="00D21A9D" w:rsidP="00E57071">
      <w:pPr>
        <w:pStyle w:val="a"/>
      </w:pPr>
      <w:bookmarkStart w:id="209" w:name="_Ref532586625"/>
      <w:bookmarkStart w:id="210" w:name="_Toc2446751"/>
      <w:r>
        <w:rPr>
          <w:rFonts w:hint="eastAsia"/>
        </w:rPr>
        <w:t>m</w:t>
      </w:r>
      <w:r w:rsidR="00E57071">
        <w:t>akefile</w:t>
      </w:r>
      <w:bookmarkEnd w:id="209"/>
      <w:bookmarkEnd w:id="210"/>
    </w:p>
    <w:p w14:paraId="2D0227C3" w14:textId="48BD1DD7" w:rsidR="00E57071" w:rsidRDefault="00307E8E" w:rsidP="00E57071">
      <w:pPr>
        <w:pStyle w:val="a0"/>
      </w:pPr>
      <w:bookmarkStart w:id="211" w:name="_Toc2446752"/>
      <w:r>
        <w:rPr>
          <w:rFonts w:hint="eastAsia"/>
        </w:rPr>
        <w:t>m</w:t>
      </w:r>
      <w:r w:rsidR="00E57071">
        <w:rPr>
          <w:rFonts w:hint="eastAsia"/>
        </w:rPr>
        <w:t>akefile</w:t>
      </w:r>
      <w:r w:rsidR="00E57071">
        <w:rPr>
          <w:rFonts w:hint="eastAsia"/>
        </w:rPr>
        <w:t>基本格式</w:t>
      </w:r>
      <w:bookmarkEnd w:id="211"/>
    </w:p>
    <w:p w14:paraId="3033043C" w14:textId="77777777" w:rsidR="00697A9A" w:rsidRDefault="00697A9A" w:rsidP="00E57071">
      <w:pPr>
        <w:pStyle w:val="aa"/>
      </w:pPr>
      <w:bookmarkStart w:id="212" w:name="_Ref1473728"/>
    </w:p>
    <w:p w14:paraId="3AFC5766" w14:textId="3BBF2D20" w:rsidR="00E57071" w:rsidRDefault="00E57071" w:rsidP="00E57071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12</w:t>
      </w:r>
      <w:r w:rsidR="001A2919">
        <w:fldChar w:fldCharType="end"/>
      </w:r>
      <w:bookmarkEnd w:id="212"/>
      <w:r>
        <w:t xml:space="preserve"> Makefile</w:t>
      </w:r>
      <w:r>
        <w:rPr>
          <w:rFonts w:hint="eastAsia"/>
        </w:rPr>
        <w:t>示例</w:t>
      </w:r>
    </w:p>
    <w:p w14:paraId="7DB1A996" w14:textId="77777777" w:rsidR="00E57071" w:rsidRDefault="00E57071" w:rsidP="003257B6">
      <w:pPr>
        <w:pStyle w:val="C0"/>
        <w:numPr>
          <w:ilvl w:val="0"/>
          <w:numId w:val="150"/>
        </w:numPr>
      </w:pPr>
      <w:r>
        <w:t>EXE =  main-lib main-lib-shared</w:t>
      </w:r>
    </w:p>
    <w:p w14:paraId="23C3CEEA" w14:textId="77777777" w:rsidR="00E57071" w:rsidRDefault="00E57071" w:rsidP="00DA1287">
      <w:pPr>
        <w:pStyle w:val="C0"/>
      </w:pPr>
    </w:p>
    <w:p w14:paraId="29E59E62" w14:textId="77777777" w:rsidR="00E57071" w:rsidRDefault="00E57071" w:rsidP="0038752A">
      <w:pPr>
        <w:pStyle w:val="C0"/>
      </w:pPr>
      <w:r>
        <w:t>all: $(EXE)</w:t>
      </w:r>
    </w:p>
    <w:p w14:paraId="68F9D1FE" w14:textId="77777777" w:rsidR="00E57071" w:rsidRDefault="00E57071" w:rsidP="00EB3071">
      <w:pPr>
        <w:pStyle w:val="C0"/>
      </w:pPr>
    </w:p>
    <w:p w14:paraId="52F9E68C" w14:textId="77777777" w:rsidR="00E57071" w:rsidRDefault="00E57071">
      <w:pPr>
        <w:pStyle w:val="C0"/>
      </w:pPr>
      <w:r>
        <w:t>libvector.so : addvec.c multvec.c</w:t>
      </w:r>
    </w:p>
    <w:p w14:paraId="580E6A91" w14:textId="77777777" w:rsidR="00E57071" w:rsidRDefault="00E57071">
      <w:pPr>
        <w:pStyle w:val="C0"/>
      </w:pPr>
      <w:r>
        <w:tab/>
        <w:t>gcc -shared -fPIC -o libvector.so addvec.c multvec.c</w:t>
      </w:r>
    </w:p>
    <w:p w14:paraId="3C1B111F" w14:textId="77777777" w:rsidR="00E57071" w:rsidRDefault="00E57071">
      <w:pPr>
        <w:pStyle w:val="C0"/>
      </w:pPr>
    </w:p>
    <w:p w14:paraId="756CA0EF" w14:textId="77777777" w:rsidR="00E57071" w:rsidRDefault="00E57071">
      <w:pPr>
        <w:pStyle w:val="C0"/>
      </w:pPr>
      <w:r>
        <w:t>libvector.a: addvec.o multvec.o</w:t>
      </w:r>
    </w:p>
    <w:p w14:paraId="6366E663" w14:textId="77777777" w:rsidR="00E57071" w:rsidRDefault="00E57071">
      <w:pPr>
        <w:pStyle w:val="C0"/>
      </w:pPr>
      <w:r>
        <w:tab/>
        <w:t>$(AR) rcs libvector.a addvec.o multvec.o</w:t>
      </w:r>
    </w:p>
    <w:p w14:paraId="7DA13DA7" w14:textId="77777777" w:rsidR="00E57071" w:rsidRDefault="00E57071">
      <w:pPr>
        <w:pStyle w:val="C0"/>
      </w:pPr>
      <w:r>
        <w:tab/>
        <w:t>$(RM) addvec.o multvec.o</w:t>
      </w:r>
    </w:p>
    <w:p w14:paraId="2DC719C5" w14:textId="77777777" w:rsidR="00E57071" w:rsidRDefault="00E57071">
      <w:pPr>
        <w:pStyle w:val="C0"/>
      </w:pPr>
    </w:p>
    <w:p w14:paraId="4A3455D6" w14:textId="77777777" w:rsidR="00E57071" w:rsidRDefault="00E57071">
      <w:pPr>
        <w:pStyle w:val="C0"/>
      </w:pPr>
      <w:r>
        <w:t xml:space="preserve">main-lib-shared: main-lib.c libvector.so </w:t>
      </w:r>
    </w:p>
    <w:p w14:paraId="54CDC038" w14:textId="77777777" w:rsidR="00E57071" w:rsidRDefault="00E57071">
      <w:pPr>
        <w:pStyle w:val="C0"/>
      </w:pPr>
      <w:r>
        <w:tab/>
        <w:t xml:space="preserve">$(CC) -o $@ $^   </w:t>
      </w:r>
    </w:p>
    <w:p w14:paraId="7453F723" w14:textId="77777777" w:rsidR="00E57071" w:rsidRDefault="00E57071">
      <w:pPr>
        <w:pStyle w:val="C0"/>
      </w:pPr>
    </w:p>
    <w:p w14:paraId="543CEEE7" w14:textId="77777777" w:rsidR="00E57071" w:rsidRDefault="00E57071">
      <w:pPr>
        <w:pStyle w:val="C0"/>
      </w:pPr>
      <w:r>
        <w:t>main-lib: main-lib.c libvector.a</w:t>
      </w:r>
    </w:p>
    <w:p w14:paraId="40A5F10E" w14:textId="77777777" w:rsidR="00E57071" w:rsidRDefault="00E57071">
      <w:pPr>
        <w:pStyle w:val="C0"/>
      </w:pPr>
      <w:r>
        <w:tab/>
        <w:t>$(CC) -o $@ $^</w:t>
      </w:r>
    </w:p>
    <w:p w14:paraId="391D7775" w14:textId="77777777" w:rsidR="00E57071" w:rsidRDefault="00E57071">
      <w:pPr>
        <w:pStyle w:val="C0"/>
      </w:pPr>
    </w:p>
    <w:p w14:paraId="3A7CA762" w14:textId="77777777" w:rsidR="00E57071" w:rsidRDefault="00E57071">
      <w:pPr>
        <w:pStyle w:val="C0"/>
      </w:pPr>
      <w:r>
        <w:t>.PHONY : clean</w:t>
      </w:r>
    </w:p>
    <w:p w14:paraId="5B2E394F" w14:textId="77777777" w:rsidR="00E57071" w:rsidRDefault="00E57071">
      <w:pPr>
        <w:pStyle w:val="C0"/>
      </w:pPr>
      <w:r>
        <w:t>clean:</w:t>
      </w:r>
    </w:p>
    <w:p w14:paraId="17597C52" w14:textId="77777777" w:rsidR="00E57071" w:rsidRDefault="00E57071">
      <w:pPr>
        <w:pStyle w:val="C0"/>
      </w:pPr>
      <w:r>
        <w:tab/>
        <w:t xml:space="preserve">$(RM) *.o    </w:t>
      </w:r>
    </w:p>
    <w:p w14:paraId="4F89771E" w14:textId="77777777" w:rsidR="00E57071" w:rsidRDefault="00E57071" w:rsidP="00E57071">
      <w:pPr>
        <w:pStyle w:val="a0"/>
      </w:pPr>
      <w:bookmarkStart w:id="213" w:name="_Toc2446753"/>
      <w:r>
        <w:rPr>
          <w:rFonts w:hint="eastAsia"/>
        </w:rPr>
        <w:t>makefile</w:t>
      </w:r>
      <w:r>
        <w:rPr>
          <w:rFonts w:hint="eastAsia"/>
        </w:rPr>
        <w:t>规则</w:t>
      </w:r>
      <w:bookmarkEnd w:id="213"/>
    </w:p>
    <w:p w14:paraId="151F9689" w14:textId="4A511EF1" w:rsidR="00E57071" w:rsidRDefault="00E57071" w:rsidP="00E57071">
      <w:pPr>
        <w:pStyle w:val="aa"/>
      </w:pPr>
      <w:bookmarkStart w:id="214" w:name="_Ref145884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13</w:t>
      </w:r>
      <w:r w:rsidR="001A2919">
        <w:fldChar w:fldCharType="end"/>
      </w:r>
      <w:bookmarkEnd w:id="214"/>
      <w:r>
        <w:t xml:space="preserve"> makefile</w:t>
      </w:r>
      <w:r>
        <w:rPr>
          <w:rFonts w:hint="eastAsia"/>
        </w:rPr>
        <w:t>中的规则</w:t>
      </w:r>
    </w:p>
    <w:p w14:paraId="77DEBAAA" w14:textId="77777777" w:rsidR="00E57071" w:rsidRPr="0077520C" w:rsidRDefault="00E57071" w:rsidP="003257B6">
      <w:pPr>
        <w:pStyle w:val="C0"/>
        <w:numPr>
          <w:ilvl w:val="0"/>
          <w:numId w:val="151"/>
        </w:numPr>
      </w:pPr>
      <w:r w:rsidRPr="0077520C">
        <w:t>…</w:t>
      </w:r>
    </w:p>
    <w:p w14:paraId="36AC151A" w14:textId="77777777" w:rsidR="00E57071" w:rsidRPr="0077520C" w:rsidRDefault="00E57071" w:rsidP="00DA1287">
      <w:pPr>
        <w:pStyle w:val="C0"/>
      </w:pPr>
      <w:r w:rsidRPr="0077520C">
        <w:t>target ... : prerequisites ...</w:t>
      </w:r>
    </w:p>
    <w:p w14:paraId="02B25E57" w14:textId="77777777" w:rsidR="00E57071" w:rsidRPr="0077520C" w:rsidRDefault="00E57071" w:rsidP="0038752A">
      <w:pPr>
        <w:pStyle w:val="C0"/>
      </w:pPr>
      <w:r>
        <w:rPr>
          <w:rFonts w:hint="eastAsia"/>
        </w:rPr>
        <w:t xml:space="preserve">     </w:t>
      </w:r>
      <w:r w:rsidRPr="0077520C">
        <w:t>command</w:t>
      </w:r>
    </w:p>
    <w:p w14:paraId="0FD9E58F" w14:textId="77777777" w:rsidR="00E57071" w:rsidRPr="0077520C" w:rsidRDefault="00E57071" w:rsidP="00EB3071">
      <w:pPr>
        <w:pStyle w:val="C0"/>
      </w:pPr>
      <w:r w:rsidRPr="0077520C">
        <w:t>...</w:t>
      </w:r>
    </w:p>
    <w:p w14:paraId="0CB184EF" w14:textId="77777777" w:rsidR="00697A9A" w:rsidRDefault="00697A9A" w:rsidP="00E57071">
      <w:pPr>
        <w:pStyle w:val="aa"/>
      </w:pPr>
      <w:bookmarkStart w:id="215" w:name="_Ref1464949"/>
    </w:p>
    <w:p w14:paraId="7C21AB94" w14:textId="69E4E1A6" w:rsidR="00E57071" w:rsidRDefault="00E57071" w:rsidP="00E57071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14</w:t>
      </w:r>
      <w:r w:rsidR="001A2919">
        <w:fldChar w:fldCharType="end"/>
      </w:r>
      <w:bookmarkEnd w:id="215"/>
      <w:r>
        <w:rPr>
          <w:rFonts w:hint="eastAsia"/>
        </w:rPr>
        <w:t xml:space="preserve"> </w:t>
      </w:r>
      <w:r>
        <w:rPr>
          <w:rFonts w:hint="eastAsia"/>
        </w:rPr>
        <w:t>隐式规则示例</w:t>
      </w:r>
    </w:p>
    <w:p w14:paraId="1472AD92" w14:textId="77777777" w:rsidR="00E57071" w:rsidRDefault="00E57071" w:rsidP="003257B6">
      <w:pPr>
        <w:pStyle w:val="C0"/>
        <w:numPr>
          <w:ilvl w:val="0"/>
          <w:numId w:val="165"/>
        </w:numPr>
      </w:pPr>
      <w:r>
        <w:t>main : main.o</w:t>
      </w:r>
    </w:p>
    <w:p w14:paraId="64AA4445" w14:textId="1B4CA03E" w:rsidR="00E57071" w:rsidRDefault="00E57071" w:rsidP="00DA1287">
      <w:pPr>
        <w:pStyle w:val="C0"/>
      </w:pPr>
      <w:r>
        <w:t xml:space="preserve">    gcc -o main main.o</w:t>
      </w:r>
    </w:p>
    <w:p w14:paraId="6342F99E" w14:textId="77777777" w:rsidR="00697A9A" w:rsidRDefault="00697A9A" w:rsidP="00E57071">
      <w:pPr>
        <w:pStyle w:val="aa"/>
      </w:pPr>
      <w:bookmarkStart w:id="216" w:name="_Ref1464956"/>
    </w:p>
    <w:p w14:paraId="5DFE45AF" w14:textId="0751AC13" w:rsidR="00E57071" w:rsidRPr="001F0EC5" w:rsidRDefault="00E57071" w:rsidP="00E57071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15</w:t>
      </w:r>
      <w:r w:rsidR="001A2919">
        <w:fldChar w:fldCharType="end"/>
      </w:r>
      <w:bookmarkEnd w:id="216"/>
      <w:r>
        <w:rPr>
          <w:rFonts w:hint="eastAsia"/>
        </w:rPr>
        <w:t xml:space="preserve"> </w:t>
      </w:r>
      <w:r>
        <w:rPr>
          <w:rFonts w:hint="eastAsia"/>
        </w:rPr>
        <w:t>隐式规则的等效代码</w:t>
      </w:r>
    </w:p>
    <w:p w14:paraId="7EC4357E" w14:textId="1014498E" w:rsidR="00E57071" w:rsidRDefault="00E57071" w:rsidP="003257B6">
      <w:pPr>
        <w:pStyle w:val="C0"/>
        <w:numPr>
          <w:ilvl w:val="0"/>
          <w:numId w:val="149"/>
        </w:numPr>
      </w:pPr>
      <w:r>
        <w:rPr>
          <w:rFonts w:hint="eastAsia"/>
        </w:rPr>
        <w:t>#</w:t>
      </w:r>
      <w:r w:rsidR="009606D6">
        <w:rPr>
          <w:rFonts w:hint="eastAsia"/>
        </w:rPr>
        <w:t>等效于</w:t>
      </w:r>
    </w:p>
    <w:p w14:paraId="48452AB1" w14:textId="77777777" w:rsidR="00E57071" w:rsidRDefault="00E57071" w:rsidP="00DA1287">
      <w:pPr>
        <w:pStyle w:val="C0"/>
      </w:pPr>
      <w:r>
        <w:t>main : main.o</w:t>
      </w:r>
    </w:p>
    <w:p w14:paraId="2083B553" w14:textId="77777777" w:rsidR="00E57071" w:rsidRDefault="00E57071" w:rsidP="0038752A">
      <w:pPr>
        <w:pStyle w:val="C0"/>
      </w:pPr>
      <w:r>
        <w:t xml:space="preserve">    gcc -o main main.o</w:t>
      </w:r>
    </w:p>
    <w:p w14:paraId="77CFEFA4" w14:textId="77777777" w:rsidR="00E57071" w:rsidRDefault="00E57071" w:rsidP="00EB3071">
      <w:pPr>
        <w:pStyle w:val="C0"/>
      </w:pPr>
    </w:p>
    <w:p w14:paraId="7F295325" w14:textId="77777777" w:rsidR="00E57071" w:rsidRDefault="00E57071">
      <w:pPr>
        <w:pStyle w:val="C0"/>
      </w:pPr>
      <w:r>
        <w:rPr>
          <w:rFonts w:hint="eastAsia"/>
        </w:rPr>
        <w:t xml:space="preserve">main.o: main.c    </w:t>
      </w:r>
    </w:p>
    <w:p w14:paraId="6F67BA49" w14:textId="77777777" w:rsidR="00E57071" w:rsidRDefault="00E57071">
      <w:pPr>
        <w:pStyle w:val="C0"/>
      </w:pPr>
      <w:r>
        <w:t xml:space="preserve">    gcc -c main.c</w:t>
      </w:r>
    </w:p>
    <w:p w14:paraId="5C8C1F1D" w14:textId="77777777" w:rsidR="00697A9A" w:rsidRDefault="00697A9A" w:rsidP="007C1B57">
      <w:pPr>
        <w:pStyle w:val="aa"/>
        <w:tabs>
          <w:tab w:val="left" w:pos="2410"/>
        </w:tabs>
      </w:pPr>
      <w:bookmarkStart w:id="217" w:name="_Ref1631619"/>
    </w:p>
    <w:p w14:paraId="711C5441" w14:textId="500B4CBF" w:rsidR="007C1B57" w:rsidRDefault="007C1B57" w:rsidP="007C1B57">
      <w:pPr>
        <w:pStyle w:val="aa"/>
        <w:tabs>
          <w:tab w:val="left" w:pos="2410"/>
        </w:tabs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16</w:t>
      </w:r>
      <w:r w:rsidR="001A2919">
        <w:fldChar w:fldCharType="end"/>
      </w:r>
      <w:bookmarkEnd w:id="217"/>
      <w:r>
        <w:rPr>
          <w:rFonts w:hint="eastAsia"/>
        </w:rPr>
        <w:t xml:space="preserve"> </w:t>
      </w:r>
      <w:r w:rsidR="00FD1A00">
        <w:rPr>
          <w:rFonts w:hint="eastAsia"/>
        </w:rPr>
        <w:t>（动态）</w:t>
      </w:r>
      <w:r>
        <w:rPr>
          <w:rFonts w:hint="eastAsia"/>
        </w:rPr>
        <w:t>模式规则示例</w:t>
      </w:r>
    </w:p>
    <w:p w14:paraId="3DBC57CA" w14:textId="77777777" w:rsidR="007C1B57" w:rsidRDefault="007C1B57" w:rsidP="003257B6">
      <w:pPr>
        <w:pStyle w:val="C0"/>
        <w:numPr>
          <w:ilvl w:val="0"/>
          <w:numId w:val="163"/>
        </w:numPr>
      </w:pPr>
      <w:r>
        <w:t>#sample Makefile</w:t>
      </w:r>
    </w:p>
    <w:p w14:paraId="5E1DB80B" w14:textId="77777777" w:rsidR="007C1B57" w:rsidRPr="007C1B57" w:rsidRDefault="007C1B57" w:rsidP="00DA1287">
      <w:pPr>
        <w:pStyle w:val="C0"/>
        <w:numPr>
          <w:ilvl w:val="0"/>
          <w:numId w:val="163"/>
        </w:numPr>
      </w:pPr>
    </w:p>
    <w:p w14:paraId="352A7150" w14:textId="56D04906" w:rsidR="007C1B57" w:rsidRDefault="007C1B57" w:rsidP="0038752A">
      <w:pPr>
        <w:pStyle w:val="C0"/>
        <w:numPr>
          <w:ilvl w:val="0"/>
          <w:numId w:val="163"/>
        </w:numPr>
      </w:pPr>
      <w:r w:rsidRPr="003257B6">
        <w:rPr>
          <w:shd w:val="pct15" w:color="auto" w:fill="FFFFFF"/>
        </w:rPr>
        <w:t>%.o : %.c</w:t>
      </w:r>
    </w:p>
    <w:p w14:paraId="5D705FE3" w14:textId="031B24BA" w:rsidR="007C1B57" w:rsidRPr="003257B6" w:rsidRDefault="007C1B57" w:rsidP="00EB3071">
      <w:pPr>
        <w:pStyle w:val="C0"/>
        <w:numPr>
          <w:ilvl w:val="0"/>
          <w:numId w:val="163"/>
        </w:numPr>
        <w:rPr>
          <w:shd w:val="pct15" w:color="auto" w:fill="FFFFFF"/>
        </w:rPr>
      </w:pPr>
      <w:r w:rsidRPr="003257B6">
        <w:rPr>
          <w:shd w:val="pct15" w:color="auto" w:fill="FFFFFF"/>
        </w:rPr>
        <w:t>$(CC) $(CFLAGS) $&lt; -o $@</w:t>
      </w:r>
    </w:p>
    <w:p w14:paraId="01FDE207" w14:textId="557F00B5" w:rsidR="001C5866" w:rsidRDefault="001C5866" w:rsidP="001C5866">
      <w:r>
        <w:rPr>
          <w:rFonts w:hint="eastAsia"/>
        </w:rPr>
        <w:t>如果有</w:t>
      </w:r>
      <w:r>
        <w:rPr>
          <w:rFonts w:hint="eastAsia"/>
        </w:rPr>
        <w:t>f1.c</w:t>
      </w:r>
      <w:r>
        <w:rPr>
          <w:rFonts w:hint="eastAsia"/>
        </w:rPr>
        <w:t>、</w:t>
      </w:r>
      <w:r>
        <w:rPr>
          <w:rFonts w:hint="eastAsia"/>
        </w:rPr>
        <w:t>f2.c</w:t>
      </w:r>
      <w:r>
        <w:rPr>
          <w:rFonts w:hint="eastAsia"/>
        </w:rPr>
        <w:t>和</w:t>
      </w:r>
      <w:r>
        <w:rPr>
          <w:rFonts w:hint="eastAsia"/>
        </w:rPr>
        <w:t>f3.c</w:t>
      </w:r>
      <w:r>
        <w:rPr>
          <w:rFonts w:hint="eastAsia"/>
        </w:rPr>
        <w:t>三个</w:t>
      </w:r>
      <w:r>
        <w:rPr>
          <w:rFonts w:hint="eastAsia"/>
        </w:rPr>
        <w:t>C</w:t>
      </w:r>
      <w:r>
        <w:rPr>
          <w:rFonts w:hint="eastAsia"/>
        </w:rPr>
        <w:t>代码，那么上面的的第</w:t>
      </w:r>
      <w:r w:rsidR="00351C85">
        <w:rPr>
          <w:rFonts w:hint="eastAsia"/>
        </w:rPr>
        <w:t>3</w:t>
      </w:r>
      <w:r>
        <w:rPr>
          <w:rFonts w:hint="eastAsia"/>
        </w:rPr>
        <w:t>、</w:t>
      </w:r>
      <w:r w:rsidR="00351C85">
        <w:rPr>
          <w:rFonts w:hint="eastAsia"/>
        </w:rPr>
        <w:t>4</w:t>
      </w:r>
      <w:r>
        <w:rPr>
          <w:rFonts w:hint="eastAsia"/>
        </w:rPr>
        <w:t>行将实例化为规则：</w:t>
      </w:r>
    </w:p>
    <w:p w14:paraId="39EA7934" w14:textId="4395239D" w:rsidR="001C5866" w:rsidRPr="001C5866" w:rsidRDefault="001C5866" w:rsidP="003257B6">
      <w:pPr>
        <w:pStyle w:val="C0"/>
        <w:numPr>
          <w:ilvl w:val="0"/>
          <w:numId w:val="164"/>
        </w:numPr>
      </w:pPr>
      <w:r w:rsidRPr="001C5866">
        <w:t>f</w:t>
      </w:r>
      <w:r w:rsidRPr="001C5866">
        <w:rPr>
          <w:rFonts w:hint="eastAsia"/>
        </w:rPr>
        <w:t>1.o :</w:t>
      </w:r>
      <w:r w:rsidRPr="001C5866">
        <w:t>f</w:t>
      </w:r>
      <w:r w:rsidRPr="001C5866">
        <w:rPr>
          <w:rFonts w:hint="eastAsia"/>
        </w:rPr>
        <w:t>1.c</w:t>
      </w:r>
    </w:p>
    <w:p w14:paraId="63A124B4" w14:textId="000C3FAA" w:rsidR="001C5866" w:rsidRDefault="001C5866" w:rsidP="00DA1287">
      <w:pPr>
        <w:pStyle w:val="C0"/>
        <w:numPr>
          <w:ilvl w:val="0"/>
          <w:numId w:val="163"/>
        </w:numPr>
      </w:pPr>
      <w:r w:rsidRPr="001C5866">
        <w:t>$(CC) $(CFLAGS) f1.c -o f1.o</w:t>
      </w:r>
    </w:p>
    <w:p w14:paraId="593A4939" w14:textId="77777777" w:rsidR="001C5866" w:rsidRPr="001C5866" w:rsidRDefault="001C5866" w:rsidP="0038752A">
      <w:pPr>
        <w:pStyle w:val="C0"/>
        <w:numPr>
          <w:ilvl w:val="0"/>
          <w:numId w:val="163"/>
        </w:numPr>
      </w:pPr>
    </w:p>
    <w:p w14:paraId="461C3E56" w14:textId="0151286B" w:rsidR="001C5866" w:rsidRPr="001C5866" w:rsidRDefault="001C5866" w:rsidP="00EB3071">
      <w:pPr>
        <w:pStyle w:val="C0"/>
        <w:numPr>
          <w:ilvl w:val="0"/>
          <w:numId w:val="163"/>
        </w:numPr>
      </w:pPr>
      <w:r>
        <w:t>f2</w:t>
      </w:r>
      <w:r w:rsidRPr="001C5866">
        <w:rPr>
          <w:rFonts w:hint="eastAsia"/>
        </w:rPr>
        <w:t>.o :</w:t>
      </w:r>
      <w:r w:rsidRPr="001C5866">
        <w:t>f</w:t>
      </w:r>
      <w:r>
        <w:t>2</w:t>
      </w:r>
      <w:r w:rsidRPr="001C5866">
        <w:rPr>
          <w:rFonts w:hint="eastAsia"/>
        </w:rPr>
        <w:t>.c</w:t>
      </w:r>
    </w:p>
    <w:p w14:paraId="449032E6" w14:textId="790CAA9D" w:rsidR="001C5866" w:rsidRDefault="001C5866">
      <w:pPr>
        <w:pStyle w:val="C0"/>
        <w:numPr>
          <w:ilvl w:val="0"/>
          <w:numId w:val="163"/>
        </w:numPr>
      </w:pPr>
      <w:r w:rsidRPr="001C5866">
        <w:t>$(CC) $(CFLAGS) f</w:t>
      </w:r>
      <w:r>
        <w:t>2</w:t>
      </w:r>
      <w:r w:rsidRPr="001C5866">
        <w:t>.c -o f</w:t>
      </w:r>
      <w:r>
        <w:t>2.</w:t>
      </w:r>
      <w:r w:rsidRPr="001C5866">
        <w:t>o</w:t>
      </w:r>
    </w:p>
    <w:p w14:paraId="2C1806D8" w14:textId="77777777" w:rsidR="001C5866" w:rsidRPr="001C5866" w:rsidRDefault="001C5866">
      <w:pPr>
        <w:pStyle w:val="C0"/>
        <w:numPr>
          <w:ilvl w:val="0"/>
          <w:numId w:val="163"/>
        </w:numPr>
      </w:pPr>
    </w:p>
    <w:p w14:paraId="6AFD6A3C" w14:textId="140FB54D" w:rsidR="001C5866" w:rsidRPr="001C5866" w:rsidRDefault="001C5866">
      <w:pPr>
        <w:pStyle w:val="C0"/>
        <w:numPr>
          <w:ilvl w:val="0"/>
          <w:numId w:val="163"/>
        </w:numPr>
      </w:pPr>
      <w:r>
        <w:t>f3</w:t>
      </w:r>
      <w:r w:rsidRPr="001C5866">
        <w:rPr>
          <w:rFonts w:hint="eastAsia"/>
        </w:rPr>
        <w:t>.o :</w:t>
      </w:r>
      <w:r w:rsidRPr="001C5866">
        <w:t>f</w:t>
      </w:r>
      <w:r>
        <w:t>3</w:t>
      </w:r>
      <w:r w:rsidRPr="001C5866">
        <w:rPr>
          <w:rFonts w:hint="eastAsia"/>
        </w:rPr>
        <w:t>.c</w:t>
      </w:r>
    </w:p>
    <w:p w14:paraId="16E160FB" w14:textId="38286089" w:rsidR="001C5866" w:rsidRDefault="001C5866">
      <w:pPr>
        <w:pStyle w:val="C0"/>
        <w:numPr>
          <w:ilvl w:val="0"/>
          <w:numId w:val="163"/>
        </w:numPr>
      </w:pPr>
      <w:r w:rsidRPr="001C5866">
        <w:t>$(CC) $(CFLAGS) f</w:t>
      </w:r>
      <w:r>
        <w:t>3</w:t>
      </w:r>
      <w:r w:rsidRPr="001C5866">
        <w:t>.c -o f</w:t>
      </w:r>
      <w:r>
        <w:t>3</w:t>
      </w:r>
      <w:r w:rsidRPr="001C5866">
        <w:t>.o</w:t>
      </w:r>
    </w:p>
    <w:p w14:paraId="5BE6DDB6" w14:textId="77777777" w:rsidR="00A31B41" w:rsidRDefault="00A31B41" w:rsidP="00FD1A00">
      <w:pPr>
        <w:pStyle w:val="aa"/>
      </w:pPr>
      <w:bookmarkStart w:id="218" w:name="_Ref1663485"/>
    </w:p>
    <w:p w14:paraId="6764AF29" w14:textId="3FF2AD15" w:rsidR="00FD1A00" w:rsidRDefault="00FD1A00" w:rsidP="00FD1A00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17</w:t>
      </w:r>
      <w:r w:rsidR="001A2919">
        <w:fldChar w:fldCharType="end"/>
      </w:r>
      <w:bookmarkEnd w:id="218"/>
      <w:r>
        <w:rPr>
          <w:rFonts w:hint="eastAsia"/>
        </w:rPr>
        <w:t xml:space="preserve"> </w:t>
      </w:r>
      <w:r>
        <w:rPr>
          <w:rFonts w:hint="eastAsia"/>
        </w:rPr>
        <w:t>（静态）模式规则示例</w:t>
      </w:r>
    </w:p>
    <w:p w14:paraId="06FE6CDA" w14:textId="3E7C2020" w:rsidR="009606D6" w:rsidRDefault="009606D6" w:rsidP="003257B6">
      <w:pPr>
        <w:pStyle w:val="C0"/>
        <w:numPr>
          <w:ilvl w:val="0"/>
          <w:numId w:val="166"/>
        </w:numPr>
      </w:pPr>
      <w:r>
        <w:t>objects = f</w:t>
      </w:r>
      <w:r w:rsidR="00FD1A00">
        <w:rPr>
          <w:rFonts w:hint="eastAsia"/>
        </w:rPr>
        <w:t>1</w:t>
      </w:r>
      <w:r>
        <w:t xml:space="preserve">.o </w:t>
      </w:r>
      <w:r w:rsidR="00FD1A00">
        <w:rPr>
          <w:rFonts w:hint="eastAsia"/>
        </w:rPr>
        <w:t>f2</w:t>
      </w:r>
      <w:r>
        <w:t>.o</w:t>
      </w:r>
    </w:p>
    <w:p w14:paraId="69A297F9" w14:textId="77777777" w:rsidR="009606D6" w:rsidRDefault="009606D6" w:rsidP="003257B6">
      <w:pPr>
        <w:pStyle w:val="C0"/>
      </w:pPr>
      <w:r>
        <w:t>all: $(objects)</w:t>
      </w:r>
    </w:p>
    <w:p w14:paraId="1DAD0ED0" w14:textId="77777777" w:rsidR="009606D6" w:rsidRDefault="009606D6" w:rsidP="00DA1287">
      <w:pPr>
        <w:pStyle w:val="C0"/>
      </w:pPr>
    </w:p>
    <w:p w14:paraId="131E15DC" w14:textId="77777777" w:rsidR="009606D6" w:rsidRDefault="009606D6" w:rsidP="0038752A">
      <w:pPr>
        <w:pStyle w:val="C0"/>
      </w:pPr>
      <w:r>
        <w:t>$(objects): %.o: %.c</w:t>
      </w:r>
    </w:p>
    <w:p w14:paraId="4B0E0FBA" w14:textId="0EA9D8DF" w:rsidR="009606D6" w:rsidRPr="009606D6" w:rsidRDefault="009606D6" w:rsidP="00EB3071">
      <w:pPr>
        <w:pStyle w:val="C0"/>
      </w:pPr>
      <w:r>
        <w:t xml:space="preserve">       $(CC) -c $(CFLAGS) $&lt; -o $@</w:t>
      </w:r>
    </w:p>
    <w:p w14:paraId="541EFF8E" w14:textId="77777777" w:rsidR="00E57071" w:rsidRDefault="00E57071" w:rsidP="00E57071">
      <w:pPr>
        <w:pStyle w:val="a0"/>
      </w:pPr>
      <w:bookmarkStart w:id="219" w:name="_Toc2446754"/>
      <w:r>
        <w:rPr>
          <w:rFonts w:hint="eastAsia"/>
        </w:rPr>
        <w:t>makefile</w:t>
      </w:r>
      <w:r>
        <w:rPr>
          <w:rFonts w:hint="eastAsia"/>
        </w:rPr>
        <w:t>变量</w:t>
      </w:r>
      <w:bookmarkEnd w:id="219"/>
    </w:p>
    <w:p w14:paraId="16087092" w14:textId="77777777" w:rsidR="00A31B41" w:rsidRDefault="00A31B41" w:rsidP="00190F27">
      <w:pPr>
        <w:pStyle w:val="aa"/>
      </w:pPr>
    </w:p>
    <w:p w14:paraId="27C22051" w14:textId="7469B317" w:rsidR="00190F27" w:rsidRDefault="00190F27" w:rsidP="00190F27">
      <w:pPr>
        <w:pStyle w:val="aa"/>
        <w:rPr>
          <w:shd w:val="clear" w:color="auto" w:fill="FFFFFF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18</w:t>
      </w:r>
      <w:r w:rsidR="001A2919">
        <w:fldChar w:fldCharType="end"/>
      </w:r>
      <w:r>
        <w:rPr>
          <w:rFonts w:hint="eastAsia"/>
        </w:rPr>
        <w:t xml:space="preserve"> </w:t>
      </w:r>
      <w:r>
        <w:t>wildcard.mk</w:t>
      </w:r>
    </w:p>
    <w:p w14:paraId="3E4839EE" w14:textId="0B73FC06" w:rsidR="00190F27" w:rsidRPr="00DA1287" w:rsidRDefault="00190F27" w:rsidP="003257B6">
      <w:pPr>
        <w:pStyle w:val="C0"/>
        <w:numPr>
          <w:ilvl w:val="0"/>
          <w:numId w:val="167"/>
        </w:numPr>
        <w:rPr>
          <w:shd w:val="clear" w:color="auto" w:fill="FFFFFF"/>
        </w:rPr>
      </w:pPr>
      <w:r w:rsidRPr="003257B6">
        <w:rPr>
          <w:rFonts w:hint="eastAsia"/>
          <w:shd w:val="clear" w:color="auto" w:fill="FFFFFF"/>
        </w:rPr>
        <w:t xml:space="preserve">#Makefile </w:t>
      </w:r>
      <w:r w:rsidRPr="003257B6">
        <w:rPr>
          <w:rFonts w:hint="eastAsia"/>
          <w:shd w:val="clear" w:color="auto" w:fill="FFFFFF"/>
        </w:rPr>
        <w:t>文件</w:t>
      </w:r>
    </w:p>
    <w:p w14:paraId="73E32BCF" w14:textId="7B982461" w:rsidR="00190F27" w:rsidRPr="00190F27" w:rsidRDefault="00190F27" w:rsidP="00DA1287">
      <w:pPr>
        <w:pStyle w:val="C0"/>
        <w:rPr>
          <w:shd w:val="clear" w:color="auto" w:fill="FFFFFF"/>
        </w:rPr>
      </w:pPr>
      <w:r w:rsidRPr="00190F27">
        <w:rPr>
          <w:shd w:val="clear" w:color="auto" w:fill="FFFFFF"/>
        </w:rPr>
        <w:t>src=$(wildcard *.c ./sub/*.c)</w:t>
      </w:r>
    </w:p>
    <w:p w14:paraId="6D14A7EC" w14:textId="16B891E8" w:rsidR="00190F27" w:rsidRPr="00190F27" w:rsidRDefault="00190F27" w:rsidP="0038752A">
      <w:pPr>
        <w:pStyle w:val="C0"/>
        <w:rPr>
          <w:shd w:val="clear" w:color="auto" w:fill="FFFFFF"/>
        </w:rPr>
      </w:pPr>
      <w:r w:rsidRPr="00190F27">
        <w:rPr>
          <w:shd w:val="clear" w:color="auto" w:fill="FFFFFF"/>
        </w:rPr>
        <w:t>dir=$(notdir $(src))</w:t>
      </w:r>
    </w:p>
    <w:p w14:paraId="4C7AEF29" w14:textId="41C21DB7" w:rsidR="00190F27" w:rsidRDefault="00190F27" w:rsidP="00EB3071">
      <w:pPr>
        <w:pStyle w:val="C0"/>
        <w:rPr>
          <w:shd w:val="clear" w:color="auto" w:fill="FFFFFF"/>
        </w:rPr>
      </w:pPr>
      <w:r w:rsidRPr="00190F27">
        <w:rPr>
          <w:shd w:val="clear" w:color="auto" w:fill="FFFFFF"/>
        </w:rPr>
        <w:t>obj=$(patsubst %.c,%.o,$(dir) )</w:t>
      </w:r>
    </w:p>
    <w:p w14:paraId="551011E0" w14:textId="77777777" w:rsidR="00190F27" w:rsidRPr="00190F27" w:rsidRDefault="00190F27">
      <w:pPr>
        <w:pStyle w:val="C0"/>
        <w:rPr>
          <w:shd w:val="clear" w:color="auto" w:fill="FFFFFF"/>
        </w:rPr>
      </w:pPr>
    </w:p>
    <w:p w14:paraId="2335DD6D" w14:textId="4EFAC44E" w:rsidR="00190F27" w:rsidRPr="00190F27" w:rsidRDefault="00190F27">
      <w:pPr>
        <w:pStyle w:val="C0"/>
        <w:rPr>
          <w:shd w:val="clear" w:color="auto" w:fill="FFFFFF"/>
        </w:rPr>
      </w:pPr>
      <w:r w:rsidRPr="00190F27">
        <w:rPr>
          <w:shd w:val="clear" w:color="auto" w:fill="FFFFFF"/>
        </w:rPr>
        <w:t>all:</w:t>
      </w:r>
    </w:p>
    <w:p w14:paraId="647C56CB" w14:textId="72C6CE95" w:rsidR="00190F27" w:rsidRPr="00190F27" w:rsidRDefault="00D21A9D">
      <w:pPr>
        <w:pStyle w:val="C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 w:rsidR="00190F27" w:rsidRPr="00190F27">
        <w:rPr>
          <w:shd w:val="clear" w:color="auto" w:fill="FFFFFF"/>
        </w:rPr>
        <w:t>@echo $(src)</w:t>
      </w:r>
    </w:p>
    <w:p w14:paraId="111A8C6E" w14:textId="120F2D48" w:rsidR="00190F27" w:rsidRPr="00190F27" w:rsidRDefault="00D21A9D">
      <w:pPr>
        <w:pStyle w:val="C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 w:rsidR="00190F27" w:rsidRPr="00190F27">
        <w:rPr>
          <w:shd w:val="clear" w:color="auto" w:fill="FFFFFF"/>
        </w:rPr>
        <w:t>@echo $(dir)</w:t>
      </w:r>
    </w:p>
    <w:p w14:paraId="428A13E7" w14:textId="0F9A7F04" w:rsidR="00190F27" w:rsidRPr="00190F27" w:rsidRDefault="00D21A9D">
      <w:pPr>
        <w:pStyle w:val="C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 w:rsidR="00190F27" w:rsidRPr="00190F27">
        <w:rPr>
          <w:shd w:val="clear" w:color="auto" w:fill="FFFFFF"/>
        </w:rPr>
        <w:t>@echo $(obj)</w:t>
      </w:r>
    </w:p>
    <w:p w14:paraId="470AFB0A" w14:textId="74C87DD0" w:rsidR="00E57071" w:rsidRDefault="00AE00FD" w:rsidP="00E57071">
      <w:pPr>
        <w:pStyle w:val="a0"/>
      </w:pPr>
      <w:bookmarkStart w:id="220" w:name="_Toc2446755"/>
      <w:r>
        <w:rPr>
          <w:rFonts w:hint="eastAsia"/>
        </w:rPr>
        <w:t>文件指示</w:t>
      </w:r>
      <w:bookmarkEnd w:id="220"/>
    </w:p>
    <w:p w14:paraId="5B748A4E" w14:textId="77777777" w:rsidR="00E57071" w:rsidRDefault="00E57071" w:rsidP="00D165F9">
      <w:pPr>
        <w:pStyle w:val="a0"/>
      </w:pPr>
      <w:bookmarkStart w:id="221" w:name="_Toc2446756"/>
      <w:r>
        <w:rPr>
          <w:rFonts w:hint="eastAsia"/>
        </w:rPr>
        <w:t>函数</w:t>
      </w:r>
      <w:bookmarkEnd w:id="221"/>
    </w:p>
    <w:p w14:paraId="5A28B064" w14:textId="77777777" w:rsidR="00A31B41" w:rsidRDefault="00A31B41" w:rsidP="008C0AA2">
      <w:pPr>
        <w:pStyle w:val="aa"/>
      </w:pPr>
      <w:bookmarkStart w:id="222" w:name="_Ref1485413"/>
    </w:p>
    <w:p w14:paraId="7D94D662" w14:textId="2868DE66" w:rsidR="008C0AA2" w:rsidRDefault="008C0AA2" w:rsidP="008C0AA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19</w:t>
      </w:r>
      <w:r w:rsidR="001A2919">
        <w:fldChar w:fldCharType="end"/>
      </w:r>
      <w:bookmarkEnd w:id="222"/>
      <w:r>
        <w:rPr>
          <w:rFonts w:hint="eastAsia"/>
        </w:rPr>
        <w:t xml:space="preserve"> </w:t>
      </w:r>
      <w:r>
        <w:t>call-mk</w:t>
      </w:r>
    </w:p>
    <w:p w14:paraId="7ED1F958" w14:textId="77777777" w:rsidR="008C0AA2" w:rsidRDefault="008C0AA2" w:rsidP="003257B6">
      <w:pPr>
        <w:pStyle w:val="C0"/>
        <w:numPr>
          <w:ilvl w:val="0"/>
          <w:numId w:val="159"/>
        </w:numPr>
      </w:pPr>
      <w:r>
        <w:rPr>
          <w:rFonts w:hint="eastAsia"/>
        </w:rPr>
        <w:t xml:space="preserve"># Makefile </w:t>
      </w:r>
      <w:r>
        <w:rPr>
          <w:rFonts w:hint="eastAsia"/>
        </w:rPr>
        <w:t>内容</w:t>
      </w:r>
    </w:p>
    <w:p w14:paraId="58579429" w14:textId="77777777" w:rsidR="008C0AA2" w:rsidRDefault="008C0AA2" w:rsidP="00DA1287">
      <w:pPr>
        <w:pStyle w:val="C0"/>
        <w:numPr>
          <w:ilvl w:val="0"/>
          <w:numId w:val="159"/>
        </w:numPr>
      </w:pPr>
      <w:r>
        <w:t>log = "====debug====" $(1) "====end===="</w:t>
      </w:r>
    </w:p>
    <w:p w14:paraId="32DBD804" w14:textId="77777777" w:rsidR="008C0AA2" w:rsidRDefault="008C0AA2" w:rsidP="0038752A">
      <w:pPr>
        <w:pStyle w:val="C0"/>
        <w:numPr>
          <w:ilvl w:val="0"/>
          <w:numId w:val="159"/>
        </w:numPr>
      </w:pPr>
    </w:p>
    <w:p w14:paraId="36FAD33E" w14:textId="77777777" w:rsidR="008C0AA2" w:rsidRDefault="008C0AA2" w:rsidP="00A306FF">
      <w:pPr>
        <w:pStyle w:val="C0"/>
        <w:numPr>
          <w:ilvl w:val="0"/>
          <w:numId w:val="159"/>
        </w:numPr>
      </w:pPr>
      <w:r>
        <w:t>all:</w:t>
      </w:r>
    </w:p>
    <w:p w14:paraId="51F16F60" w14:textId="4F86B76E" w:rsidR="008C0AA2" w:rsidRDefault="008C0AA2" w:rsidP="00EB3071">
      <w:pPr>
        <w:pStyle w:val="C0"/>
        <w:numPr>
          <w:ilvl w:val="0"/>
          <w:numId w:val="159"/>
        </w:numPr>
      </w:pPr>
      <w:r>
        <w:rPr>
          <w:rFonts w:hint="eastAsia"/>
        </w:rPr>
        <w:tab/>
        <w:t>@echo $(call log,"</w:t>
      </w:r>
      <w:r>
        <w:rPr>
          <w:rFonts w:hint="eastAsia"/>
        </w:rPr>
        <w:t>正在</w:t>
      </w:r>
      <w:r>
        <w:rPr>
          <w:rFonts w:hint="eastAsia"/>
        </w:rPr>
        <w:t xml:space="preserve"> Make")</w:t>
      </w:r>
    </w:p>
    <w:p w14:paraId="66072A14" w14:textId="77777777" w:rsidR="00E57071" w:rsidRDefault="00E57071" w:rsidP="00E57071">
      <w:pPr>
        <w:pStyle w:val="a0"/>
      </w:pPr>
      <w:bookmarkStart w:id="223" w:name="_Toc2446757"/>
      <w:r>
        <w:t>make</w:t>
      </w:r>
      <w:bookmarkEnd w:id="223"/>
    </w:p>
    <w:p w14:paraId="11F0E443" w14:textId="6171896C" w:rsidR="00C725AE" w:rsidRDefault="00C725AE" w:rsidP="00C725AE">
      <w:pPr>
        <w:pStyle w:val="a"/>
      </w:pPr>
      <w:bookmarkStart w:id="224" w:name="_Toc2446758"/>
      <w:r>
        <w:rPr>
          <w:rFonts w:hint="eastAsia"/>
        </w:rPr>
        <w:t>小结</w:t>
      </w:r>
      <w:bookmarkEnd w:id="224"/>
    </w:p>
    <w:p w14:paraId="048B4AA2" w14:textId="719F93AA" w:rsidR="00C725AE" w:rsidRDefault="00C725AE" w:rsidP="00C725AE">
      <w:pPr>
        <w:pStyle w:val="a"/>
        <w:numPr>
          <w:ilvl w:val="0"/>
          <w:numId w:val="0"/>
        </w:numPr>
        <w:ind w:left="567"/>
      </w:pPr>
      <w:bookmarkStart w:id="225" w:name="_Toc2446759"/>
      <w:r>
        <w:rPr>
          <w:rFonts w:hint="eastAsia"/>
        </w:rPr>
        <w:t>练习</w:t>
      </w:r>
      <w:bookmarkEnd w:id="225"/>
    </w:p>
    <w:p w14:paraId="73DC41E0" w14:textId="7B0AF623" w:rsidR="000C3E8B" w:rsidRDefault="00856B8D" w:rsidP="00F16BFB">
      <w:pPr>
        <w:pStyle w:val="1"/>
      </w:pPr>
      <w:bookmarkStart w:id="226" w:name="_Ref1997235"/>
      <w:bookmarkStart w:id="227" w:name="_Toc2446760"/>
      <w:r>
        <w:rPr>
          <w:rFonts w:hint="eastAsia"/>
        </w:rPr>
        <w:t>程序</w:t>
      </w:r>
      <w:r w:rsidR="00BC61C1">
        <w:rPr>
          <w:rFonts w:hint="eastAsia"/>
        </w:rPr>
        <w:t>运行</w:t>
      </w:r>
      <w:bookmarkEnd w:id="226"/>
      <w:bookmarkEnd w:id="227"/>
    </w:p>
    <w:p w14:paraId="65FEBB51" w14:textId="596FC231" w:rsidR="003301E5" w:rsidRDefault="007A03B9" w:rsidP="00AC4809">
      <w:pPr>
        <w:pStyle w:val="a"/>
      </w:pPr>
      <w:bookmarkStart w:id="228" w:name="_Toc2446761"/>
      <w:r>
        <w:rPr>
          <w:rFonts w:hint="eastAsia"/>
        </w:rPr>
        <w:t>装入</w:t>
      </w:r>
      <w:r w:rsidR="004F6871">
        <w:rPr>
          <w:rFonts w:hint="eastAsia"/>
        </w:rPr>
        <w:t>与运行</w:t>
      </w:r>
      <w:bookmarkEnd w:id="228"/>
    </w:p>
    <w:p w14:paraId="6DBBAF8A" w14:textId="4076F1A7" w:rsidR="00D74DD6" w:rsidRDefault="0018570E" w:rsidP="00D74DD6">
      <w:pPr>
        <w:pStyle w:val="a0"/>
      </w:pPr>
      <w:bookmarkStart w:id="229" w:name="_Toc2446762"/>
      <w:r>
        <w:rPr>
          <w:rFonts w:hint="eastAsia"/>
        </w:rPr>
        <w:t>E</w:t>
      </w:r>
      <w:r>
        <w:t>LF</w:t>
      </w:r>
      <w:r w:rsidR="007A03B9">
        <w:rPr>
          <w:rFonts w:hint="eastAsia"/>
        </w:rPr>
        <w:t>装载器</w:t>
      </w:r>
      <w:bookmarkEnd w:id="229"/>
    </w:p>
    <w:p w14:paraId="7719BE5F" w14:textId="558D007D" w:rsidR="004925BE" w:rsidRDefault="004925BE" w:rsidP="004925BE"/>
    <w:p w14:paraId="2A5DBD38" w14:textId="142C920B" w:rsidR="00AB3FD0" w:rsidRDefault="0018570E" w:rsidP="0018570E">
      <w:pPr>
        <w:pStyle w:val="aa"/>
      </w:pPr>
      <w:bookmarkStart w:id="230" w:name="_Ref166402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bookmarkEnd w:id="230"/>
      <w:r>
        <w:t xml:space="preserve"> </w:t>
      </w:r>
      <w:r w:rsidRPr="0018570E">
        <w:t>binfmt_elf.c</w:t>
      </w:r>
      <w:r>
        <w:rPr>
          <w:rFonts w:hint="eastAsia"/>
        </w:rPr>
        <w:t>中的</w:t>
      </w:r>
      <w:r>
        <w:rPr>
          <w:rFonts w:hint="eastAsia"/>
        </w:rPr>
        <w:t>linux_binfmt</w:t>
      </w:r>
      <w:r>
        <w:rPr>
          <w:rFonts w:hint="eastAsia"/>
        </w:rPr>
        <w:t>结构体</w:t>
      </w:r>
    </w:p>
    <w:p w14:paraId="30910316" w14:textId="5B59A325" w:rsidR="00D74DD6" w:rsidRPr="000B13A9" w:rsidRDefault="00E60A2F" w:rsidP="003257B6">
      <w:pPr>
        <w:pStyle w:val="C0"/>
        <w:numPr>
          <w:ilvl w:val="0"/>
          <w:numId w:val="87"/>
        </w:numPr>
      </w:pPr>
      <w:hyperlink r:id="rId11" w:anchor="L68" w:history="1">
        <w:r w:rsidR="00D74DD6" w:rsidRPr="000B13A9">
          <w:t xml:space="preserve">  </w:t>
        </w:r>
      </w:hyperlink>
      <w:r w:rsidR="00D74DD6" w:rsidRPr="000B13A9">
        <w:t xml:space="preserve">static struct </w:t>
      </w:r>
      <w:hyperlink r:id="rId12" w:history="1">
        <w:r w:rsidR="00D74DD6" w:rsidRPr="000B13A9">
          <w:t>linux_binfmt</w:t>
        </w:r>
      </w:hyperlink>
      <w:r w:rsidR="00D74DD6" w:rsidRPr="000B13A9">
        <w:t xml:space="preserve"> </w:t>
      </w:r>
      <w:hyperlink r:id="rId13" w:history="1">
        <w:r w:rsidR="00D74DD6" w:rsidRPr="00E50355">
          <w:rPr>
            <w:rStyle w:val="-Char"/>
          </w:rPr>
          <w:t>elf_format</w:t>
        </w:r>
      </w:hyperlink>
      <w:r w:rsidR="00D74DD6" w:rsidRPr="000B13A9">
        <w:t xml:space="preserve"> = {</w:t>
      </w:r>
    </w:p>
    <w:p w14:paraId="46302C7F" w14:textId="39FDB505" w:rsidR="00D74DD6" w:rsidRPr="000B13A9" w:rsidRDefault="00E60A2F" w:rsidP="00DA1287">
      <w:pPr>
        <w:pStyle w:val="C0"/>
        <w:numPr>
          <w:ilvl w:val="0"/>
          <w:numId w:val="87"/>
        </w:numPr>
      </w:pPr>
      <w:hyperlink r:id="rId14" w:anchor="L69" w:history="1">
        <w:r w:rsidR="00D74DD6" w:rsidRPr="000B13A9">
          <w:t xml:space="preserve">  </w:t>
        </w:r>
      </w:hyperlink>
      <w:r w:rsidR="00D74DD6" w:rsidRPr="000B13A9">
        <w:t xml:space="preserve">        .</w:t>
      </w:r>
      <w:hyperlink r:id="rId15" w:history="1">
        <w:r w:rsidR="00D74DD6" w:rsidRPr="000B13A9">
          <w:t>module</w:t>
        </w:r>
      </w:hyperlink>
      <w:r w:rsidR="00D74DD6" w:rsidRPr="000B13A9">
        <w:t xml:space="preserve">         = </w:t>
      </w:r>
      <w:hyperlink r:id="rId16" w:history="1">
        <w:r w:rsidR="00D74DD6" w:rsidRPr="000B13A9">
          <w:t>THIS_MODULE</w:t>
        </w:r>
      </w:hyperlink>
      <w:r w:rsidR="00D74DD6" w:rsidRPr="000B13A9">
        <w:t>,</w:t>
      </w:r>
    </w:p>
    <w:p w14:paraId="4127E53E" w14:textId="5BD857C5" w:rsidR="00D74DD6" w:rsidRPr="003257B6" w:rsidRDefault="00E60A2F" w:rsidP="0038752A">
      <w:pPr>
        <w:pStyle w:val="C0"/>
        <w:numPr>
          <w:ilvl w:val="0"/>
          <w:numId w:val="87"/>
        </w:numPr>
        <w:rPr>
          <w:rFonts w:eastAsiaTheme="minorEastAsia"/>
        </w:rPr>
      </w:pPr>
      <w:hyperlink r:id="rId17" w:anchor="L70" w:history="1">
        <w:r w:rsidR="00D74DD6" w:rsidRPr="000B13A9">
          <w:t xml:space="preserve">  </w:t>
        </w:r>
      </w:hyperlink>
      <w:r w:rsidR="00D74DD6" w:rsidRPr="000B13A9">
        <w:t xml:space="preserve">        .</w:t>
      </w:r>
      <w:hyperlink r:id="rId18" w:history="1">
        <w:r w:rsidR="00D74DD6" w:rsidRPr="000B13A9">
          <w:t>load_binary</w:t>
        </w:r>
      </w:hyperlink>
      <w:r w:rsidR="00D74DD6" w:rsidRPr="000B13A9">
        <w:t xml:space="preserve">    = </w:t>
      </w:r>
      <w:hyperlink r:id="rId19" w:history="1">
        <w:r w:rsidR="00D74DD6" w:rsidRPr="00E50355">
          <w:rPr>
            <w:rStyle w:val="-Char"/>
          </w:rPr>
          <w:t>load_elf_binar</w:t>
        </w:r>
        <w:r w:rsidR="00D74DD6" w:rsidRPr="000B13A9">
          <w:t>y</w:t>
        </w:r>
      </w:hyperlink>
      <w:r w:rsidR="00D74DD6" w:rsidRPr="000B13A9">
        <w:t>,</w:t>
      </w:r>
      <w:r w:rsidR="00D74DD6" w:rsidRPr="003257B6">
        <w:rPr>
          <w:rFonts w:eastAsiaTheme="minorEastAsia"/>
        </w:rPr>
        <w:tab/>
      </w:r>
      <w:r w:rsidR="00D74DD6" w:rsidRPr="003257B6">
        <w:rPr>
          <w:rFonts w:eastAsiaTheme="minorEastAsia"/>
        </w:rPr>
        <w:tab/>
      </w:r>
      <w:r w:rsidR="00D74DD6" w:rsidRPr="003257B6">
        <w:rPr>
          <w:rFonts w:eastAsiaTheme="minorEastAsia" w:hint="eastAsia"/>
        </w:rPr>
        <w:t>可执行文件的装载</w:t>
      </w:r>
    </w:p>
    <w:p w14:paraId="329264F3" w14:textId="071F1481" w:rsidR="00D74DD6" w:rsidRPr="003257B6" w:rsidRDefault="00E60A2F" w:rsidP="00A306FF">
      <w:pPr>
        <w:pStyle w:val="C0"/>
        <w:numPr>
          <w:ilvl w:val="0"/>
          <w:numId w:val="87"/>
        </w:numPr>
        <w:rPr>
          <w:rFonts w:eastAsiaTheme="minorEastAsia"/>
        </w:rPr>
      </w:pPr>
      <w:hyperlink r:id="rId20" w:anchor="L71" w:history="1">
        <w:r w:rsidR="00D74DD6" w:rsidRPr="000B13A9">
          <w:t xml:space="preserve">  </w:t>
        </w:r>
      </w:hyperlink>
      <w:r w:rsidR="00D74DD6" w:rsidRPr="000B13A9">
        <w:t xml:space="preserve">        .</w:t>
      </w:r>
      <w:hyperlink r:id="rId21" w:history="1">
        <w:r w:rsidR="00D74DD6" w:rsidRPr="000B13A9">
          <w:t>load_shlib</w:t>
        </w:r>
      </w:hyperlink>
      <w:r w:rsidR="00D74DD6" w:rsidRPr="000B13A9">
        <w:t xml:space="preserve">     = </w:t>
      </w:r>
      <w:hyperlink r:id="rId22" w:history="1">
        <w:r w:rsidR="00D74DD6" w:rsidRPr="000B13A9">
          <w:t>load_elf_library</w:t>
        </w:r>
      </w:hyperlink>
      <w:r w:rsidR="00D74DD6" w:rsidRPr="000B13A9">
        <w:t>,</w:t>
      </w:r>
      <w:r w:rsidR="00D74DD6" w:rsidRPr="003257B6">
        <w:rPr>
          <w:rFonts w:eastAsiaTheme="minorEastAsia"/>
        </w:rPr>
        <w:tab/>
      </w:r>
      <w:r w:rsidR="0018570E" w:rsidRPr="003257B6">
        <w:rPr>
          <w:rFonts w:eastAsiaTheme="minorEastAsia"/>
        </w:rPr>
        <w:tab/>
      </w:r>
      <w:r w:rsidR="00D74DD6" w:rsidRPr="003257B6">
        <w:rPr>
          <w:rFonts w:eastAsiaTheme="minorEastAsia" w:hint="eastAsia"/>
        </w:rPr>
        <w:t>共享库的装载</w:t>
      </w:r>
    </w:p>
    <w:p w14:paraId="3537878F" w14:textId="64532EE5" w:rsidR="00D74DD6" w:rsidRPr="003257B6" w:rsidRDefault="00E60A2F" w:rsidP="00EB3071">
      <w:pPr>
        <w:pStyle w:val="C0"/>
        <w:numPr>
          <w:ilvl w:val="0"/>
          <w:numId w:val="87"/>
        </w:numPr>
        <w:rPr>
          <w:rFonts w:eastAsiaTheme="minorEastAsia"/>
        </w:rPr>
      </w:pPr>
      <w:hyperlink r:id="rId23" w:anchor="L72" w:history="1">
        <w:r w:rsidR="00D74DD6" w:rsidRPr="000B13A9">
          <w:t xml:space="preserve">  </w:t>
        </w:r>
      </w:hyperlink>
      <w:r w:rsidR="00D74DD6" w:rsidRPr="000B13A9">
        <w:t xml:space="preserve">        .</w:t>
      </w:r>
      <w:hyperlink r:id="rId24" w:history="1">
        <w:r w:rsidR="00D74DD6" w:rsidRPr="000B13A9">
          <w:t>core_dump</w:t>
        </w:r>
      </w:hyperlink>
      <w:r w:rsidR="00D74DD6" w:rsidRPr="000B13A9">
        <w:t xml:space="preserve">      = </w:t>
      </w:r>
      <w:hyperlink r:id="rId25" w:history="1">
        <w:r w:rsidR="00D74DD6" w:rsidRPr="000B13A9">
          <w:t>elf_core_dump</w:t>
        </w:r>
      </w:hyperlink>
      <w:r w:rsidR="00D74DD6" w:rsidRPr="000B13A9">
        <w:t>,</w:t>
      </w:r>
      <w:r w:rsidR="00D74DD6" w:rsidRPr="003257B6">
        <w:rPr>
          <w:rFonts w:eastAsiaTheme="minorEastAsia"/>
        </w:rPr>
        <w:tab/>
      </w:r>
      <w:r w:rsidR="00D74DD6" w:rsidRPr="003257B6">
        <w:rPr>
          <w:rFonts w:eastAsiaTheme="minorEastAsia"/>
        </w:rPr>
        <w:tab/>
      </w:r>
      <w:r w:rsidR="00D74DD6" w:rsidRPr="003257B6">
        <w:rPr>
          <w:rFonts w:eastAsiaTheme="minorEastAsia" w:hint="eastAsia"/>
        </w:rPr>
        <w:t>内核转储</w:t>
      </w:r>
      <w:r w:rsidR="00187291" w:rsidRPr="003257B6">
        <w:rPr>
          <w:rFonts w:eastAsiaTheme="minorEastAsia" w:hint="eastAsia"/>
        </w:rPr>
        <w:t>（吐核）</w:t>
      </w:r>
    </w:p>
    <w:p w14:paraId="2E584527" w14:textId="6168E8B7" w:rsidR="00D74DD6" w:rsidRPr="000B13A9" w:rsidRDefault="00E60A2F">
      <w:pPr>
        <w:pStyle w:val="C0"/>
        <w:numPr>
          <w:ilvl w:val="0"/>
          <w:numId w:val="87"/>
        </w:numPr>
      </w:pPr>
      <w:hyperlink r:id="rId26" w:anchor="L73" w:history="1">
        <w:r w:rsidR="00D74DD6" w:rsidRPr="000B13A9">
          <w:t xml:space="preserve">  </w:t>
        </w:r>
      </w:hyperlink>
      <w:r w:rsidR="00D74DD6" w:rsidRPr="000B13A9">
        <w:t xml:space="preserve">        .</w:t>
      </w:r>
      <w:hyperlink r:id="rId27" w:history="1">
        <w:r w:rsidR="00D74DD6" w:rsidRPr="000B13A9">
          <w:t>min_coredump</w:t>
        </w:r>
      </w:hyperlink>
      <w:r w:rsidR="00D74DD6" w:rsidRPr="000B13A9">
        <w:t xml:space="preserve">   = </w:t>
      </w:r>
      <w:hyperlink r:id="rId28" w:history="1">
        <w:r w:rsidR="00D74DD6" w:rsidRPr="000B13A9">
          <w:t>ELF_EXEC_PAGESIZE</w:t>
        </w:r>
      </w:hyperlink>
      <w:r w:rsidR="00D74DD6" w:rsidRPr="000B13A9">
        <w:t>,</w:t>
      </w:r>
    </w:p>
    <w:p w14:paraId="0B61B898" w14:textId="10B49D9C" w:rsidR="00D74DD6" w:rsidRPr="000B13A9" w:rsidRDefault="00E60A2F">
      <w:pPr>
        <w:pStyle w:val="C0"/>
        <w:numPr>
          <w:ilvl w:val="0"/>
          <w:numId w:val="87"/>
        </w:numPr>
      </w:pPr>
      <w:hyperlink r:id="rId29" w:anchor="L74" w:history="1">
        <w:r w:rsidR="00D74DD6" w:rsidRPr="000B13A9">
          <w:t xml:space="preserve">  </w:t>
        </w:r>
      </w:hyperlink>
      <w:r w:rsidR="00D74DD6" w:rsidRPr="000B13A9">
        <w:t>};</w:t>
      </w:r>
    </w:p>
    <w:p w14:paraId="6E93196D" w14:textId="140F2785" w:rsidR="00394529" w:rsidRDefault="00394529" w:rsidP="004F6871">
      <w:pPr>
        <w:pStyle w:val="a0"/>
      </w:pPr>
      <w:bookmarkStart w:id="231" w:name="_Toc2446763"/>
      <w:r>
        <w:rPr>
          <w:rFonts w:hint="eastAsia"/>
        </w:rPr>
        <w:t>内核</w:t>
      </w:r>
      <w:r w:rsidR="004F6871">
        <w:rPr>
          <w:rFonts w:hint="eastAsia"/>
        </w:rPr>
        <w:t>代码</w:t>
      </w:r>
      <w:bookmarkEnd w:id="231"/>
    </w:p>
    <w:p w14:paraId="401ADEC2" w14:textId="44545DAA" w:rsidR="00E55725" w:rsidRDefault="00394529" w:rsidP="00451D03">
      <w:pPr>
        <w:pStyle w:val="a0"/>
      </w:pPr>
      <w:bookmarkStart w:id="232" w:name="_Toc2446764"/>
      <w:r>
        <w:rPr>
          <w:rFonts w:hint="eastAsia"/>
        </w:rPr>
        <w:t>进程与线程</w:t>
      </w:r>
      <w:bookmarkEnd w:id="232"/>
    </w:p>
    <w:p w14:paraId="41E080E9" w14:textId="1BFDD14E" w:rsidR="004F6871" w:rsidRDefault="004F6871" w:rsidP="004F6871">
      <w:pPr>
        <w:pStyle w:val="a0"/>
      </w:pPr>
      <w:bookmarkStart w:id="233" w:name="_Toc2446765"/>
      <w:r>
        <w:rPr>
          <w:rFonts w:hint="eastAsia"/>
        </w:rPr>
        <w:t>工作环境</w:t>
      </w:r>
      <w:bookmarkEnd w:id="233"/>
    </w:p>
    <w:p w14:paraId="607B923A" w14:textId="42CD060A" w:rsidR="007A7BEB" w:rsidRDefault="006A61A9" w:rsidP="007A7BEB">
      <w:pPr>
        <w:pStyle w:val="a"/>
      </w:pPr>
      <w:bookmarkStart w:id="234" w:name="_Toc2446766"/>
      <w:r>
        <w:rPr>
          <w:rFonts w:hint="eastAsia"/>
        </w:rPr>
        <w:t>基本行为观察</w:t>
      </w:r>
      <w:bookmarkEnd w:id="234"/>
    </w:p>
    <w:p w14:paraId="7773CD40" w14:textId="1AD56BE5" w:rsidR="00FB3DBB" w:rsidRDefault="00FB3DBB" w:rsidP="00FB3DBB">
      <w:pPr>
        <w:pStyle w:val="a0"/>
      </w:pPr>
      <w:bookmarkStart w:id="235" w:name="_Ref534206361"/>
      <w:bookmarkStart w:id="236" w:name="_Toc2446767"/>
      <w:r>
        <w:rPr>
          <w:rFonts w:hint="eastAsia"/>
        </w:rPr>
        <w:t>p</w:t>
      </w:r>
      <w:r>
        <w:t>trace</w:t>
      </w:r>
      <w:bookmarkEnd w:id="235"/>
      <w:bookmarkEnd w:id="236"/>
    </w:p>
    <w:p w14:paraId="04954AE6" w14:textId="16FA93B2" w:rsidR="00E73498" w:rsidRDefault="00E73498" w:rsidP="00E73498">
      <w:pPr>
        <w:pStyle w:val="aa"/>
      </w:pPr>
      <w:bookmarkStart w:id="237" w:name="_Ref53073624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237"/>
      <w:r>
        <w:rPr>
          <w:rFonts w:hint="eastAsia"/>
        </w:rPr>
        <w:t xml:space="preserve"> </w:t>
      </w:r>
      <w:r>
        <w:t>minimal_strace.c</w:t>
      </w:r>
    </w:p>
    <w:p w14:paraId="3BC8C3F6" w14:textId="77777777" w:rsidR="00E73498" w:rsidRDefault="00E73498" w:rsidP="003257B6">
      <w:pPr>
        <w:pStyle w:val="C0"/>
        <w:numPr>
          <w:ilvl w:val="0"/>
          <w:numId w:val="89"/>
        </w:numPr>
      </w:pPr>
      <w:r>
        <w:t>/* C standard library */</w:t>
      </w:r>
    </w:p>
    <w:p w14:paraId="20127974" w14:textId="77777777" w:rsidR="00E73498" w:rsidRDefault="00E73498" w:rsidP="00DA1287">
      <w:pPr>
        <w:pStyle w:val="C0"/>
        <w:numPr>
          <w:ilvl w:val="0"/>
          <w:numId w:val="89"/>
        </w:numPr>
      </w:pPr>
      <w:r>
        <w:t>#include &lt;errno.h&gt;</w:t>
      </w:r>
    </w:p>
    <w:p w14:paraId="7FCA1CBF" w14:textId="77777777" w:rsidR="00E73498" w:rsidRDefault="00E73498" w:rsidP="0038752A">
      <w:pPr>
        <w:pStyle w:val="C0"/>
        <w:numPr>
          <w:ilvl w:val="0"/>
          <w:numId w:val="89"/>
        </w:numPr>
      </w:pPr>
      <w:r>
        <w:t>#include &lt;stdio.h&gt;</w:t>
      </w:r>
    </w:p>
    <w:p w14:paraId="07BDC1C7" w14:textId="77777777" w:rsidR="00E73498" w:rsidRDefault="00E73498" w:rsidP="00A306FF">
      <w:pPr>
        <w:pStyle w:val="C0"/>
        <w:numPr>
          <w:ilvl w:val="0"/>
          <w:numId w:val="89"/>
        </w:numPr>
      </w:pPr>
      <w:r>
        <w:t>#include &lt;stddef.h&gt;</w:t>
      </w:r>
    </w:p>
    <w:p w14:paraId="15BFA279" w14:textId="77777777" w:rsidR="00E73498" w:rsidRDefault="00E73498" w:rsidP="00EB3071">
      <w:pPr>
        <w:pStyle w:val="C0"/>
        <w:numPr>
          <w:ilvl w:val="0"/>
          <w:numId w:val="89"/>
        </w:numPr>
      </w:pPr>
      <w:r>
        <w:t>#include &lt;stdlib.h&gt;</w:t>
      </w:r>
    </w:p>
    <w:p w14:paraId="73C8B1C1" w14:textId="77777777" w:rsidR="00E73498" w:rsidRDefault="00E73498">
      <w:pPr>
        <w:pStyle w:val="C0"/>
        <w:numPr>
          <w:ilvl w:val="0"/>
          <w:numId w:val="89"/>
        </w:numPr>
      </w:pPr>
      <w:r>
        <w:t>#include &lt;string.h&gt;</w:t>
      </w:r>
    </w:p>
    <w:p w14:paraId="755822FC" w14:textId="77777777" w:rsidR="00E73498" w:rsidRDefault="00E73498">
      <w:pPr>
        <w:pStyle w:val="C0"/>
        <w:numPr>
          <w:ilvl w:val="0"/>
          <w:numId w:val="89"/>
        </w:numPr>
      </w:pPr>
    </w:p>
    <w:p w14:paraId="514310B6" w14:textId="77777777" w:rsidR="00E73498" w:rsidRDefault="00E73498">
      <w:pPr>
        <w:pStyle w:val="C0"/>
        <w:numPr>
          <w:ilvl w:val="0"/>
          <w:numId w:val="89"/>
        </w:numPr>
      </w:pPr>
      <w:r>
        <w:t>/* POSIX */</w:t>
      </w:r>
    </w:p>
    <w:p w14:paraId="14E4F701" w14:textId="77777777" w:rsidR="00E73498" w:rsidRDefault="00E73498">
      <w:pPr>
        <w:pStyle w:val="C0"/>
        <w:numPr>
          <w:ilvl w:val="0"/>
          <w:numId w:val="89"/>
        </w:numPr>
      </w:pPr>
      <w:r>
        <w:t>#include &lt;unistd.h&gt;</w:t>
      </w:r>
    </w:p>
    <w:p w14:paraId="2EE48F85" w14:textId="77777777" w:rsidR="00E73498" w:rsidRDefault="00E73498">
      <w:pPr>
        <w:pStyle w:val="C0"/>
        <w:numPr>
          <w:ilvl w:val="0"/>
          <w:numId w:val="89"/>
        </w:numPr>
      </w:pPr>
      <w:r>
        <w:t>#include &lt;sys/user.h&gt;</w:t>
      </w:r>
    </w:p>
    <w:p w14:paraId="1162B6F6" w14:textId="77777777" w:rsidR="00E73498" w:rsidRDefault="00E73498">
      <w:pPr>
        <w:pStyle w:val="C0"/>
        <w:numPr>
          <w:ilvl w:val="0"/>
          <w:numId w:val="89"/>
        </w:numPr>
      </w:pPr>
      <w:r>
        <w:t>#include &lt;sys/wait.h&gt;</w:t>
      </w:r>
    </w:p>
    <w:p w14:paraId="1311C673" w14:textId="77777777" w:rsidR="00E73498" w:rsidRDefault="00E73498">
      <w:pPr>
        <w:pStyle w:val="C0"/>
        <w:numPr>
          <w:ilvl w:val="0"/>
          <w:numId w:val="89"/>
        </w:numPr>
      </w:pPr>
    </w:p>
    <w:p w14:paraId="2BF6DD68" w14:textId="77777777" w:rsidR="00E73498" w:rsidRDefault="00E73498">
      <w:pPr>
        <w:pStyle w:val="C0"/>
        <w:numPr>
          <w:ilvl w:val="0"/>
          <w:numId w:val="89"/>
        </w:numPr>
      </w:pPr>
      <w:r>
        <w:t>/* Linux */</w:t>
      </w:r>
    </w:p>
    <w:p w14:paraId="38989807" w14:textId="77777777" w:rsidR="00E73498" w:rsidRDefault="00E73498">
      <w:pPr>
        <w:pStyle w:val="C0"/>
        <w:numPr>
          <w:ilvl w:val="0"/>
          <w:numId w:val="89"/>
        </w:numPr>
      </w:pPr>
      <w:r>
        <w:t>#include &lt;syscall.h&gt;</w:t>
      </w:r>
    </w:p>
    <w:p w14:paraId="510D15B1" w14:textId="77777777" w:rsidR="00E73498" w:rsidRDefault="00E73498">
      <w:pPr>
        <w:pStyle w:val="C0"/>
        <w:numPr>
          <w:ilvl w:val="0"/>
          <w:numId w:val="89"/>
        </w:numPr>
      </w:pPr>
      <w:r>
        <w:t>#include &lt;sys/ptrace.h&gt;</w:t>
      </w:r>
    </w:p>
    <w:p w14:paraId="7E05F646" w14:textId="77777777" w:rsidR="00E73498" w:rsidRDefault="00E73498">
      <w:pPr>
        <w:pStyle w:val="C0"/>
        <w:numPr>
          <w:ilvl w:val="0"/>
          <w:numId w:val="89"/>
        </w:numPr>
      </w:pPr>
    </w:p>
    <w:p w14:paraId="45C5C681" w14:textId="77777777" w:rsidR="00E73498" w:rsidRDefault="00E73498">
      <w:pPr>
        <w:pStyle w:val="C0"/>
        <w:numPr>
          <w:ilvl w:val="0"/>
          <w:numId w:val="89"/>
        </w:numPr>
      </w:pPr>
      <w:r>
        <w:t>#define FATAL(...) \</w:t>
      </w:r>
    </w:p>
    <w:p w14:paraId="4F5D0C11" w14:textId="77777777" w:rsidR="00E73498" w:rsidRDefault="00E73498">
      <w:pPr>
        <w:pStyle w:val="C0"/>
        <w:numPr>
          <w:ilvl w:val="0"/>
          <w:numId w:val="89"/>
        </w:numPr>
      </w:pPr>
      <w:r>
        <w:t xml:space="preserve">    do { \</w:t>
      </w:r>
    </w:p>
    <w:p w14:paraId="3FA4D3C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fprintf(stderr, "strace: " __VA_ARGS__); \</w:t>
      </w:r>
    </w:p>
    <w:p w14:paraId="315D267A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fputc('\n', stderr); \</w:t>
      </w:r>
    </w:p>
    <w:p w14:paraId="5D99DE1A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exit(EXIT_FAILURE); \</w:t>
      </w:r>
    </w:p>
    <w:p w14:paraId="72EA65BB" w14:textId="77777777" w:rsidR="00E73498" w:rsidRDefault="00E73498">
      <w:pPr>
        <w:pStyle w:val="C0"/>
        <w:numPr>
          <w:ilvl w:val="0"/>
          <w:numId w:val="89"/>
        </w:numPr>
      </w:pPr>
      <w:r>
        <w:t xml:space="preserve">    } while (0)</w:t>
      </w:r>
    </w:p>
    <w:p w14:paraId="254DB26B" w14:textId="77777777" w:rsidR="00E73498" w:rsidRDefault="00E73498">
      <w:pPr>
        <w:pStyle w:val="C0"/>
        <w:numPr>
          <w:ilvl w:val="0"/>
          <w:numId w:val="89"/>
        </w:numPr>
      </w:pPr>
    </w:p>
    <w:p w14:paraId="30C27389" w14:textId="77777777" w:rsidR="00E73498" w:rsidRDefault="00E73498">
      <w:pPr>
        <w:pStyle w:val="C0"/>
        <w:numPr>
          <w:ilvl w:val="0"/>
          <w:numId w:val="89"/>
        </w:numPr>
      </w:pPr>
      <w:r>
        <w:t>int</w:t>
      </w:r>
    </w:p>
    <w:p w14:paraId="2ED71F3E" w14:textId="77777777" w:rsidR="00E73498" w:rsidRDefault="00E73498">
      <w:pPr>
        <w:pStyle w:val="C0"/>
        <w:numPr>
          <w:ilvl w:val="0"/>
          <w:numId w:val="89"/>
        </w:numPr>
      </w:pPr>
      <w:r>
        <w:t>main(int argc, char **argv)</w:t>
      </w:r>
    </w:p>
    <w:p w14:paraId="0DD66A83" w14:textId="77777777" w:rsidR="00E73498" w:rsidRDefault="00E73498">
      <w:pPr>
        <w:pStyle w:val="C0"/>
        <w:numPr>
          <w:ilvl w:val="0"/>
          <w:numId w:val="89"/>
        </w:numPr>
      </w:pPr>
      <w:r>
        <w:t>{</w:t>
      </w:r>
    </w:p>
    <w:p w14:paraId="75C0E70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if (argc &lt;= 1)</w:t>
      </w:r>
    </w:p>
    <w:p w14:paraId="046BBD4E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FATAL("too few arguments: %d", argc);</w:t>
      </w:r>
    </w:p>
    <w:p w14:paraId="344A1102" w14:textId="77777777" w:rsidR="00E73498" w:rsidRDefault="00E73498">
      <w:pPr>
        <w:pStyle w:val="C0"/>
        <w:numPr>
          <w:ilvl w:val="0"/>
          <w:numId w:val="89"/>
        </w:numPr>
      </w:pPr>
    </w:p>
    <w:p w14:paraId="187B51FF" w14:textId="77777777" w:rsidR="00E73498" w:rsidRDefault="00E73498">
      <w:pPr>
        <w:pStyle w:val="C0"/>
        <w:numPr>
          <w:ilvl w:val="0"/>
          <w:numId w:val="89"/>
        </w:numPr>
      </w:pPr>
      <w:r>
        <w:t xml:space="preserve">    pid_t pid = fork();</w:t>
      </w:r>
    </w:p>
    <w:p w14:paraId="4E055610" w14:textId="77777777" w:rsidR="00E73498" w:rsidRDefault="00E73498">
      <w:pPr>
        <w:pStyle w:val="C0"/>
        <w:numPr>
          <w:ilvl w:val="0"/>
          <w:numId w:val="89"/>
        </w:numPr>
      </w:pPr>
      <w:r>
        <w:t xml:space="preserve">    switch (pid) {</w:t>
      </w:r>
    </w:p>
    <w:p w14:paraId="3DC38705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case -1: /* error */</w:t>
      </w:r>
    </w:p>
    <w:p w14:paraId="111F912D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03113455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case 0:  /* child */</w:t>
      </w:r>
    </w:p>
    <w:p w14:paraId="46115135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ptrace(PTRACE_TRACEME, 0, 0, 0);</w:t>
      </w:r>
    </w:p>
    <w:p w14:paraId="21653E2B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execvp(argv[1], argv + 1);</w:t>
      </w:r>
    </w:p>
    <w:p w14:paraId="440EAEEB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0259492A" w14:textId="77777777" w:rsidR="00E73498" w:rsidRDefault="00E73498">
      <w:pPr>
        <w:pStyle w:val="C0"/>
        <w:numPr>
          <w:ilvl w:val="0"/>
          <w:numId w:val="89"/>
        </w:numPr>
      </w:pPr>
      <w:r>
        <w:t xml:space="preserve">    }</w:t>
      </w:r>
    </w:p>
    <w:p w14:paraId="365870ED" w14:textId="77777777" w:rsidR="00E73498" w:rsidRDefault="00E73498">
      <w:pPr>
        <w:pStyle w:val="C0"/>
        <w:numPr>
          <w:ilvl w:val="0"/>
          <w:numId w:val="89"/>
        </w:numPr>
      </w:pPr>
    </w:p>
    <w:p w14:paraId="79F1156E" w14:textId="77777777" w:rsidR="00E73498" w:rsidRDefault="00E73498">
      <w:pPr>
        <w:pStyle w:val="C0"/>
        <w:numPr>
          <w:ilvl w:val="0"/>
          <w:numId w:val="89"/>
        </w:numPr>
      </w:pPr>
      <w:r>
        <w:t xml:space="preserve">    /* parent */</w:t>
      </w:r>
    </w:p>
    <w:p w14:paraId="30D00BEE" w14:textId="77777777" w:rsidR="00E73498" w:rsidRDefault="00E73498">
      <w:pPr>
        <w:pStyle w:val="C0"/>
        <w:numPr>
          <w:ilvl w:val="0"/>
          <w:numId w:val="89"/>
        </w:numPr>
      </w:pPr>
      <w:r>
        <w:t xml:space="preserve">    waitpid(pid, 0, 0); // sync with PTRACE_TRACEME</w:t>
      </w:r>
    </w:p>
    <w:p w14:paraId="386683C0" w14:textId="48603A18" w:rsidR="00E73498" w:rsidRDefault="00E73498">
      <w:pPr>
        <w:pStyle w:val="C0"/>
        <w:numPr>
          <w:ilvl w:val="0"/>
          <w:numId w:val="89"/>
        </w:numPr>
      </w:pPr>
    </w:p>
    <w:p w14:paraId="4FD931DE" w14:textId="77777777" w:rsidR="00E73498" w:rsidRDefault="00E73498">
      <w:pPr>
        <w:pStyle w:val="C0"/>
        <w:numPr>
          <w:ilvl w:val="0"/>
          <w:numId w:val="89"/>
        </w:numPr>
      </w:pPr>
    </w:p>
    <w:p w14:paraId="5A5AF8AC" w14:textId="77777777" w:rsidR="00E73498" w:rsidRDefault="00E73498">
      <w:pPr>
        <w:pStyle w:val="C0"/>
        <w:numPr>
          <w:ilvl w:val="0"/>
          <w:numId w:val="89"/>
        </w:numPr>
      </w:pPr>
      <w:r>
        <w:t xml:space="preserve">    for (;;) {</w:t>
      </w:r>
    </w:p>
    <w:p w14:paraId="6F02D551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/* Enter next system call */</w:t>
      </w:r>
    </w:p>
    <w:p w14:paraId="5ABE87C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if (ptrace(PTRACE_SYSCALL, pid, 0, 0) == -1)</w:t>
      </w:r>
    </w:p>
    <w:p w14:paraId="5A6BA0CD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6E04CB8F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if (waitpid(pid, 0, 0) == -1)</w:t>
      </w:r>
    </w:p>
    <w:p w14:paraId="49022D27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738B02E9" w14:textId="77777777" w:rsidR="00E73498" w:rsidRDefault="00E73498">
      <w:pPr>
        <w:pStyle w:val="C0"/>
        <w:numPr>
          <w:ilvl w:val="0"/>
          <w:numId w:val="89"/>
        </w:numPr>
      </w:pPr>
    </w:p>
    <w:p w14:paraId="36FBAB5E" w14:textId="364183B0" w:rsidR="00E73498" w:rsidRDefault="00E73498">
      <w:pPr>
        <w:pStyle w:val="C0"/>
        <w:numPr>
          <w:ilvl w:val="0"/>
          <w:numId w:val="89"/>
        </w:numPr>
      </w:pPr>
      <w:r>
        <w:t xml:space="preserve">        /* Gather system call arguments */</w:t>
      </w:r>
      <w:r w:rsidR="00B26284">
        <w:tab/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收到系统调用第一次信号（进入）</w:t>
      </w:r>
    </w:p>
    <w:p w14:paraId="6FE9FF6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struct user_regs_struct regs;</w:t>
      </w:r>
    </w:p>
    <w:p w14:paraId="7EF7EC7A" w14:textId="7D242006" w:rsidR="00E73498" w:rsidRDefault="00E73498">
      <w:pPr>
        <w:pStyle w:val="C0"/>
        <w:numPr>
          <w:ilvl w:val="0"/>
          <w:numId w:val="89"/>
        </w:numPr>
      </w:pPr>
      <w:r>
        <w:t xml:space="preserve">        if (ptrace(PTRACE_GETREGS, pid, 0, &amp;regs) == -1)</w:t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读取寄存器信息（调用参数）</w:t>
      </w:r>
    </w:p>
    <w:p w14:paraId="0838116A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6A00C42E" w14:textId="4479A1FB" w:rsidR="00E73498" w:rsidRPr="00423436" w:rsidRDefault="00E73498">
      <w:pPr>
        <w:pStyle w:val="C0"/>
        <w:numPr>
          <w:ilvl w:val="0"/>
          <w:numId w:val="89"/>
        </w:numPr>
      </w:pPr>
      <w:r>
        <w:t xml:space="preserve">        long syscall = regs.orig_rax;</w:t>
      </w:r>
      <w:r w:rsidR="00B26284">
        <w:tab/>
      </w:r>
      <w:r w:rsidR="00B26284">
        <w:tab/>
      </w:r>
      <w:r w:rsidR="00B26284">
        <w:tab/>
      </w:r>
      <w:r w:rsidR="00B26284">
        <w:tab/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系统调用号在</w:t>
      </w:r>
      <w:r w:rsidR="00B26284" w:rsidRPr="00DA1287">
        <w:rPr>
          <w:rFonts w:hint="eastAsia"/>
          <w:color w:val="00B0F0"/>
        </w:rPr>
        <w:t>RAX</w:t>
      </w:r>
      <w:r w:rsidR="00B26284" w:rsidRPr="0038752A">
        <w:rPr>
          <w:rFonts w:hint="eastAsia"/>
          <w:color w:val="00B0F0"/>
        </w:rPr>
        <w:t>寄存器中</w:t>
      </w:r>
    </w:p>
    <w:p w14:paraId="3A730D26" w14:textId="77777777" w:rsidR="00E73498" w:rsidRDefault="00E73498">
      <w:pPr>
        <w:pStyle w:val="C0"/>
        <w:numPr>
          <w:ilvl w:val="0"/>
          <w:numId w:val="89"/>
        </w:numPr>
      </w:pPr>
    </w:p>
    <w:p w14:paraId="6ACC4EFB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/* Print a representation of the system call */</w:t>
      </w:r>
    </w:p>
    <w:p w14:paraId="3AFEEDC4" w14:textId="02EDE205" w:rsidR="00E73498" w:rsidRPr="00423436" w:rsidRDefault="00E73498">
      <w:pPr>
        <w:pStyle w:val="C0"/>
        <w:numPr>
          <w:ilvl w:val="0"/>
          <w:numId w:val="89"/>
        </w:numPr>
      </w:pPr>
      <w:r>
        <w:t xml:space="preserve">        fprintf(stderr, "%ld(%ld, %ld, %ld, %ld, %ld, %ld)",</w:t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打印系统调用号、所有</w:t>
      </w:r>
      <w:r w:rsidR="00B26284" w:rsidRPr="00DA1287">
        <w:rPr>
          <w:rFonts w:hint="eastAsia"/>
          <w:color w:val="00B0F0"/>
        </w:rPr>
        <w:t>6</w:t>
      </w:r>
      <w:r w:rsidR="00B26284" w:rsidRPr="0038752A">
        <w:rPr>
          <w:rFonts w:hint="eastAsia"/>
          <w:color w:val="00B0F0"/>
        </w:rPr>
        <w:t>个参数</w:t>
      </w:r>
    </w:p>
    <w:p w14:paraId="60F4585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    syscall,</w:t>
      </w:r>
    </w:p>
    <w:p w14:paraId="18EDB6CF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    (long)regs.rdi, (long)regs.rsi, (long)regs.rdx,</w:t>
      </w:r>
    </w:p>
    <w:p w14:paraId="728AD553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    (long)regs.r10, (long)regs.r8,  (long)regs.r9);</w:t>
      </w:r>
    </w:p>
    <w:p w14:paraId="5326BED9" w14:textId="77777777" w:rsidR="00E73498" w:rsidRDefault="00E73498">
      <w:pPr>
        <w:pStyle w:val="C0"/>
        <w:numPr>
          <w:ilvl w:val="0"/>
          <w:numId w:val="89"/>
        </w:numPr>
      </w:pPr>
    </w:p>
    <w:p w14:paraId="107461AD" w14:textId="0F220D94" w:rsidR="00E73498" w:rsidRDefault="00E73498">
      <w:pPr>
        <w:pStyle w:val="C0"/>
        <w:numPr>
          <w:ilvl w:val="0"/>
          <w:numId w:val="89"/>
        </w:numPr>
      </w:pPr>
      <w:r>
        <w:t xml:space="preserve">        /* Run system call and stop on exit */</w:t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收到系统调用第二次信号（返回）</w:t>
      </w:r>
    </w:p>
    <w:p w14:paraId="5BD3F154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if (ptrace(PTRACE_SYSCALL, pid, 0, 0) == -1)</w:t>
      </w:r>
    </w:p>
    <w:p w14:paraId="6CDE084B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1CF10ADA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if (waitpid(pid, 0, 0) == -1)</w:t>
      </w:r>
    </w:p>
    <w:p w14:paraId="663A0C5C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5BF903FB" w14:textId="77777777" w:rsidR="00E73498" w:rsidRDefault="00E73498">
      <w:pPr>
        <w:pStyle w:val="C0"/>
        <w:numPr>
          <w:ilvl w:val="0"/>
          <w:numId w:val="89"/>
        </w:numPr>
      </w:pPr>
    </w:p>
    <w:p w14:paraId="7B1A96DC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/* Get system call result */</w:t>
      </w:r>
    </w:p>
    <w:p w14:paraId="461A7E97" w14:textId="78DFBAC5" w:rsidR="00E73498" w:rsidRDefault="00E73498">
      <w:pPr>
        <w:pStyle w:val="C0"/>
        <w:numPr>
          <w:ilvl w:val="0"/>
          <w:numId w:val="89"/>
        </w:numPr>
      </w:pPr>
      <w:r>
        <w:t xml:space="preserve">        if (ptrace(PTRACE_GETREGS, pid, 0, &amp;regs) == -1) {</w:t>
      </w:r>
      <w:r w:rsidR="00B26284">
        <w:tab/>
      </w:r>
      <w:r w:rsidR="00B26284">
        <w:tab/>
      </w:r>
      <w:r w:rsidR="00B26284" w:rsidRPr="003257B6">
        <w:rPr>
          <w:rFonts w:hint="eastAsia"/>
          <w:color w:val="00B0F0"/>
        </w:rPr>
        <w:t>//</w:t>
      </w:r>
      <w:r w:rsidR="00B26284" w:rsidRPr="003257B6">
        <w:rPr>
          <w:rFonts w:hint="eastAsia"/>
          <w:color w:val="00B0F0"/>
        </w:rPr>
        <w:t>读取系统调用返回值（</w:t>
      </w:r>
      <w:r w:rsidR="00B26284" w:rsidRPr="00DA1287">
        <w:rPr>
          <w:rFonts w:hint="eastAsia"/>
          <w:color w:val="00B0F0"/>
        </w:rPr>
        <w:t>RAX</w:t>
      </w:r>
      <w:r w:rsidR="00B26284" w:rsidRPr="0038752A">
        <w:rPr>
          <w:rFonts w:hint="eastAsia"/>
          <w:color w:val="00B0F0"/>
        </w:rPr>
        <w:t>）</w:t>
      </w:r>
    </w:p>
    <w:p w14:paraId="01774CB0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fputs(" = ?\n", stderr);</w:t>
      </w:r>
    </w:p>
    <w:p w14:paraId="58C5A9A4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if (errno == ESRCH)</w:t>
      </w:r>
    </w:p>
    <w:p w14:paraId="3209F124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    exit(regs.rdi); // system call was _exit(2) or similar</w:t>
      </w:r>
    </w:p>
    <w:p w14:paraId="4274BAFC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    FATAL("%s", strerror(errno));</w:t>
      </w:r>
    </w:p>
    <w:p w14:paraId="1336254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}</w:t>
      </w:r>
    </w:p>
    <w:p w14:paraId="1F40AC19" w14:textId="77777777" w:rsidR="00E73498" w:rsidRDefault="00E73498">
      <w:pPr>
        <w:pStyle w:val="C0"/>
        <w:numPr>
          <w:ilvl w:val="0"/>
          <w:numId w:val="89"/>
        </w:numPr>
      </w:pPr>
    </w:p>
    <w:p w14:paraId="0F17015E" w14:textId="77777777" w:rsidR="00E73498" w:rsidRDefault="00E73498">
      <w:pPr>
        <w:pStyle w:val="C0"/>
        <w:numPr>
          <w:ilvl w:val="0"/>
          <w:numId w:val="89"/>
        </w:numPr>
      </w:pPr>
      <w:r>
        <w:t xml:space="preserve">        /* Print system call result */</w:t>
      </w:r>
    </w:p>
    <w:p w14:paraId="009C352A" w14:textId="26F6A70A" w:rsidR="00E73498" w:rsidRDefault="00E73498">
      <w:pPr>
        <w:pStyle w:val="C0"/>
        <w:numPr>
          <w:ilvl w:val="0"/>
          <w:numId w:val="89"/>
        </w:numPr>
      </w:pPr>
      <w:r>
        <w:t xml:space="preserve">        fprintf(stderr, " = %ld\n", (long)regs.rax);</w:t>
      </w:r>
      <w:r w:rsidR="00B26284">
        <w:tab/>
      </w:r>
      <w:r w:rsidR="00B26284">
        <w:tab/>
      </w:r>
      <w:r w:rsidR="00B26284">
        <w:tab/>
      </w:r>
      <w:r w:rsidR="00B26284">
        <w:tab/>
      </w:r>
      <w:r w:rsidR="00B26284" w:rsidRPr="003257B6">
        <w:rPr>
          <w:color w:val="00B0F0"/>
        </w:rPr>
        <w:t>//</w:t>
      </w:r>
      <w:r w:rsidR="00B26284" w:rsidRPr="003257B6">
        <w:rPr>
          <w:rFonts w:hint="eastAsia"/>
          <w:color w:val="00B0F0"/>
        </w:rPr>
        <w:t>打印系统调用返回值</w:t>
      </w:r>
    </w:p>
    <w:p w14:paraId="03B040B6" w14:textId="77777777" w:rsidR="00E73498" w:rsidRDefault="00E73498">
      <w:pPr>
        <w:pStyle w:val="C0"/>
        <w:numPr>
          <w:ilvl w:val="0"/>
          <w:numId w:val="89"/>
        </w:numPr>
      </w:pPr>
      <w:r>
        <w:t xml:space="preserve">    }</w:t>
      </w:r>
    </w:p>
    <w:p w14:paraId="6E66FFB1" w14:textId="1BAF3F4B" w:rsidR="00E73498" w:rsidRDefault="00E73498">
      <w:pPr>
        <w:pStyle w:val="C0"/>
        <w:numPr>
          <w:ilvl w:val="0"/>
          <w:numId w:val="89"/>
        </w:numPr>
      </w:pPr>
      <w:r>
        <w:t>}</w:t>
      </w:r>
    </w:p>
    <w:p w14:paraId="22F4633F" w14:textId="77777777" w:rsidR="005F1B8B" w:rsidRDefault="005F1B8B" w:rsidP="005F1B8B">
      <w:pPr>
        <w:pStyle w:val="a0"/>
      </w:pPr>
      <w:bookmarkStart w:id="238" w:name="_Toc2446768"/>
      <w:r>
        <w:rPr>
          <w:rFonts w:hint="eastAsia"/>
        </w:rPr>
        <w:t>s</w:t>
      </w:r>
      <w:r>
        <w:t>trace</w:t>
      </w:r>
      <w:bookmarkEnd w:id="238"/>
    </w:p>
    <w:p w14:paraId="55B0C7B3" w14:textId="13BA5008" w:rsidR="005F1B8B" w:rsidRDefault="005F1B8B" w:rsidP="005F1B8B">
      <w:pPr>
        <w:pStyle w:val="aa"/>
      </w:pPr>
      <w:bookmarkStart w:id="239" w:name="_Ref53075430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bookmarkEnd w:id="239"/>
      <w:r>
        <w:t xml:space="preserve"> </w:t>
      </w:r>
      <w:r w:rsidRPr="00282C03">
        <w:rPr>
          <w:rFonts w:hint="eastAsia"/>
        </w:rPr>
        <w:t>_TIF_WORK_SYSCALL_ENTRY</w:t>
      </w:r>
      <w:r w:rsidRPr="00282C03">
        <w:rPr>
          <w:rFonts w:hint="eastAsia"/>
        </w:rPr>
        <w:t>标志</w:t>
      </w:r>
      <w:r>
        <w:rPr>
          <w:rFonts w:hint="eastAsia"/>
        </w:rPr>
        <w:t>（</w:t>
      </w:r>
      <w:r w:rsidRPr="00282C03">
        <w:t>linux/arch/x86/include/asm/thread_info.h</w:t>
      </w:r>
      <w:r>
        <w:rPr>
          <w:rFonts w:hint="eastAsia"/>
        </w:rPr>
        <w:t>）</w:t>
      </w:r>
    </w:p>
    <w:p w14:paraId="79EA0D71" w14:textId="77777777" w:rsidR="005F1B8B" w:rsidRDefault="005F1B8B" w:rsidP="003257B6">
      <w:pPr>
        <w:pStyle w:val="C0"/>
        <w:numPr>
          <w:ilvl w:val="0"/>
          <w:numId w:val="0"/>
        </w:numPr>
        <w:ind w:left="845"/>
      </w:pPr>
      <w:r>
        <w:rPr>
          <w:rFonts w:hint="eastAsia"/>
        </w:rPr>
        <w:t>123</w:t>
      </w:r>
      <w:r>
        <w:t xml:space="preserve"> #define _TIF_WORK_SYSCALL_ENTRY \</w:t>
      </w:r>
    </w:p>
    <w:p w14:paraId="2312AC14" w14:textId="77777777" w:rsidR="005F1B8B" w:rsidRDefault="005F1B8B" w:rsidP="00DA1287">
      <w:pPr>
        <w:pStyle w:val="C0"/>
        <w:numPr>
          <w:ilvl w:val="0"/>
          <w:numId w:val="0"/>
        </w:numPr>
        <w:ind w:left="845"/>
      </w:pPr>
      <w:r>
        <w:rPr>
          <w:rFonts w:hint="eastAsia"/>
        </w:rPr>
        <w:t>124</w:t>
      </w:r>
      <w:r>
        <w:t xml:space="preserve">        (</w:t>
      </w:r>
      <w:r w:rsidRPr="00282C03">
        <w:rPr>
          <w:color w:val="00B0F0"/>
        </w:rPr>
        <w:t>_TIF_SYSCALL_TRACE</w:t>
      </w:r>
      <w:r>
        <w:t xml:space="preserve"> | _TIF_SYSCALL_EMU | _TIF_SYSCALL_AUDIT |   \</w:t>
      </w:r>
    </w:p>
    <w:p w14:paraId="1E6030D7" w14:textId="77777777" w:rsidR="005F1B8B" w:rsidRDefault="005F1B8B" w:rsidP="0038752A">
      <w:pPr>
        <w:pStyle w:val="C0"/>
        <w:numPr>
          <w:ilvl w:val="0"/>
          <w:numId w:val="0"/>
        </w:numPr>
        <w:ind w:left="845"/>
      </w:pPr>
      <w:r>
        <w:rPr>
          <w:rFonts w:hint="eastAsia"/>
        </w:rPr>
        <w:t>124</w:t>
      </w:r>
      <w:r>
        <w:t xml:space="preserve">        _TIF_SECCOMP | _TIF_SINGLESTEP | _TIF_SYSCALL_TRACEPOINT |     \</w:t>
      </w:r>
    </w:p>
    <w:p w14:paraId="6B3E7D12" w14:textId="77777777" w:rsidR="005F1B8B" w:rsidRDefault="005F1B8B" w:rsidP="00A306FF">
      <w:pPr>
        <w:pStyle w:val="C0"/>
        <w:numPr>
          <w:ilvl w:val="0"/>
          <w:numId w:val="0"/>
        </w:numPr>
        <w:ind w:left="845"/>
      </w:pPr>
      <w:r>
        <w:rPr>
          <w:rFonts w:hint="eastAsia"/>
        </w:rPr>
        <w:t>126</w:t>
      </w:r>
      <w:r>
        <w:t xml:space="preserve">         _TIF_NOHZ)</w:t>
      </w:r>
    </w:p>
    <w:p w14:paraId="4DF2F676" w14:textId="77777777" w:rsidR="00A31B41" w:rsidRDefault="00A31B41" w:rsidP="005F1B8B">
      <w:pPr>
        <w:pStyle w:val="aa"/>
      </w:pPr>
      <w:bookmarkStart w:id="240" w:name="_Ref530742782"/>
    </w:p>
    <w:p w14:paraId="5D855B10" w14:textId="17485BB5" w:rsidR="005F1B8B" w:rsidRDefault="005F1B8B" w:rsidP="005F1B8B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240"/>
      <w:r>
        <w:t xml:space="preserve"> </w:t>
      </w:r>
      <w:r w:rsidRPr="00D5383D">
        <w:t>arch/x86/kernel/entry_64.S</w:t>
      </w:r>
      <w:r>
        <w:rPr>
          <w:rFonts w:hint="eastAsia"/>
        </w:rPr>
        <w:t>中的</w:t>
      </w:r>
      <w:r>
        <w:rPr>
          <w:rFonts w:hint="eastAsia"/>
        </w:rPr>
        <w:t>system_call</w:t>
      </w:r>
      <w:r>
        <w:rPr>
          <w:rFonts w:hint="eastAsia"/>
        </w:rPr>
        <w:t>入口代码片段</w:t>
      </w:r>
    </w:p>
    <w:p w14:paraId="60035804" w14:textId="77777777" w:rsidR="005F1B8B" w:rsidRDefault="005F1B8B" w:rsidP="005F1B8B">
      <w:r>
        <w:t>…</w:t>
      </w:r>
    </w:p>
    <w:p w14:paraId="7B547E2C" w14:textId="77777777" w:rsidR="005F1B8B" w:rsidRDefault="005F1B8B" w:rsidP="003257B6">
      <w:pPr>
        <w:pStyle w:val="C0"/>
        <w:numPr>
          <w:ilvl w:val="0"/>
          <w:numId w:val="0"/>
        </w:numPr>
        <w:ind w:left="845"/>
      </w:pPr>
      <w:r>
        <w:t>618        testl $_TIF_WORK_SYSCALL_ENTRY,TI_flags+THREAD_INFO(%rsp,RIP-ARGOFFSET)</w:t>
      </w:r>
    </w:p>
    <w:p w14:paraId="73794D53" w14:textId="77777777" w:rsidR="005F1B8B" w:rsidRDefault="005F1B8B" w:rsidP="00DA1287">
      <w:pPr>
        <w:pStyle w:val="C0"/>
        <w:numPr>
          <w:ilvl w:val="0"/>
          <w:numId w:val="0"/>
        </w:numPr>
        <w:ind w:left="845"/>
      </w:pPr>
      <w:r>
        <w:t xml:space="preserve">619        jnz </w:t>
      </w:r>
      <w:r w:rsidRPr="00AB3FD0">
        <w:rPr>
          <w:color w:val="FF0000"/>
          <w:highlight w:val="yellow"/>
        </w:rPr>
        <w:t>tracesys</w:t>
      </w:r>
    </w:p>
    <w:p w14:paraId="0F98665C" w14:textId="77777777" w:rsidR="005F1B8B" w:rsidRDefault="005F1B8B" w:rsidP="005F1B8B">
      <w:r>
        <w:t>…</w:t>
      </w:r>
    </w:p>
    <w:p w14:paraId="6AD8ED7E" w14:textId="77777777" w:rsidR="00A31B41" w:rsidRDefault="00A31B41" w:rsidP="00CF6312">
      <w:pPr>
        <w:pStyle w:val="aa"/>
      </w:pPr>
      <w:bookmarkStart w:id="241" w:name="_Ref530992272"/>
    </w:p>
    <w:p w14:paraId="426F40AA" w14:textId="5DBB05C3" w:rsidR="00CF6312" w:rsidRDefault="00CF6312" w:rsidP="00CF6312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241"/>
      <w:r>
        <w:rPr>
          <w:rFonts w:hint="eastAsia"/>
        </w:rPr>
        <w:t xml:space="preserve"> </w:t>
      </w:r>
      <w:r>
        <w:t>testlsof.c</w:t>
      </w:r>
    </w:p>
    <w:p w14:paraId="411092B3" w14:textId="77777777" w:rsidR="00CF6312" w:rsidRDefault="00CF6312" w:rsidP="003257B6">
      <w:pPr>
        <w:pStyle w:val="C0"/>
        <w:numPr>
          <w:ilvl w:val="0"/>
          <w:numId w:val="124"/>
        </w:numPr>
      </w:pPr>
      <w:r>
        <w:t>#include &lt;stdio.h&gt;</w:t>
      </w:r>
    </w:p>
    <w:p w14:paraId="33D8A7CF" w14:textId="77777777" w:rsidR="00CF6312" w:rsidRDefault="00CF6312" w:rsidP="00DA1287">
      <w:pPr>
        <w:pStyle w:val="C0"/>
        <w:numPr>
          <w:ilvl w:val="0"/>
          <w:numId w:val="46"/>
        </w:numPr>
      </w:pPr>
      <w:r>
        <w:t>#include &lt;unistd.h&gt;</w:t>
      </w:r>
    </w:p>
    <w:p w14:paraId="19AA6E51" w14:textId="77777777" w:rsidR="00CF6312" w:rsidRDefault="00CF6312" w:rsidP="0038752A">
      <w:pPr>
        <w:pStyle w:val="C0"/>
        <w:numPr>
          <w:ilvl w:val="0"/>
          <w:numId w:val="46"/>
        </w:numPr>
      </w:pPr>
      <w:r>
        <w:t>#include &lt;sys/types.h&gt;</w:t>
      </w:r>
    </w:p>
    <w:p w14:paraId="3A56E328" w14:textId="77777777" w:rsidR="00CF6312" w:rsidRDefault="00CF6312" w:rsidP="00A306FF">
      <w:pPr>
        <w:pStyle w:val="C0"/>
        <w:numPr>
          <w:ilvl w:val="0"/>
          <w:numId w:val="46"/>
        </w:numPr>
      </w:pPr>
      <w:r>
        <w:t>#include &lt;sys/stat.h&gt;</w:t>
      </w:r>
    </w:p>
    <w:p w14:paraId="3255452E" w14:textId="77777777" w:rsidR="00CF6312" w:rsidRDefault="00CF6312" w:rsidP="00EB3071">
      <w:pPr>
        <w:pStyle w:val="C0"/>
        <w:numPr>
          <w:ilvl w:val="0"/>
          <w:numId w:val="46"/>
        </w:numPr>
      </w:pPr>
      <w:r>
        <w:t>#include &lt;fcntl.h&gt;</w:t>
      </w:r>
    </w:p>
    <w:p w14:paraId="0C4BD2C6" w14:textId="77777777" w:rsidR="00CF6312" w:rsidRDefault="00CF6312">
      <w:pPr>
        <w:pStyle w:val="C0"/>
        <w:numPr>
          <w:ilvl w:val="0"/>
          <w:numId w:val="46"/>
        </w:numPr>
      </w:pPr>
      <w:r>
        <w:t>int main(void)</w:t>
      </w:r>
    </w:p>
    <w:p w14:paraId="53E1C055" w14:textId="77777777" w:rsidR="00CF6312" w:rsidRDefault="00CF6312">
      <w:pPr>
        <w:pStyle w:val="C0"/>
        <w:numPr>
          <w:ilvl w:val="0"/>
          <w:numId w:val="46"/>
        </w:numPr>
      </w:pPr>
      <w:r>
        <w:t>{</w:t>
      </w:r>
    </w:p>
    <w:p w14:paraId="169C64E2" w14:textId="77777777" w:rsidR="00CF6312" w:rsidRDefault="00CF6312">
      <w:pPr>
        <w:pStyle w:val="C0"/>
        <w:numPr>
          <w:ilvl w:val="0"/>
          <w:numId w:val="46"/>
        </w:numPr>
      </w:pPr>
      <w:r>
        <w:rPr>
          <w:rFonts w:hint="eastAsia"/>
        </w:rPr>
        <w:t xml:space="preserve">        open("/tmp/foo", O_CREAT|O_RDONLY);    </w:t>
      </w:r>
      <w:r>
        <w:tab/>
      </w:r>
      <w:r>
        <w:rPr>
          <w:rFonts w:hint="eastAsia"/>
        </w:rPr>
        <w:t xml:space="preserve">/* </w:t>
      </w:r>
      <w:r>
        <w:rPr>
          <w:rFonts w:hint="eastAsia"/>
        </w:rPr>
        <w:t>打开文件</w:t>
      </w:r>
      <w:r>
        <w:rPr>
          <w:rFonts w:hint="eastAsia"/>
        </w:rPr>
        <w:t>/tmp/foo */</w:t>
      </w:r>
    </w:p>
    <w:p w14:paraId="08D6EA14" w14:textId="77777777" w:rsidR="00CF6312" w:rsidRDefault="00CF6312">
      <w:pPr>
        <w:pStyle w:val="C0"/>
        <w:numPr>
          <w:ilvl w:val="0"/>
          <w:numId w:val="46"/>
        </w:numPr>
      </w:pPr>
      <w:r>
        <w:rPr>
          <w:rFonts w:hint="eastAsia"/>
        </w:rPr>
        <w:t xml:space="preserve">        getchar();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/* </w:t>
      </w:r>
      <w:r>
        <w:rPr>
          <w:rFonts w:hint="eastAsia"/>
        </w:rPr>
        <w:t>等待按键，以便我们做</w:t>
      </w:r>
      <w:r>
        <w:rPr>
          <w:rFonts w:hint="eastAsia"/>
        </w:rPr>
        <w:t>lsof</w:t>
      </w:r>
      <w:r>
        <w:rPr>
          <w:rFonts w:hint="eastAsia"/>
        </w:rPr>
        <w:t>检查</w:t>
      </w:r>
      <w:r>
        <w:rPr>
          <w:rFonts w:hint="eastAsia"/>
        </w:rPr>
        <w:t xml:space="preserve"> */</w:t>
      </w:r>
    </w:p>
    <w:p w14:paraId="37DEA8AE" w14:textId="77777777" w:rsidR="00CF6312" w:rsidRDefault="00CF6312">
      <w:pPr>
        <w:pStyle w:val="C0"/>
        <w:numPr>
          <w:ilvl w:val="0"/>
          <w:numId w:val="46"/>
        </w:numPr>
      </w:pPr>
      <w:r>
        <w:t xml:space="preserve">        return 0;</w:t>
      </w:r>
    </w:p>
    <w:p w14:paraId="73F9E384" w14:textId="77777777" w:rsidR="00CF6312" w:rsidRDefault="00CF6312">
      <w:pPr>
        <w:pStyle w:val="C0"/>
        <w:numPr>
          <w:ilvl w:val="0"/>
          <w:numId w:val="46"/>
        </w:numPr>
      </w:pPr>
      <w:r>
        <w:t>}</w:t>
      </w:r>
    </w:p>
    <w:p w14:paraId="28188379" w14:textId="41E034AB" w:rsidR="006A61A9" w:rsidRDefault="006A61A9" w:rsidP="002C26C5">
      <w:pPr>
        <w:pStyle w:val="a0"/>
      </w:pPr>
      <w:bookmarkStart w:id="242" w:name="_Toc2446769"/>
      <w:r>
        <w:rPr>
          <w:rFonts w:hint="eastAsia"/>
        </w:rPr>
        <w:t>g</w:t>
      </w:r>
      <w:r>
        <w:t>db</w:t>
      </w:r>
      <w:r>
        <w:rPr>
          <w:rFonts w:hint="eastAsia"/>
        </w:rPr>
        <w:t>断点</w:t>
      </w:r>
      <w:r w:rsidR="003F67EE">
        <w:rPr>
          <w:rFonts w:hint="eastAsia"/>
        </w:rPr>
        <w:t>原理</w:t>
      </w:r>
      <w:bookmarkEnd w:id="242"/>
    </w:p>
    <w:p w14:paraId="0356155D" w14:textId="00E988D7" w:rsidR="006804D3" w:rsidRDefault="006A61A9" w:rsidP="007A7BEB">
      <w:pPr>
        <w:pStyle w:val="a0"/>
      </w:pPr>
      <w:bookmarkStart w:id="243" w:name="_Toc2446770"/>
      <w:r>
        <w:rPr>
          <w:rFonts w:hint="eastAsia"/>
        </w:rPr>
        <w:t>l</w:t>
      </w:r>
      <w:r>
        <w:t>trace</w:t>
      </w:r>
      <w:bookmarkEnd w:id="243"/>
    </w:p>
    <w:p w14:paraId="74626C74" w14:textId="74E695C8" w:rsidR="006A61A9" w:rsidRDefault="006A61A9" w:rsidP="006A61A9">
      <w:pPr>
        <w:pStyle w:val="aa"/>
      </w:pPr>
      <w:bookmarkStart w:id="244" w:name="_Ref53064369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244"/>
      <w:r>
        <w:rPr>
          <w:rFonts w:hint="eastAsia"/>
        </w:rPr>
        <w:t xml:space="preserve"> </w:t>
      </w:r>
      <w:r>
        <w:t>pipe-demo.c</w:t>
      </w:r>
    </w:p>
    <w:p w14:paraId="7EE781A4" w14:textId="77777777" w:rsidR="006A61A9" w:rsidRPr="00C06FAC" w:rsidRDefault="006A61A9" w:rsidP="003257B6">
      <w:pPr>
        <w:pStyle w:val="C0"/>
        <w:numPr>
          <w:ilvl w:val="0"/>
          <w:numId w:val="88"/>
        </w:numPr>
      </w:pPr>
      <w:r w:rsidRPr="00C06FAC">
        <w:t>#include &lt;stdio.h&gt;</w:t>
      </w:r>
    </w:p>
    <w:p w14:paraId="1265792D" w14:textId="77777777" w:rsidR="006A61A9" w:rsidRPr="00C06FAC" w:rsidRDefault="006A61A9" w:rsidP="00DA1287">
      <w:pPr>
        <w:pStyle w:val="C0"/>
        <w:numPr>
          <w:ilvl w:val="0"/>
          <w:numId w:val="88"/>
        </w:numPr>
      </w:pPr>
      <w:r w:rsidRPr="00C06FAC">
        <w:t>#include &lt;stdlib.h&gt;</w:t>
      </w:r>
    </w:p>
    <w:p w14:paraId="59E66BEB" w14:textId="77777777" w:rsidR="006A61A9" w:rsidRPr="00C06FAC" w:rsidRDefault="006A61A9" w:rsidP="0038752A">
      <w:pPr>
        <w:pStyle w:val="C0"/>
        <w:numPr>
          <w:ilvl w:val="0"/>
          <w:numId w:val="88"/>
        </w:numPr>
      </w:pPr>
      <w:r w:rsidRPr="00C06FAC">
        <w:t>#include &lt;string.h&gt;</w:t>
      </w:r>
    </w:p>
    <w:p w14:paraId="77C6F587" w14:textId="77777777" w:rsidR="006A61A9" w:rsidRPr="00C06FAC" w:rsidRDefault="006A61A9" w:rsidP="00A306FF">
      <w:pPr>
        <w:pStyle w:val="C0"/>
        <w:numPr>
          <w:ilvl w:val="0"/>
          <w:numId w:val="88"/>
        </w:numPr>
      </w:pPr>
      <w:r w:rsidRPr="00C06FAC">
        <w:t>#include &lt;sys/types.h&gt;</w:t>
      </w:r>
    </w:p>
    <w:p w14:paraId="26C6301C" w14:textId="77777777" w:rsidR="006A61A9" w:rsidRPr="00C06FAC" w:rsidRDefault="006A61A9" w:rsidP="00EB3071">
      <w:pPr>
        <w:pStyle w:val="C0"/>
        <w:numPr>
          <w:ilvl w:val="0"/>
          <w:numId w:val="88"/>
        </w:numPr>
      </w:pPr>
      <w:r w:rsidRPr="00C06FAC">
        <w:t>int main()</w:t>
      </w:r>
    </w:p>
    <w:p w14:paraId="1C306396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>{</w:t>
      </w:r>
    </w:p>
    <w:p w14:paraId="07693AED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pid_t pid = 0;</w:t>
      </w:r>
    </w:p>
    <w:p w14:paraId="6B0649DF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int fds[2];</w:t>
      </w:r>
    </w:p>
    <w:p w14:paraId="6B4CDD8E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char buf[128];</w:t>
      </w:r>
    </w:p>
    <w:p w14:paraId="7EDC8000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int nwr = 0;</w:t>
      </w:r>
    </w:p>
    <w:p w14:paraId="6C278419" w14:textId="77777777" w:rsidR="006A61A9" w:rsidRPr="00C06FAC" w:rsidRDefault="006A61A9">
      <w:pPr>
        <w:pStyle w:val="C0"/>
        <w:numPr>
          <w:ilvl w:val="0"/>
          <w:numId w:val="88"/>
        </w:numPr>
      </w:pPr>
    </w:p>
    <w:p w14:paraId="430395EA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pipe(fds);//should before fork()</w:t>
      </w:r>
    </w:p>
    <w:p w14:paraId="7B9AFBF5" w14:textId="77777777" w:rsidR="006A61A9" w:rsidRPr="00C06FAC" w:rsidRDefault="006A61A9">
      <w:pPr>
        <w:pStyle w:val="C0"/>
        <w:numPr>
          <w:ilvl w:val="0"/>
          <w:numId w:val="88"/>
        </w:numPr>
      </w:pPr>
    </w:p>
    <w:p w14:paraId="03C0F0ED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pid = fork();</w:t>
      </w:r>
    </w:p>
    <w:p w14:paraId="1BE75E96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if(pid &lt; 0)</w:t>
      </w:r>
    </w:p>
    <w:p w14:paraId="16245399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{</w:t>
      </w:r>
    </w:p>
    <w:p w14:paraId="0AA7C36A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printf("Fork error!\n");</w:t>
      </w:r>
    </w:p>
    <w:p w14:paraId="61008123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return -1;</w:t>
      </w:r>
    </w:p>
    <w:p w14:paraId="6B670E6D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}else if(pid == 0)</w:t>
      </w:r>
    </w:p>
    <w:p w14:paraId="6BA16F52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{ </w:t>
      </w:r>
    </w:p>
    <w:p w14:paraId="2B388338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printf("This is child process, pid = %d\n", getpid());</w:t>
      </w:r>
    </w:p>
    <w:p w14:paraId="320EBA82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printf("Child:waiting for message...\n");</w:t>
      </w:r>
    </w:p>
    <w:p w14:paraId="7A15EBC8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close(fds[1]);</w:t>
      </w:r>
    </w:p>
    <w:p w14:paraId="360360B3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nwr = read(fds[0], buf, sizeof(buf));</w:t>
      </w:r>
    </w:p>
    <w:p w14:paraId="3AA19569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printf("Child:received\"%s\"\n", buf);</w:t>
      </w:r>
    </w:p>
    <w:p w14:paraId="63EDA393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}else{</w:t>
      </w:r>
    </w:p>
    <w:p w14:paraId="2EA934B7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printf("This is parent process, pid = %d\n", getpid());</w:t>
      </w:r>
    </w:p>
    <w:p w14:paraId="2C58230E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printf("Parent:sending message...\n");</w:t>
      </w:r>
    </w:p>
    <w:p w14:paraId="4C458A01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close(fds[0]);</w:t>
      </w:r>
    </w:p>
    <w:p w14:paraId="22CC31DD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strcpy(buf, "Message from parent!");</w:t>
      </w:r>
    </w:p>
    <w:p w14:paraId="0EA1BB89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nwr = write(fds[1], buf, sizeof(buf));</w:t>
      </w:r>
    </w:p>
    <w:p w14:paraId="6DA43ED9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    printf("Parent:send %d bytes to child.\n", nwr);</w:t>
      </w:r>
    </w:p>
    <w:p w14:paraId="510C00FE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} </w:t>
      </w:r>
    </w:p>
    <w:p w14:paraId="548EFB58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 xml:space="preserve">    return 0;</w:t>
      </w:r>
    </w:p>
    <w:p w14:paraId="0C4D4E77" w14:textId="77777777" w:rsidR="006A61A9" w:rsidRPr="00C06FAC" w:rsidRDefault="006A61A9">
      <w:pPr>
        <w:pStyle w:val="C0"/>
        <w:numPr>
          <w:ilvl w:val="0"/>
          <w:numId w:val="88"/>
        </w:numPr>
      </w:pPr>
      <w:r w:rsidRPr="00C06FAC">
        <w:t>}</w:t>
      </w:r>
    </w:p>
    <w:p w14:paraId="0AA40C20" w14:textId="77777777" w:rsidR="006A61A9" w:rsidRDefault="006A61A9" w:rsidP="00270C8E"/>
    <w:p w14:paraId="6D87FCC1" w14:textId="7C2B1792" w:rsidR="007A03B9" w:rsidRDefault="007A03B9" w:rsidP="007A03B9">
      <w:pPr>
        <w:pStyle w:val="a"/>
      </w:pPr>
      <w:bookmarkStart w:id="245" w:name="_Toc2446771"/>
      <w:r>
        <w:rPr>
          <w:rFonts w:hint="eastAsia"/>
        </w:rPr>
        <w:t>异常行为</w:t>
      </w:r>
      <w:bookmarkEnd w:id="245"/>
    </w:p>
    <w:p w14:paraId="174B29B3" w14:textId="161B0C5F" w:rsidR="007A03B9" w:rsidRDefault="007A03B9" w:rsidP="007A03B9">
      <w:pPr>
        <w:pStyle w:val="a0"/>
      </w:pPr>
      <w:bookmarkStart w:id="246" w:name="_Toc2446772"/>
      <w:r>
        <w:rPr>
          <w:rFonts w:hint="eastAsia"/>
        </w:rPr>
        <w:t>非法</w:t>
      </w:r>
      <w:r w:rsidR="00B25771">
        <w:rPr>
          <w:rFonts w:hint="eastAsia"/>
        </w:rPr>
        <w:t>操作</w:t>
      </w:r>
      <w:bookmarkEnd w:id="246"/>
    </w:p>
    <w:p w14:paraId="54B5F9F5" w14:textId="07880A4E" w:rsidR="00D74F94" w:rsidRDefault="00D74F94" w:rsidP="00D74F94">
      <w:pPr>
        <w:pStyle w:val="aa"/>
      </w:pPr>
      <w:bookmarkStart w:id="247" w:name="_Ref166416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247"/>
      <w:r>
        <w:t xml:space="preserve"> io.S</w:t>
      </w:r>
    </w:p>
    <w:p w14:paraId="644304B8" w14:textId="77777777" w:rsidR="00D74F94" w:rsidRDefault="00D74F94" w:rsidP="003257B6">
      <w:pPr>
        <w:pStyle w:val="C0"/>
        <w:numPr>
          <w:ilvl w:val="0"/>
          <w:numId w:val="169"/>
        </w:numPr>
      </w:pPr>
      <w:r>
        <w:tab/>
        <w:t>.file</w:t>
      </w:r>
      <w:r>
        <w:tab/>
        <w:t>"io.s"</w:t>
      </w:r>
    </w:p>
    <w:p w14:paraId="7A18E314" w14:textId="77777777" w:rsidR="00D74F94" w:rsidRDefault="00D74F94" w:rsidP="00DA1287">
      <w:pPr>
        <w:pStyle w:val="C0"/>
        <w:numPr>
          <w:ilvl w:val="0"/>
          <w:numId w:val="46"/>
        </w:numPr>
      </w:pPr>
      <w:r>
        <w:tab/>
        <w:t>.text</w:t>
      </w:r>
    </w:p>
    <w:p w14:paraId="27CC671C" w14:textId="77777777" w:rsidR="00D74F94" w:rsidRDefault="00D74F94" w:rsidP="0038752A">
      <w:pPr>
        <w:pStyle w:val="C0"/>
        <w:numPr>
          <w:ilvl w:val="0"/>
          <w:numId w:val="46"/>
        </w:numPr>
      </w:pPr>
      <w:r>
        <w:tab/>
        <w:t>.globl</w:t>
      </w:r>
      <w:r>
        <w:tab/>
        <w:t>main</w:t>
      </w:r>
    </w:p>
    <w:p w14:paraId="679C65ED" w14:textId="77777777" w:rsidR="00D74F94" w:rsidRDefault="00D74F94" w:rsidP="00A306FF">
      <w:pPr>
        <w:pStyle w:val="C0"/>
        <w:numPr>
          <w:ilvl w:val="0"/>
          <w:numId w:val="46"/>
        </w:numPr>
      </w:pPr>
      <w:r>
        <w:tab/>
        <w:t>.type</w:t>
      </w:r>
      <w:r>
        <w:tab/>
        <w:t>main, @function</w:t>
      </w:r>
    </w:p>
    <w:p w14:paraId="75FF1D3F" w14:textId="77777777" w:rsidR="00D74F94" w:rsidRDefault="00D74F94" w:rsidP="00EB3071">
      <w:pPr>
        <w:pStyle w:val="C0"/>
        <w:numPr>
          <w:ilvl w:val="0"/>
          <w:numId w:val="46"/>
        </w:numPr>
      </w:pPr>
      <w:r>
        <w:t>main:</w:t>
      </w:r>
    </w:p>
    <w:p w14:paraId="5711E628" w14:textId="77777777" w:rsidR="00D74F94" w:rsidRDefault="00D74F94">
      <w:pPr>
        <w:pStyle w:val="C0"/>
        <w:numPr>
          <w:ilvl w:val="0"/>
          <w:numId w:val="46"/>
        </w:numPr>
      </w:pPr>
      <w:r>
        <w:t>.LFB0:</w:t>
      </w:r>
    </w:p>
    <w:p w14:paraId="64B77880" w14:textId="77777777" w:rsidR="00D74F94" w:rsidRDefault="00D74F94">
      <w:pPr>
        <w:pStyle w:val="C0"/>
        <w:numPr>
          <w:ilvl w:val="0"/>
          <w:numId w:val="46"/>
        </w:numPr>
      </w:pPr>
      <w:r>
        <w:tab/>
        <w:t>.cfi_startproc</w:t>
      </w:r>
    </w:p>
    <w:p w14:paraId="6D96BCE2" w14:textId="77777777" w:rsidR="00D74F94" w:rsidRDefault="00D74F94">
      <w:pPr>
        <w:pStyle w:val="C0"/>
        <w:numPr>
          <w:ilvl w:val="0"/>
          <w:numId w:val="46"/>
        </w:numPr>
      </w:pPr>
      <w:r>
        <w:tab/>
        <w:t>pushq</w:t>
      </w:r>
      <w:r>
        <w:tab/>
        <w:t>%rbp</w:t>
      </w:r>
    </w:p>
    <w:p w14:paraId="4AD92A01" w14:textId="77777777" w:rsidR="00D74F94" w:rsidRDefault="00D74F94">
      <w:pPr>
        <w:pStyle w:val="C0"/>
        <w:numPr>
          <w:ilvl w:val="0"/>
          <w:numId w:val="46"/>
        </w:numPr>
      </w:pPr>
      <w:r>
        <w:tab/>
        <w:t>.cfi_def_cfa_offset 16</w:t>
      </w:r>
    </w:p>
    <w:p w14:paraId="082D449B" w14:textId="77777777" w:rsidR="00D74F94" w:rsidRDefault="00D74F94">
      <w:pPr>
        <w:pStyle w:val="C0"/>
        <w:numPr>
          <w:ilvl w:val="0"/>
          <w:numId w:val="46"/>
        </w:numPr>
      </w:pPr>
      <w:r>
        <w:tab/>
        <w:t>.cfi_offset 6, -16</w:t>
      </w:r>
    </w:p>
    <w:p w14:paraId="4BAD926C" w14:textId="77777777" w:rsidR="00D74F94" w:rsidRDefault="00D74F94">
      <w:pPr>
        <w:pStyle w:val="C0"/>
        <w:numPr>
          <w:ilvl w:val="0"/>
          <w:numId w:val="46"/>
        </w:numPr>
      </w:pPr>
      <w:r>
        <w:tab/>
        <w:t>movq</w:t>
      </w:r>
      <w:r>
        <w:tab/>
        <w:t>%rsp, %rbp</w:t>
      </w:r>
    </w:p>
    <w:p w14:paraId="5CD72834" w14:textId="77777777" w:rsidR="00D74F94" w:rsidRDefault="00D74F94">
      <w:pPr>
        <w:pStyle w:val="C0"/>
        <w:numPr>
          <w:ilvl w:val="0"/>
          <w:numId w:val="46"/>
        </w:numPr>
      </w:pPr>
      <w:r>
        <w:tab/>
        <w:t>.cfi_def_cfa_register 6</w:t>
      </w:r>
    </w:p>
    <w:p w14:paraId="452E2D1B" w14:textId="77777777" w:rsidR="00D74F94" w:rsidRDefault="00D74F94">
      <w:pPr>
        <w:pStyle w:val="C0"/>
        <w:numPr>
          <w:ilvl w:val="0"/>
          <w:numId w:val="46"/>
        </w:numPr>
      </w:pPr>
      <w:r>
        <w:tab/>
        <w:t>addl</w:t>
      </w:r>
      <w:r>
        <w:tab/>
        <w:t>$32, -4(%rbp)</w:t>
      </w:r>
    </w:p>
    <w:p w14:paraId="178532F6" w14:textId="1BBD3AE7" w:rsidR="00D74F94" w:rsidRDefault="00D74F94">
      <w:pPr>
        <w:pStyle w:val="C0"/>
        <w:numPr>
          <w:ilvl w:val="0"/>
          <w:numId w:val="46"/>
        </w:numPr>
      </w:pPr>
      <w:r>
        <w:tab/>
      </w:r>
      <w:r w:rsidRPr="000359F0">
        <w:t>in</w:t>
      </w:r>
      <w:r w:rsidRPr="00D74F94">
        <w:tab/>
      </w:r>
      <w:r w:rsidRPr="000359F0">
        <w:t>$0x70,%eax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执行对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端口</w:t>
      </w:r>
      <w:r>
        <w:rPr>
          <w:rFonts w:hint="eastAsia"/>
        </w:rPr>
        <w:t>0</w:t>
      </w:r>
      <w:r>
        <w:t>x70</w:t>
      </w:r>
      <w:r>
        <w:rPr>
          <w:rFonts w:hint="eastAsia"/>
        </w:rPr>
        <w:t>的读入</w:t>
      </w:r>
      <w:r w:rsidR="00AA14B5">
        <w:rPr>
          <w:rFonts w:hint="eastAsia"/>
        </w:rPr>
        <w:t>操作</w:t>
      </w:r>
    </w:p>
    <w:p w14:paraId="6C00CC26" w14:textId="77777777" w:rsidR="00D74F94" w:rsidRDefault="00D74F94">
      <w:pPr>
        <w:pStyle w:val="C0"/>
        <w:numPr>
          <w:ilvl w:val="0"/>
          <w:numId w:val="46"/>
        </w:numPr>
      </w:pPr>
      <w:r>
        <w:tab/>
        <w:t>movl</w:t>
      </w:r>
      <w:r>
        <w:tab/>
        <w:t>$0, %eax</w:t>
      </w:r>
    </w:p>
    <w:p w14:paraId="75A4C443" w14:textId="77777777" w:rsidR="00D74F94" w:rsidRDefault="00D74F94">
      <w:pPr>
        <w:pStyle w:val="C0"/>
        <w:numPr>
          <w:ilvl w:val="0"/>
          <w:numId w:val="46"/>
        </w:numPr>
      </w:pPr>
      <w:r>
        <w:tab/>
        <w:t>popq</w:t>
      </w:r>
      <w:r>
        <w:tab/>
        <w:t>%rbp</w:t>
      </w:r>
    </w:p>
    <w:p w14:paraId="4D0A4549" w14:textId="77777777" w:rsidR="00D74F94" w:rsidRDefault="00D74F94">
      <w:pPr>
        <w:pStyle w:val="C0"/>
        <w:numPr>
          <w:ilvl w:val="0"/>
          <w:numId w:val="46"/>
        </w:numPr>
      </w:pPr>
      <w:r>
        <w:tab/>
        <w:t>.cfi_def_cfa 7, 8</w:t>
      </w:r>
    </w:p>
    <w:p w14:paraId="1E10E09B" w14:textId="77777777" w:rsidR="00D74F94" w:rsidRDefault="00D74F94">
      <w:pPr>
        <w:pStyle w:val="C0"/>
        <w:numPr>
          <w:ilvl w:val="0"/>
          <w:numId w:val="46"/>
        </w:numPr>
      </w:pPr>
      <w:r>
        <w:tab/>
        <w:t>ret</w:t>
      </w:r>
    </w:p>
    <w:p w14:paraId="0885610B" w14:textId="77777777" w:rsidR="00D74F94" w:rsidRDefault="00D74F94">
      <w:pPr>
        <w:pStyle w:val="C0"/>
        <w:numPr>
          <w:ilvl w:val="0"/>
          <w:numId w:val="46"/>
        </w:numPr>
      </w:pPr>
      <w:r>
        <w:tab/>
        <w:t>.cfi_endproc</w:t>
      </w:r>
    </w:p>
    <w:p w14:paraId="7FE8A873" w14:textId="77777777" w:rsidR="00D74F94" w:rsidRDefault="00D74F94">
      <w:pPr>
        <w:pStyle w:val="C0"/>
        <w:numPr>
          <w:ilvl w:val="0"/>
          <w:numId w:val="46"/>
        </w:numPr>
      </w:pPr>
      <w:r>
        <w:t>.LFE0:</w:t>
      </w:r>
    </w:p>
    <w:p w14:paraId="1B935298" w14:textId="77777777" w:rsidR="00D74F94" w:rsidRDefault="00D74F94">
      <w:pPr>
        <w:pStyle w:val="C0"/>
        <w:numPr>
          <w:ilvl w:val="0"/>
          <w:numId w:val="46"/>
        </w:numPr>
      </w:pPr>
      <w:r>
        <w:tab/>
        <w:t>.size</w:t>
      </w:r>
      <w:r>
        <w:tab/>
        <w:t>main, .-main</w:t>
      </w:r>
    </w:p>
    <w:p w14:paraId="7DD44CC9" w14:textId="77777777" w:rsidR="00D74F94" w:rsidRDefault="00D74F94">
      <w:pPr>
        <w:pStyle w:val="C0"/>
        <w:numPr>
          <w:ilvl w:val="0"/>
          <w:numId w:val="46"/>
        </w:numPr>
      </w:pPr>
      <w:r>
        <w:tab/>
        <w:t>.ident</w:t>
      </w:r>
      <w:r>
        <w:tab/>
        <w:t>"GCC: (GNU) 4.8.5 20150623 (Red Hat 4.8.5-11)"</w:t>
      </w:r>
    </w:p>
    <w:p w14:paraId="5492A45E" w14:textId="78152DF5" w:rsidR="00D74F94" w:rsidRDefault="00D74F94">
      <w:pPr>
        <w:pStyle w:val="C0"/>
        <w:numPr>
          <w:ilvl w:val="0"/>
          <w:numId w:val="46"/>
        </w:numPr>
      </w:pPr>
      <w:r>
        <w:tab/>
        <w:t>.section</w:t>
      </w:r>
      <w:r>
        <w:tab/>
        <w:t>.note.GNU-stack,"",@progbits</w:t>
      </w:r>
    </w:p>
    <w:p w14:paraId="0317EE34" w14:textId="37F93E93" w:rsidR="007A03B9" w:rsidRDefault="007A03B9" w:rsidP="007A03B9">
      <w:pPr>
        <w:pStyle w:val="a0"/>
      </w:pPr>
      <w:bookmarkStart w:id="248" w:name="_Toc2446773"/>
      <w:r>
        <w:rPr>
          <w:rFonts w:hint="eastAsia"/>
        </w:rPr>
        <w:t>响应信号</w:t>
      </w:r>
      <w:bookmarkEnd w:id="248"/>
    </w:p>
    <w:p w14:paraId="4721A302" w14:textId="131B6862" w:rsidR="004542B5" w:rsidRDefault="004542B5" w:rsidP="004542B5"/>
    <w:p w14:paraId="3F686E34" w14:textId="5806CD2E" w:rsidR="00A72822" w:rsidRDefault="00A72822" w:rsidP="00A72822">
      <w:pPr>
        <w:pStyle w:val="aa"/>
      </w:pPr>
      <w:bookmarkStart w:id="249" w:name="_Ref53300286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249"/>
      <w:r>
        <w:rPr>
          <w:rFonts w:hint="eastAsia"/>
        </w:rPr>
        <w:t xml:space="preserve"> </w:t>
      </w:r>
      <w:r>
        <w:t>kill()</w:t>
      </w:r>
      <w:r>
        <w:rPr>
          <w:rFonts w:hint="eastAsia"/>
        </w:rPr>
        <w:t>头文件和函数原型</w:t>
      </w:r>
    </w:p>
    <w:p w14:paraId="7E6E4FC5" w14:textId="77777777" w:rsidR="00A72822" w:rsidRDefault="00A72822" w:rsidP="003257B6">
      <w:pPr>
        <w:pStyle w:val="C0"/>
        <w:numPr>
          <w:ilvl w:val="0"/>
          <w:numId w:val="107"/>
        </w:numPr>
      </w:pPr>
      <w:r w:rsidRPr="003257B6">
        <w:rPr>
          <w:rStyle w:val="ad"/>
          <w:b w:val="0"/>
          <w:bCs w:val="0"/>
        </w:rPr>
        <w:t>#include &lt;sys/types.h&gt;</w:t>
      </w:r>
    </w:p>
    <w:p w14:paraId="2CE46A45" w14:textId="475C1AF3" w:rsidR="00A72822" w:rsidRPr="00A72822" w:rsidRDefault="00A72822" w:rsidP="003257B6">
      <w:pPr>
        <w:pStyle w:val="C0"/>
        <w:numPr>
          <w:ilvl w:val="0"/>
          <w:numId w:val="46"/>
        </w:numPr>
      </w:pPr>
      <w:r w:rsidRPr="003257B6">
        <w:rPr>
          <w:rStyle w:val="ad"/>
          <w:b w:val="0"/>
          <w:bCs w:val="0"/>
        </w:rPr>
        <w:t>#include &lt;signal.h&gt;</w:t>
      </w:r>
    </w:p>
    <w:p w14:paraId="7F000EEA" w14:textId="5E81DA4D" w:rsidR="00A72822" w:rsidRPr="003257B6" w:rsidRDefault="00A72822" w:rsidP="00DA1287">
      <w:pPr>
        <w:pStyle w:val="C0"/>
        <w:numPr>
          <w:ilvl w:val="0"/>
          <w:numId w:val="46"/>
        </w:numPr>
        <w:rPr>
          <w:rStyle w:val="ad"/>
          <w:b w:val="0"/>
          <w:bCs w:val="0"/>
        </w:rPr>
      </w:pPr>
      <w:r w:rsidRPr="003257B6">
        <w:rPr>
          <w:rStyle w:val="ad"/>
          <w:b w:val="0"/>
          <w:bCs w:val="0"/>
        </w:rPr>
        <w:t>int kill(pid_t pid, int sig);</w:t>
      </w:r>
    </w:p>
    <w:p w14:paraId="68FE24DF" w14:textId="77777777" w:rsidR="00A31B41" w:rsidRDefault="00A31B41" w:rsidP="00D75AC6">
      <w:pPr>
        <w:pStyle w:val="aa"/>
      </w:pPr>
    </w:p>
    <w:p w14:paraId="0EE00070" w14:textId="43FFC8AE" w:rsidR="00D75AC6" w:rsidRDefault="00D75AC6" w:rsidP="00D75AC6">
      <w:pPr>
        <w:pStyle w:val="aa"/>
      </w:pPr>
      <w:bookmarkStart w:id="250" w:name="_Ref53306620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9</w:t>
      </w:r>
      <w:r w:rsidR="001A2919">
        <w:fldChar w:fldCharType="end"/>
      </w:r>
      <w:bookmarkEnd w:id="250"/>
      <w:r>
        <w:rPr>
          <w:rFonts w:hint="eastAsia"/>
        </w:rPr>
        <w:t xml:space="preserve"> </w:t>
      </w:r>
      <w:r>
        <w:t>sigprocmask()</w:t>
      </w:r>
      <w:r>
        <w:rPr>
          <w:rFonts w:hint="eastAsia"/>
        </w:rPr>
        <w:t>的头文件和函数原型</w:t>
      </w:r>
    </w:p>
    <w:p w14:paraId="157F7120" w14:textId="7F88C85C" w:rsidR="00D75AC6" w:rsidRDefault="00D75AC6" w:rsidP="003257B6">
      <w:pPr>
        <w:pStyle w:val="C0"/>
        <w:numPr>
          <w:ilvl w:val="0"/>
          <w:numId w:val="108"/>
        </w:numPr>
      </w:pPr>
      <w:r>
        <w:t>#include &lt;signal.h&gt;</w:t>
      </w:r>
    </w:p>
    <w:p w14:paraId="4D5C1C93" w14:textId="7591C67E" w:rsidR="00D75AC6" w:rsidRDefault="00D75AC6" w:rsidP="00DA1287">
      <w:pPr>
        <w:pStyle w:val="C0"/>
        <w:numPr>
          <w:ilvl w:val="0"/>
          <w:numId w:val="46"/>
        </w:numPr>
      </w:pPr>
      <w:r>
        <w:t>int   sigprocmask(int    how,    const</w:t>
      </w:r>
      <w:r>
        <w:rPr>
          <w:rFonts w:hint="eastAsia"/>
        </w:rPr>
        <w:t xml:space="preserve"> </w:t>
      </w:r>
      <w:r>
        <w:t xml:space="preserve">       sigset_t *set, sigset_t *oldset);</w:t>
      </w:r>
    </w:p>
    <w:p w14:paraId="74FC962F" w14:textId="77777777" w:rsidR="00A31B41" w:rsidRDefault="00A31B41" w:rsidP="007B5C54">
      <w:pPr>
        <w:pStyle w:val="aa"/>
      </w:pPr>
      <w:bookmarkStart w:id="251" w:name="_Ref1930294"/>
    </w:p>
    <w:p w14:paraId="06CD260B" w14:textId="444DBA9B" w:rsidR="007B5C54" w:rsidRDefault="007B5C54" w:rsidP="007B5C54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10</w:t>
      </w:r>
      <w:r w:rsidR="001A2919">
        <w:fldChar w:fldCharType="end"/>
      </w:r>
      <w:bookmarkEnd w:id="251"/>
      <w:r>
        <w:rPr>
          <w:rFonts w:hint="eastAsia"/>
        </w:rPr>
        <w:t xml:space="preserve"> </w:t>
      </w:r>
      <w:r>
        <w:t>HelloWorld-getchar-sig.c</w:t>
      </w:r>
    </w:p>
    <w:p w14:paraId="1BF7A850" w14:textId="77777777" w:rsidR="007B5C54" w:rsidRDefault="007B5C54" w:rsidP="003257B6">
      <w:pPr>
        <w:pStyle w:val="C0"/>
        <w:numPr>
          <w:ilvl w:val="0"/>
          <w:numId w:val="109"/>
        </w:numPr>
      </w:pPr>
      <w:r>
        <w:t>#include &lt;stdio.h&gt;</w:t>
      </w:r>
    </w:p>
    <w:p w14:paraId="0700C86D" w14:textId="77777777" w:rsidR="007B5C54" w:rsidRDefault="007B5C54" w:rsidP="00DA1287">
      <w:pPr>
        <w:pStyle w:val="C0"/>
        <w:numPr>
          <w:ilvl w:val="0"/>
          <w:numId w:val="46"/>
        </w:numPr>
      </w:pPr>
      <w:r>
        <w:t>#include &lt;unistd.h&gt;</w:t>
      </w:r>
    </w:p>
    <w:p w14:paraId="4415BC63" w14:textId="77777777" w:rsidR="007B5C54" w:rsidRDefault="007B5C54" w:rsidP="0038752A">
      <w:pPr>
        <w:pStyle w:val="C0"/>
        <w:numPr>
          <w:ilvl w:val="0"/>
          <w:numId w:val="46"/>
        </w:numPr>
      </w:pPr>
      <w:r>
        <w:t>#include &lt;signal.h&gt;</w:t>
      </w:r>
    </w:p>
    <w:p w14:paraId="10E9040D" w14:textId="77777777" w:rsidR="007B5C54" w:rsidRDefault="007B5C54" w:rsidP="00A306FF">
      <w:pPr>
        <w:pStyle w:val="C0"/>
        <w:numPr>
          <w:ilvl w:val="0"/>
          <w:numId w:val="46"/>
        </w:numPr>
      </w:pPr>
    </w:p>
    <w:p w14:paraId="564D1148" w14:textId="77777777" w:rsidR="007B5C54" w:rsidRDefault="007B5C54" w:rsidP="00EB3071">
      <w:pPr>
        <w:pStyle w:val="C0"/>
        <w:numPr>
          <w:ilvl w:val="0"/>
          <w:numId w:val="46"/>
        </w:numPr>
      </w:pPr>
      <w:r>
        <w:t>void handler(){</w:t>
      </w:r>
    </w:p>
    <w:p w14:paraId="659CD796" w14:textId="77777777" w:rsidR="007B5C54" w:rsidRDefault="007B5C54">
      <w:pPr>
        <w:pStyle w:val="C0"/>
        <w:numPr>
          <w:ilvl w:val="0"/>
          <w:numId w:val="46"/>
        </w:numPr>
      </w:pPr>
      <w:r>
        <w:t xml:space="preserve">        printf("handling signal(alarm,14) in user code!\n");</w:t>
      </w:r>
    </w:p>
    <w:p w14:paraId="4D078CED" w14:textId="77777777" w:rsidR="007B5C54" w:rsidRDefault="007B5C54">
      <w:pPr>
        <w:pStyle w:val="C0"/>
        <w:numPr>
          <w:ilvl w:val="0"/>
          <w:numId w:val="46"/>
        </w:numPr>
      </w:pPr>
      <w:r>
        <w:t>}</w:t>
      </w:r>
    </w:p>
    <w:p w14:paraId="35B64E78" w14:textId="77777777" w:rsidR="007B5C54" w:rsidRDefault="007B5C54">
      <w:pPr>
        <w:pStyle w:val="C0"/>
        <w:numPr>
          <w:ilvl w:val="0"/>
          <w:numId w:val="46"/>
        </w:numPr>
      </w:pPr>
      <w:r>
        <w:t>int main()</w:t>
      </w:r>
    </w:p>
    <w:p w14:paraId="2DED1A6D" w14:textId="77777777" w:rsidR="007B5C54" w:rsidRDefault="007B5C54">
      <w:pPr>
        <w:pStyle w:val="C0"/>
        <w:numPr>
          <w:ilvl w:val="0"/>
          <w:numId w:val="46"/>
        </w:numPr>
      </w:pPr>
      <w:r>
        <w:t>{</w:t>
      </w:r>
    </w:p>
    <w:p w14:paraId="7C1B905A" w14:textId="77777777" w:rsidR="007B5C54" w:rsidRDefault="007B5C54">
      <w:pPr>
        <w:pStyle w:val="C0"/>
        <w:numPr>
          <w:ilvl w:val="0"/>
          <w:numId w:val="46"/>
        </w:numPr>
      </w:pPr>
      <w:r>
        <w:t xml:space="preserve">        signal(SIGALRM,handler);</w:t>
      </w:r>
    </w:p>
    <w:p w14:paraId="487DB4D8" w14:textId="77777777" w:rsidR="007B5C54" w:rsidRDefault="007B5C54">
      <w:pPr>
        <w:pStyle w:val="C0"/>
        <w:numPr>
          <w:ilvl w:val="0"/>
          <w:numId w:val="46"/>
        </w:numPr>
      </w:pPr>
      <w:r>
        <w:t xml:space="preserve">        printf("HelloWorld!\n");</w:t>
      </w:r>
    </w:p>
    <w:p w14:paraId="198FAEE5" w14:textId="77777777" w:rsidR="007B5C54" w:rsidRDefault="007B5C54">
      <w:pPr>
        <w:pStyle w:val="C0"/>
        <w:numPr>
          <w:ilvl w:val="0"/>
          <w:numId w:val="46"/>
        </w:numPr>
      </w:pPr>
      <w:r>
        <w:t xml:space="preserve">        getchar();</w:t>
      </w:r>
    </w:p>
    <w:p w14:paraId="3835344D" w14:textId="77777777" w:rsidR="007B5C54" w:rsidRDefault="007B5C54">
      <w:pPr>
        <w:pStyle w:val="C0"/>
        <w:numPr>
          <w:ilvl w:val="0"/>
          <w:numId w:val="46"/>
        </w:numPr>
      </w:pPr>
      <w:r>
        <w:t xml:space="preserve">        return 0;</w:t>
      </w:r>
    </w:p>
    <w:p w14:paraId="4EB62C0B" w14:textId="6C242EC9" w:rsidR="007B5C54" w:rsidRDefault="007B5C54">
      <w:pPr>
        <w:pStyle w:val="C0"/>
        <w:numPr>
          <w:ilvl w:val="0"/>
          <w:numId w:val="46"/>
        </w:numPr>
      </w:pPr>
      <w:r>
        <w:t>}</w:t>
      </w:r>
    </w:p>
    <w:p w14:paraId="21CB8DDE" w14:textId="77777777" w:rsidR="00A31B41" w:rsidRDefault="00A31B41" w:rsidP="00D2151E">
      <w:pPr>
        <w:pStyle w:val="aa"/>
      </w:pPr>
      <w:bookmarkStart w:id="252" w:name="_Ref420512805"/>
    </w:p>
    <w:p w14:paraId="561E0F4C" w14:textId="28B0CD95" w:rsidR="00D2151E" w:rsidRDefault="00D2151E" w:rsidP="00D2151E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11</w:t>
      </w:r>
      <w:r w:rsidR="001A2919">
        <w:fldChar w:fldCharType="end"/>
      </w:r>
      <w:bookmarkEnd w:id="252"/>
      <w:r>
        <w:t xml:space="preserve"> rt_sigframe  (linux-3.13</w:t>
      </w:r>
      <w:r w:rsidRPr="00F078DC">
        <w:t>/arch/x86/include/asm/sigframe.h</w:t>
      </w:r>
      <w:r>
        <w:t>)</w:t>
      </w:r>
    </w:p>
    <w:p w14:paraId="5A3DBFF5" w14:textId="45DB44F3" w:rsidR="00D2151E" w:rsidRDefault="00D2151E" w:rsidP="003257B6">
      <w:pPr>
        <w:pStyle w:val="C0"/>
        <w:numPr>
          <w:ilvl w:val="0"/>
          <w:numId w:val="110"/>
        </w:numPr>
      </w:pPr>
      <w:r>
        <w:t>struct rt_sigframe {</w:t>
      </w:r>
    </w:p>
    <w:p w14:paraId="0DFA02AF" w14:textId="330DF468" w:rsidR="00D2151E" w:rsidRDefault="00D2151E" w:rsidP="00DA1287">
      <w:pPr>
        <w:pStyle w:val="C0"/>
      </w:pPr>
      <w:r>
        <w:t xml:space="preserve">         char __user *pretcode;</w:t>
      </w:r>
      <w:r>
        <w:tab/>
      </w:r>
      <w:r>
        <w:tab/>
      </w:r>
      <w:r>
        <w:rPr>
          <w:rFonts w:hint="eastAsia"/>
        </w:rPr>
        <w:t>信号处理函数返回操作（将会执行</w:t>
      </w:r>
      <w:r>
        <w:rPr>
          <w:rFonts w:hint="eastAsia"/>
        </w:rPr>
        <w:t>sys_sigreturn</w:t>
      </w:r>
      <w:r>
        <w:rPr>
          <w:rFonts w:hint="eastAsia"/>
        </w:rPr>
        <w:t>）</w:t>
      </w:r>
    </w:p>
    <w:p w14:paraId="4B459D89" w14:textId="3F1DE483" w:rsidR="00D2151E" w:rsidRDefault="00D2151E" w:rsidP="0038752A">
      <w:pPr>
        <w:pStyle w:val="C0"/>
      </w:pPr>
      <w:r>
        <w:t xml:space="preserve">         struct ucontext uc;</w:t>
      </w:r>
      <w:r>
        <w:tab/>
      </w:r>
      <w:r>
        <w:tab/>
      </w:r>
      <w:r>
        <w:rPr>
          <w:rFonts w:hint="eastAsia"/>
        </w:rPr>
        <w:t>用户态的上下文环境</w:t>
      </w:r>
    </w:p>
    <w:p w14:paraId="48B95FD2" w14:textId="36B8898E" w:rsidR="00D2151E" w:rsidRPr="00A542CB" w:rsidRDefault="00D2151E" w:rsidP="00A306FF">
      <w:pPr>
        <w:pStyle w:val="C0"/>
      </w:pPr>
      <w:r>
        <w:t xml:space="preserve">         struct siginfo info;</w:t>
      </w:r>
      <w:r>
        <w:tab/>
      </w:r>
      <w:r>
        <w:tab/>
      </w:r>
      <w:r>
        <w:rPr>
          <w:rFonts w:hint="eastAsia"/>
        </w:rPr>
        <w:t>信号相关的信息</w:t>
      </w:r>
    </w:p>
    <w:p w14:paraId="0A9DC6F8" w14:textId="511B3BE6" w:rsidR="00D2151E" w:rsidRDefault="00D2151E" w:rsidP="00EB3071">
      <w:pPr>
        <w:pStyle w:val="C0"/>
      </w:pPr>
      <w:r>
        <w:t xml:space="preserve">         /* fp state follows here */</w:t>
      </w:r>
    </w:p>
    <w:p w14:paraId="61E6DD1A" w14:textId="50DBF54D" w:rsidR="00D2151E" w:rsidRDefault="00D2151E">
      <w:pPr>
        <w:pStyle w:val="C0"/>
      </w:pPr>
      <w:r>
        <w:t xml:space="preserve"> };</w:t>
      </w:r>
    </w:p>
    <w:p w14:paraId="6D17A839" w14:textId="610636DB" w:rsidR="00514F38" w:rsidRPr="009553E6" w:rsidRDefault="002A6886" w:rsidP="00514F38">
      <w:pPr>
        <w:pStyle w:val="a0"/>
      </w:pPr>
      <w:bookmarkStart w:id="253" w:name="_Toc2446774"/>
      <w:r>
        <w:rPr>
          <w:rFonts w:hint="eastAsia"/>
        </w:rPr>
        <w:t>c</w:t>
      </w:r>
      <w:r w:rsidR="00514F38" w:rsidRPr="009553E6">
        <w:rPr>
          <w:rFonts w:hint="eastAsia"/>
        </w:rPr>
        <w:t>ore</w:t>
      </w:r>
      <w:r w:rsidR="00514F38" w:rsidRPr="009553E6">
        <w:rPr>
          <w:rFonts w:hint="eastAsia"/>
        </w:rPr>
        <w:t>文件</w:t>
      </w:r>
      <w:bookmarkEnd w:id="253"/>
    </w:p>
    <w:p w14:paraId="7B485CDD" w14:textId="4E6B6450" w:rsidR="007023F1" w:rsidRDefault="007023F1" w:rsidP="007023F1">
      <w:pPr>
        <w:pStyle w:val="aa"/>
      </w:pPr>
      <w:bookmarkStart w:id="254" w:name="_Ref53101176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12</w:t>
      </w:r>
      <w:r w:rsidR="001A2919">
        <w:fldChar w:fldCharType="end"/>
      </w:r>
      <w:bookmarkEnd w:id="254"/>
      <w:r>
        <w:rPr>
          <w:rFonts w:hint="eastAsia"/>
        </w:rPr>
        <w:t xml:space="preserve"> </w:t>
      </w:r>
      <w:r>
        <w:t>coredump-demo.c</w:t>
      </w:r>
    </w:p>
    <w:p w14:paraId="28BBAC79" w14:textId="77777777" w:rsidR="007023F1" w:rsidRDefault="007023F1" w:rsidP="003257B6">
      <w:pPr>
        <w:pStyle w:val="C0"/>
        <w:numPr>
          <w:ilvl w:val="0"/>
          <w:numId w:val="125"/>
        </w:numPr>
      </w:pPr>
      <w:r>
        <w:t>#include &lt;stdio.h&gt;</w:t>
      </w:r>
    </w:p>
    <w:p w14:paraId="42D45FE5" w14:textId="77777777" w:rsidR="007023F1" w:rsidRDefault="007023F1" w:rsidP="00DA1287">
      <w:pPr>
        <w:pStyle w:val="C0"/>
        <w:numPr>
          <w:ilvl w:val="0"/>
          <w:numId w:val="46"/>
        </w:numPr>
      </w:pPr>
    </w:p>
    <w:p w14:paraId="686FA809" w14:textId="77777777" w:rsidR="007023F1" w:rsidRDefault="007023F1" w:rsidP="0038752A">
      <w:pPr>
        <w:pStyle w:val="C0"/>
        <w:numPr>
          <w:ilvl w:val="0"/>
          <w:numId w:val="46"/>
        </w:numPr>
      </w:pPr>
      <w:r>
        <w:t>void core_test1()</w:t>
      </w:r>
    </w:p>
    <w:p w14:paraId="1E8E44ED" w14:textId="77777777" w:rsidR="007023F1" w:rsidRDefault="007023F1" w:rsidP="00A306FF">
      <w:pPr>
        <w:pStyle w:val="C0"/>
        <w:numPr>
          <w:ilvl w:val="0"/>
          <w:numId w:val="46"/>
        </w:numPr>
      </w:pPr>
      <w:r>
        <w:t>{</w:t>
      </w:r>
    </w:p>
    <w:p w14:paraId="52F701E7" w14:textId="77777777" w:rsidR="007023F1" w:rsidRDefault="007023F1" w:rsidP="00EB3071">
      <w:pPr>
        <w:pStyle w:val="C0"/>
        <w:numPr>
          <w:ilvl w:val="0"/>
          <w:numId w:val="46"/>
        </w:numPr>
      </w:pPr>
      <w:r>
        <w:t xml:space="preserve">    int i = 0;</w:t>
      </w:r>
    </w:p>
    <w:p w14:paraId="6910D188" w14:textId="77777777" w:rsidR="007023F1" w:rsidRDefault="007023F1" w:rsidP="00EB3071">
      <w:pPr>
        <w:pStyle w:val="C0"/>
        <w:numPr>
          <w:ilvl w:val="0"/>
          <w:numId w:val="46"/>
        </w:numPr>
      </w:pPr>
      <w:r>
        <w:t xml:space="preserve">    // the next statement will call segmentfault</w:t>
      </w:r>
    </w:p>
    <w:p w14:paraId="45434DB6" w14:textId="77777777" w:rsidR="007023F1" w:rsidRDefault="007023F1">
      <w:pPr>
        <w:pStyle w:val="C0"/>
        <w:numPr>
          <w:ilvl w:val="0"/>
          <w:numId w:val="46"/>
        </w:numPr>
      </w:pPr>
      <w:r>
        <w:t xml:space="preserve">    scanf("%d", i);</w:t>
      </w:r>
    </w:p>
    <w:p w14:paraId="420909E5" w14:textId="77777777" w:rsidR="007023F1" w:rsidRDefault="007023F1">
      <w:pPr>
        <w:pStyle w:val="C0"/>
        <w:numPr>
          <w:ilvl w:val="0"/>
          <w:numId w:val="46"/>
        </w:numPr>
      </w:pPr>
      <w:r>
        <w:t xml:space="preserve">    printf("%d\n", i);</w:t>
      </w:r>
    </w:p>
    <w:p w14:paraId="6FCD7AAB" w14:textId="77777777" w:rsidR="007023F1" w:rsidRDefault="007023F1">
      <w:pPr>
        <w:pStyle w:val="C0"/>
        <w:numPr>
          <w:ilvl w:val="0"/>
          <w:numId w:val="46"/>
        </w:numPr>
      </w:pPr>
      <w:r>
        <w:t xml:space="preserve">    </w:t>
      </w:r>
    </w:p>
    <w:p w14:paraId="38E7E237" w14:textId="77777777" w:rsidR="007023F1" w:rsidRDefault="007023F1">
      <w:pPr>
        <w:pStyle w:val="C0"/>
        <w:numPr>
          <w:ilvl w:val="0"/>
          <w:numId w:val="46"/>
        </w:numPr>
      </w:pPr>
      <w:r>
        <w:t>}</w:t>
      </w:r>
    </w:p>
    <w:p w14:paraId="32DE27A1" w14:textId="77777777" w:rsidR="007023F1" w:rsidRDefault="007023F1">
      <w:pPr>
        <w:pStyle w:val="C0"/>
        <w:numPr>
          <w:ilvl w:val="0"/>
          <w:numId w:val="46"/>
        </w:numPr>
      </w:pPr>
    </w:p>
    <w:p w14:paraId="0FA3288D" w14:textId="77777777" w:rsidR="007023F1" w:rsidRDefault="007023F1">
      <w:pPr>
        <w:pStyle w:val="C0"/>
        <w:numPr>
          <w:ilvl w:val="0"/>
          <w:numId w:val="46"/>
        </w:numPr>
      </w:pPr>
    </w:p>
    <w:p w14:paraId="015773A1" w14:textId="77777777" w:rsidR="007023F1" w:rsidRDefault="007023F1">
      <w:pPr>
        <w:pStyle w:val="C0"/>
        <w:numPr>
          <w:ilvl w:val="0"/>
          <w:numId w:val="46"/>
        </w:numPr>
      </w:pPr>
      <w:r>
        <w:t>int main()</w:t>
      </w:r>
    </w:p>
    <w:p w14:paraId="12FBA921" w14:textId="77777777" w:rsidR="007023F1" w:rsidRDefault="007023F1">
      <w:pPr>
        <w:pStyle w:val="C0"/>
        <w:numPr>
          <w:ilvl w:val="0"/>
          <w:numId w:val="46"/>
        </w:numPr>
      </w:pPr>
      <w:r>
        <w:t>{</w:t>
      </w:r>
    </w:p>
    <w:p w14:paraId="5B940EF6" w14:textId="77777777" w:rsidR="007023F1" w:rsidRDefault="007023F1">
      <w:pPr>
        <w:pStyle w:val="C0"/>
        <w:numPr>
          <w:ilvl w:val="0"/>
          <w:numId w:val="46"/>
        </w:numPr>
      </w:pPr>
      <w:r>
        <w:t xml:space="preserve">    core_test1();</w:t>
      </w:r>
    </w:p>
    <w:p w14:paraId="5A0ECCA5" w14:textId="77777777" w:rsidR="007023F1" w:rsidRDefault="007023F1">
      <w:pPr>
        <w:pStyle w:val="C0"/>
        <w:numPr>
          <w:ilvl w:val="0"/>
          <w:numId w:val="46"/>
        </w:numPr>
      </w:pPr>
      <w:r>
        <w:t xml:space="preserve">    return 0;</w:t>
      </w:r>
    </w:p>
    <w:p w14:paraId="04CDACDD" w14:textId="77777777" w:rsidR="007023F1" w:rsidRDefault="007023F1">
      <w:pPr>
        <w:pStyle w:val="C0"/>
        <w:numPr>
          <w:ilvl w:val="0"/>
          <w:numId w:val="46"/>
        </w:numPr>
      </w:pPr>
      <w:r>
        <w:t>}</w:t>
      </w:r>
    </w:p>
    <w:p w14:paraId="221F77D5" w14:textId="77777777" w:rsidR="007023F1" w:rsidRDefault="007023F1">
      <w:pPr>
        <w:pStyle w:val="C0"/>
        <w:numPr>
          <w:ilvl w:val="0"/>
          <w:numId w:val="46"/>
        </w:numPr>
      </w:pPr>
    </w:p>
    <w:p w14:paraId="5449AE82" w14:textId="7EF54D38" w:rsidR="004700A8" w:rsidRDefault="00834210" w:rsidP="001E7981">
      <w:pPr>
        <w:pStyle w:val="a"/>
      </w:pPr>
      <w:bookmarkStart w:id="255" w:name="_Toc2446775"/>
      <w:r>
        <w:rPr>
          <w:rFonts w:hint="eastAsia"/>
        </w:rPr>
        <w:t>小结</w:t>
      </w:r>
      <w:bookmarkEnd w:id="255"/>
    </w:p>
    <w:p w14:paraId="1FE6A364" w14:textId="77777777" w:rsidR="009B58E2" w:rsidRPr="0027000B" w:rsidRDefault="009B58E2" w:rsidP="009B58E2"/>
    <w:p w14:paraId="46672F4B" w14:textId="659FC800" w:rsidR="00A1111C" w:rsidRDefault="009D5BA0" w:rsidP="006A699D">
      <w:pPr>
        <w:pStyle w:val="1"/>
      </w:pPr>
      <w:bookmarkStart w:id="256" w:name="_Ref1997238"/>
      <w:bookmarkStart w:id="257" w:name="_Toc2446777"/>
      <w:r>
        <w:rPr>
          <w:rFonts w:hint="eastAsia"/>
        </w:rPr>
        <w:t>性能剖析</w:t>
      </w:r>
      <w:bookmarkEnd w:id="256"/>
      <w:bookmarkEnd w:id="257"/>
    </w:p>
    <w:p w14:paraId="5E1F1F8A" w14:textId="7E1A80A3" w:rsidR="00590A2A" w:rsidRDefault="00590A2A" w:rsidP="00590A2A">
      <w:pPr>
        <w:pStyle w:val="a"/>
      </w:pPr>
      <w:bookmarkStart w:id="258" w:name="_Toc2446778"/>
      <w:r>
        <w:rPr>
          <w:rFonts w:hint="eastAsia"/>
        </w:rPr>
        <w:t>打桩方法</w:t>
      </w:r>
      <w:bookmarkEnd w:id="258"/>
    </w:p>
    <w:p w14:paraId="3CF0AC51" w14:textId="2798FFD7" w:rsidR="00FF399F" w:rsidRDefault="00FF399F" w:rsidP="00FF399F">
      <w:pPr>
        <w:pStyle w:val="aa"/>
      </w:pPr>
      <w:bookmarkStart w:id="259" w:name="_Ref53420181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bookmarkEnd w:id="259"/>
      <w:r>
        <w:rPr>
          <w:rFonts w:hint="eastAsia"/>
        </w:rPr>
        <w:t xml:space="preserve"> </w:t>
      </w:r>
      <w:r>
        <w:t xml:space="preserve">interposit.c </w:t>
      </w:r>
    </w:p>
    <w:p w14:paraId="780F6A0D" w14:textId="77777777" w:rsidR="00FF399F" w:rsidRDefault="00FF399F" w:rsidP="003257B6">
      <w:pPr>
        <w:pStyle w:val="C0"/>
        <w:numPr>
          <w:ilvl w:val="0"/>
          <w:numId w:val="126"/>
        </w:numPr>
      </w:pPr>
      <w:r>
        <w:t>#include &lt;stdio.h&gt;</w:t>
      </w:r>
    </w:p>
    <w:p w14:paraId="026471A2" w14:textId="77777777" w:rsidR="00FF399F" w:rsidRDefault="00FF399F" w:rsidP="00DA1287">
      <w:pPr>
        <w:pStyle w:val="C0"/>
        <w:numPr>
          <w:ilvl w:val="0"/>
          <w:numId w:val="46"/>
        </w:numPr>
      </w:pPr>
      <w:r>
        <w:t>#include &lt;malloc.h&gt;</w:t>
      </w:r>
    </w:p>
    <w:p w14:paraId="6267FF88" w14:textId="77777777" w:rsidR="00FF399F" w:rsidRDefault="00FF399F" w:rsidP="0038752A">
      <w:pPr>
        <w:pStyle w:val="C0"/>
        <w:numPr>
          <w:ilvl w:val="0"/>
          <w:numId w:val="46"/>
        </w:numPr>
      </w:pPr>
    </w:p>
    <w:p w14:paraId="4AC300A4" w14:textId="77777777" w:rsidR="00FF399F" w:rsidRDefault="00FF399F" w:rsidP="00A306FF">
      <w:pPr>
        <w:pStyle w:val="C0"/>
        <w:numPr>
          <w:ilvl w:val="0"/>
          <w:numId w:val="46"/>
        </w:numPr>
      </w:pPr>
      <w:r>
        <w:t>int main()</w:t>
      </w:r>
    </w:p>
    <w:p w14:paraId="35FC6434" w14:textId="77777777" w:rsidR="00FF399F" w:rsidRDefault="00FF399F" w:rsidP="00EB3071">
      <w:pPr>
        <w:pStyle w:val="C0"/>
        <w:numPr>
          <w:ilvl w:val="0"/>
          <w:numId w:val="46"/>
        </w:numPr>
      </w:pPr>
      <w:r>
        <w:t>{</w:t>
      </w:r>
    </w:p>
    <w:p w14:paraId="2E9CE374" w14:textId="77777777" w:rsidR="00FF399F" w:rsidRDefault="00FF399F">
      <w:pPr>
        <w:pStyle w:val="C0"/>
        <w:numPr>
          <w:ilvl w:val="0"/>
          <w:numId w:val="46"/>
        </w:numPr>
      </w:pPr>
      <w:r>
        <w:tab/>
        <w:t>int *p= malloc(128);</w:t>
      </w:r>
    </w:p>
    <w:p w14:paraId="53CE9455" w14:textId="77777777" w:rsidR="00FF399F" w:rsidRDefault="00FF399F">
      <w:pPr>
        <w:pStyle w:val="C0"/>
        <w:numPr>
          <w:ilvl w:val="0"/>
          <w:numId w:val="46"/>
        </w:numPr>
      </w:pPr>
      <w:r>
        <w:tab/>
        <w:t>free(p);</w:t>
      </w:r>
    </w:p>
    <w:p w14:paraId="371D6DC0" w14:textId="77777777" w:rsidR="00FF399F" w:rsidRDefault="00FF399F">
      <w:pPr>
        <w:pStyle w:val="C0"/>
        <w:numPr>
          <w:ilvl w:val="0"/>
          <w:numId w:val="46"/>
        </w:numPr>
      </w:pPr>
      <w:r>
        <w:tab/>
        <w:t>return (0);</w:t>
      </w:r>
    </w:p>
    <w:p w14:paraId="6CA8280E" w14:textId="7F0835AA" w:rsidR="00FF399F" w:rsidRDefault="00FF399F">
      <w:pPr>
        <w:pStyle w:val="C0"/>
        <w:numPr>
          <w:ilvl w:val="0"/>
          <w:numId w:val="46"/>
        </w:numPr>
      </w:pPr>
      <w:r>
        <w:t>}</w:t>
      </w:r>
    </w:p>
    <w:p w14:paraId="6B09E5A5" w14:textId="7AD853A4" w:rsidR="00590A2A" w:rsidRDefault="00590A2A" w:rsidP="00590A2A">
      <w:pPr>
        <w:pStyle w:val="a0"/>
      </w:pPr>
      <w:bookmarkStart w:id="260" w:name="_Toc2446779"/>
      <w:r>
        <w:rPr>
          <w:rFonts w:hint="eastAsia"/>
        </w:rPr>
        <w:t>源代码预处理时</w:t>
      </w:r>
      <w:bookmarkEnd w:id="260"/>
    </w:p>
    <w:p w14:paraId="5FC018E2" w14:textId="62C12BD9" w:rsidR="00FF399F" w:rsidRDefault="00FF399F" w:rsidP="00FF399F">
      <w:pPr>
        <w:pStyle w:val="aa"/>
      </w:pPr>
      <w:bookmarkStart w:id="261" w:name="_Ref53420206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261"/>
      <w:r>
        <w:rPr>
          <w:rFonts w:hint="eastAsia"/>
        </w:rPr>
        <w:t xml:space="preserve"> </w:t>
      </w:r>
      <w:r>
        <w:t xml:space="preserve">malloc.h </w:t>
      </w:r>
    </w:p>
    <w:p w14:paraId="678780B9" w14:textId="77777777" w:rsidR="00FF399F" w:rsidRDefault="00FF399F" w:rsidP="003257B6">
      <w:pPr>
        <w:pStyle w:val="C0"/>
        <w:numPr>
          <w:ilvl w:val="0"/>
          <w:numId w:val="127"/>
        </w:numPr>
      </w:pPr>
      <w:r>
        <w:t>#define malloc(size) mymalloc(size)</w:t>
      </w:r>
    </w:p>
    <w:p w14:paraId="54622541" w14:textId="77777777" w:rsidR="00FF399F" w:rsidRDefault="00FF399F" w:rsidP="00DA1287">
      <w:pPr>
        <w:pStyle w:val="C0"/>
        <w:numPr>
          <w:ilvl w:val="0"/>
          <w:numId w:val="46"/>
        </w:numPr>
      </w:pPr>
      <w:r>
        <w:t>#define free (ptr) myfree(ptr);</w:t>
      </w:r>
    </w:p>
    <w:p w14:paraId="543C059B" w14:textId="77777777" w:rsidR="00FF399F" w:rsidRDefault="00FF399F" w:rsidP="0038752A">
      <w:pPr>
        <w:pStyle w:val="C0"/>
        <w:numPr>
          <w:ilvl w:val="0"/>
          <w:numId w:val="46"/>
        </w:numPr>
      </w:pPr>
    </w:p>
    <w:p w14:paraId="1DAFE0BB" w14:textId="77777777" w:rsidR="00FF399F" w:rsidRDefault="00FF399F" w:rsidP="00A306FF">
      <w:pPr>
        <w:pStyle w:val="C0"/>
        <w:numPr>
          <w:ilvl w:val="0"/>
          <w:numId w:val="46"/>
        </w:numPr>
      </w:pPr>
      <w:r>
        <w:t>void *mymalloc(size_t, size);</w:t>
      </w:r>
    </w:p>
    <w:p w14:paraId="1968D215" w14:textId="7F4D1C1A" w:rsidR="00FF399F" w:rsidRDefault="00FF399F" w:rsidP="00EB3071">
      <w:pPr>
        <w:pStyle w:val="C0"/>
        <w:numPr>
          <w:ilvl w:val="0"/>
          <w:numId w:val="46"/>
        </w:numPr>
      </w:pPr>
      <w:r>
        <w:t>void myfree(void *ptr);</w:t>
      </w:r>
    </w:p>
    <w:p w14:paraId="0270EA87" w14:textId="05FB4ADE" w:rsidR="00FF399F" w:rsidRDefault="00FF399F" w:rsidP="00FF399F">
      <w:pPr>
        <w:pStyle w:val="aa"/>
      </w:pPr>
      <w:bookmarkStart w:id="262" w:name="_Ref53420215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bookmarkEnd w:id="262"/>
      <w:r>
        <w:rPr>
          <w:rFonts w:hint="eastAsia"/>
        </w:rPr>
        <w:t xml:space="preserve"> </w:t>
      </w:r>
      <w:r>
        <w:t>mymalloc</w:t>
      </w:r>
      <w:r w:rsidR="008F70C1">
        <w:t>_pp</w:t>
      </w:r>
      <w:r>
        <w:t xml:space="preserve">.c </w:t>
      </w:r>
    </w:p>
    <w:p w14:paraId="40E1E488" w14:textId="77777777" w:rsidR="00FF399F" w:rsidRDefault="00FF399F" w:rsidP="003257B6">
      <w:pPr>
        <w:pStyle w:val="C0"/>
        <w:numPr>
          <w:ilvl w:val="0"/>
          <w:numId w:val="128"/>
        </w:numPr>
      </w:pPr>
      <w:r>
        <w:t>#ifdef INTERPOSIT_IN_PREP</w:t>
      </w:r>
    </w:p>
    <w:p w14:paraId="350904AF" w14:textId="77777777" w:rsidR="00FF399F" w:rsidRDefault="00FF399F" w:rsidP="00DA1287">
      <w:pPr>
        <w:pStyle w:val="C0"/>
        <w:numPr>
          <w:ilvl w:val="0"/>
          <w:numId w:val="46"/>
        </w:numPr>
      </w:pPr>
      <w:r>
        <w:t>#include &lt;stdio.h&gt;</w:t>
      </w:r>
    </w:p>
    <w:p w14:paraId="36057ECC" w14:textId="77777777" w:rsidR="00FF399F" w:rsidRDefault="00FF399F" w:rsidP="0038752A">
      <w:pPr>
        <w:pStyle w:val="C0"/>
        <w:numPr>
          <w:ilvl w:val="0"/>
          <w:numId w:val="46"/>
        </w:numPr>
      </w:pPr>
      <w:r>
        <w:t>#include &lt;malloc.h&gt;</w:t>
      </w:r>
    </w:p>
    <w:p w14:paraId="0BDE2E0E" w14:textId="77777777" w:rsidR="00FF399F" w:rsidRDefault="00FF399F" w:rsidP="00A306FF">
      <w:pPr>
        <w:pStyle w:val="C0"/>
        <w:numPr>
          <w:ilvl w:val="0"/>
          <w:numId w:val="46"/>
        </w:numPr>
      </w:pPr>
    </w:p>
    <w:p w14:paraId="65998FAC" w14:textId="77777777" w:rsidR="00FF399F" w:rsidRDefault="00FF399F" w:rsidP="00EB3071">
      <w:pPr>
        <w:pStyle w:val="C0"/>
        <w:numPr>
          <w:ilvl w:val="0"/>
          <w:numId w:val="46"/>
        </w:numPr>
      </w:pPr>
      <w:r>
        <w:t>//wrapper function for malloc()</w:t>
      </w:r>
    </w:p>
    <w:p w14:paraId="4F29A95A" w14:textId="77777777" w:rsidR="00FF399F" w:rsidRDefault="00FF399F">
      <w:pPr>
        <w:pStyle w:val="C0"/>
        <w:numPr>
          <w:ilvl w:val="0"/>
          <w:numId w:val="46"/>
        </w:numPr>
      </w:pPr>
      <w:r>
        <w:t>void *mymalloc(sizt_t size)</w:t>
      </w:r>
    </w:p>
    <w:p w14:paraId="0C52C2CE" w14:textId="77777777" w:rsidR="00FF399F" w:rsidRDefault="00FF399F">
      <w:pPr>
        <w:pStyle w:val="C0"/>
        <w:numPr>
          <w:ilvl w:val="0"/>
          <w:numId w:val="46"/>
        </w:numPr>
      </w:pPr>
      <w:r>
        <w:t>{</w:t>
      </w:r>
    </w:p>
    <w:p w14:paraId="5E081BE5" w14:textId="77777777" w:rsidR="00FF399F" w:rsidRDefault="00FF399F">
      <w:pPr>
        <w:pStyle w:val="C0"/>
        <w:numPr>
          <w:ilvl w:val="0"/>
          <w:numId w:val="46"/>
        </w:numPr>
      </w:pPr>
      <w:r>
        <w:tab/>
        <w:t>void *ptr= malloc(size);</w:t>
      </w:r>
    </w:p>
    <w:p w14:paraId="78230FD5" w14:textId="77777777" w:rsidR="00FF399F" w:rsidRDefault="00FF399F">
      <w:pPr>
        <w:pStyle w:val="C0"/>
        <w:numPr>
          <w:ilvl w:val="0"/>
          <w:numId w:val="46"/>
        </w:numPr>
      </w:pPr>
      <w:r>
        <w:tab/>
        <w:t>printf("malloc(%d) at addr %p\n",(int)size,ptr);</w:t>
      </w:r>
    </w:p>
    <w:p w14:paraId="742350F1" w14:textId="77777777" w:rsidR="00FF399F" w:rsidRDefault="00FF399F">
      <w:pPr>
        <w:pStyle w:val="C0"/>
        <w:numPr>
          <w:ilvl w:val="0"/>
          <w:numId w:val="46"/>
        </w:numPr>
      </w:pPr>
      <w:r>
        <w:tab/>
        <w:t>return ptr;</w:t>
      </w:r>
    </w:p>
    <w:p w14:paraId="09E5236B" w14:textId="77777777" w:rsidR="00FF399F" w:rsidRDefault="00FF399F">
      <w:pPr>
        <w:pStyle w:val="C0"/>
        <w:numPr>
          <w:ilvl w:val="0"/>
          <w:numId w:val="46"/>
        </w:numPr>
      </w:pPr>
      <w:r>
        <w:t>}</w:t>
      </w:r>
    </w:p>
    <w:p w14:paraId="368C68B5" w14:textId="77777777" w:rsidR="00FF399F" w:rsidRDefault="00FF399F">
      <w:pPr>
        <w:pStyle w:val="C0"/>
        <w:numPr>
          <w:ilvl w:val="0"/>
          <w:numId w:val="46"/>
        </w:numPr>
      </w:pPr>
    </w:p>
    <w:p w14:paraId="4399C15E" w14:textId="77777777" w:rsidR="00FF399F" w:rsidRDefault="00FF399F">
      <w:pPr>
        <w:pStyle w:val="C0"/>
        <w:numPr>
          <w:ilvl w:val="0"/>
          <w:numId w:val="46"/>
        </w:numPr>
      </w:pPr>
      <w:r>
        <w:t>//wrapper functiion for free()</w:t>
      </w:r>
    </w:p>
    <w:p w14:paraId="7C9C1646" w14:textId="77777777" w:rsidR="00FF399F" w:rsidRDefault="00FF399F">
      <w:pPr>
        <w:pStyle w:val="C0"/>
        <w:numPr>
          <w:ilvl w:val="0"/>
          <w:numId w:val="46"/>
        </w:numPr>
      </w:pPr>
      <w:r>
        <w:t>void myfree(void *ptr)</w:t>
      </w:r>
    </w:p>
    <w:p w14:paraId="0B0F878D" w14:textId="77777777" w:rsidR="00FF399F" w:rsidRDefault="00FF399F">
      <w:pPr>
        <w:pStyle w:val="C0"/>
        <w:numPr>
          <w:ilvl w:val="0"/>
          <w:numId w:val="46"/>
        </w:numPr>
      </w:pPr>
      <w:r>
        <w:t>{</w:t>
      </w:r>
    </w:p>
    <w:p w14:paraId="6DCFD31C" w14:textId="77777777" w:rsidR="00FF399F" w:rsidRDefault="00FF399F">
      <w:pPr>
        <w:pStyle w:val="C0"/>
        <w:numPr>
          <w:ilvl w:val="0"/>
          <w:numId w:val="46"/>
        </w:numPr>
      </w:pPr>
      <w:r>
        <w:tab/>
        <w:t>free(ptr);</w:t>
      </w:r>
    </w:p>
    <w:p w14:paraId="58E2BD6D" w14:textId="77777777" w:rsidR="00FF399F" w:rsidRDefault="00FF399F">
      <w:pPr>
        <w:pStyle w:val="C0"/>
        <w:numPr>
          <w:ilvl w:val="0"/>
          <w:numId w:val="46"/>
        </w:numPr>
      </w:pPr>
      <w:r>
        <w:tab/>
        <w:t>printf("free at (%p)\n",ptr);</w:t>
      </w:r>
    </w:p>
    <w:p w14:paraId="0FE1A781" w14:textId="0D89D9F0" w:rsidR="00FF399F" w:rsidRDefault="00FF399F">
      <w:pPr>
        <w:pStyle w:val="C0"/>
        <w:numPr>
          <w:ilvl w:val="0"/>
          <w:numId w:val="46"/>
        </w:numPr>
      </w:pPr>
      <w:r>
        <w:t>}</w:t>
      </w:r>
    </w:p>
    <w:p w14:paraId="0442C629" w14:textId="4829E53C" w:rsidR="00FF399F" w:rsidRPr="00FF399F" w:rsidRDefault="00FF399F">
      <w:pPr>
        <w:pStyle w:val="C0"/>
        <w:numPr>
          <w:ilvl w:val="0"/>
          <w:numId w:val="46"/>
        </w:numPr>
      </w:pPr>
      <w:r>
        <w:t>#</w:t>
      </w:r>
      <w:r>
        <w:rPr>
          <w:rFonts w:hint="eastAsia"/>
        </w:rPr>
        <w:t>endif</w:t>
      </w:r>
    </w:p>
    <w:p w14:paraId="75BBD616" w14:textId="5BE44F7A" w:rsidR="00590A2A" w:rsidRDefault="008F70C1" w:rsidP="00590A2A">
      <w:pPr>
        <w:pStyle w:val="a0"/>
      </w:pPr>
      <w:bookmarkStart w:id="263" w:name="_Toc2446780"/>
      <w:r>
        <w:rPr>
          <w:rFonts w:hint="eastAsia"/>
        </w:rPr>
        <w:t>静态链接</w:t>
      </w:r>
      <w:r w:rsidR="00590A2A">
        <w:rPr>
          <w:rFonts w:hint="eastAsia"/>
        </w:rPr>
        <w:t>时</w:t>
      </w:r>
      <w:bookmarkEnd w:id="263"/>
    </w:p>
    <w:p w14:paraId="3905C87A" w14:textId="5D06822A" w:rsidR="00574A5C" w:rsidRDefault="00574A5C" w:rsidP="00574A5C">
      <w:pPr>
        <w:pStyle w:val="aa"/>
      </w:pPr>
      <w:bookmarkStart w:id="264" w:name="_Ref193058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264"/>
      <w:r>
        <w:rPr>
          <w:rFonts w:hint="eastAsia"/>
        </w:rPr>
        <w:t xml:space="preserve"> </w:t>
      </w:r>
      <w:r>
        <w:t>mymalloc_sl.c</w:t>
      </w:r>
    </w:p>
    <w:p w14:paraId="5836014C" w14:textId="77777777" w:rsidR="00ED5C69" w:rsidRDefault="00ED5C69" w:rsidP="003257B6">
      <w:pPr>
        <w:pStyle w:val="C0"/>
        <w:numPr>
          <w:ilvl w:val="0"/>
          <w:numId w:val="129"/>
        </w:numPr>
      </w:pPr>
      <w:r>
        <w:t>#ifdef INTERPOSIT_IN_STATIC_LINK</w:t>
      </w:r>
    </w:p>
    <w:p w14:paraId="2ADCABFC" w14:textId="77777777" w:rsidR="00ED5C69" w:rsidRDefault="00ED5C69" w:rsidP="00DA1287">
      <w:pPr>
        <w:pStyle w:val="C0"/>
        <w:numPr>
          <w:ilvl w:val="0"/>
          <w:numId w:val="46"/>
        </w:numPr>
      </w:pPr>
      <w:r>
        <w:t>#include &lt;stdio.h&gt;</w:t>
      </w:r>
    </w:p>
    <w:p w14:paraId="6EBEA12F" w14:textId="77777777" w:rsidR="00ED5C69" w:rsidRDefault="00ED5C69" w:rsidP="0038752A">
      <w:pPr>
        <w:pStyle w:val="C0"/>
        <w:numPr>
          <w:ilvl w:val="0"/>
          <w:numId w:val="46"/>
        </w:numPr>
      </w:pPr>
    </w:p>
    <w:p w14:paraId="223A8296" w14:textId="77777777" w:rsidR="00ED5C69" w:rsidRDefault="00ED5C69" w:rsidP="00A306FF">
      <w:pPr>
        <w:pStyle w:val="C0"/>
        <w:numPr>
          <w:ilvl w:val="0"/>
          <w:numId w:val="46"/>
        </w:numPr>
      </w:pPr>
      <w:r>
        <w:t>void *__reall_malloc(size_t size);</w:t>
      </w:r>
    </w:p>
    <w:p w14:paraId="39B0675F" w14:textId="77777777" w:rsidR="00ED5C69" w:rsidRDefault="00ED5C69" w:rsidP="00EB3071">
      <w:pPr>
        <w:pStyle w:val="C0"/>
        <w:numPr>
          <w:ilvl w:val="0"/>
          <w:numId w:val="46"/>
        </w:numPr>
      </w:pPr>
      <w:r>
        <w:t>void __real_free(void *ptr);</w:t>
      </w:r>
    </w:p>
    <w:p w14:paraId="3F7A67CD" w14:textId="77777777" w:rsidR="00ED5C69" w:rsidRDefault="00ED5C69">
      <w:pPr>
        <w:pStyle w:val="C0"/>
        <w:numPr>
          <w:ilvl w:val="0"/>
          <w:numId w:val="46"/>
        </w:numPr>
      </w:pPr>
    </w:p>
    <w:p w14:paraId="55ECF777" w14:textId="77777777" w:rsidR="00ED5C69" w:rsidRDefault="00ED5C69">
      <w:pPr>
        <w:pStyle w:val="C0"/>
        <w:numPr>
          <w:ilvl w:val="0"/>
          <w:numId w:val="46"/>
        </w:numPr>
      </w:pPr>
      <w:r>
        <w:t>//wrapper function for malloc()</w:t>
      </w:r>
    </w:p>
    <w:p w14:paraId="7EDE81D1" w14:textId="77777777" w:rsidR="00ED5C69" w:rsidRDefault="00ED5C69">
      <w:pPr>
        <w:pStyle w:val="C0"/>
        <w:numPr>
          <w:ilvl w:val="0"/>
          <w:numId w:val="46"/>
        </w:numPr>
      </w:pPr>
      <w:r>
        <w:t>void *</w:t>
      </w:r>
      <w:r w:rsidRPr="003257B6">
        <w:rPr>
          <w:color w:val="FF0000"/>
        </w:rPr>
        <w:t>__wrap_malloc</w:t>
      </w:r>
      <w:r>
        <w:t>(size_t size)</w:t>
      </w:r>
    </w:p>
    <w:p w14:paraId="39273D37" w14:textId="77777777" w:rsidR="00ED5C69" w:rsidRDefault="00ED5C69">
      <w:pPr>
        <w:pStyle w:val="C0"/>
        <w:numPr>
          <w:ilvl w:val="0"/>
          <w:numId w:val="46"/>
        </w:numPr>
      </w:pPr>
      <w:r>
        <w:t>{</w:t>
      </w:r>
    </w:p>
    <w:p w14:paraId="31643E6C" w14:textId="77777777" w:rsidR="00ED5C69" w:rsidRDefault="00ED5C69">
      <w:pPr>
        <w:pStyle w:val="C0"/>
        <w:numPr>
          <w:ilvl w:val="0"/>
          <w:numId w:val="46"/>
        </w:numPr>
      </w:pPr>
      <w:r>
        <w:tab/>
        <w:t>void *ptr = __real_malloc(size);</w:t>
      </w:r>
    </w:p>
    <w:p w14:paraId="6DBB8E19" w14:textId="77777777" w:rsidR="00ED5C69" w:rsidRDefault="00ED5C69">
      <w:pPr>
        <w:pStyle w:val="C0"/>
        <w:numPr>
          <w:ilvl w:val="0"/>
          <w:numId w:val="46"/>
        </w:numPr>
      </w:pPr>
      <w:r>
        <w:tab/>
        <w:t>printf("malloc(%d) at addr %p\n",(int)size,ptr);</w:t>
      </w:r>
    </w:p>
    <w:p w14:paraId="4F473F41" w14:textId="77777777" w:rsidR="00ED5C69" w:rsidRDefault="00ED5C69">
      <w:pPr>
        <w:pStyle w:val="C0"/>
        <w:numPr>
          <w:ilvl w:val="0"/>
          <w:numId w:val="46"/>
        </w:numPr>
      </w:pPr>
      <w:r>
        <w:tab/>
        <w:t>return ptr;</w:t>
      </w:r>
    </w:p>
    <w:p w14:paraId="7B528949" w14:textId="77777777" w:rsidR="00ED5C69" w:rsidRDefault="00ED5C69">
      <w:pPr>
        <w:pStyle w:val="C0"/>
        <w:numPr>
          <w:ilvl w:val="0"/>
          <w:numId w:val="46"/>
        </w:numPr>
      </w:pPr>
      <w:r>
        <w:t>}</w:t>
      </w:r>
    </w:p>
    <w:p w14:paraId="2869AC35" w14:textId="77777777" w:rsidR="00ED5C69" w:rsidRDefault="00ED5C69">
      <w:pPr>
        <w:pStyle w:val="C0"/>
        <w:numPr>
          <w:ilvl w:val="0"/>
          <w:numId w:val="46"/>
        </w:numPr>
      </w:pPr>
    </w:p>
    <w:p w14:paraId="79003C4D" w14:textId="77777777" w:rsidR="00ED5C69" w:rsidRDefault="00ED5C69">
      <w:pPr>
        <w:pStyle w:val="C0"/>
        <w:numPr>
          <w:ilvl w:val="0"/>
          <w:numId w:val="46"/>
        </w:numPr>
      </w:pPr>
      <w:r>
        <w:t>//wrapper functiion for free()</w:t>
      </w:r>
    </w:p>
    <w:p w14:paraId="19164804" w14:textId="77777777" w:rsidR="00ED5C69" w:rsidRDefault="00ED5C69">
      <w:pPr>
        <w:pStyle w:val="C0"/>
        <w:numPr>
          <w:ilvl w:val="0"/>
          <w:numId w:val="46"/>
        </w:numPr>
      </w:pPr>
      <w:r>
        <w:t xml:space="preserve">void </w:t>
      </w:r>
      <w:r w:rsidRPr="003257B6">
        <w:rPr>
          <w:color w:val="FF0000"/>
        </w:rPr>
        <w:t>__wrap_free</w:t>
      </w:r>
      <w:r>
        <w:t>(void *ptr)</w:t>
      </w:r>
    </w:p>
    <w:p w14:paraId="06D5869E" w14:textId="77777777" w:rsidR="00ED5C69" w:rsidRDefault="00ED5C69">
      <w:pPr>
        <w:pStyle w:val="C0"/>
        <w:numPr>
          <w:ilvl w:val="0"/>
          <w:numId w:val="46"/>
        </w:numPr>
      </w:pPr>
      <w:r>
        <w:t>{</w:t>
      </w:r>
    </w:p>
    <w:p w14:paraId="489A019D" w14:textId="77777777" w:rsidR="00ED5C69" w:rsidRDefault="00ED5C69">
      <w:pPr>
        <w:pStyle w:val="C0"/>
        <w:numPr>
          <w:ilvl w:val="0"/>
          <w:numId w:val="46"/>
        </w:numPr>
      </w:pPr>
      <w:r>
        <w:tab/>
        <w:t>__real_free(ptr);</w:t>
      </w:r>
    </w:p>
    <w:p w14:paraId="573CAFF0" w14:textId="77777777" w:rsidR="00ED5C69" w:rsidRDefault="00ED5C69">
      <w:pPr>
        <w:pStyle w:val="C0"/>
        <w:numPr>
          <w:ilvl w:val="0"/>
          <w:numId w:val="46"/>
        </w:numPr>
      </w:pPr>
      <w:r>
        <w:tab/>
        <w:t>printf("free at (%p)\n",ptr);</w:t>
      </w:r>
    </w:p>
    <w:p w14:paraId="4E36641A" w14:textId="77777777" w:rsidR="00ED5C69" w:rsidRDefault="00ED5C69">
      <w:pPr>
        <w:pStyle w:val="C0"/>
        <w:numPr>
          <w:ilvl w:val="0"/>
          <w:numId w:val="46"/>
        </w:numPr>
      </w:pPr>
      <w:r>
        <w:t>}</w:t>
      </w:r>
    </w:p>
    <w:p w14:paraId="2D894886" w14:textId="17AB1217" w:rsidR="00574A5C" w:rsidRDefault="00ED5C69">
      <w:pPr>
        <w:pStyle w:val="C0"/>
        <w:numPr>
          <w:ilvl w:val="0"/>
          <w:numId w:val="46"/>
        </w:numPr>
      </w:pPr>
      <w:r>
        <w:t>#endif</w:t>
      </w:r>
    </w:p>
    <w:p w14:paraId="4211009B" w14:textId="774D345C" w:rsidR="00590A2A" w:rsidRDefault="00597317" w:rsidP="00590A2A">
      <w:pPr>
        <w:pStyle w:val="a0"/>
      </w:pPr>
      <w:bookmarkStart w:id="265" w:name="_Toc2446781"/>
      <w:r>
        <w:rPr>
          <w:rFonts w:hint="eastAsia"/>
        </w:rPr>
        <w:t>运行加载</w:t>
      </w:r>
      <w:r w:rsidR="00590A2A">
        <w:rPr>
          <w:rFonts w:hint="eastAsia"/>
        </w:rPr>
        <w:t>时</w:t>
      </w:r>
      <w:bookmarkEnd w:id="265"/>
    </w:p>
    <w:p w14:paraId="581F81A9" w14:textId="0904C65F" w:rsidR="009D6B4C" w:rsidRDefault="009D6B4C" w:rsidP="009D6B4C">
      <w:pPr>
        <w:pStyle w:val="aa"/>
      </w:pPr>
      <w:bookmarkStart w:id="266" w:name="_Ref53420852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bookmarkEnd w:id="266"/>
      <w:r>
        <w:rPr>
          <w:rFonts w:hint="eastAsia"/>
        </w:rPr>
        <w:t xml:space="preserve"> </w:t>
      </w:r>
      <w:r>
        <w:t>mymalloc_rt.c</w:t>
      </w:r>
    </w:p>
    <w:p w14:paraId="4BBE1519" w14:textId="77777777" w:rsidR="009D6B4C" w:rsidRDefault="009D6B4C" w:rsidP="003257B6">
      <w:pPr>
        <w:pStyle w:val="C0"/>
        <w:numPr>
          <w:ilvl w:val="0"/>
          <w:numId w:val="130"/>
        </w:numPr>
      </w:pPr>
      <w:r>
        <w:t>#ifdef INTERPOSIT_IN_RT</w:t>
      </w:r>
    </w:p>
    <w:p w14:paraId="563C3EB7" w14:textId="77777777" w:rsidR="009D6B4C" w:rsidRDefault="009D6B4C" w:rsidP="00DA1287">
      <w:pPr>
        <w:pStyle w:val="C0"/>
        <w:numPr>
          <w:ilvl w:val="0"/>
          <w:numId w:val="46"/>
        </w:numPr>
      </w:pPr>
      <w:r>
        <w:t>#define _GNU_SOURCE</w:t>
      </w:r>
    </w:p>
    <w:p w14:paraId="603EDC21" w14:textId="77777777" w:rsidR="009D6B4C" w:rsidRDefault="009D6B4C" w:rsidP="0038752A">
      <w:pPr>
        <w:pStyle w:val="C0"/>
        <w:numPr>
          <w:ilvl w:val="0"/>
          <w:numId w:val="46"/>
        </w:numPr>
      </w:pPr>
      <w:r>
        <w:t>#include &lt;stdio.h&gt;</w:t>
      </w:r>
    </w:p>
    <w:p w14:paraId="668FBC2C" w14:textId="77777777" w:rsidR="009D6B4C" w:rsidRDefault="009D6B4C" w:rsidP="00A306FF">
      <w:pPr>
        <w:pStyle w:val="C0"/>
        <w:numPr>
          <w:ilvl w:val="0"/>
          <w:numId w:val="46"/>
        </w:numPr>
      </w:pPr>
      <w:r>
        <w:t>#include &lt;stdlib.h&gt;</w:t>
      </w:r>
    </w:p>
    <w:p w14:paraId="3332CA30" w14:textId="77777777" w:rsidR="009D6B4C" w:rsidRDefault="009D6B4C" w:rsidP="00EB3071">
      <w:pPr>
        <w:pStyle w:val="C0"/>
        <w:numPr>
          <w:ilvl w:val="0"/>
          <w:numId w:val="46"/>
        </w:numPr>
      </w:pPr>
      <w:r>
        <w:t>#include &lt;dlfcn.h&gt;</w:t>
      </w:r>
    </w:p>
    <w:p w14:paraId="3E8363FC" w14:textId="77777777" w:rsidR="009D6B4C" w:rsidRDefault="009D6B4C">
      <w:pPr>
        <w:pStyle w:val="C0"/>
        <w:numPr>
          <w:ilvl w:val="0"/>
          <w:numId w:val="46"/>
        </w:numPr>
      </w:pPr>
    </w:p>
    <w:p w14:paraId="519F9E80" w14:textId="77777777" w:rsidR="009D6B4C" w:rsidRDefault="009D6B4C">
      <w:pPr>
        <w:pStyle w:val="C0"/>
        <w:numPr>
          <w:ilvl w:val="0"/>
          <w:numId w:val="46"/>
        </w:numPr>
      </w:pPr>
    </w:p>
    <w:p w14:paraId="73907A2D" w14:textId="77777777" w:rsidR="009D6B4C" w:rsidRDefault="009D6B4C">
      <w:pPr>
        <w:pStyle w:val="C0"/>
        <w:numPr>
          <w:ilvl w:val="0"/>
          <w:numId w:val="46"/>
        </w:numPr>
      </w:pPr>
      <w:r>
        <w:t>//wrapper function for malloc()</w:t>
      </w:r>
    </w:p>
    <w:p w14:paraId="08ABFCD9" w14:textId="77777777" w:rsidR="009D6B4C" w:rsidRDefault="009D6B4C">
      <w:pPr>
        <w:pStyle w:val="C0"/>
        <w:numPr>
          <w:ilvl w:val="0"/>
          <w:numId w:val="46"/>
        </w:numPr>
      </w:pPr>
      <w:r>
        <w:t>void *malloc(size_t size)</w:t>
      </w:r>
    </w:p>
    <w:p w14:paraId="490FC4E8" w14:textId="77777777" w:rsidR="009D6B4C" w:rsidRDefault="009D6B4C">
      <w:pPr>
        <w:pStyle w:val="C0"/>
        <w:numPr>
          <w:ilvl w:val="0"/>
          <w:numId w:val="46"/>
        </w:numPr>
      </w:pPr>
      <w:r>
        <w:t>{</w:t>
      </w:r>
    </w:p>
    <w:p w14:paraId="7D01DB55" w14:textId="77777777" w:rsidR="009D6B4C" w:rsidRDefault="009D6B4C">
      <w:pPr>
        <w:pStyle w:val="C0"/>
        <w:numPr>
          <w:ilvl w:val="0"/>
          <w:numId w:val="46"/>
        </w:numPr>
      </w:pPr>
      <w:r>
        <w:tab/>
        <w:t>void *(*mallocp)(size_t size)= NULL;</w:t>
      </w:r>
    </w:p>
    <w:p w14:paraId="4B485107" w14:textId="77777777" w:rsidR="009D6B4C" w:rsidRDefault="009D6B4C">
      <w:pPr>
        <w:pStyle w:val="C0"/>
        <w:numPr>
          <w:ilvl w:val="0"/>
          <w:numId w:val="46"/>
        </w:numPr>
      </w:pPr>
      <w:r>
        <w:tab/>
        <w:t>char *error;</w:t>
      </w:r>
    </w:p>
    <w:p w14:paraId="30594AD7" w14:textId="77777777" w:rsidR="009D6B4C" w:rsidRDefault="009D6B4C">
      <w:pPr>
        <w:pStyle w:val="C0"/>
        <w:numPr>
          <w:ilvl w:val="0"/>
          <w:numId w:val="46"/>
        </w:numPr>
      </w:pPr>
    </w:p>
    <w:p w14:paraId="6C98F704" w14:textId="77777777" w:rsidR="009D6B4C" w:rsidRDefault="009D6B4C">
      <w:pPr>
        <w:pStyle w:val="C0"/>
        <w:numPr>
          <w:ilvl w:val="0"/>
          <w:numId w:val="46"/>
        </w:numPr>
      </w:pPr>
      <w:r>
        <w:tab/>
        <w:t>mallocp=dlsym(RTLD_NEXT,"malloc");   //resolved malloc,get address</w:t>
      </w:r>
    </w:p>
    <w:p w14:paraId="43493749" w14:textId="77777777" w:rsidR="009D6B4C" w:rsidRDefault="009D6B4C">
      <w:pPr>
        <w:pStyle w:val="C0"/>
        <w:numPr>
          <w:ilvl w:val="0"/>
          <w:numId w:val="46"/>
        </w:numPr>
      </w:pPr>
      <w:r>
        <w:tab/>
        <w:t>if((error = dlerror())!= NULL){</w:t>
      </w:r>
    </w:p>
    <w:p w14:paraId="6ADAB579" w14:textId="77777777" w:rsidR="009D6B4C" w:rsidRDefault="009D6B4C">
      <w:pPr>
        <w:pStyle w:val="C0"/>
        <w:numPr>
          <w:ilvl w:val="0"/>
          <w:numId w:val="46"/>
        </w:numPr>
      </w:pPr>
      <w:r>
        <w:tab/>
      </w:r>
      <w:r>
        <w:tab/>
        <w:t>fputs(error, stderr);</w:t>
      </w:r>
    </w:p>
    <w:p w14:paraId="6370C782" w14:textId="77777777" w:rsidR="009D6B4C" w:rsidRDefault="009D6B4C">
      <w:pPr>
        <w:pStyle w:val="C0"/>
        <w:numPr>
          <w:ilvl w:val="0"/>
          <w:numId w:val="46"/>
        </w:numPr>
      </w:pPr>
      <w:r>
        <w:tab/>
      </w:r>
      <w:r>
        <w:tab/>
        <w:t>exit(1);</w:t>
      </w:r>
    </w:p>
    <w:p w14:paraId="78A2BD6F" w14:textId="77777777" w:rsidR="009D6B4C" w:rsidRDefault="009D6B4C">
      <w:pPr>
        <w:pStyle w:val="C0"/>
        <w:numPr>
          <w:ilvl w:val="0"/>
          <w:numId w:val="46"/>
        </w:numPr>
      </w:pPr>
      <w:r>
        <w:tab/>
        <w:t>}</w:t>
      </w:r>
    </w:p>
    <w:p w14:paraId="164A4B28" w14:textId="77777777" w:rsidR="009D6B4C" w:rsidRDefault="009D6B4C">
      <w:pPr>
        <w:pStyle w:val="C0"/>
        <w:numPr>
          <w:ilvl w:val="0"/>
          <w:numId w:val="46"/>
        </w:numPr>
      </w:pPr>
      <w:r>
        <w:tab/>
        <w:t>char *ptr = mallocp(size);</w:t>
      </w:r>
    </w:p>
    <w:p w14:paraId="3B31EC83" w14:textId="77777777" w:rsidR="009D6B4C" w:rsidRDefault="009D6B4C">
      <w:pPr>
        <w:pStyle w:val="C0"/>
        <w:numPr>
          <w:ilvl w:val="0"/>
          <w:numId w:val="46"/>
        </w:numPr>
      </w:pPr>
      <w:r>
        <w:tab/>
        <w:t>printf("malloc(%d) at addr %p\n",(int)size,ptr);</w:t>
      </w:r>
    </w:p>
    <w:p w14:paraId="054B3329" w14:textId="77777777" w:rsidR="009D6B4C" w:rsidRDefault="009D6B4C">
      <w:pPr>
        <w:pStyle w:val="C0"/>
        <w:numPr>
          <w:ilvl w:val="0"/>
          <w:numId w:val="46"/>
        </w:numPr>
      </w:pPr>
      <w:r>
        <w:tab/>
        <w:t>return ptr;</w:t>
      </w:r>
    </w:p>
    <w:p w14:paraId="30F67001" w14:textId="77777777" w:rsidR="009D6B4C" w:rsidRDefault="009D6B4C">
      <w:pPr>
        <w:pStyle w:val="C0"/>
        <w:numPr>
          <w:ilvl w:val="0"/>
          <w:numId w:val="46"/>
        </w:numPr>
      </w:pPr>
      <w:r>
        <w:t>}</w:t>
      </w:r>
    </w:p>
    <w:p w14:paraId="7933B478" w14:textId="77777777" w:rsidR="009D6B4C" w:rsidRDefault="009D6B4C">
      <w:pPr>
        <w:pStyle w:val="C0"/>
        <w:numPr>
          <w:ilvl w:val="0"/>
          <w:numId w:val="46"/>
        </w:numPr>
      </w:pPr>
    </w:p>
    <w:p w14:paraId="4F9F6531" w14:textId="77777777" w:rsidR="009D6B4C" w:rsidRDefault="009D6B4C">
      <w:pPr>
        <w:pStyle w:val="C0"/>
        <w:numPr>
          <w:ilvl w:val="0"/>
          <w:numId w:val="46"/>
        </w:numPr>
      </w:pPr>
      <w:r>
        <w:t>//wrapper functiion for free()</w:t>
      </w:r>
    </w:p>
    <w:p w14:paraId="30F9DD8C" w14:textId="77777777" w:rsidR="009D6B4C" w:rsidRDefault="009D6B4C">
      <w:pPr>
        <w:pStyle w:val="C0"/>
        <w:numPr>
          <w:ilvl w:val="0"/>
          <w:numId w:val="46"/>
        </w:numPr>
      </w:pPr>
      <w:r>
        <w:t>void free(void *ptr)</w:t>
      </w:r>
    </w:p>
    <w:p w14:paraId="7CB5080A" w14:textId="77777777" w:rsidR="009D6B4C" w:rsidRDefault="009D6B4C">
      <w:pPr>
        <w:pStyle w:val="C0"/>
        <w:numPr>
          <w:ilvl w:val="0"/>
          <w:numId w:val="46"/>
        </w:numPr>
      </w:pPr>
      <w:r>
        <w:t>{</w:t>
      </w:r>
    </w:p>
    <w:p w14:paraId="48027313" w14:textId="77777777" w:rsidR="009D6B4C" w:rsidRDefault="009D6B4C">
      <w:pPr>
        <w:pStyle w:val="C0"/>
        <w:numPr>
          <w:ilvl w:val="0"/>
          <w:numId w:val="46"/>
        </w:numPr>
      </w:pPr>
      <w:r>
        <w:tab/>
        <w:t>void (*freep)(void *) =NULL;</w:t>
      </w:r>
    </w:p>
    <w:p w14:paraId="21057B18" w14:textId="77777777" w:rsidR="009D6B4C" w:rsidRDefault="009D6B4C">
      <w:pPr>
        <w:pStyle w:val="C0"/>
        <w:numPr>
          <w:ilvl w:val="0"/>
          <w:numId w:val="46"/>
        </w:numPr>
      </w:pPr>
      <w:r>
        <w:tab/>
        <w:t>char *error;</w:t>
      </w:r>
    </w:p>
    <w:p w14:paraId="6A4FFD5D" w14:textId="77777777" w:rsidR="009D6B4C" w:rsidRDefault="009D6B4C">
      <w:pPr>
        <w:pStyle w:val="C0"/>
        <w:numPr>
          <w:ilvl w:val="0"/>
          <w:numId w:val="46"/>
        </w:numPr>
      </w:pPr>
    </w:p>
    <w:p w14:paraId="19B7DB17" w14:textId="77777777" w:rsidR="009D6B4C" w:rsidRDefault="009D6B4C">
      <w:pPr>
        <w:pStyle w:val="C0"/>
        <w:numPr>
          <w:ilvl w:val="0"/>
          <w:numId w:val="46"/>
        </w:numPr>
      </w:pPr>
      <w:r>
        <w:tab/>
        <w:t>if(!ptr)</w:t>
      </w:r>
    </w:p>
    <w:p w14:paraId="3D5CAFF6" w14:textId="77777777" w:rsidR="009D6B4C" w:rsidRDefault="009D6B4C">
      <w:pPr>
        <w:pStyle w:val="C0"/>
        <w:numPr>
          <w:ilvl w:val="0"/>
          <w:numId w:val="46"/>
        </w:numPr>
      </w:pPr>
      <w:r>
        <w:tab/>
      </w:r>
      <w:r>
        <w:tab/>
        <w:t>return;</w:t>
      </w:r>
    </w:p>
    <w:p w14:paraId="27D74975" w14:textId="77777777" w:rsidR="009D6B4C" w:rsidRDefault="009D6B4C">
      <w:pPr>
        <w:pStyle w:val="C0"/>
        <w:numPr>
          <w:ilvl w:val="0"/>
          <w:numId w:val="46"/>
        </w:numPr>
      </w:pPr>
      <w:r>
        <w:tab/>
      </w:r>
    </w:p>
    <w:p w14:paraId="0929E639" w14:textId="77777777" w:rsidR="009D6B4C" w:rsidRDefault="009D6B4C">
      <w:pPr>
        <w:pStyle w:val="C0"/>
        <w:numPr>
          <w:ilvl w:val="0"/>
          <w:numId w:val="46"/>
        </w:numPr>
      </w:pPr>
      <w:r>
        <w:tab/>
        <w:t>freep=dlsym(RTLD_NEXT,"free");   //resolved free, get address</w:t>
      </w:r>
    </w:p>
    <w:p w14:paraId="2771CE95" w14:textId="77777777" w:rsidR="009D6B4C" w:rsidRDefault="009D6B4C">
      <w:pPr>
        <w:pStyle w:val="C0"/>
        <w:numPr>
          <w:ilvl w:val="0"/>
          <w:numId w:val="46"/>
        </w:numPr>
      </w:pPr>
      <w:r>
        <w:tab/>
        <w:t>if((error =dlerror())!= NULL){</w:t>
      </w:r>
    </w:p>
    <w:p w14:paraId="540EF49B" w14:textId="77777777" w:rsidR="009D6B4C" w:rsidRDefault="009D6B4C">
      <w:pPr>
        <w:pStyle w:val="C0"/>
        <w:numPr>
          <w:ilvl w:val="0"/>
          <w:numId w:val="46"/>
        </w:numPr>
      </w:pPr>
      <w:r>
        <w:tab/>
      </w:r>
      <w:r>
        <w:tab/>
        <w:t>fputs(error, stderr);</w:t>
      </w:r>
    </w:p>
    <w:p w14:paraId="5CCACD47" w14:textId="77777777" w:rsidR="009D6B4C" w:rsidRDefault="009D6B4C">
      <w:pPr>
        <w:pStyle w:val="C0"/>
        <w:numPr>
          <w:ilvl w:val="0"/>
          <w:numId w:val="46"/>
        </w:numPr>
      </w:pPr>
      <w:r>
        <w:tab/>
      </w:r>
      <w:r>
        <w:tab/>
        <w:t>exit(1);</w:t>
      </w:r>
    </w:p>
    <w:p w14:paraId="6B31F701" w14:textId="77777777" w:rsidR="009D6B4C" w:rsidRDefault="009D6B4C">
      <w:pPr>
        <w:pStyle w:val="C0"/>
        <w:numPr>
          <w:ilvl w:val="0"/>
          <w:numId w:val="46"/>
        </w:numPr>
      </w:pPr>
      <w:r>
        <w:tab/>
        <w:t>}</w:t>
      </w:r>
    </w:p>
    <w:p w14:paraId="76DDD5E0" w14:textId="77777777" w:rsidR="009D6B4C" w:rsidRDefault="009D6B4C">
      <w:pPr>
        <w:pStyle w:val="C0"/>
        <w:numPr>
          <w:ilvl w:val="0"/>
          <w:numId w:val="46"/>
        </w:numPr>
      </w:pPr>
      <w:r>
        <w:tab/>
        <w:t>freep(ptr);</w:t>
      </w:r>
    </w:p>
    <w:p w14:paraId="3762DD99" w14:textId="77777777" w:rsidR="009D6B4C" w:rsidRDefault="009D6B4C">
      <w:pPr>
        <w:pStyle w:val="C0"/>
        <w:numPr>
          <w:ilvl w:val="0"/>
          <w:numId w:val="46"/>
        </w:numPr>
      </w:pPr>
      <w:r>
        <w:tab/>
        <w:t>printf("free at (%p)\n",ptr);</w:t>
      </w:r>
    </w:p>
    <w:p w14:paraId="66DC0DB9" w14:textId="77777777" w:rsidR="009D6B4C" w:rsidRDefault="009D6B4C">
      <w:pPr>
        <w:pStyle w:val="C0"/>
        <w:numPr>
          <w:ilvl w:val="0"/>
          <w:numId w:val="46"/>
        </w:numPr>
      </w:pPr>
      <w:r>
        <w:t>}</w:t>
      </w:r>
    </w:p>
    <w:p w14:paraId="1158647F" w14:textId="23075590" w:rsidR="009D6B4C" w:rsidRDefault="009D6B4C">
      <w:pPr>
        <w:pStyle w:val="C0"/>
        <w:numPr>
          <w:ilvl w:val="0"/>
          <w:numId w:val="46"/>
        </w:numPr>
      </w:pPr>
      <w:r>
        <w:t>#endif</w:t>
      </w:r>
    </w:p>
    <w:p w14:paraId="6734F3F2" w14:textId="2DA9D8D5" w:rsidR="009D5BA0" w:rsidRDefault="00132E90" w:rsidP="001E7981">
      <w:pPr>
        <w:pStyle w:val="a"/>
      </w:pPr>
      <w:bookmarkStart w:id="267" w:name="_Toc2446782"/>
      <w:r>
        <w:rPr>
          <w:rFonts w:hint="eastAsia"/>
        </w:rPr>
        <w:t>g</w:t>
      </w:r>
      <w:r w:rsidR="009D5BA0">
        <w:rPr>
          <w:rFonts w:hint="eastAsia"/>
        </w:rPr>
        <w:t>p</w:t>
      </w:r>
      <w:r w:rsidR="009D5BA0">
        <w:t>rof</w:t>
      </w:r>
      <w:bookmarkEnd w:id="267"/>
    </w:p>
    <w:p w14:paraId="31B4974A" w14:textId="6FFE2602" w:rsidR="00DA7C1F" w:rsidRDefault="00DA7C1F" w:rsidP="00DA7C1F">
      <w:pPr>
        <w:pStyle w:val="a0"/>
      </w:pPr>
      <w:bookmarkStart w:id="268" w:name="_Toc2446783"/>
      <w:r>
        <w:rPr>
          <w:rFonts w:hint="eastAsia"/>
        </w:rPr>
        <w:t>工作原理</w:t>
      </w:r>
      <w:bookmarkEnd w:id="268"/>
    </w:p>
    <w:p w14:paraId="362251F0" w14:textId="223A5C83" w:rsidR="00130733" w:rsidRPr="00130733" w:rsidRDefault="00130733" w:rsidP="00130733"/>
    <w:p w14:paraId="5BA8281D" w14:textId="08547041" w:rsidR="00DA7C1F" w:rsidRDefault="00DA7C1F" w:rsidP="001E7981">
      <w:pPr>
        <w:pStyle w:val="a0"/>
      </w:pPr>
      <w:bookmarkStart w:id="269" w:name="_Toc2446784"/>
      <w:r>
        <w:rPr>
          <w:rFonts w:hint="eastAsia"/>
        </w:rPr>
        <w:t>gprof</w:t>
      </w:r>
      <w:r>
        <w:rPr>
          <w:rFonts w:hint="eastAsia"/>
        </w:rPr>
        <w:t>示例</w:t>
      </w:r>
      <w:bookmarkEnd w:id="269"/>
    </w:p>
    <w:p w14:paraId="7871BE1D" w14:textId="63391596" w:rsidR="009D5BA0" w:rsidRDefault="009D5BA0" w:rsidP="009D5BA0">
      <w:pPr>
        <w:pStyle w:val="aa"/>
      </w:pPr>
      <w:bookmarkStart w:id="270" w:name="_Ref49098734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270"/>
      <w:r>
        <w:t xml:space="preserve"> </w:t>
      </w:r>
      <w:r>
        <w:rPr>
          <w:rFonts w:hint="eastAsia"/>
        </w:rPr>
        <w:t>g</w:t>
      </w:r>
      <w:r>
        <w:t>prof-exam1.c</w:t>
      </w:r>
      <w:r>
        <w:rPr>
          <w:rFonts w:hint="eastAsia"/>
        </w:rPr>
        <w:t>源代码</w:t>
      </w:r>
    </w:p>
    <w:p w14:paraId="5DE70AB8" w14:textId="77777777" w:rsidR="009D5BA0" w:rsidRPr="00C06FAC" w:rsidRDefault="009D5BA0" w:rsidP="003257B6">
      <w:pPr>
        <w:pStyle w:val="C0"/>
        <w:numPr>
          <w:ilvl w:val="0"/>
          <w:numId w:val="131"/>
        </w:numPr>
      </w:pPr>
      <w:r w:rsidRPr="00C06FAC">
        <w:t>#define MILLION 1000000</w:t>
      </w:r>
    </w:p>
    <w:p w14:paraId="0393270A" w14:textId="77777777" w:rsidR="009D5BA0" w:rsidRPr="00C06FAC" w:rsidRDefault="009D5BA0" w:rsidP="00DA1287">
      <w:pPr>
        <w:pStyle w:val="C0"/>
        <w:numPr>
          <w:ilvl w:val="0"/>
          <w:numId w:val="46"/>
        </w:numPr>
      </w:pPr>
    </w:p>
    <w:p w14:paraId="3F4D5737" w14:textId="77777777" w:rsidR="009D5BA0" w:rsidRPr="00C06FAC" w:rsidRDefault="009D5BA0" w:rsidP="00DA1287">
      <w:pPr>
        <w:pStyle w:val="C0"/>
        <w:numPr>
          <w:ilvl w:val="0"/>
          <w:numId w:val="46"/>
        </w:numPr>
      </w:pPr>
      <w:r w:rsidRPr="00C06FAC">
        <w:t>void subroutine()</w:t>
      </w:r>
    </w:p>
    <w:p w14:paraId="1517B5BF" w14:textId="77777777" w:rsidR="009D5BA0" w:rsidRPr="00C06FAC" w:rsidRDefault="009D5BA0" w:rsidP="0038752A">
      <w:pPr>
        <w:pStyle w:val="C0"/>
        <w:numPr>
          <w:ilvl w:val="0"/>
          <w:numId w:val="46"/>
        </w:numPr>
      </w:pPr>
      <w:r w:rsidRPr="00C06FAC">
        <w:t>{</w:t>
      </w:r>
    </w:p>
    <w:p w14:paraId="49A40EEB" w14:textId="77777777" w:rsidR="009D5BA0" w:rsidRPr="00C06FAC" w:rsidRDefault="009D5BA0" w:rsidP="00A306FF">
      <w:pPr>
        <w:pStyle w:val="C0"/>
        <w:numPr>
          <w:ilvl w:val="0"/>
          <w:numId w:val="46"/>
        </w:numPr>
      </w:pPr>
      <w:r w:rsidRPr="00C06FAC">
        <w:t xml:space="preserve">        for (int i = 0; i &lt; 100 * MILLION; i++)</w:t>
      </w:r>
    </w:p>
    <w:p w14:paraId="35DD1F7E" w14:textId="77777777" w:rsidR="009D5BA0" w:rsidRPr="00C06FAC" w:rsidRDefault="009D5BA0" w:rsidP="00EB3071">
      <w:pPr>
        <w:pStyle w:val="C0"/>
        <w:numPr>
          <w:ilvl w:val="0"/>
          <w:numId w:val="46"/>
        </w:numPr>
      </w:pPr>
      <w:r w:rsidRPr="00C06FAC">
        <w:t xml:space="preserve">                ;</w:t>
      </w:r>
    </w:p>
    <w:p w14:paraId="7F0E019B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return;</w:t>
      </w:r>
    </w:p>
    <w:p w14:paraId="57609988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}</w:t>
      </w:r>
    </w:p>
    <w:p w14:paraId="2FEEEAEC" w14:textId="77777777" w:rsidR="009D5BA0" w:rsidRPr="00C06FAC" w:rsidRDefault="009D5BA0">
      <w:pPr>
        <w:pStyle w:val="C0"/>
        <w:numPr>
          <w:ilvl w:val="0"/>
          <w:numId w:val="46"/>
        </w:numPr>
      </w:pPr>
    </w:p>
    <w:p w14:paraId="7BB72484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void loop_100_million()</w:t>
      </w:r>
    </w:p>
    <w:p w14:paraId="3C00D26A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{</w:t>
      </w:r>
    </w:p>
    <w:p w14:paraId="06950D18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for (int i = 0; i &lt; 100 * MILLION; i++)</w:t>
      </w:r>
    </w:p>
    <w:p w14:paraId="1F240A5E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        ;</w:t>
      </w:r>
    </w:p>
    <w:p w14:paraId="44AE77EA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subroutine ();</w:t>
      </w:r>
    </w:p>
    <w:p w14:paraId="743B1596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return;</w:t>
      </w:r>
    </w:p>
    <w:p w14:paraId="19B80392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}</w:t>
      </w:r>
    </w:p>
    <w:p w14:paraId="436DB70E" w14:textId="77777777" w:rsidR="009D5BA0" w:rsidRPr="00C06FAC" w:rsidRDefault="009D5BA0">
      <w:pPr>
        <w:pStyle w:val="C0"/>
        <w:numPr>
          <w:ilvl w:val="0"/>
          <w:numId w:val="46"/>
        </w:numPr>
      </w:pPr>
    </w:p>
    <w:p w14:paraId="631464B5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void loop_1000_million()</w:t>
      </w:r>
    </w:p>
    <w:p w14:paraId="20685EAE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{</w:t>
      </w:r>
    </w:p>
    <w:p w14:paraId="5F04F467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for (int i = 0; i &lt; 1000 * MILLION; i++)</w:t>
      </w:r>
    </w:p>
    <w:p w14:paraId="5C21004A" w14:textId="520A2222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        ;</w:t>
      </w:r>
    </w:p>
    <w:p w14:paraId="0A9A1605" w14:textId="77777777" w:rsidR="005F6683" w:rsidRPr="00C06FAC" w:rsidRDefault="005F6683">
      <w:pPr>
        <w:pStyle w:val="C0"/>
        <w:numPr>
          <w:ilvl w:val="0"/>
          <w:numId w:val="46"/>
        </w:numPr>
      </w:pPr>
      <w:r w:rsidRPr="00C06FAC">
        <w:t xml:space="preserve">        subroutine ();</w:t>
      </w:r>
    </w:p>
    <w:p w14:paraId="7914EDCC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return;</w:t>
      </w:r>
    </w:p>
    <w:p w14:paraId="32F39FEC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}</w:t>
      </w:r>
    </w:p>
    <w:p w14:paraId="474B0177" w14:textId="77777777" w:rsidR="009D5BA0" w:rsidRPr="00C06FAC" w:rsidRDefault="009D5BA0">
      <w:pPr>
        <w:pStyle w:val="C0"/>
        <w:numPr>
          <w:ilvl w:val="0"/>
          <w:numId w:val="46"/>
        </w:numPr>
      </w:pPr>
    </w:p>
    <w:p w14:paraId="23841F2E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int main(int argc, char** argv)</w:t>
      </w:r>
    </w:p>
    <w:p w14:paraId="1EACDF3C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>{</w:t>
      </w:r>
    </w:p>
    <w:p w14:paraId="68FCCB20" w14:textId="26830D79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loop_100_million();</w:t>
      </w:r>
    </w:p>
    <w:p w14:paraId="0CA8B001" w14:textId="19398E69" w:rsidR="001C60B1" w:rsidRDefault="001C60B1">
      <w:pPr>
        <w:pStyle w:val="C0"/>
        <w:numPr>
          <w:ilvl w:val="0"/>
          <w:numId w:val="46"/>
        </w:numPr>
      </w:pPr>
      <w:r w:rsidRPr="00C06FAC">
        <w:t xml:space="preserve">        loop_100_million();</w:t>
      </w:r>
    </w:p>
    <w:p w14:paraId="0D3F5B34" w14:textId="77777777" w:rsidR="00AF33B6" w:rsidRDefault="00AF33B6">
      <w:pPr>
        <w:pStyle w:val="C0"/>
        <w:numPr>
          <w:ilvl w:val="0"/>
          <w:numId w:val="46"/>
        </w:numPr>
      </w:pPr>
      <w:r w:rsidRPr="00C06FAC">
        <w:t xml:space="preserve">        loop_100_million();</w:t>
      </w:r>
    </w:p>
    <w:p w14:paraId="50191189" w14:textId="7A962CF9" w:rsidR="00AF33B6" w:rsidRPr="00AF33B6" w:rsidRDefault="00AF33B6">
      <w:pPr>
        <w:pStyle w:val="C0"/>
        <w:numPr>
          <w:ilvl w:val="0"/>
          <w:numId w:val="46"/>
        </w:numPr>
      </w:pPr>
      <w:r w:rsidRPr="00C06FAC">
        <w:t xml:space="preserve">        loop_1000_million();</w:t>
      </w:r>
    </w:p>
    <w:p w14:paraId="45096BA8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loop_1000_million();</w:t>
      </w:r>
    </w:p>
    <w:p w14:paraId="1573EE7D" w14:textId="77777777" w:rsidR="009D5BA0" w:rsidRPr="00C06FAC" w:rsidRDefault="009D5BA0">
      <w:pPr>
        <w:pStyle w:val="C0"/>
        <w:numPr>
          <w:ilvl w:val="0"/>
          <w:numId w:val="46"/>
        </w:numPr>
      </w:pPr>
      <w:r w:rsidRPr="00C06FAC">
        <w:t xml:space="preserve">        return 1;</w:t>
      </w:r>
    </w:p>
    <w:p w14:paraId="4C2F6F62" w14:textId="47A9454D" w:rsidR="009D5BA0" w:rsidRPr="00C06FAC" w:rsidRDefault="009D5BA0">
      <w:pPr>
        <w:pStyle w:val="C0"/>
        <w:numPr>
          <w:ilvl w:val="0"/>
          <w:numId w:val="46"/>
        </w:numPr>
      </w:pPr>
      <w:r w:rsidRPr="00C06FAC">
        <w:t>}</w:t>
      </w:r>
    </w:p>
    <w:p w14:paraId="6F654335" w14:textId="00199907" w:rsidR="00DA7C1F" w:rsidRDefault="00DA7C1F" w:rsidP="00DA7C1F">
      <w:pPr>
        <w:pStyle w:val="a0"/>
      </w:pPr>
      <w:bookmarkStart w:id="271" w:name="_Toc2446785"/>
      <w:r>
        <w:rPr>
          <w:rFonts w:hint="eastAsia"/>
        </w:rPr>
        <w:t>性能数据解读</w:t>
      </w:r>
      <w:bookmarkEnd w:id="271"/>
    </w:p>
    <w:p w14:paraId="290C9965" w14:textId="58AB8304" w:rsidR="00C3019A" w:rsidRDefault="00CA795B" w:rsidP="00C3019A">
      <w:pPr>
        <w:pStyle w:val="a0"/>
        <w:rPr>
          <w:shd w:val="clear" w:color="auto" w:fill="FFFFFF"/>
        </w:rPr>
      </w:pPr>
      <w:bookmarkStart w:id="272" w:name="_Toc2446786"/>
      <w:r>
        <w:rPr>
          <w:rFonts w:hint="eastAsia"/>
          <w:shd w:val="clear" w:color="auto" w:fill="FFFFFF"/>
        </w:rPr>
        <w:t>图形化显示（</w:t>
      </w:r>
      <w:r w:rsidR="00C3019A">
        <w:rPr>
          <w:shd w:val="clear" w:color="auto" w:fill="FFFFFF"/>
        </w:rPr>
        <w:t>gprof2do</w:t>
      </w:r>
      <w:r w:rsidR="00AF3580">
        <w:rPr>
          <w:rFonts w:hint="eastAsia"/>
          <w:shd w:val="clear" w:color="auto" w:fill="FFFFFF"/>
        </w:rPr>
        <w:t>t</w:t>
      </w:r>
      <w:r w:rsidR="00C3019A">
        <w:rPr>
          <w:shd w:val="clear" w:color="auto" w:fill="FFFFFF"/>
        </w:rPr>
        <w:t>.py+g</w:t>
      </w:r>
      <w:r w:rsidR="00C3019A">
        <w:rPr>
          <w:rFonts w:hint="eastAsia"/>
          <w:shd w:val="clear" w:color="auto" w:fill="FFFFFF"/>
        </w:rPr>
        <w:t>raphviz</w:t>
      </w:r>
      <w:r>
        <w:rPr>
          <w:rFonts w:hint="eastAsia"/>
          <w:shd w:val="clear" w:color="auto" w:fill="FFFFFF"/>
        </w:rPr>
        <w:t>）</w:t>
      </w:r>
      <w:bookmarkEnd w:id="272"/>
    </w:p>
    <w:p w14:paraId="1298B18A" w14:textId="400C7F47" w:rsidR="001139FE" w:rsidRDefault="00CF6398" w:rsidP="001E7981">
      <w:pPr>
        <w:pStyle w:val="a"/>
      </w:pPr>
      <w:bookmarkStart w:id="273" w:name="_Ref533098612"/>
      <w:bookmarkStart w:id="274" w:name="_Toc2446787"/>
      <w:r>
        <w:rPr>
          <w:rFonts w:hint="eastAsia"/>
        </w:rPr>
        <w:t>g</w:t>
      </w:r>
      <w:r w:rsidR="00930AC5">
        <w:t>cov</w:t>
      </w:r>
      <w:bookmarkEnd w:id="273"/>
      <w:bookmarkEnd w:id="274"/>
    </w:p>
    <w:p w14:paraId="73ABD554" w14:textId="2909A7FE" w:rsidR="000F30D5" w:rsidRPr="000F30D5" w:rsidRDefault="000F30D5" w:rsidP="001E7981">
      <w:pPr>
        <w:pStyle w:val="a0"/>
      </w:pPr>
      <w:bookmarkStart w:id="275" w:name="_Toc2446788"/>
      <w:r>
        <w:rPr>
          <w:rFonts w:hint="eastAsia"/>
        </w:rPr>
        <w:t>基于</w:t>
      </w:r>
      <w:r w:rsidRPr="000F30D5">
        <w:rPr>
          <w:rFonts w:hint="eastAsia"/>
        </w:rPr>
        <w:t>函数分析的缺点</w:t>
      </w:r>
      <w:bookmarkEnd w:id="275"/>
    </w:p>
    <w:p w14:paraId="1D2BDE48" w14:textId="3DFE3C59" w:rsidR="00930AC5" w:rsidRDefault="00835F99" w:rsidP="001E7981">
      <w:pPr>
        <w:pStyle w:val="a0"/>
      </w:pPr>
      <w:bookmarkStart w:id="276" w:name="_Toc2446789"/>
      <w:r>
        <w:rPr>
          <w:rFonts w:hint="eastAsia"/>
        </w:rPr>
        <w:t>g</w:t>
      </w:r>
      <w:r>
        <w:t>cov</w:t>
      </w:r>
      <w:r w:rsidR="00FA4323">
        <w:rPr>
          <w:rFonts w:hint="eastAsia"/>
        </w:rPr>
        <w:t>逐行分析</w:t>
      </w:r>
      <w:bookmarkEnd w:id="276"/>
    </w:p>
    <w:p w14:paraId="4E30FA22" w14:textId="77777777" w:rsidR="00E42896" w:rsidRPr="00883C49" w:rsidRDefault="00E42896" w:rsidP="00E42896"/>
    <w:p w14:paraId="5E2DB38F" w14:textId="1395C79F" w:rsidR="000C7F27" w:rsidRDefault="000C7F27" w:rsidP="00E42896">
      <w:pPr>
        <w:pStyle w:val="a"/>
      </w:pPr>
      <w:bookmarkStart w:id="277" w:name="_Toc2446790"/>
      <w:r>
        <w:rPr>
          <w:rFonts w:hint="eastAsia"/>
        </w:rPr>
        <w:t>其他</w:t>
      </w:r>
      <w:r w:rsidR="000359F0">
        <w:rPr>
          <w:rFonts w:hint="eastAsia"/>
        </w:rPr>
        <w:t>分析</w:t>
      </w:r>
      <w:r>
        <w:rPr>
          <w:rFonts w:hint="eastAsia"/>
        </w:rPr>
        <w:t>工具</w:t>
      </w:r>
      <w:bookmarkEnd w:id="277"/>
    </w:p>
    <w:p w14:paraId="26510790" w14:textId="1A4E5CBA" w:rsidR="000C26E6" w:rsidRDefault="00514F38" w:rsidP="000C7F27">
      <w:pPr>
        <w:pStyle w:val="a0"/>
      </w:pPr>
      <w:bookmarkStart w:id="278" w:name="_Toc2446791"/>
      <w:r>
        <w:rPr>
          <w:rFonts w:hint="eastAsia"/>
        </w:rPr>
        <w:t>Valgrind</w:t>
      </w:r>
      <w:bookmarkEnd w:id="278"/>
      <w:r w:rsidR="00264C4E">
        <w:t xml:space="preserve"> </w:t>
      </w:r>
    </w:p>
    <w:p w14:paraId="6EEF39B1" w14:textId="1C1FA19C" w:rsidR="000359F0" w:rsidRDefault="000359F0" w:rsidP="000359F0">
      <w:pPr>
        <w:pStyle w:val="aa"/>
      </w:pPr>
      <w:bookmarkStart w:id="279" w:name="_Ref53429634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279"/>
      <w:r>
        <w:rPr>
          <w:rFonts w:hint="eastAsia"/>
        </w:rPr>
        <w:t xml:space="preserve"> </w:t>
      </w:r>
      <w:r>
        <w:t>mem-demo.c</w:t>
      </w:r>
    </w:p>
    <w:p w14:paraId="6A853C2D" w14:textId="77777777" w:rsidR="000359F0" w:rsidRDefault="000359F0" w:rsidP="003257B6">
      <w:pPr>
        <w:pStyle w:val="C0"/>
        <w:numPr>
          <w:ilvl w:val="0"/>
          <w:numId w:val="111"/>
        </w:numPr>
      </w:pPr>
      <w:r>
        <w:t>#include &lt;stdlib.h&gt;</w:t>
      </w:r>
    </w:p>
    <w:p w14:paraId="14627460" w14:textId="77777777" w:rsidR="000359F0" w:rsidRDefault="000359F0" w:rsidP="00DA1287">
      <w:pPr>
        <w:pStyle w:val="C0"/>
        <w:numPr>
          <w:ilvl w:val="0"/>
          <w:numId w:val="46"/>
        </w:numPr>
      </w:pPr>
      <w:r>
        <w:t>#include &lt;stdio.h&gt;</w:t>
      </w:r>
    </w:p>
    <w:p w14:paraId="20173B2D" w14:textId="77777777" w:rsidR="000359F0" w:rsidRDefault="000359F0" w:rsidP="0038752A">
      <w:pPr>
        <w:pStyle w:val="C0"/>
        <w:numPr>
          <w:ilvl w:val="0"/>
          <w:numId w:val="46"/>
        </w:numPr>
      </w:pPr>
      <w:r>
        <w:t xml:space="preserve"> </w:t>
      </w:r>
    </w:p>
    <w:p w14:paraId="3645FEF2" w14:textId="77777777" w:rsidR="000359F0" w:rsidRDefault="000359F0" w:rsidP="00A306FF">
      <w:pPr>
        <w:pStyle w:val="C0"/>
        <w:numPr>
          <w:ilvl w:val="0"/>
          <w:numId w:val="46"/>
        </w:numPr>
      </w:pPr>
      <w:r>
        <w:t>void test(int n) {</w:t>
      </w:r>
    </w:p>
    <w:p w14:paraId="36525C56" w14:textId="77777777" w:rsidR="000359F0" w:rsidRDefault="000359F0" w:rsidP="00EB3071">
      <w:pPr>
        <w:pStyle w:val="C0"/>
        <w:numPr>
          <w:ilvl w:val="0"/>
          <w:numId w:val="46"/>
        </w:numPr>
      </w:pPr>
      <w:r>
        <w:t xml:space="preserve">    n = n + 1;</w:t>
      </w:r>
    </w:p>
    <w:p w14:paraId="10AD2197" w14:textId="53AE90B9" w:rsidR="000359F0" w:rsidRDefault="000359F0">
      <w:pPr>
        <w:pStyle w:val="C0"/>
        <w:numPr>
          <w:ilvl w:val="0"/>
          <w:numId w:val="46"/>
        </w:numPr>
      </w:pPr>
      <w:r>
        <w:t xml:space="preserve">    write(stdout, "xxx", n);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 w:rsidRPr="001B232E">
        <w:rPr>
          <w:rFonts w:hint="eastAsia"/>
        </w:rPr>
        <w:t>向系统函数传递未初始化参数</w:t>
      </w:r>
    </w:p>
    <w:p w14:paraId="5CEE693B" w14:textId="371D97AD" w:rsidR="000359F0" w:rsidRDefault="000359F0">
      <w:pPr>
        <w:pStyle w:val="C0"/>
        <w:numPr>
          <w:ilvl w:val="0"/>
          <w:numId w:val="46"/>
        </w:numPr>
      </w:pPr>
      <w:r>
        <w:t xml:space="preserve">    malloc(220);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>
        <w:rPr>
          <w:rFonts w:hint="eastAsia"/>
        </w:rPr>
        <w:t>内存泄露</w:t>
      </w:r>
    </w:p>
    <w:p w14:paraId="4147F24C" w14:textId="77777777" w:rsidR="000359F0" w:rsidRDefault="000359F0">
      <w:pPr>
        <w:pStyle w:val="C0"/>
        <w:numPr>
          <w:ilvl w:val="0"/>
          <w:numId w:val="46"/>
        </w:numPr>
      </w:pPr>
      <w:r>
        <w:t>}</w:t>
      </w:r>
    </w:p>
    <w:p w14:paraId="00271CBD" w14:textId="77777777" w:rsidR="000359F0" w:rsidRDefault="000359F0">
      <w:pPr>
        <w:pStyle w:val="C0"/>
        <w:numPr>
          <w:ilvl w:val="0"/>
          <w:numId w:val="46"/>
        </w:numPr>
      </w:pPr>
      <w:r>
        <w:t xml:space="preserve"> </w:t>
      </w:r>
    </w:p>
    <w:p w14:paraId="77862AF1" w14:textId="77777777" w:rsidR="000359F0" w:rsidRDefault="000359F0">
      <w:pPr>
        <w:pStyle w:val="C0"/>
        <w:numPr>
          <w:ilvl w:val="0"/>
          <w:numId w:val="46"/>
        </w:numPr>
      </w:pPr>
      <w:r>
        <w:t>int main() {</w:t>
      </w:r>
    </w:p>
    <w:p w14:paraId="712A46CD" w14:textId="77777777" w:rsidR="000359F0" w:rsidRDefault="000359F0">
      <w:pPr>
        <w:pStyle w:val="C0"/>
        <w:numPr>
          <w:ilvl w:val="0"/>
          <w:numId w:val="46"/>
        </w:numPr>
      </w:pPr>
      <w:r>
        <w:t xml:space="preserve">    const int array_count = 4;</w:t>
      </w:r>
    </w:p>
    <w:p w14:paraId="7DEB1A3C" w14:textId="77777777" w:rsidR="000359F0" w:rsidRDefault="000359F0">
      <w:pPr>
        <w:pStyle w:val="C0"/>
        <w:numPr>
          <w:ilvl w:val="0"/>
          <w:numId w:val="46"/>
        </w:numPr>
      </w:pPr>
      <w:r>
        <w:t xml:space="preserve">    int* p = malloc(array_count * sizeof(int));</w:t>
      </w:r>
    </w:p>
    <w:p w14:paraId="3F5A6210" w14:textId="77777777" w:rsidR="000359F0" w:rsidRDefault="000359F0">
      <w:pPr>
        <w:pStyle w:val="C0"/>
        <w:numPr>
          <w:ilvl w:val="0"/>
          <w:numId w:val="46"/>
        </w:numPr>
      </w:pPr>
    </w:p>
    <w:p w14:paraId="0970D9CE" w14:textId="11999B8C" w:rsidR="000359F0" w:rsidRDefault="000359F0">
      <w:pPr>
        <w:pStyle w:val="C0"/>
        <w:numPr>
          <w:ilvl w:val="0"/>
          <w:numId w:val="46"/>
        </w:numPr>
      </w:pPr>
      <w:r>
        <w:t xml:space="preserve">    p[array_count]=p[array_count]+5;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>
        <w:rPr>
          <w:rFonts w:hint="eastAsia"/>
        </w:rPr>
        <w:t>读、写未分配空间</w:t>
      </w:r>
    </w:p>
    <w:p w14:paraId="49606D15" w14:textId="69C2C6DD" w:rsidR="000359F0" w:rsidRDefault="000359F0">
      <w:pPr>
        <w:pStyle w:val="C0"/>
        <w:numPr>
          <w:ilvl w:val="0"/>
          <w:numId w:val="46"/>
        </w:numPr>
      </w:pPr>
      <w:r>
        <w:t xml:space="preserve">    test(p[array_count - 1]);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</w:p>
    <w:p w14:paraId="13458FC8" w14:textId="1BD646B5" w:rsidR="000359F0" w:rsidRDefault="000359F0">
      <w:pPr>
        <w:pStyle w:val="C0"/>
        <w:numPr>
          <w:ilvl w:val="0"/>
          <w:numId w:val="46"/>
        </w:numPr>
      </w:pPr>
      <w:r>
        <w:t xml:space="preserve">    printf("%d\n",p[array_count-1]);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>
        <w:rPr>
          <w:rFonts w:hint="eastAsia"/>
        </w:rPr>
        <w:t>向系统函数传递未初始化参数</w:t>
      </w:r>
    </w:p>
    <w:p w14:paraId="6EA99444" w14:textId="77777777" w:rsidR="000359F0" w:rsidRDefault="000359F0">
      <w:pPr>
        <w:pStyle w:val="C0"/>
        <w:numPr>
          <w:ilvl w:val="0"/>
          <w:numId w:val="46"/>
        </w:numPr>
      </w:pPr>
    </w:p>
    <w:p w14:paraId="7AA9DFC6" w14:textId="49E5D01B" w:rsidR="000359F0" w:rsidRDefault="000359F0">
      <w:pPr>
        <w:pStyle w:val="C0"/>
        <w:numPr>
          <w:ilvl w:val="0"/>
          <w:numId w:val="46"/>
        </w:numPr>
      </w:pPr>
      <w:r>
        <w:t xml:space="preserve">    memcpy(p+1,p,sizeof(char)*array_count);</w:t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>
        <w:rPr>
          <w:rFonts w:hint="eastAsia"/>
        </w:rPr>
        <w:t>内存拷贝源和目的区间重叠</w:t>
      </w:r>
    </w:p>
    <w:p w14:paraId="61FA9E7F" w14:textId="2321A2E0" w:rsidR="000359F0" w:rsidRDefault="000359F0">
      <w:pPr>
        <w:pStyle w:val="C0"/>
        <w:numPr>
          <w:ilvl w:val="0"/>
          <w:numId w:val="46"/>
        </w:numPr>
      </w:pPr>
      <w:r>
        <w:t xml:space="preserve">    free(&amp;array_count);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DF20A7">
        <w:rPr>
          <w:rFonts w:hint="eastAsia"/>
        </w:rPr>
        <w:t>尝试</w:t>
      </w:r>
      <w:r w:rsidR="001B232E">
        <w:rPr>
          <w:rFonts w:hint="eastAsia"/>
        </w:rPr>
        <w:t>释放堆栈上的空间</w:t>
      </w:r>
    </w:p>
    <w:p w14:paraId="669F59CF" w14:textId="77777777" w:rsidR="000359F0" w:rsidRDefault="000359F0">
      <w:pPr>
        <w:pStyle w:val="C0"/>
        <w:numPr>
          <w:ilvl w:val="0"/>
          <w:numId w:val="46"/>
        </w:numPr>
      </w:pPr>
    </w:p>
    <w:p w14:paraId="0A4534B7" w14:textId="14DB9C2D" w:rsidR="000359F0" w:rsidRDefault="000359F0">
      <w:pPr>
        <w:pStyle w:val="C0"/>
        <w:numPr>
          <w:ilvl w:val="0"/>
          <w:numId w:val="46"/>
        </w:numPr>
      </w:pPr>
      <w:r>
        <w:t xml:space="preserve">    free(p);</w:t>
      </w:r>
      <w:r w:rsidR="001B232E">
        <w:tab/>
      </w:r>
      <w:r w:rsidR="001B232E">
        <w:tab/>
      </w:r>
    </w:p>
    <w:p w14:paraId="1C041425" w14:textId="39216780" w:rsidR="000359F0" w:rsidRDefault="000359F0">
      <w:pPr>
        <w:pStyle w:val="C0"/>
        <w:numPr>
          <w:ilvl w:val="0"/>
          <w:numId w:val="46"/>
        </w:numPr>
      </w:pPr>
      <w:r>
        <w:t xml:space="preserve">    free(p+1);</w:t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tab/>
      </w:r>
      <w:r w:rsidR="001B232E">
        <w:rPr>
          <w:rFonts w:hint="eastAsia"/>
        </w:rPr>
        <w:t>//</w:t>
      </w:r>
      <w:r w:rsidR="001B232E">
        <w:rPr>
          <w:rFonts w:hint="eastAsia"/>
        </w:rPr>
        <w:t>重复释放内存</w:t>
      </w:r>
    </w:p>
    <w:p w14:paraId="638583BD" w14:textId="77777777" w:rsidR="000359F0" w:rsidRDefault="000359F0">
      <w:pPr>
        <w:pStyle w:val="C0"/>
        <w:numPr>
          <w:ilvl w:val="0"/>
          <w:numId w:val="46"/>
        </w:numPr>
      </w:pPr>
      <w:r>
        <w:t xml:space="preserve">    return 0;</w:t>
      </w:r>
    </w:p>
    <w:p w14:paraId="7417E8DD" w14:textId="141BE1A0" w:rsidR="000359F0" w:rsidRDefault="000359F0">
      <w:pPr>
        <w:pStyle w:val="C0"/>
        <w:numPr>
          <w:ilvl w:val="0"/>
          <w:numId w:val="46"/>
        </w:numPr>
      </w:pPr>
      <w:r>
        <w:t>}</w:t>
      </w:r>
    </w:p>
    <w:p w14:paraId="2BA859A1" w14:textId="77777777" w:rsidR="00A31B41" w:rsidRDefault="00A31B41" w:rsidP="001A2919">
      <w:pPr>
        <w:pStyle w:val="aa"/>
      </w:pPr>
    </w:p>
    <w:p w14:paraId="456F0FB2" w14:textId="21C86233" w:rsidR="001A2919" w:rsidRDefault="001A2919" w:rsidP="001A2919">
      <w:pPr>
        <w:pStyle w:val="aa"/>
      </w:pPr>
      <w:bookmarkStart w:id="280" w:name="_Ref1937540"/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51C85"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51C85">
        <w:rPr>
          <w:noProof/>
        </w:rPr>
        <w:t>8</w:t>
      </w:r>
      <w:r>
        <w:fldChar w:fldCharType="end"/>
      </w:r>
      <w:bookmarkEnd w:id="280"/>
      <w:r>
        <w:t xml:space="preserve"> </w:t>
      </w:r>
      <w:r>
        <w:rPr>
          <w:rFonts w:hint="eastAsia"/>
        </w:rPr>
        <w:t>massif-demo.c</w:t>
      </w:r>
    </w:p>
    <w:p w14:paraId="0B794F81" w14:textId="77777777" w:rsidR="001A2919" w:rsidRDefault="001A2919" w:rsidP="003257B6">
      <w:pPr>
        <w:pStyle w:val="C0"/>
        <w:numPr>
          <w:ilvl w:val="0"/>
          <w:numId w:val="177"/>
        </w:numPr>
      </w:pPr>
      <w:r>
        <w:t>#include &lt;stdlib.h&gt;</w:t>
      </w:r>
    </w:p>
    <w:p w14:paraId="47EBC7B4" w14:textId="77777777" w:rsidR="001A2919" w:rsidRDefault="001A2919" w:rsidP="00DA1287">
      <w:pPr>
        <w:pStyle w:val="C0"/>
        <w:numPr>
          <w:ilvl w:val="0"/>
          <w:numId w:val="177"/>
        </w:numPr>
      </w:pPr>
      <w:r>
        <w:t>#include &lt;stdio.h&gt;</w:t>
      </w:r>
    </w:p>
    <w:p w14:paraId="3B5914F0" w14:textId="77777777" w:rsidR="001A2919" w:rsidRDefault="001A2919" w:rsidP="0038752A">
      <w:pPr>
        <w:pStyle w:val="C0"/>
        <w:numPr>
          <w:ilvl w:val="0"/>
          <w:numId w:val="177"/>
        </w:numPr>
      </w:pPr>
    </w:p>
    <w:p w14:paraId="63851F24" w14:textId="77777777" w:rsidR="001A2919" w:rsidRDefault="001A2919" w:rsidP="00A306FF">
      <w:pPr>
        <w:pStyle w:val="C0"/>
        <w:numPr>
          <w:ilvl w:val="0"/>
          <w:numId w:val="177"/>
        </w:numPr>
      </w:pPr>
      <w:r>
        <w:t>int *fa()</w:t>
      </w:r>
    </w:p>
    <w:p w14:paraId="05088DC2" w14:textId="77777777" w:rsidR="001A2919" w:rsidRDefault="001A2919" w:rsidP="00EB3071">
      <w:pPr>
        <w:pStyle w:val="C0"/>
        <w:numPr>
          <w:ilvl w:val="0"/>
          <w:numId w:val="177"/>
        </w:numPr>
      </w:pPr>
      <w:r>
        <w:t>{</w:t>
      </w:r>
    </w:p>
    <w:p w14:paraId="3433119C" w14:textId="77777777" w:rsidR="001A2919" w:rsidRDefault="001A2919" w:rsidP="003C2FA7">
      <w:pPr>
        <w:pStyle w:val="C0"/>
        <w:numPr>
          <w:ilvl w:val="0"/>
          <w:numId w:val="177"/>
        </w:numPr>
      </w:pPr>
      <w:r>
        <w:t xml:space="preserve">  int *p=(int*)malloc(10000);</w:t>
      </w:r>
    </w:p>
    <w:p w14:paraId="2637681D" w14:textId="77777777" w:rsidR="001A2919" w:rsidRDefault="001A2919">
      <w:pPr>
        <w:pStyle w:val="C0"/>
        <w:numPr>
          <w:ilvl w:val="0"/>
          <w:numId w:val="177"/>
        </w:numPr>
      </w:pPr>
      <w:r>
        <w:t xml:space="preserve">  return p;</w:t>
      </w:r>
    </w:p>
    <w:p w14:paraId="36A1DD3A" w14:textId="77777777" w:rsidR="001A2919" w:rsidRDefault="001A2919">
      <w:pPr>
        <w:pStyle w:val="C0"/>
        <w:numPr>
          <w:ilvl w:val="0"/>
          <w:numId w:val="177"/>
        </w:numPr>
      </w:pPr>
      <w:r>
        <w:t>}</w:t>
      </w:r>
    </w:p>
    <w:p w14:paraId="7AB0D8DA" w14:textId="77777777" w:rsidR="001A2919" w:rsidRDefault="001A2919">
      <w:pPr>
        <w:pStyle w:val="C0"/>
        <w:numPr>
          <w:ilvl w:val="0"/>
          <w:numId w:val="177"/>
        </w:numPr>
      </w:pPr>
    </w:p>
    <w:p w14:paraId="6D7C1AC7" w14:textId="77777777" w:rsidR="001A2919" w:rsidRDefault="001A2919">
      <w:pPr>
        <w:pStyle w:val="C0"/>
        <w:numPr>
          <w:ilvl w:val="0"/>
          <w:numId w:val="177"/>
        </w:numPr>
      </w:pPr>
      <w:r>
        <w:t>int *fb(int *p)</w:t>
      </w:r>
    </w:p>
    <w:p w14:paraId="4D1C4099" w14:textId="77777777" w:rsidR="001A2919" w:rsidRDefault="001A2919">
      <w:pPr>
        <w:pStyle w:val="C0"/>
        <w:numPr>
          <w:ilvl w:val="0"/>
          <w:numId w:val="177"/>
        </w:numPr>
      </w:pPr>
      <w:r>
        <w:t>{</w:t>
      </w:r>
    </w:p>
    <w:p w14:paraId="4FE7149C" w14:textId="77777777" w:rsidR="001A2919" w:rsidRDefault="001A2919">
      <w:pPr>
        <w:pStyle w:val="C0"/>
        <w:numPr>
          <w:ilvl w:val="0"/>
          <w:numId w:val="177"/>
        </w:numPr>
      </w:pPr>
      <w:r>
        <w:t xml:space="preserve">  free(p);</w:t>
      </w:r>
    </w:p>
    <w:p w14:paraId="6F0E7524" w14:textId="77777777" w:rsidR="001A2919" w:rsidRDefault="001A2919">
      <w:pPr>
        <w:pStyle w:val="C0"/>
        <w:numPr>
          <w:ilvl w:val="0"/>
          <w:numId w:val="177"/>
        </w:numPr>
      </w:pPr>
      <w:r>
        <w:t>}</w:t>
      </w:r>
    </w:p>
    <w:p w14:paraId="18B0E96E" w14:textId="77777777" w:rsidR="001A2919" w:rsidRDefault="001A2919">
      <w:pPr>
        <w:pStyle w:val="C0"/>
        <w:numPr>
          <w:ilvl w:val="0"/>
          <w:numId w:val="177"/>
        </w:numPr>
      </w:pPr>
    </w:p>
    <w:p w14:paraId="55F7E478" w14:textId="77777777" w:rsidR="001A2919" w:rsidRDefault="001A2919">
      <w:pPr>
        <w:pStyle w:val="C0"/>
        <w:numPr>
          <w:ilvl w:val="0"/>
          <w:numId w:val="177"/>
        </w:numPr>
      </w:pPr>
      <w:r>
        <w:t>int main(void)</w:t>
      </w:r>
    </w:p>
    <w:p w14:paraId="2204C2B0" w14:textId="77777777" w:rsidR="001A2919" w:rsidRDefault="001A2919">
      <w:pPr>
        <w:pStyle w:val="C0"/>
        <w:numPr>
          <w:ilvl w:val="0"/>
          <w:numId w:val="177"/>
        </w:numPr>
      </w:pPr>
      <w:r>
        <w:t>{</w:t>
      </w:r>
    </w:p>
    <w:p w14:paraId="2BAD8D6A" w14:textId="77777777" w:rsidR="001A2919" w:rsidRDefault="001A2919">
      <w:pPr>
        <w:pStyle w:val="C0"/>
        <w:numPr>
          <w:ilvl w:val="0"/>
          <w:numId w:val="177"/>
        </w:numPr>
      </w:pPr>
      <w:r>
        <w:t xml:space="preserve">  printf("ok\n");</w:t>
      </w:r>
    </w:p>
    <w:p w14:paraId="3C16ED2E" w14:textId="77777777" w:rsidR="001A2919" w:rsidRDefault="001A2919">
      <w:pPr>
        <w:pStyle w:val="C0"/>
        <w:numPr>
          <w:ilvl w:val="0"/>
          <w:numId w:val="177"/>
        </w:numPr>
      </w:pPr>
    </w:p>
    <w:p w14:paraId="5695D719" w14:textId="77777777" w:rsidR="001A2919" w:rsidRDefault="001A2919">
      <w:pPr>
        <w:pStyle w:val="C0"/>
        <w:numPr>
          <w:ilvl w:val="0"/>
          <w:numId w:val="177"/>
        </w:numPr>
      </w:pPr>
      <w:r>
        <w:t xml:space="preserve">  printf("really ok?\n");</w:t>
      </w:r>
    </w:p>
    <w:p w14:paraId="4D69CEAC" w14:textId="77777777" w:rsidR="001A2919" w:rsidRDefault="001A2919">
      <w:pPr>
        <w:pStyle w:val="C0"/>
        <w:numPr>
          <w:ilvl w:val="0"/>
          <w:numId w:val="177"/>
        </w:numPr>
      </w:pPr>
    </w:p>
    <w:p w14:paraId="6F2A683C" w14:textId="77777777" w:rsidR="001A2919" w:rsidRDefault="001A2919">
      <w:pPr>
        <w:pStyle w:val="C0"/>
        <w:numPr>
          <w:ilvl w:val="0"/>
          <w:numId w:val="177"/>
        </w:numPr>
      </w:pPr>
      <w:r>
        <w:t xml:space="preserve">  int *vec[10000];</w:t>
      </w:r>
    </w:p>
    <w:p w14:paraId="48EDB823" w14:textId="77777777" w:rsidR="001A2919" w:rsidRDefault="001A2919">
      <w:pPr>
        <w:pStyle w:val="C0"/>
        <w:numPr>
          <w:ilvl w:val="0"/>
          <w:numId w:val="177"/>
        </w:numPr>
      </w:pPr>
    </w:p>
    <w:p w14:paraId="62BDF7BF" w14:textId="77777777" w:rsidR="001A2919" w:rsidRDefault="001A2919">
      <w:pPr>
        <w:pStyle w:val="C0"/>
        <w:numPr>
          <w:ilvl w:val="0"/>
          <w:numId w:val="177"/>
        </w:numPr>
      </w:pPr>
      <w:r>
        <w:t xml:space="preserve">  for(int i=0;i&lt;10000;i++)</w:t>
      </w:r>
    </w:p>
    <w:p w14:paraId="2CD63CD8" w14:textId="77777777" w:rsidR="001A2919" w:rsidRDefault="001A2919">
      <w:pPr>
        <w:pStyle w:val="C0"/>
        <w:numPr>
          <w:ilvl w:val="0"/>
          <w:numId w:val="177"/>
        </w:numPr>
      </w:pPr>
      <w:r>
        <w:t xml:space="preserve">  {</w:t>
      </w:r>
    </w:p>
    <w:p w14:paraId="31E8F7DF" w14:textId="77777777" w:rsidR="001A2919" w:rsidRDefault="001A2919">
      <w:pPr>
        <w:pStyle w:val="C0"/>
        <w:numPr>
          <w:ilvl w:val="0"/>
          <w:numId w:val="177"/>
        </w:numPr>
      </w:pPr>
      <w:r>
        <w:t xml:space="preserve">    vec[i]=fa();</w:t>
      </w:r>
    </w:p>
    <w:p w14:paraId="5179F1D7" w14:textId="77777777" w:rsidR="001A2919" w:rsidRDefault="001A2919">
      <w:pPr>
        <w:pStyle w:val="C0"/>
        <w:numPr>
          <w:ilvl w:val="0"/>
          <w:numId w:val="177"/>
        </w:numPr>
      </w:pPr>
      <w:r>
        <w:t xml:space="preserve">  }</w:t>
      </w:r>
    </w:p>
    <w:p w14:paraId="4E3F980D" w14:textId="77777777" w:rsidR="001A2919" w:rsidRDefault="001A2919">
      <w:pPr>
        <w:pStyle w:val="C0"/>
        <w:numPr>
          <w:ilvl w:val="0"/>
          <w:numId w:val="177"/>
        </w:numPr>
      </w:pPr>
    </w:p>
    <w:p w14:paraId="78B9077B" w14:textId="77777777" w:rsidR="001A2919" w:rsidRDefault="001A2919">
      <w:pPr>
        <w:pStyle w:val="C0"/>
        <w:numPr>
          <w:ilvl w:val="0"/>
          <w:numId w:val="177"/>
        </w:numPr>
      </w:pPr>
    </w:p>
    <w:p w14:paraId="6D60F4F0" w14:textId="77777777" w:rsidR="001A2919" w:rsidRDefault="001A2919">
      <w:pPr>
        <w:pStyle w:val="C0"/>
        <w:numPr>
          <w:ilvl w:val="0"/>
          <w:numId w:val="177"/>
        </w:numPr>
      </w:pPr>
      <w:r>
        <w:t xml:space="preserve">  for(int i=0;i&lt;10000;i++)</w:t>
      </w:r>
    </w:p>
    <w:p w14:paraId="3BA193BF" w14:textId="77777777" w:rsidR="001A2919" w:rsidRDefault="001A2919">
      <w:pPr>
        <w:pStyle w:val="C0"/>
        <w:numPr>
          <w:ilvl w:val="0"/>
          <w:numId w:val="177"/>
        </w:numPr>
      </w:pPr>
      <w:r>
        <w:t xml:space="preserve">  {</w:t>
      </w:r>
    </w:p>
    <w:p w14:paraId="40ADEA44" w14:textId="77777777" w:rsidR="001A2919" w:rsidRDefault="001A2919">
      <w:pPr>
        <w:pStyle w:val="C0"/>
        <w:numPr>
          <w:ilvl w:val="0"/>
          <w:numId w:val="177"/>
        </w:numPr>
      </w:pPr>
      <w:r>
        <w:t xml:space="preserve">    fb(vec[i]);</w:t>
      </w:r>
    </w:p>
    <w:p w14:paraId="6B011169" w14:textId="77777777" w:rsidR="001A2919" w:rsidRDefault="001A2919">
      <w:pPr>
        <w:pStyle w:val="C0"/>
        <w:numPr>
          <w:ilvl w:val="0"/>
          <w:numId w:val="177"/>
        </w:numPr>
      </w:pPr>
      <w:r>
        <w:t xml:space="preserve">  }</w:t>
      </w:r>
    </w:p>
    <w:p w14:paraId="2305D9C4" w14:textId="77777777" w:rsidR="001A2919" w:rsidRDefault="001A2919">
      <w:pPr>
        <w:pStyle w:val="C0"/>
        <w:numPr>
          <w:ilvl w:val="0"/>
          <w:numId w:val="177"/>
        </w:numPr>
      </w:pPr>
    </w:p>
    <w:p w14:paraId="327FE7FB" w14:textId="77777777" w:rsidR="001A2919" w:rsidRDefault="001A2919">
      <w:pPr>
        <w:pStyle w:val="C0"/>
        <w:numPr>
          <w:ilvl w:val="0"/>
          <w:numId w:val="177"/>
        </w:numPr>
      </w:pPr>
      <w:r>
        <w:t xml:space="preserve">  return 0;</w:t>
      </w:r>
    </w:p>
    <w:p w14:paraId="09130222" w14:textId="6FF34F5D" w:rsidR="001A2919" w:rsidRDefault="001A2919">
      <w:pPr>
        <w:pStyle w:val="C0"/>
        <w:numPr>
          <w:ilvl w:val="0"/>
          <w:numId w:val="177"/>
        </w:numPr>
      </w:pPr>
      <w:r>
        <w:t>}</w:t>
      </w:r>
    </w:p>
    <w:p w14:paraId="29E77FC5" w14:textId="77777777" w:rsidR="0023156A" w:rsidRPr="0023156A" w:rsidRDefault="0023156A" w:rsidP="0099372B"/>
    <w:p w14:paraId="7881B0D7" w14:textId="3198C639" w:rsidR="00BD21DC" w:rsidRDefault="00B223BA" w:rsidP="000C7F27">
      <w:pPr>
        <w:pStyle w:val="a0"/>
      </w:pPr>
      <w:bookmarkStart w:id="281" w:name="_Toc2446792"/>
      <w:r>
        <w:rPr>
          <w:rFonts w:hint="eastAsia"/>
        </w:rPr>
        <w:t>p</w:t>
      </w:r>
      <w:r w:rsidR="000C7F27">
        <w:rPr>
          <w:rFonts w:hint="eastAsia"/>
        </w:rPr>
        <w:t>erf</w:t>
      </w:r>
      <w:bookmarkEnd w:id="281"/>
    </w:p>
    <w:p w14:paraId="3BD527EF" w14:textId="00B7E0FB" w:rsidR="00E31846" w:rsidRDefault="00835F99" w:rsidP="00835F99">
      <w:pPr>
        <w:pStyle w:val="a"/>
      </w:pPr>
      <w:bookmarkStart w:id="282" w:name="_Toc2446793"/>
      <w:r>
        <w:rPr>
          <w:rFonts w:hint="eastAsia"/>
        </w:rPr>
        <w:t>小结</w:t>
      </w:r>
      <w:bookmarkEnd w:id="282"/>
    </w:p>
    <w:p w14:paraId="3E82718C" w14:textId="77777777" w:rsidR="00E31846" w:rsidRDefault="00E31846" w:rsidP="00C66569">
      <w:pPr>
        <w:ind w:left="420" w:firstLine="0"/>
      </w:pPr>
    </w:p>
    <w:p w14:paraId="4B8751A0" w14:textId="77777777" w:rsidR="00E31846" w:rsidRDefault="00E31846" w:rsidP="00530E15"/>
    <w:p w14:paraId="66D85237" w14:textId="02B6128A" w:rsidR="00530E15" w:rsidRDefault="00530E15">
      <w:pPr>
        <w:spacing w:line="240" w:lineRule="auto"/>
        <w:ind w:firstLine="0"/>
        <w:jc w:val="left"/>
      </w:pPr>
      <w:r>
        <w:br w:type="page"/>
      </w:r>
    </w:p>
    <w:p w14:paraId="1DF1E6E4" w14:textId="77777777" w:rsidR="00530E15" w:rsidRDefault="00530E15" w:rsidP="00530E15"/>
    <w:p w14:paraId="20BDB58E" w14:textId="518049C1" w:rsidR="0030567E" w:rsidRDefault="003E5932" w:rsidP="000C26E6">
      <w:pPr>
        <w:pStyle w:val="1"/>
      </w:pPr>
      <w:bookmarkStart w:id="283" w:name="_Ref534198951"/>
      <w:r>
        <w:t xml:space="preserve"> </w:t>
      </w:r>
      <w:bookmarkStart w:id="284" w:name="_Ref538860"/>
      <w:bookmarkStart w:id="285" w:name="_Toc2446795"/>
      <w:r w:rsidR="00851D6C">
        <w:rPr>
          <w:rFonts w:hint="eastAsia"/>
        </w:rPr>
        <w:t>综合</w:t>
      </w:r>
      <w:r w:rsidR="0030567E">
        <w:rPr>
          <w:rFonts w:hint="eastAsia"/>
        </w:rPr>
        <w:t>实例</w:t>
      </w:r>
      <w:r w:rsidR="0030567E">
        <w:rPr>
          <w:rFonts w:hint="eastAsia"/>
        </w:rPr>
        <w:t>:</w:t>
      </w:r>
      <w:r w:rsidR="005704B0">
        <w:t xml:space="preserve"> </w:t>
      </w:r>
      <w:r w:rsidR="0030567E">
        <w:t>HDFS</w:t>
      </w:r>
      <w:r w:rsidR="0030567E">
        <w:rPr>
          <w:rFonts w:hint="eastAsia"/>
        </w:rPr>
        <w:t>中实现</w:t>
      </w:r>
      <w:r w:rsidR="0030567E">
        <w:rPr>
          <w:rFonts w:hint="eastAsia"/>
        </w:rPr>
        <w:t>zlib</w:t>
      </w:r>
      <w:r w:rsidR="0030567E">
        <w:rPr>
          <w:rFonts w:hint="eastAsia"/>
        </w:rPr>
        <w:t>库的</w:t>
      </w:r>
      <w:r w:rsidR="0030567E" w:rsidRPr="00586CDA">
        <w:rPr>
          <w:rFonts w:hint="eastAsia"/>
        </w:rPr>
        <w:t>旁路</w:t>
      </w:r>
      <w:bookmarkEnd w:id="283"/>
      <w:bookmarkEnd w:id="284"/>
      <w:bookmarkEnd w:id="285"/>
    </w:p>
    <w:p w14:paraId="0B845C66" w14:textId="3F9CCBDF" w:rsidR="00DC6998" w:rsidRDefault="003F67EE" w:rsidP="0030567E">
      <w:pPr>
        <w:pStyle w:val="a"/>
      </w:pPr>
      <w:bookmarkStart w:id="286" w:name="_Toc2446796"/>
      <w:r>
        <w:rPr>
          <w:rFonts w:hint="eastAsia"/>
        </w:rPr>
        <w:t>项目需求</w:t>
      </w:r>
      <w:bookmarkEnd w:id="286"/>
    </w:p>
    <w:p w14:paraId="6DF7AF8F" w14:textId="77777777" w:rsidR="0030567E" w:rsidRDefault="0030567E" w:rsidP="0030567E">
      <w:pPr>
        <w:pStyle w:val="a"/>
      </w:pPr>
      <w:bookmarkStart w:id="287" w:name="_Toc2446797"/>
      <w:r>
        <w:rPr>
          <w:rFonts w:hint="eastAsia"/>
        </w:rPr>
        <w:t>系统分析</w:t>
      </w:r>
      <w:bookmarkEnd w:id="287"/>
    </w:p>
    <w:p w14:paraId="78DF86E9" w14:textId="452649AF" w:rsidR="005F686A" w:rsidRDefault="005F686A" w:rsidP="0030567E">
      <w:pPr>
        <w:pStyle w:val="a0"/>
      </w:pPr>
      <w:bookmarkStart w:id="288" w:name="_Toc2446798"/>
      <w:r>
        <w:rPr>
          <w:rFonts w:hint="eastAsia"/>
        </w:rPr>
        <w:t>整体方案</w:t>
      </w:r>
      <w:bookmarkEnd w:id="288"/>
    </w:p>
    <w:p w14:paraId="747E2B54" w14:textId="18EC273F" w:rsidR="00533A8E" w:rsidRDefault="00764A9F" w:rsidP="00F7341C">
      <w:pPr>
        <w:pStyle w:val="a0"/>
      </w:pPr>
      <w:bookmarkStart w:id="289" w:name="_Toc2446799"/>
      <w:r>
        <w:t>Haddop</w:t>
      </w:r>
      <w:r>
        <w:rPr>
          <w:rFonts w:hint="eastAsia"/>
        </w:rPr>
        <w:t>的</w:t>
      </w:r>
      <w:r w:rsidR="00A45A57">
        <w:rPr>
          <w:rFonts w:hint="eastAsia"/>
        </w:rPr>
        <w:t>gzip</w:t>
      </w:r>
      <w:r w:rsidR="00F7341C">
        <w:rPr>
          <w:rFonts w:hint="eastAsia"/>
        </w:rPr>
        <w:t xml:space="preserve"> </w:t>
      </w:r>
      <w:r w:rsidR="0030567E">
        <w:rPr>
          <w:rFonts w:hint="eastAsia"/>
        </w:rPr>
        <w:t>JNI</w:t>
      </w:r>
      <w:bookmarkEnd w:id="289"/>
      <w:r w:rsidR="00533A8E">
        <w:t xml:space="preserve"> </w:t>
      </w:r>
    </w:p>
    <w:p w14:paraId="2280A63A" w14:textId="09C72070" w:rsidR="00251581" w:rsidRDefault="00251581" w:rsidP="00251581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1</w:t>
      </w:r>
      <w:r w:rsidR="001A2919">
        <w:fldChar w:fldCharType="end"/>
      </w:r>
      <w:r>
        <w:rPr>
          <w:rFonts w:hint="eastAsia"/>
        </w:rPr>
        <w:t xml:space="preserve"> </w:t>
      </w:r>
      <w:r>
        <w:t>libz.so.1</w:t>
      </w:r>
      <w:r>
        <w:rPr>
          <w:rFonts w:hint="eastAsia"/>
        </w:rPr>
        <w:t>中被</w:t>
      </w:r>
      <w:r>
        <w:rPr>
          <w:rFonts w:hint="eastAsia"/>
        </w:rPr>
        <w:t xml:space="preserve">HDFS </w:t>
      </w:r>
      <w:r>
        <w:t>JNI</w:t>
      </w:r>
      <w:r>
        <w:rPr>
          <w:rFonts w:hint="eastAsia"/>
        </w:rPr>
        <w:t>调用的函数列表</w:t>
      </w:r>
    </w:p>
    <w:p w14:paraId="70CE2BDE" w14:textId="55D652F2" w:rsidR="00251581" w:rsidRDefault="00251581" w:rsidP="003257B6">
      <w:pPr>
        <w:pStyle w:val="C0"/>
        <w:numPr>
          <w:ilvl w:val="0"/>
          <w:numId w:val="161"/>
        </w:numPr>
      </w:pPr>
      <w:r>
        <w:t>static int</w:t>
      </w:r>
      <w:r>
        <w:rPr>
          <w:rFonts w:hint="eastAsia"/>
        </w:rPr>
        <w:t xml:space="preserve"> </w:t>
      </w:r>
      <w:r>
        <w:t>deflateInit2_</w:t>
      </w:r>
      <w:r>
        <w:tab/>
      </w:r>
      <w:r>
        <w:tab/>
      </w:r>
      <w:r>
        <w:tab/>
        <w:t>(z_streamp, int, int, int, int, int, const char *, int);</w:t>
      </w:r>
    </w:p>
    <w:p w14:paraId="3075C488" w14:textId="60C9F574" w:rsidR="00251581" w:rsidRDefault="00251581" w:rsidP="00DA1287">
      <w:pPr>
        <w:pStyle w:val="C0"/>
        <w:numPr>
          <w:ilvl w:val="0"/>
          <w:numId w:val="46"/>
        </w:numPr>
      </w:pPr>
      <w:r>
        <w:t>static int deflate</w:t>
      </w:r>
      <w:r>
        <w:tab/>
      </w:r>
      <w:r>
        <w:tab/>
      </w:r>
      <w:r>
        <w:tab/>
      </w:r>
      <w:r>
        <w:tab/>
        <w:t>(z_streamp, int);</w:t>
      </w:r>
    </w:p>
    <w:p w14:paraId="31016A00" w14:textId="07ED1375" w:rsidR="00251581" w:rsidRDefault="00251581" w:rsidP="0038752A">
      <w:pPr>
        <w:pStyle w:val="C0"/>
        <w:numPr>
          <w:ilvl w:val="0"/>
          <w:numId w:val="46"/>
        </w:numPr>
      </w:pPr>
      <w:r>
        <w:t>static int deflateSetDictionary)</w:t>
      </w:r>
      <w:r>
        <w:tab/>
        <w:t>(z_streamp, const Bytef *, uInt);</w:t>
      </w:r>
    </w:p>
    <w:p w14:paraId="1E4C5E9D" w14:textId="5C81DF57" w:rsidR="00251581" w:rsidRDefault="00251581" w:rsidP="00A306FF">
      <w:pPr>
        <w:pStyle w:val="C0"/>
        <w:numPr>
          <w:ilvl w:val="0"/>
          <w:numId w:val="46"/>
        </w:numPr>
      </w:pPr>
      <w:r>
        <w:t>static int deflateReset</w:t>
      </w:r>
      <w:r>
        <w:tab/>
      </w:r>
      <w:r>
        <w:tab/>
      </w:r>
      <w:r>
        <w:tab/>
        <w:t>(z_streamp);</w:t>
      </w:r>
    </w:p>
    <w:p w14:paraId="7090C5C7" w14:textId="3766321B" w:rsidR="00251581" w:rsidRDefault="00251581" w:rsidP="00EB3071">
      <w:pPr>
        <w:pStyle w:val="C0"/>
        <w:numPr>
          <w:ilvl w:val="0"/>
          <w:numId w:val="46"/>
        </w:numPr>
      </w:pPr>
      <w:r>
        <w:t>static int deflateEnd</w:t>
      </w:r>
      <w:r>
        <w:tab/>
      </w:r>
      <w:r>
        <w:tab/>
      </w:r>
      <w:r>
        <w:tab/>
        <w:t>(z_streamp);</w:t>
      </w:r>
    </w:p>
    <w:p w14:paraId="0E19A752" w14:textId="782A989F" w:rsidR="00251581" w:rsidRDefault="00251581" w:rsidP="003C2FA7">
      <w:pPr>
        <w:pStyle w:val="C0"/>
        <w:numPr>
          <w:ilvl w:val="0"/>
          <w:numId w:val="46"/>
        </w:numPr>
      </w:pPr>
      <w:r>
        <w:t>static int inflateInit2_</w:t>
      </w:r>
      <w:r>
        <w:tab/>
      </w:r>
      <w:r>
        <w:tab/>
      </w:r>
      <w:r>
        <w:tab/>
        <w:t>(z_streamp, int, const char *, int);</w:t>
      </w:r>
    </w:p>
    <w:p w14:paraId="0934B635" w14:textId="15C6F9B0" w:rsidR="00251581" w:rsidRDefault="00251581">
      <w:pPr>
        <w:pStyle w:val="C0"/>
        <w:numPr>
          <w:ilvl w:val="0"/>
          <w:numId w:val="46"/>
        </w:numPr>
      </w:pPr>
      <w:r>
        <w:t>static int inflate</w:t>
      </w:r>
      <w:r>
        <w:tab/>
      </w:r>
      <w:r>
        <w:tab/>
      </w:r>
      <w:r>
        <w:tab/>
      </w:r>
      <w:r>
        <w:tab/>
        <w:t>(z_streamp, int);</w:t>
      </w:r>
    </w:p>
    <w:p w14:paraId="463EB252" w14:textId="4C4F2FE0" w:rsidR="00251581" w:rsidRDefault="00251581">
      <w:pPr>
        <w:pStyle w:val="C0"/>
        <w:numPr>
          <w:ilvl w:val="0"/>
          <w:numId w:val="46"/>
        </w:numPr>
      </w:pPr>
      <w:r>
        <w:t>s</w:t>
      </w:r>
      <w:r w:rsidR="00D718F4">
        <w:t>tatic int inflateSetDictionary</w:t>
      </w:r>
      <w:r w:rsidR="00D718F4">
        <w:tab/>
      </w:r>
      <w:r>
        <w:t>(z_streamp, const Bytef *, uInt);</w:t>
      </w:r>
    </w:p>
    <w:p w14:paraId="6E4BCDED" w14:textId="12EF857A" w:rsidR="00251581" w:rsidRDefault="00251581">
      <w:pPr>
        <w:pStyle w:val="C0"/>
        <w:numPr>
          <w:ilvl w:val="0"/>
          <w:numId w:val="46"/>
        </w:numPr>
      </w:pPr>
      <w:r>
        <w:t>static int inflateReset</w:t>
      </w:r>
      <w:r>
        <w:tab/>
      </w:r>
      <w:r>
        <w:tab/>
      </w:r>
      <w:r>
        <w:tab/>
        <w:t>(z_streamp);</w:t>
      </w:r>
    </w:p>
    <w:p w14:paraId="55A79673" w14:textId="51620241" w:rsidR="00251581" w:rsidRDefault="00D718F4">
      <w:pPr>
        <w:pStyle w:val="C0"/>
        <w:numPr>
          <w:ilvl w:val="0"/>
          <w:numId w:val="46"/>
        </w:numPr>
      </w:pPr>
      <w:r>
        <w:t>static int inflateEnd</w:t>
      </w:r>
      <w:r>
        <w:tab/>
      </w:r>
      <w:r>
        <w:tab/>
      </w:r>
      <w:r>
        <w:tab/>
      </w:r>
      <w:r w:rsidR="00251581">
        <w:t>(z_streamp);</w:t>
      </w:r>
    </w:p>
    <w:p w14:paraId="2607F640" w14:textId="59D5AEC4" w:rsidR="0030567E" w:rsidRDefault="00533A8E" w:rsidP="0030567E">
      <w:pPr>
        <w:pStyle w:val="a0"/>
      </w:pPr>
      <w:bookmarkStart w:id="290" w:name="_Toc2446800"/>
      <w:r>
        <w:t>z</w:t>
      </w:r>
      <w:r w:rsidR="0030567E">
        <w:rPr>
          <w:rFonts w:hint="eastAsia"/>
        </w:rPr>
        <w:t>lib</w:t>
      </w:r>
      <w:r w:rsidR="0030567E">
        <w:rPr>
          <w:rFonts w:hint="eastAsia"/>
        </w:rPr>
        <w:t>分析</w:t>
      </w:r>
      <w:bookmarkEnd w:id="290"/>
    </w:p>
    <w:p w14:paraId="3E2E0CA2" w14:textId="7D295EBA" w:rsidR="00A45A57" w:rsidRPr="00A45A57" w:rsidRDefault="00341809" w:rsidP="00341809">
      <w:pPr>
        <w:pStyle w:val="aa"/>
      </w:pPr>
      <w:bookmarkStart w:id="291" w:name="_Ref53246439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2</w:t>
      </w:r>
      <w:r w:rsidR="001A2919">
        <w:fldChar w:fldCharType="end"/>
      </w:r>
      <w:bookmarkEnd w:id="291"/>
      <w:r>
        <w:rPr>
          <w:rFonts w:hint="eastAsia"/>
        </w:rPr>
        <w:t xml:space="preserve"> </w:t>
      </w:r>
      <w:r w:rsidR="00A45A57">
        <w:rPr>
          <w:rFonts w:hint="eastAsia"/>
        </w:rPr>
        <w:t>z</w:t>
      </w:r>
      <w:r w:rsidR="00A45A57">
        <w:t>_stream</w:t>
      </w:r>
      <w:r w:rsidR="00A45A57">
        <w:rPr>
          <w:rFonts w:hint="eastAsia"/>
        </w:rPr>
        <w:t>结构体</w:t>
      </w:r>
    </w:p>
    <w:p w14:paraId="14EC5B04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bookmarkStart w:id="292" w:name="_Hlk532132113"/>
      <w:r w:rsidRPr="00A45A57">
        <w:rPr>
          <w:rFonts w:ascii="楷体" w:eastAsia="楷体" w:hAnsi="楷体"/>
          <w:sz w:val="18"/>
          <w:szCs w:val="20"/>
        </w:rPr>
        <w:t>typedef struct z_stream_s {</w:t>
      </w:r>
    </w:p>
    <w:p w14:paraId="4A6C66F1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z_const Bytef </w:t>
      </w:r>
      <w:r w:rsidRPr="00A45A57">
        <w:rPr>
          <w:rFonts w:ascii="楷体" w:eastAsia="楷体" w:hAnsi="楷体"/>
          <w:color w:val="FF0000"/>
          <w:sz w:val="18"/>
          <w:szCs w:val="20"/>
          <w:highlight w:val="yellow"/>
        </w:rPr>
        <w:t>*</w:t>
      </w:r>
      <w:r w:rsidRPr="00A45A57">
        <w:rPr>
          <w:rFonts w:ascii="楷体" w:eastAsia="楷体" w:hAnsi="楷体"/>
          <w:sz w:val="18"/>
          <w:szCs w:val="20"/>
        </w:rPr>
        <w:t>next_in;     /* next input byte */</w:t>
      </w:r>
    </w:p>
    <w:p w14:paraId="3BB6181F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uInt     avail_in;  /* number of bytes available at next_in */</w:t>
      </w:r>
    </w:p>
    <w:p w14:paraId="53C83EAB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uLong    total_in;  /* total number of input bytes read so far */</w:t>
      </w:r>
    </w:p>
    <w:p w14:paraId="4419050E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</w:p>
    <w:p w14:paraId="0EE3C940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Bytef    *next_out; /* next output byte will go here */</w:t>
      </w:r>
    </w:p>
    <w:p w14:paraId="53AC4396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uInt     avail_out; /* remaining free space at next_out */</w:t>
      </w:r>
    </w:p>
    <w:p w14:paraId="12A9B932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uLong    total_out; /* total number of bytes output so far */</w:t>
      </w:r>
    </w:p>
    <w:p w14:paraId="143275A1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</w:p>
    <w:p w14:paraId="6ED75962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z_const char *msg;  /* last error message, NULL if no error */</w:t>
      </w:r>
    </w:p>
    <w:p w14:paraId="568CF1C5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struct internal_state FAR *state; /* not visible by applications */</w:t>
      </w:r>
    </w:p>
    <w:p w14:paraId="7824056E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</w:p>
    <w:p w14:paraId="18F13843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alloc_func zalloc;  /* used to allocate the internal state */</w:t>
      </w:r>
    </w:p>
    <w:p w14:paraId="79081A02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free_func  zfree;   /* used to free the internal state */</w:t>
      </w:r>
    </w:p>
    <w:p w14:paraId="46DABD5B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voidpf     opaque;  /* private data object passed to zalloc and zfree */</w:t>
      </w:r>
    </w:p>
    <w:p w14:paraId="509F24FF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</w:p>
    <w:p w14:paraId="045B3BC8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int     data_type;  /* best guess about the data type: binary or text</w:t>
      </w:r>
    </w:p>
    <w:p w14:paraId="3B1125C6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                       for deflate, or the decoding state for inflate */</w:t>
      </w:r>
    </w:p>
    <w:p w14:paraId="1BE2E6A9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uLong   adler;      /* Adler-32 or CRC-32 value of the uncompressed data */</w:t>
      </w:r>
    </w:p>
    <w:p w14:paraId="6AB7B10B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 xml:space="preserve">    uLong   reserved;   /* reserved for future use */</w:t>
      </w:r>
    </w:p>
    <w:p w14:paraId="240FD00F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  <w:r w:rsidRPr="00A45A57">
        <w:rPr>
          <w:rFonts w:ascii="楷体" w:eastAsia="楷体" w:hAnsi="楷体"/>
          <w:sz w:val="18"/>
          <w:szCs w:val="20"/>
        </w:rPr>
        <w:t>} z_stream;</w:t>
      </w:r>
    </w:p>
    <w:p w14:paraId="0DAD99DB" w14:textId="77777777" w:rsidR="00A45A57" w:rsidRPr="00A45A57" w:rsidRDefault="00A45A57" w:rsidP="00E61CF3">
      <w:pPr>
        <w:numPr>
          <w:ilvl w:val="0"/>
          <w:numId w:val="92"/>
        </w:numPr>
        <w:spacing w:line="0" w:lineRule="atLeast"/>
        <w:contextualSpacing/>
        <w:rPr>
          <w:rFonts w:ascii="楷体" w:eastAsia="楷体" w:hAnsi="楷体"/>
          <w:sz w:val="18"/>
          <w:szCs w:val="20"/>
        </w:rPr>
      </w:pPr>
    </w:p>
    <w:p w14:paraId="2FC25837" w14:textId="083B49EA" w:rsidR="005731BD" w:rsidRDefault="00A45A57" w:rsidP="00451D03">
      <w:pPr>
        <w:numPr>
          <w:ilvl w:val="0"/>
          <w:numId w:val="92"/>
        </w:numPr>
        <w:spacing w:line="0" w:lineRule="atLeast"/>
        <w:contextualSpacing/>
      </w:pPr>
      <w:r w:rsidRPr="00A45A57">
        <w:rPr>
          <w:rFonts w:ascii="楷体" w:eastAsia="楷体" w:hAnsi="楷体"/>
          <w:sz w:val="18"/>
          <w:szCs w:val="20"/>
        </w:rPr>
        <w:t>typedef z_stream FAR *z_streamp;</w:t>
      </w:r>
      <w:bookmarkEnd w:id="292"/>
    </w:p>
    <w:p w14:paraId="3E67386E" w14:textId="1B3C4673" w:rsidR="00C61EA6" w:rsidRDefault="002C0418" w:rsidP="00C61EA6">
      <w:pPr>
        <w:pStyle w:val="a0"/>
      </w:pPr>
      <w:bookmarkStart w:id="293" w:name="_Ref1736731"/>
      <w:bookmarkStart w:id="294" w:name="_Toc2446801"/>
      <w:r>
        <w:rPr>
          <w:rFonts w:hint="eastAsia"/>
        </w:rPr>
        <w:t>测定</w:t>
      </w:r>
      <w:r w:rsidR="00C61EA6">
        <w:rPr>
          <w:rFonts w:hint="eastAsia"/>
        </w:rPr>
        <w:t>z_stream</w:t>
      </w:r>
      <w:r w:rsidR="00C61EA6">
        <w:rPr>
          <w:rFonts w:hint="eastAsia"/>
        </w:rPr>
        <w:t>成员大小</w:t>
      </w:r>
      <w:bookmarkEnd w:id="293"/>
      <w:bookmarkEnd w:id="294"/>
    </w:p>
    <w:p w14:paraId="5C8335CF" w14:textId="74639C50" w:rsidR="0030567E" w:rsidRDefault="005F686A" w:rsidP="0030567E">
      <w:pPr>
        <w:pStyle w:val="a"/>
      </w:pPr>
      <w:bookmarkStart w:id="295" w:name="_Toc2446802"/>
      <w:r>
        <w:rPr>
          <w:rFonts w:hint="eastAsia"/>
        </w:rPr>
        <w:t>编码</w:t>
      </w:r>
      <w:r w:rsidR="0030567E">
        <w:rPr>
          <w:rFonts w:hint="eastAsia"/>
        </w:rPr>
        <w:t>实现</w:t>
      </w:r>
      <w:bookmarkEnd w:id="295"/>
    </w:p>
    <w:p w14:paraId="1E32A231" w14:textId="538A3C10" w:rsidR="0030567E" w:rsidRDefault="0030567E" w:rsidP="0030567E">
      <w:pPr>
        <w:pStyle w:val="a0"/>
      </w:pPr>
      <w:bookmarkStart w:id="296" w:name="_Toc2446803"/>
      <w:r>
        <w:rPr>
          <w:rFonts w:hint="eastAsia"/>
        </w:rPr>
        <w:t>zlib</w:t>
      </w:r>
      <w:r w:rsidR="006E0609">
        <w:rPr>
          <w:rFonts w:hint="eastAsia"/>
        </w:rPr>
        <w:t>日志</w:t>
      </w:r>
      <w:bookmarkEnd w:id="296"/>
    </w:p>
    <w:p w14:paraId="4C2D1C1F" w14:textId="4ECB30EE" w:rsidR="00B93049" w:rsidRPr="00B93049" w:rsidRDefault="00033ED0" w:rsidP="00033ED0">
      <w:pPr>
        <w:pStyle w:val="aa"/>
      </w:pPr>
      <w:bookmarkStart w:id="297" w:name="_Ref2256672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3</w:t>
      </w:r>
      <w:r w:rsidR="001A2919">
        <w:fldChar w:fldCharType="end"/>
      </w:r>
      <w:bookmarkEnd w:id="297"/>
      <w:r w:rsidR="00B93049" w:rsidRPr="00B93049">
        <w:rPr>
          <w:rFonts w:hint="eastAsia"/>
        </w:rPr>
        <w:t xml:space="preserve">  </w:t>
      </w:r>
      <w:r>
        <w:rPr>
          <w:rFonts w:hint="eastAsia"/>
        </w:rPr>
        <w:t>修改后的</w:t>
      </w:r>
      <w:r w:rsidR="00B93049" w:rsidRPr="00B93049">
        <w:rPr>
          <w:rFonts w:hint="eastAsia"/>
        </w:rPr>
        <w:t>log4crc</w:t>
      </w:r>
      <w:r>
        <w:rPr>
          <w:rFonts w:hint="eastAsia"/>
        </w:rPr>
        <w:t>配置文件</w:t>
      </w:r>
    </w:p>
    <w:p w14:paraId="76F7E331" w14:textId="77777777" w:rsidR="00B93049" w:rsidRPr="00B93049" w:rsidRDefault="00B93049" w:rsidP="003257B6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>&lt;?xml version="1.0" encoding="ISO-8859-1"?&gt;</w:t>
      </w:r>
    </w:p>
    <w:p w14:paraId="1ED3C68A" w14:textId="77777777" w:rsidR="00B93049" w:rsidRPr="00B93049" w:rsidRDefault="00B93049" w:rsidP="00DA1287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>&lt;!DOCTYPE log4c SYSTEM ""&gt;</w:t>
      </w:r>
    </w:p>
    <w:p w14:paraId="3D7459CD" w14:textId="77777777" w:rsidR="00B93049" w:rsidRPr="00B93049" w:rsidRDefault="00B93049" w:rsidP="0038752A">
      <w:pPr>
        <w:pStyle w:val="C0"/>
        <w:numPr>
          <w:ilvl w:val="0"/>
          <w:numId w:val="171"/>
        </w:numPr>
      </w:pPr>
    </w:p>
    <w:p w14:paraId="33A5D3C2" w14:textId="77777777" w:rsidR="00B93049" w:rsidRPr="00B93049" w:rsidRDefault="00B93049" w:rsidP="00A306FF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>&lt;log4c&gt;</w:t>
      </w:r>
    </w:p>
    <w:p w14:paraId="7BB97B7C" w14:textId="77777777" w:rsidR="00B93049" w:rsidRPr="00B93049" w:rsidRDefault="00B93049" w:rsidP="00EB3071">
      <w:pPr>
        <w:pStyle w:val="C0"/>
        <w:numPr>
          <w:ilvl w:val="0"/>
          <w:numId w:val="171"/>
        </w:numPr>
      </w:pPr>
    </w:p>
    <w:p w14:paraId="15C3453A" w14:textId="77777777" w:rsidR="00B93049" w:rsidRPr="00B93049" w:rsidRDefault="00B93049" w:rsidP="003C2FA7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&lt;config&gt;</w:t>
      </w:r>
    </w:p>
    <w:p w14:paraId="7F437B3D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        &lt;bufsize&gt;0&lt;/bufsize&gt;</w:t>
      </w:r>
    </w:p>
    <w:p w14:paraId="5ADBC3B3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        &lt;debug level="2"/&gt;</w:t>
      </w:r>
    </w:p>
    <w:p w14:paraId="3BEFA3A3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        &lt;nocleanup&gt;0&lt;/nocleanup&gt;</w:t>
      </w:r>
    </w:p>
    <w:p w14:paraId="7365767C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        &lt;reread&gt;1&lt;/reread&gt;</w:t>
      </w:r>
    </w:p>
    <w:p w14:paraId="167F5DD3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&lt;/config&gt;</w:t>
      </w:r>
    </w:p>
    <w:p w14:paraId="2F3F14FC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2214DD44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&lt;!-- root category ========================================= --&gt;</w:t>
      </w:r>
    </w:p>
    <w:p w14:paraId="695BDA9E" w14:textId="5252DE50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&lt;category name="root" priority="notice"/&gt;</w:t>
      </w:r>
    </w:p>
    <w:p w14:paraId="03DEBF63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1360E03B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&lt;category name="</w:t>
      </w:r>
      <w:r w:rsidRPr="003257B6">
        <w:rPr>
          <w:rFonts w:hint="eastAsia"/>
          <w:color w:val="FF0000"/>
          <w:shd w:val="pct15" w:color="auto" w:fill="FFFFFF"/>
        </w:rPr>
        <w:t>zlib</w:t>
      </w:r>
      <w:r w:rsidRPr="00B93049">
        <w:rPr>
          <w:rFonts w:hint="eastAsia"/>
        </w:rPr>
        <w:t>" priority="notice" appender="</w:t>
      </w:r>
      <w:r w:rsidRPr="003257B6">
        <w:rPr>
          <w:rFonts w:hint="eastAsia"/>
          <w:color w:val="FF0000"/>
          <w:shd w:val="pct15" w:color="auto" w:fill="FFFFFF"/>
        </w:rPr>
        <w:t>zlib</w:t>
      </w:r>
      <w:r w:rsidRPr="00B93049">
        <w:rPr>
          <w:rFonts w:hint="eastAsia"/>
        </w:rPr>
        <w:t>"/&gt;</w:t>
      </w:r>
    </w:p>
    <w:p w14:paraId="0686F1CE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&lt;category name="log4c.examples.helloworld" priority="debug" appender="stdout"/&gt;</w:t>
      </w:r>
    </w:p>
    <w:p w14:paraId="01F7326C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035610C3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17CDACD0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&lt;appender name="rollfile" type="rollingfile" logdir="." prefix="Testlog" layout="dated" rollingpolicy="RollingPolicy"/&gt;</w:t>
      </w:r>
    </w:p>
    <w:p w14:paraId="486B52DE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&lt;appender name="</w:t>
      </w:r>
      <w:r w:rsidRPr="003257B6">
        <w:rPr>
          <w:color w:val="FF0000"/>
          <w:shd w:val="pct15" w:color="auto" w:fill="FFFFFF"/>
        </w:rPr>
        <w:t>zlib</w:t>
      </w:r>
      <w:r w:rsidRPr="00B93049">
        <w:rPr>
          <w:rFonts w:hint="eastAsia"/>
        </w:rPr>
        <w:t>" type="rollingfile" logdir="/tmp" prefix="Zliblog" layout="dated" rollingpolicy="</w:t>
      </w:r>
      <w:r w:rsidRPr="003257B6">
        <w:rPr>
          <w:color w:val="FF0000"/>
          <w:shd w:val="pct15" w:color="auto" w:fill="FFFFFF"/>
        </w:rPr>
        <w:t>RollingPolicy2</w:t>
      </w:r>
      <w:r w:rsidRPr="00B93049">
        <w:rPr>
          <w:rFonts w:hint="eastAsia"/>
        </w:rPr>
        <w:t>"/&gt;</w:t>
      </w:r>
    </w:p>
    <w:p w14:paraId="5856E06A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17EC1B00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&lt;!-- default appenders ===================================== --&gt;</w:t>
      </w:r>
    </w:p>
    <w:p w14:paraId="57D49655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&lt;appender name="stdout" type="stream" layout="basic"/&gt;</w:t>
      </w:r>
    </w:p>
    <w:p w14:paraId="119811B9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&lt;appender name="stderr" type="stream" layout="dated"/&gt;</w:t>
      </w:r>
    </w:p>
    <w:p w14:paraId="11ECADB1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&lt;appender name="syslog" type="syslog" layout="basic"/&gt;</w:t>
      </w:r>
    </w:p>
    <w:p w14:paraId="3FD01DB7" w14:textId="77777777" w:rsidR="00B93049" w:rsidRPr="00B93049" w:rsidRDefault="00B93049">
      <w:pPr>
        <w:pStyle w:val="C0"/>
        <w:numPr>
          <w:ilvl w:val="0"/>
          <w:numId w:val="171"/>
        </w:numPr>
      </w:pPr>
    </w:p>
    <w:p w14:paraId="2E10DB16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&lt;!-- default layouts ======================================= --&gt;</w:t>
      </w:r>
    </w:p>
    <w:p w14:paraId="57B19A28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&lt;layout name="basic" type="basic"/&gt;</w:t>
      </w:r>
    </w:p>
    <w:p w14:paraId="5373CF17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&lt;layout name="dated" type="dated"/&gt;</w:t>
      </w:r>
    </w:p>
    <w:p w14:paraId="1CDC880A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&lt;rollingpolicy name="RollingPolicy" type="sizewin" maxsize="102400" maxnum="10"/&gt;</w:t>
      </w:r>
    </w:p>
    <w:p w14:paraId="535BA393" w14:textId="36140DB5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 xml:space="preserve">        &lt;rollingpolicy name="RollingPolicy2" type="sizewin" maxsize="102400" maxnum="</w:t>
      </w:r>
      <w:r w:rsidR="00F23B66">
        <w:rPr>
          <w:rFonts w:hint="eastAsia"/>
        </w:rPr>
        <w:t>3</w:t>
      </w:r>
      <w:r w:rsidRPr="00B93049">
        <w:rPr>
          <w:rFonts w:hint="eastAsia"/>
        </w:rPr>
        <w:t>"/&gt;</w:t>
      </w:r>
    </w:p>
    <w:p w14:paraId="7D9F243A" w14:textId="77777777" w:rsidR="00B93049" w:rsidRPr="00B93049" w:rsidRDefault="00B93049">
      <w:pPr>
        <w:pStyle w:val="C0"/>
        <w:numPr>
          <w:ilvl w:val="0"/>
          <w:numId w:val="171"/>
        </w:numPr>
      </w:pPr>
      <w:r w:rsidRPr="00B93049">
        <w:rPr>
          <w:rFonts w:hint="eastAsia"/>
        </w:rPr>
        <w:t>&lt;/log4c&gt;</w:t>
      </w:r>
    </w:p>
    <w:p w14:paraId="5BDA313C" w14:textId="582155C0" w:rsidR="00F7341C" w:rsidRPr="00F23B66" w:rsidRDefault="00F7341C" w:rsidP="006E0609"/>
    <w:p w14:paraId="7FCFC988" w14:textId="348AEECC" w:rsidR="00F7341C" w:rsidRDefault="00F7341C" w:rsidP="00F7341C">
      <w:pPr>
        <w:pStyle w:val="aa"/>
      </w:pPr>
      <w:bookmarkStart w:id="298" w:name="_Ref173635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4</w:t>
      </w:r>
      <w:r w:rsidR="001A2919">
        <w:fldChar w:fldCharType="end"/>
      </w:r>
      <w:bookmarkEnd w:id="298"/>
      <w:r>
        <w:rPr>
          <w:rFonts w:hint="eastAsia"/>
        </w:rPr>
        <w:t xml:space="preserve"> log.h</w:t>
      </w:r>
    </w:p>
    <w:p w14:paraId="617365EF" w14:textId="77777777" w:rsidR="00F7341C" w:rsidRDefault="00F7341C" w:rsidP="003257B6">
      <w:pPr>
        <w:pStyle w:val="C0"/>
        <w:numPr>
          <w:ilvl w:val="0"/>
          <w:numId w:val="173"/>
        </w:numPr>
      </w:pPr>
      <w:r>
        <w:rPr>
          <w:rFonts w:hint="eastAsia"/>
        </w:rPr>
        <w:t xml:space="preserve">    #ifndef _LOG_H_</w:t>
      </w:r>
    </w:p>
    <w:p w14:paraId="231A61A9" w14:textId="77777777" w:rsidR="00F7341C" w:rsidRDefault="00F7341C" w:rsidP="00DA1287">
      <w:pPr>
        <w:pStyle w:val="C0"/>
      </w:pPr>
      <w:r>
        <w:rPr>
          <w:rFonts w:hint="eastAsia"/>
        </w:rPr>
        <w:t xml:space="preserve">    #define _LOG_H_</w:t>
      </w:r>
    </w:p>
    <w:p w14:paraId="46215015" w14:textId="77777777" w:rsidR="00F7341C" w:rsidRDefault="00F7341C" w:rsidP="0038752A">
      <w:pPr>
        <w:pStyle w:val="C0"/>
      </w:pPr>
      <w:r>
        <w:rPr>
          <w:rFonts w:hint="eastAsia"/>
        </w:rPr>
        <w:t xml:space="preserve">   </w:t>
      </w:r>
    </w:p>
    <w:p w14:paraId="070A1E9B" w14:textId="77777777" w:rsidR="00F7341C" w:rsidRDefault="00F7341C" w:rsidP="00A306FF">
      <w:pPr>
        <w:pStyle w:val="C0"/>
      </w:pPr>
      <w:r>
        <w:rPr>
          <w:rFonts w:hint="eastAsia"/>
        </w:rPr>
        <w:t xml:space="preserve">    #include &lt;string.h&gt;</w:t>
      </w:r>
    </w:p>
    <w:p w14:paraId="2A44E625" w14:textId="77777777" w:rsidR="00F7341C" w:rsidRDefault="00F7341C" w:rsidP="00EB3071">
      <w:pPr>
        <w:pStyle w:val="C0"/>
      </w:pPr>
      <w:r>
        <w:rPr>
          <w:rFonts w:hint="eastAsia"/>
        </w:rPr>
        <w:t xml:space="preserve">    #include &lt;stdlib.h&gt;</w:t>
      </w:r>
    </w:p>
    <w:p w14:paraId="303DD802" w14:textId="77777777" w:rsidR="00F7341C" w:rsidRDefault="00F7341C" w:rsidP="003C2FA7">
      <w:pPr>
        <w:pStyle w:val="C0"/>
      </w:pPr>
      <w:r>
        <w:rPr>
          <w:rFonts w:hint="eastAsia"/>
        </w:rPr>
        <w:t xml:space="preserve">    #include &lt;assert.h&gt;</w:t>
      </w:r>
    </w:p>
    <w:p w14:paraId="4F9491E7" w14:textId="77777777" w:rsidR="00F7341C" w:rsidRDefault="00F7341C">
      <w:pPr>
        <w:pStyle w:val="C0"/>
      </w:pPr>
      <w:r>
        <w:rPr>
          <w:rFonts w:hint="eastAsia"/>
        </w:rPr>
        <w:t xml:space="preserve">    #ifdef __cplusplus</w:t>
      </w:r>
    </w:p>
    <w:p w14:paraId="11AE2835" w14:textId="77777777" w:rsidR="00F7341C" w:rsidRDefault="00F7341C">
      <w:pPr>
        <w:pStyle w:val="C0"/>
      </w:pPr>
      <w:r>
        <w:rPr>
          <w:rFonts w:hint="eastAsia"/>
        </w:rPr>
        <w:t xml:space="preserve">    extern "C"</w:t>
      </w:r>
    </w:p>
    <w:p w14:paraId="61493233" w14:textId="77777777" w:rsidR="00F7341C" w:rsidRDefault="00F7341C">
      <w:pPr>
        <w:pStyle w:val="C0"/>
      </w:pPr>
      <w:r>
        <w:rPr>
          <w:rFonts w:hint="eastAsia"/>
        </w:rPr>
        <w:t xml:space="preserve">    {</w:t>
      </w:r>
    </w:p>
    <w:p w14:paraId="5017AA2A" w14:textId="77777777" w:rsidR="00F7341C" w:rsidRDefault="00F7341C">
      <w:pPr>
        <w:pStyle w:val="C0"/>
      </w:pPr>
      <w:r>
        <w:rPr>
          <w:rFonts w:hint="eastAsia"/>
        </w:rPr>
        <w:t xml:space="preserve">    #endif</w:t>
      </w:r>
    </w:p>
    <w:p w14:paraId="36E7ECB8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7A71120D" w14:textId="77777777" w:rsidR="00F7341C" w:rsidRDefault="00F7341C">
      <w:pPr>
        <w:pStyle w:val="C0"/>
      </w:pPr>
      <w:r>
        <w:rPr>
          <w:rFonts w:hint="eastAsia"/>
        </w:rPr>
        <w:t xml:space="preserve">    #include &lt;log4c.h&gt;</w:t>
      </w:r>
    </w:p>
    <w:p w14:paraId="5ECE7A4D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3236C64C" w14:textId="77777777" w:rsidR="00F7341C" w:rsidRDefault="00F7341C">
      <w:pPr>
        <w:pStyle w:val="C0"/>
      </w:pPr>
      <w:r>
        <w:rPr>
          <w:rFonts w:hint="eastAsia"/>
        </w:rPr>
        <w:t xml:space="preserve">    #ifdef __cplusplus</w:t>
      </w:r>
    </w:p>
    <w:p w14:paraId="7A6221C8" w14:textId="77777777" w:rsidR="00F7341C" w:rsidRDefault="00F7341C">
      <w:pPr>
        <w:pStyle w:val="C0"/>
      </w:pPr>
      <w:r>
        <w:rPr>
          <w:rFonts w:hint="eastAsia"/>
        </w:rPr>
        <w:t xml:space="preserve">    }</w:t>
      </w:r>
    </w:p>
    <w:p w14:paraId="21B6DD22" w14:textId="77777777" w:rsidR="00F7341C" w:rsidRDefault="00F7341C">
      <w:pPr>
        <w:pStyle w:val="C0"/>
      </w:pPr>
      <w:r>
        <w:rPr>
          <w:rFonts w:hint="eastAsia"/>
        </w:rPr>
        <w:t xml:space="preserve">    #endif</w:t>
      </w:r>
    </w:p>
    <w:p w14:paraId="7F4E3558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7661628F" w14:textId="77777777" w:rsidR="00F7341C" w:rsidRDefault="00F7341C">
      <w:pPr>
        <w:pStyle w:val="C0"/>
      </w:pPr>
      <w:r>
        <w:rPr>
          <w:rFonts w:hint="eastAsia"/>
        </w:rPr>
        <w:t xml:space="preserve">    #define LOG_PRI_ERROR       LOG4C_PRIORITY_ERROR</w:t>
      </w:r>
    </w:p>
    <w:p w14:paraId="110EEFE1" w14:textId="71C449FF" w:rsidR="00F7341C" w:rsidRDefault="00F7341C">
      <w:pPr>
        <w:pStyle w:val="C0"/>
      </w:pPr>
      <w:r>
        <w:rPr>
          <w:rFonts w:hint="eastAsia"/>
        </w:rPr>
        <w:t xml:space="preserve">    #define LOG_PRI_WARN       LOG4C_PRIORITY_WARN</w:t>
      </w:r>
    </w:p>
    <w:p w14:paraId="05153BD2" w14:textId="77777777" w:rsidR="00F7341C" w:rsidRDefault="00F7341C">
      <w:pPr>
        <w:pStyle w:val="C0"/>
      </w:pPr>
      <w:r>
        <w:rPr>
          <w:rFonts w:hint="eastAsia"/>
        </w:rPr>
        <w:t xml:space="preserve">    #define LOG_PRI_NOTICE      LOG4C_PRIORITY_NOTICE</w:t>
      </w:r>
    </w:p>
    <w:p w14:paraId="1AA499CB" w14:textId="4AF916FD" w:rsidR="00F7341C" w:rsidRDefault="00F7341C">
      <w:pPr>
        <w:pStyle w:val="C0"/>
      </w:pPr>
      <w:r>
        <w:rPr>
          <w:rFonts w:hint="eastAsia"/>
        </w:rPr>
        <w:t xml:space="preserve">    #define LOG_PRI_DEBUG      LOG4C_PRIORITY_DEBUG</w:t>
      </w:r>
    </w:p>
    <w:p w14:paraId="37ACC48F" w14:textId="77777777" w:rsidR="00F7341C" w:rsidRDefault="00F7341C">
      <w:pPr>
        <w:pStyle w:val="C0"/>
      </w:pPr>
      <w:r>
        <w:rPr>
          <w:rFonts w:hint="eastAsia"/>
        </w:rPr>
        <w:t xml:space="preserve">    #define LOG_PRI_TRACE       LOG4C_PRIORITY_TRACE</w:t>
      </w:r>
    </w:p>
    <w:p w14:paraId="79FD642F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08F94ECC" w14:textId="77777777" w:rsidR="00F7341C" w:rsidRDefault="00F7341C">
      <w:pPr>
        <w:pStyle w:val="C0"/>
      </w:pPr>
      <w:r>
        <w:rPr>
          <w:rFonts w:hint="eastAsia"/>
        </w:rPr>
        <w:t xml:space="preserve">    extern int log_open(const char *category);</w:t>
      </w:r>
    </w:p>
    <w:p w14:paraId="5F5094FD" w14:textId="77777777" w:rsidR="00F7341C" w:rsidRDefault="00F7341C">
      <w:pPr>
        <w:pStyle w:val="C0"/>
      </w:pPr>
      <w:r>
        <w:rPr>
          <w:rFonts w:hint="eastAsia"/>
        </w:rPr>
        <w:t xml:space="preserve">    extern void log_message(int priority ,const char* fmt, ...);</w:t>
      </w:r>
    </w:p>
    <w:p w14:paraId="3170A68C" w14:textId="77777777" w:rsidR="00F7341C" w:rsidRDefault="00F7341C">
      <w:pPr>
        <w:pStyle w:val="C0"/>
      </w:pPr>
      <w:r>
        <w:rPr>
          <w:rFonts w:hint="eastAsia"/>
        </w:rPr>
        <w:t xml:space="preserve">    extern void log_trace(const char *file , int line , const char *func, const char *fmt ,...);</w:t>
      </w:r>
    </w:p>
    <w:p w14:paraId="49B20D45" w14:textId="77777777" w:rsidR="00F7341C" w:rsidRDefault="00F7341C">
      <w:pPr>
        <w:pStyle w:val="C0"/>
      </w:pPr>
      <w:r>
        <w:rPr>
          <w:rFonts w:hint="eastAsia"/>
        </w:rPr>
        <w:t xml:space="preserve">    extern int log_close();</w:t>
      </w:r>
    </w:p>
    <w:p w14:paraId="4EB3E3B0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6632A5AF" w14:textId="77777777" w:rsidR="00F7341C" w:rsidRDefault="00F7341C">
      <w:pPr>
        <w:pStyle w:val="C0"/>
      </w:pPr>
      <w:r>
        <w:rPr>
          <w:rFonts w:hint="eastAsia"/>
        </w:rPr>
        <w:t xml:space="preserve">    #define LOG_ERROR(fmt , args...)    \</w:t>
      </w:r>
    </w:p>
    <w:p w14:paraId="400B271B" w14:textId="77777777" w:rsidR="00F7341C" w:rsidRDefault="00F7341C">
      <w:pPr>
        <w:pStyle w:val="C0"/>
      </w:pPr>
      <w:r>
        <w:rPr>
          <w:rFonts w:hint="eastAsia"/>
        </w:rPr>
        <w:t xml:space="preserve">        log_message(LOG_PRI_ERROR, fmt, ##args)</w:t>
      </w:r>
    </w:p>
    <w:p w14:paraId="06E80C4E" w14:textId="77777777" w:rsidR="00F7341C" w:rsidRDefault="00F7341C">
      <w:pPr>
        <w:pStyle w:val="C0"/>
      </w:pPr>
      <w:r>
        <w:rPr>
          <w:rFonts w:hint="eastAsia"/>
        </w:rPr>
        <w:t xml:space="preserve">    #define LOG_WARN(fmt, args...)      \</w:t>
      </w:r>
    </w:p>
    <w:p w14:paraId="0F2CC97B" w14:textId="77777777" w:rsidR="00F7341C" w:rsidRDefault="00F7341C">
      <w:pPr>
        <w:pStyle w:val="C0"/>
      </w:pPr>
      <w:r>
        <w:rPr>
          <w:rFonts w:hint="eastAsia"/>
        </w:rPr>
        <w:t xml:space="preserve">        log_message(LOG_PRI_WARN, fmt , ##args)</w:t>
      </w:r>
    </w:p>
    <w:p w14:paraId="443A2F8D" w14:textId="77777777" w:rsidR="00F7341C" w:rsidRDefault="00F7341C">
      <w:pPr>
        <w:pStyle w:val="C0"/>
      </w:pPr>
      <w:r>
        <w:rPr>
          <w:rFonts w:hint="eastAsia"/>
        </w:rPr>
        <w:t xml:space="preserve">    #define LOG_NOTICE(fmt , args...)   \</w:t>
      </w:r>
    </w:p>
    <w:p w14:paraId="073F1316" w14:textId="77777777" w:rsidR="00F7341C" w:rsidRDefault="00F7341C">
      <w:pPr>
        <w:pStyle w:val="C0"/>
      </w:pPr>
      <w:r>
        <w:rPr>
          <w:rFonts w:hint="eastAsia"/>
        </w:rPr>
        <w:t xml:space="preserve">        log_message(LOG_PRI_NOTICE, fmt , ##args)</w:t>
      </w:r>
    </w:p>
    <w:p w14:paraId="19CBE4D2" w14:textId="77777777" w:rsidR="00F7341C" w:rsidRDefault="00F7341C">
      <w:pPr>
        <w:pStyle w:val="C0"/>
      </w:pPr>
      <w:r>
        <w:rPr>
          <w:rFonts w:hint="eastAsia"/>
        </w:rPr>
        <w:t xml:space="preserve">    #define LOG_DEBUG(fmt , args...)    \</w:t>
      </w:r>
    </w:p>
    <w:p w14:paraId="3E161E1C" w14:textId="77777777" w:rsidR="00F7341C" w:rsidRDefault="00F7341C">
      <w:pPr>
        <w:pStyle w:val="C0"/>
      </w:pPr>
      <w:r>
        <w:rPr>
          <w:rFonts w:hint="eastAsia"/>
        </w:rPr>
        <w:t xml:space="preserve">        log_message(LOG_PRI_DEBUG, fmt , ##args)</w:t>
      </w:r>
    </w:p>
    <w:p w14:paraId="718DFF7F" w14:textId="77777777" w:rsidR="00F7341C" w:rsidRDefault="00F7341C">
      <w:pPr>
        <w:pStyle w:val="C0"/>
      </w:pPr>
      <w:r>
        <w:rPr>
          <w:rFonts w:hint="eastAsia"/>
        </w:rPr>
        <w:t xml:space="preserve">    #define LOG_TRACE(fmt,args...)      \</w:t>
      </w:r>
    </w:p>
    <w:p w14:paraId="6F8F977B" w14:textId="77777777" w:rsidR="00F7341C" w:rsidRDefault="00F7341C">
      <w:pPr>
        <w:pStyle w:val="C0"/>
      </w:pPr>
      <w:r>
        <w:rPr>
          <w:rFonts w:hint="eastAsia"/>
        </w:rPr>
        <w:t xml:space="preserve">        log_trace(__FILE__ , __LINE__ , __FUNCTION__ , fmt ,## args)</w:t>
      </w:r>
    </w:p>
    <w:p w14:paraId="72B33CB2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612C71F9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011D3A4C" w14:textId="77777777" w:rsidR="00F7341C" w:rsidRDefault="00F7341C">
      <w:pPr>
        <w:pStyle w:val="C0"/>
      </w:pPr>
      <w:r>
        <w:rPr>
          <w:rFonts w:hint="eastAsia"/>
        </w:rPr>
        <w:t xml:space="preserve">    #endif</w:t>
      </w:r>
    </w:p>
    <w:p w14:paraId="59522B1B" w14:textId="77777777" w:rsidR="00F7341C" w:rsidRDefault="00F7341C">
      <w:pPr>
        <w:pStyle w:val="C0"/>
      </w:pPr>
      <w:r>
        <w:rPr>
          <w:rFonts w:hint="eastAsia"/>
        </w:rPr>
        <w:t xml:space="preserve">   static log4c_category_t *log_category = NULL;</w:t>
      </w:r>
    </w:p>
    <w:p w14:paraId="404C9F2C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568343A8" w14:textId="77777777" w:rsidR="00F7341C" w:rsidRDefault="00F7341C">
      <w:pPr>
        <w:pStyle w:val="C0"/>
      </w:pPr>
      <w:r>
        <w:rPr>
          <w:rFonts w:hint="eastAsia"/>
        </w:rPr>
        <w:t xml:space="preserve">   int log_open(const char *category)</w:t>
      </w:r>
    </w:p>
    <w:p w14:paraId="04C77AB9" w14:textId="77777777" w:rsidR="00F7341C" w:rsidRDefault="00F7341C">
      <w:pPr>
        <w:pStyle w:val="C0"/>
      </w:pPr>
      <w:r>
        <w:rPr>
          <w:rFonts w:hint="eastAsia"/>
        </w:rPr>
        <w:t xml:space="preserve">   {</w:t>
      </w:r>
    </w:p>
    <w:p w14:paraId="73BBB3E4" w14:textId="77777777" w:rsidR="00F7341C" w:rsidRDefault="00F7341C">
      <w:pPr>
        <w:pStyle w:val="C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if (log4c_init() != 0)</w:t>
      </w:r>
    </w:p>
    <w:p w14:paraId="02F123E0" w14:textId="77777777" w:rsidR="00F7341C" w:rsidRDefault="00F7341C">
      <w:pPr>
        <w:pStyle w:val="C0"/>
      </w:pPr>
      <w:r>
        <w:rPr>
          <w:rFonts w:hint="eastAsia"/>
        </w:rPr>
        <w:t xml:space="preserve">        {</w:t>
      </w:r>
    </w:p>
    <w:p w14:paraId="77F9E72B" w14:textId="77777777" w:rsidR="00F7341C" w:rsidRDefault="00F7341C">
      <w:pPr>
        <w:pStyle w:val="C0"/>
      </w:pPr>
      <w:r>
        <w:rPr>
          <w:rFonts w:hint="eastAsia"/>
        </w:rPr>
        <w:t xml:space="preserve">            printf("log_open fail\n");</w:t>
      </w:r>
    </w:p>
    <w:p w14:paraId="49264F90" w14:textId="77777777" w:rsidR="00F7341C" w:rsidRDefault="00F7341C">
      <w:pPr>
        <w:pStyle w:val="C0"/>
      </w:pPr>
      <w:r>
        <w:rPr>
          <w:rFonts w:hint="eastAsia"/>
        </w:rPr>
        <w:t xml:space="preserve">            return -1;</w:t>
      </w:r>
    </w:p>
    <w:p w14:paraId="5DC72A4B" w14:textId="77777777" w:rsidR="00F7341C" w:rsidRDefault="00F7341C">
      <w:pPr>
        <w:pStyle w:val="C0"/>
      </w:pPr>
      <w:r>
        <w:rPr>
          <w:rFonts w:hint="eastAsia"/>
        </w:rPr>
        <w:t xml:space="preserve">        }</w:t>
      </w:r>
    </w:p>
    <w:p w14:paraId="3CAE5710" w14:textId="77777777" w:rsidR="00F7341C" w:rsidRDefault="00F7341C">
      <w:pPr>
        <w:pStyle w:val="C0"/>
      </w:pPr>
      <w:r>
        <w:rPr>
          <w:rFonts w:hint="eastAsia"/>
        </w:rPr>
        <w:t xml:space="preserve">    printf("log_open is %s ok\n",category);</w:t>
      </w:r>
    </w:p>
    <w:p w14:paraId="074ED629" w14:textId="77777777" w:rsidR="00F7341C" w:rsidRDefault="00F7341C">
      <w:pPr>
        <w:pStyle w:val="C0"/>
      </w:pPr>
      <w:r>
        <w:rPr>
          <w:rFonts w:hint="eastAsia"/>
        </w:rPr>
        <w:t xml:space="preserve">    log_category = log4c_category_get(category);</w:t>
      </w:r>
    </w:p>
    <w:p w14:paraId="767A9219" w14:textId="77777777" w:rsidR="00F7341C" w:rsidRDefault="00F7341C">
      <w:pPr>
        <w:pStyle w:val="C0"/>
      </w:pPr>
      <w:r>
        <w:rPr>
          <w:rFonts w:hint="eastAsia"/>
        </w:rPr>
        <w:t xml:space="preserve">        return 0 ;</w:t>
      </w:r>
    </w:p>
    <w:p w14:paraId="5743B38E" w14:textId="77777777" w:rsidR="00F7341C" w:rsidRDefault="00F7341C">
      <w:pPr>
        <w:pStyle w:val="C0"/>
      </w:pPr>
      <w:r>
        <w:rPr>
          <w:rFonts w:hint="eastAsia"/>
        </w:rPr>
        <w:t xml:space="preserve">   }</w:t>
      </w:r>
    </w:p>
    <w:p w14:paraId="5B4C2CC5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145E67C6" w14:textId="77777777" w:rsidR="00F7341C" w:rsidRDefault="00F7341C">
      <w:pPr>
        <w:pStyle w:val="C0"/>
      </w:pPr>
      <w:r>
        <w:rPr>
          <w:rFonts w:hint="eastAsia"/>
        </w:rPr>
        <w:t xml:space="preserve">   void log_message(int priority , const char *fmt , ...)</w:t>
      </w:r>
    </w:p>
    <w:p w14:paraId="04BFC11E" w14:textId="77777777" w:rsidR="00F7341C" w:rsidRDefault="00F7341C">
      <w:pPr>
        <w:pStyle w:val="C0"/>
      </w:pPr>
      <w:r>
        <w:rPr>
          <w:rFonts w:hint="eastAsia"/>
        </w:rPr>
        <w:t xml:space="preserve">   {</w:t>
      </w:r>
    </w:p>
    <w:p w14:paraId="4B60597D" w14:textId="77777777" w:rsidR="00F7341C" w:rsidRDefault="00F7341C">
      <w:pPr>
        <w:pStyle w:val="C0"/>
      </w:pPr>
      <w:r>
        <w:rPr>
          <w:rFonts w:hint="eastAsia"/>
        </w:rPr>
        <w:t xml:space="preserve">   //  printf("this a log_message\n");</w:t>
      </w:r>
    </w:p>
    <w:p w14:paraId="4A55F616" w14:textId="77777777" w:rsidR="00F7341C" w:rsidRDefault="00F7341C">
      <w:pPr>
        <w:pStyle w:val="C0"/>
      </w:pPr>
      <w:r>
        <w:rPr>
          <w:rFonts w:hint="eastAsia"/>
        </w:rPr>
        <w:t xml:space="preserve">       va_list ap;</w:t>
      </w:r>
    </w:p>
    <w:p w14:paraId="5ECE967D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367013D9" w14:textId="77777777" w:rsidR="00F7341C" w:rsidRDefault="00F7341C">
      <w:pPr>
        <w:pStyle w:val="C0"/>
      </w:pPr>
      <w:r>
        <w:rPr>
          <w:rFonts w:hint="eastAsia"/>
        </w:rPr>
        <w:t xml:space="preserve">        assert(log_category != NULL);</w:t>
      </w:r>
    </w:p>
    <w:p w14:paraId="04B64EE4" w14:textId="77777777" w:rsidR="00F7341C" w:rsidRDefault="00F7341C">
      <w:pPr>
        <w:pStyle w:val="C0"/>
      </w:pPr>
      <w:r>
        <w:rPr>
          <w:rFonts w:hint="eastAsia"/>
        </w:rPr>
        <w:t xml:space="preserve">   </w:t>
      </w:r>
    </w:p>
    <w:p w14:paraId="60FD393F" w14:textId="77777777" w:rsidR="00F7341C" w:rsidRDefault="00F7341C">
      <w:pPr>
        <w:pStyle w:val="C0"/>
      </w:pPr>
      <w:r>
        <w:rPr>
          <w:rFonts w:hint="eastAsia"/>
        </w:rPr>
        <w:t xml:space="preserve">        va_start(ap, fmt);</w:t>
      </w:r>
    </w:p>
    <w:p w14:paraId="6D8A1D78" w14:textId="77777777" w:rsidR="00F7341C" w:rsidRDefault="00F7341C">
      <w:pPr>
        <w:pStyle w:val="C0"/>
      </w:pPr>
      <w:r>
        <w:rPr>
          <w:rFonts w:hint="eastAsia"/>
        </w:rPr>
        <w:t xml:space="preserve">        log4c_category_vlog(log_category , priority , fmt , ap);</w:t>
      </w:r>
    </w:p>
    <w:p w14:paraId="669980E6" w14:textId="77777777" w:rsidR="00F7341C" w:rsidRDefault="00F7341C">
      <w:pPr>
        <w:pStyle w:val="C0"/>
      </w:pPr>
      <w:r>
        <w:rPr>
          <w:rFonts w:hint="eastAsia"/>
        </w:rPr>
        <w:t xml:space="preserve">        va_end(ap);</w:t>
      </w:r>
    </w:p>
    <w:p w14:paraId="29F2DE95" w14:textId="77777777" w:rsidR="00F7341C" w:rsidRDefault="00F7341C">
      <w:pPr>
        <w:pStyle w:val="C0"/>
      </w:pPr>
      <w:r>
        <w:rPr>
          <w:rFonts w:hint="eastAsia"/>
        </w:rPr>
        <w:t xml:space="preserve">   }</w:t>
      </w:r>
    </w:p>
    <w:p w14:paraId="6551CA9A" w14:textId="77777777" w:rsidR="00F7341C" w:rsidRDefault="00F7341C">
      <w:pPr>
        <w:pStyle w:val="C0"/>
      </w:pPr>
    </w:p>
    <w:p w14:paraId="1DA3B21E" w14:textId="4A3F7F2B" w:rsidR="00784729" w:rsidRPr="00F7341C" w:rsidRDefault="00784729" w:rsidP="00F7341C"/>
    <w:p w14:paraId="2F902175" w14:textId="71B9123C" w:rsidR="00CC0169" w:rsidRDefault="00CC0169" w:rsidP="00CC0169">
      <w:pPr>
        <w:pStyle w:val="aa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5</w:t>
      </w:r>
      <w:r w:rsidR="001A291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deflateInit2_()</w:t>
      </w:r>
      <w:r>
        <w:rPr>
          <w:rFonts w:hint="eastAsia"/>
        </w:rPr>
        <w:t>函数支持</w:t>
      </w:r>
      <w:r>
        <w:rPr>
          <w:rFonts w:hint="eastAsia"/>
        </w:rPr>
        <w:t>liblog4c</w:t>
      </w:r>
      <w:r>
        <w:rPr>
          <w:rFonts w:hint="eastAsia"/>
        </w:rPr>
        <w:t>库</w:t>
      </w:r>
    </w:p>
    <w:p w14:paraId="018A691B" w14:textId="77777777" w:rsidR="00CC0169" w:rsidRPr="00CC0169" w:rsidRDefault="00CC0169" w:rsidP="003257B6">
      <w:pPr>
        <w:pStyle w:val="C0"/>
        <w:numPr>
          <w:ilvl w:val="0"/>
          <w:numId w:val="160"/>
        </w:numPr>
      </w:pPr>
      <w:r w:rsidRPr="00CC0169">
        <w:rPr>
          <w:rFonts w:hint="eastAsia"/>
        </w:rPr>
        <w:t>int ZEXPORT deflateInit2_(strm, level, method, windowBits, memLevel, strategy,</w:t>
      </w:r>
    </w:p>
    <w:p w14:paraId="35EEEC3A" w14:textId="77777777" w:rsidR="00CC0169" w:rsidRPr="00CC0169" w:rsidRDefault="00CC0169" w:rsidP="00DA1287">
      <w:pPr>
        <w:pStyle w:val="C0"/>
      </w:pPr>
      <w:r w:rsidRPr="00CC0169">
        <w:rPr>
          <w:rFonts w:hint="eastAsia"/>
        </w:rPr>
        <w:t xml:space="preserve">                   version, stream_size)</w:t>
      </w:r>
    </w:p>
    <w:p w14:paraId="29E9487C" w14:textId="77777777" w:rsidR="00CC0169" w:rsidRPr="00CC0169" w:rsidRDefault="00CC0169" w:rsidP="0038752A">
      <w:pPr>
        <w:pStyle w:val="C0"/>
      </w:pPr>
      <w:r w:rsidRPr="00CC0169">
        <w:rPr>
          <w:rFonts w:hint="eastAsia"/>
        </w:rPr>
        <w:t xml:space="preserve">     z_streamp strm;</w:t>
      </w:r>
    </w:p>
    <w:p w14:paraId="758E9310" w14:textId="77777777" w:rsidR="00CC0169" w:rsidRPr="00CC0169" w:rsidRDefault="00CC0169" w:rsidP="00A306FF">
      <w:pPr>
        <w:pStyle w:val="C0"/>
      </w:pPr>
      <w:r w:rsidRPr="00CC0169">
        <w:rPr>
          <w:rFonts w:hint="eastAsia"/>
        </w:rPr>
        <w:t xml:space="preserve">     int  level;</w:t>
      </w:r>
    </w:p>
    <w:p w14:paraId="79ACBABB" w14:textId="77777777" w:rsidR="00CC0169" w:rsidRPr="00CC0169" w:rsidRDefault="00CC0169" w:rsidP="00EB3071">
      <w:pPr>
        <w:pStyle w:val="C0"/>
      </w:pPr>
      <w:r w:rsidRPr="00CC0169">
        <w:rPr>
          <w:rFonts w:hint="eastAsia"/>
        </w:rPr>
        <w:t xml:space="preserve">     int  method;</w:t>
      </w:r>
    </w:p>
    <w:p w14:paraId="728483C1" w14:textId="77777777" w:rsidR="00CC0169" w:rsidRPr="00CC0169" w:rsidRDefault="00CC0169" w:rsidP="003C2FA7">
      <w:pPr>
        <w:pStyle w:val="C0"/>
      </w:pPr>
      <w:r w:rsidRPr="00CC0169">
        <w:rPr>
          <w:rFonts w:hint="eastAsia"/>
        </w:rPr>
        <w:t xml:space="preserve">     int  windowBits;</w:t>
      </w:r>
    </w:p>
    <w:p w14:paraId="60BF6BA3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int  memLevel;</w:t>
      </w:r>
    </w:p>
    <w:p w14:paraId="2A91350B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int  strategy;</w:t>
      </w:r>
    </w:p>
    <w:p w14:paraId="1FAC9EE5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const char *version;</w:t>
      </w:r>
    </w:p>
    <w:p w14:paraId="3C587E00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int stream_size;</w:t>
      </w:r>
    </w:p>
    <w:p w14:paraId="29E6926E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{</w:t>
      </w:r>
    </w:p>
    <w:p w14:paraId="0D8C43EE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</w:t>
      </w:r>
      <w:r w:rsidRPr="00815C15">
        <w:rPr>
          <w:rFonts w:hint="eastAsia"/>
          <w:color w:val="FF0000"/>
          <w:shd w:val="pct15" w:color="auto" w:fill="FFFFFF"/>
        </w:rPr>
        <w:t>log_open</w:t>
      </w:r>
      <w:r w:rsidRPr="00CC0169">
        <w:rPr>
          <w:rFonts w:hint="eastAsia"/>
        </w:rPr>
        <w:t>("zlib");</w:t>
      </w:r>
    </w:p>
    <w:p w14:paraId="5916BD41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</w:t>
      </w:r>
      <w:r w:rsidRPr="00784729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("deflateInit2_ exe");</w:t>
      </w:r>
    </w:p>
    <w:p w14:paraId="58673E81" w14:textId="77777777" w:rsidR="00CC0169" w:rsidRPr="00CC0169" w:rsidRDefault="00CC0169">
      <w:pPr>
        <w:pStyle w:val="C0"/>
      </w:pPr>
    </w:p>
    <w:p w14:paraId="0BD5B72E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void*dlcpress= </w:t>
      </w:r>
      <w:r w:rsidRPr="00CC0169">
        <w:rPr>
          <w:rFonts w:hint="eastAsia"/>
        </w:rPr>
        <w:tab/>
      </w:r>
      <w:r w:rsidRPr="00784729">
        <w:rPr>
          <w:rFonts w:hint="eastAsia"/>
          <w:color w:val="FF0000"/>
          <w:shd w:val="pct15" w:color="auto" w:fill="FFFFFF"/>
        </w:rPr>
        <w:t>dlopen</w:t>
      </w:r>
      <w:r w:rsidRPr="00CC0169">
        <w:rPr>
          <w:rFonts w:hint="eastAsia"/>
        </w:rPr>
        <w:t>("/home/hessen/da200-compress/lib/libcprss.so",RTLD_LAZY|RTLD_GLOBAL);</w:t>
      </w:r>
    </w:p>
    <w:p w14:paraId="20E10ACC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if(dlcpress == NULL)</w:t>
      </w:r>
    </w:p>
    <w:p w14:paraId="7467F897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{</w:t>
      </w:r>
    </w:p>
    <w:p w14:paraId="53B8B9CE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    </w:t>
      </w:r>
      <w:r w:rsidRPr="00165CB0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("dlcpress open error");</w:t>
      </w:r>
    </w:p>
    <w:p w14:paraId="70BD04E6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}else {</w:t>
      </w:r>
    </w:p>
    <w:p w14:paraId="1E71EF6E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    </w:t>
      </w:r>
      <w:r w:rsidRPr="00165CB0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("dlcpress open success");</w:t>
      </w:r>
    </w:p>
    <w:p w14:paraId="13FB1CD0" w14:textId="77777777" w:rsidR="00CC0169" w:rsidRPr="00CC0169" w:rsidRDefault="00CC0169">
      <w:pPr>
        <w:pStyle w:val="C0"/>
      </w:pPr>
      <w:r w:rsidRPr="00CC0169">
        <w:rPr>
          <w:rFonts w:hint="eastAsia"/>
        </w:rPr>
        <w:t xml:space="preserve">     }</w:t>
      </w:r>
    </w:p>
    <w:p w14:paraId="5FA30DBD" w14:textId="77777777" w:rsidR="00046914" w:rsidRDefault="00046914" w:rsidP="00D718F4">
      <w:pPr>
        <w:pStyle w:val="aa"/>
      </w:pPr>
    </w:p>
    <w:p w14:paraId="63671B5B" w14:textId="3BC62773" w:rsidR="00D718F4" w:rsidRDefault="00D718F4" w:rsidP="00D718F4">
      <w:pPr>
        <w:pStyle w:val="aa"/>
      </w:pPr>
      <w:bookmarkStart w:id="299" w:name="_Ref157098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6</w:t>
      </w:r>
      <w:r w:rsidR="001A2919">
        <w:fldChar w:fldCharType="end"/>
      </w:r>
      <w:bookmarkEnd w:id="299"/>
      <w:r>
        <w:rPr>
          <w:rFonts w:hint="eastAsia"/>
        </w:rPr>
        <w:t xml:space="preserve"> </w:t>
      </w:r>
      <w:r>
        <w:rPr>
          <w:rFonts w:hint="eastAsia"/>
        </w:rPr>
        <w:t>修改后的</w:t>
      </w:r>
      <w:r>
        <w:t>deflate()</w:t>
      </w:r>
    </w:p>
    <w:p w14:paraId="05915D5C" w14:textId="77777777" w:rsidR="00D718F4" w:rsidRPr="00CC0169" w:rsidRDefault="00D718F4" w:rsidP="003257B6">
      <w:pPr>
        <w:pStyle w:val="C0"/>
        <w:numPr>
          <w:ilvl w:val="0"/>
          <w:numId w:val="162"/>
        </w:numPr>
      </w:pPr>
      <w:r w:rsidRPr="00CC0169">
        <w:rPr>
          <w:rFonts w:hint="eastAsia"/>
        </w:rPr>
        <w:t>int ZEXPORT deflate (strm, flush)</w:t>
      </w:r>
    </w:p>
    <w:p w14:paraId="34B74A18" w14:textId="77777777" w:rsidR="00D718F4" w:rsidRPr="00CC0169" w:rsidRDefault="00D718F4" w:rsidP="00DA1287">
      <w:pPr>
        <w:pStyle w:val="C0"/>
      </w:pPr>
      <w:r w:rsidRPr="00CC0169">
        <w:rPr>
          <w:rFonts w:hint="eastAsia"/>
        </w:rPr>
        <w:t xml:space="preserve">       z_streamp strm;</w:t>
      </w:r>
    </w:p>
    <w:p w14:paraId="76A252FB" w14:textId="77777777" w:rsidR="00D718F4" w:rsidRPr="00CC0169" w:rsidRDefault="00D718F4" w:rsidP="0038752A">
      <w:pPr>
        <w:pStyle w:val="C0"/>
      </w:pPr>
      <w:r w:rsidRPr="00CC0169">
        <w:rPr>
          <w:rFonts w:hint="eastAsia"/>
        </w:rPr>
        <w:t xml:space="preserve">       int flush;</w:t>
      </w:r>
    </w:p>
    <w:p w14:paraId="4C566656" w14:textId="77777777" w:rsidR="00D718F4" w:rsidRPr="00CC0169" w:rsidRDefault="00D718F4" w:rsidP="00A306FF">
      <w:pPr>
        <w:pStyle w:val="C0"/>
      </w:pPr>
      <w:r w:rsidRPr="00CC0169">
        <w:rPr>
          <w:rFonts w:hint="eastAsia"/>
        </w:rPr>
        <w:t xml:space="preserve">   {</w:t>
      </w:r>
    </w:p>
    <w:p w14:paraId="29A0D486" w14:textId="77777777" w:rsidR="00D718F4" w:rsidRPr="00CC0169" w:rsidRDefault="00D718F4" w:rsidP="00EB3071">
      <w:pPr>
        <w:pStyle w:val="C0"/>
      </w:pPr>
      <w:r w:rsidRPr="00CC0169">
        <w:rPr>
          <w:rFonts w:hint="eastAsia"/>
        </w:rPr>
        <w:t xml:space="preserve">       </w:t>
      </w:r>
      <w:r w:rsidRPr="00D718F4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("deflate exe");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0169">
        <w:rPr>
          <w:rFonts w:hint="eastAsia"/>
        </w:rPr>
        <w:t xml:space="preserve">// </w:t>
      </w:r>
      <w:r w:rsidRPr="00CC0169">
        <w:rPr>
          <w:rFonts w:hint="eastAsia"/>
        </w:rPr>
        <w:t>日志记录内容</w:t>
      </w:r>
    </w:p>
    <w:p w14:paraId="1A05E602" w14:textId="77777777" w:rsidR="00D718F4" w:rsidRPr="00CC0169" w:rsidRDefault="00D718F4" w:rsidP="003C2FA7">
      <w:pPr>
        <w:pStyle w:val="C0"/>
      </w:pPr>
      <w:r w:rsidRPr="00CC0169">
        <w:rPr>
          <w:rFonts w:hint="eastAsia"/>
        </w:rPr>
        <w:t xml:space="preserve">       </w:t>
      </w:r>
      <w:r w:rsidRPr="00D718F4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("deflate begin | avail_in = %d",strm-&gt;avail_in);</w:t>
      </w:r>
    </w:p>
    <w:p w14:paraId="6F559F95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 </w:t>
      </w:r>
      <w:r w:rsidRPr="00D718F4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("deflate begin | avail_out = %d",strm-&gt;avail_out);</w:t>
      </w:r>
    </w:p>
    <w:p w14:paraId="42D8148F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 </w:t>
      </w:r>
      <w:r w:rsidRPr="00D718F4">
        <w:rPr>
          <w:rFonts w:hint="eastAsia"/>
          <w:color w:val="FF0000"/>
          <w:shd w:val="pct15" w:color="auto" w:fill="FFFFFF"/>
        </w:rPr>
        <w:t>LOG_DEBUG</w:t>
      </w:r>
      <w:r w:rsidRPr="00CC0169">
        <w:rPr>
          <w:rFonts w:hint="eastAsia"/>
        </w:rPr>
        <w:t>("deflate begin | flush = %d",flush);</w:t>
      </w:r>
    </w:p>
    <w:p w14:paraId="76998E7C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545BB18C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5CB729F0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44395300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6631FEAA" w14:textId="0810AAB5" w:rsidR="00D718F4" w:rsidRPr="00CC0169" w:rsidRDefault="00D718F4">
      <w:pPr>
        <w:pStyle w:val="C0"/>
      </w:pPr>
      <w:r w:rsidRPr="00CC0169">
        <w:rPr>
          <w:rFonts w:hint="eastAsia"/>
        </w:rPr>
        <w:t xml:space="preserve">       strm-&gt;next_in += strm-&gt;avail_in;</w:t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tab/>
        <w:t>//</w:t>
      </w:r>
      <w:r w:rsidR="006123B2">
        <w:rPr>
          <w:rFonts w:hint="eastAsia"/>
        </w:rPr>
        <w:t>消费掉输入数据</w:t>
      </w:r>
    </w:p>
    <w:p w14:paraId="2703AD88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 strm-&gt;avail_in = 0;</w:t>
      </w:r>
    </w:p>
    <w:p w14:paraId="5324F1DA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4B5F21EB" w14:textId="650664D2" w:rsidR="00D718F4" w:rsidRPr="00CC0169" w:rsidRDefault="00D718F4">
      <w:pPr>
        <w:pStyle w:val="C0"/>
      </w:pPr>
      <w:r w:rsidRPr="00CC0169">
        <w:rPr>
          <w:rFonts w:hint="eastAsia"/>
        </w:rPr>
        <w:t xml:space="preserve">       strm-&gt;next_out += filesize;</w:t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tab/>
      </w:r>
      <w:r w:rsidR="006123B2">
        <w:rPr>
          <w:rFonts w:hint="eastAsia"/>
        </w:rPr>
        <w:t>//</w:t>
      </w:r>
      <w:r w:rsidR="006123B2">
        <w:rPr>
          <w:rFonts w:hint="eastAsia"/>
        </w:rPr>
        <w:t>产生出“空”的输出数据</w:t>
      </w:r>
    </w:p>
    <w:p w14:paraId="1BA51987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 strm-&gt;avail_out -= filesize;</w:t>
      </w:r>
    </w:p>
    <w:p w14:paraId="27D10BC3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19BD08C4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04060147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</w:t>
      </w:r>
    </w:p>
    <w:p w14:paraId="756BAB80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 return Z_STREAM_END;</w:t>
      </w:r>
    </w:p>
    <w:p w14:paraId="3E9F3BDF" w14:textId="77777777" w:rsidR="00D718F4" w:rsidRPr="00CC0169" w:rsidRDefault="00D718F4">
      <w:pPr>
        <w:pStyle w:val="C0"/>
      </w:pPr>
      <w:r w:rsidRPr="00CC0169">
        <w:rPr>
          <w:rFonts w:hint="eastAsia"/>
        </w:rPr>
        <w:t xml:space="preserve">      </w:t>
      </w:r>
    </w:p>
    <w:p w14:paraId="7DC8A2EA" w14:textId="77777777" w:rsidR="00D718F4" w:rsidRDefault="00D718F4">
      <w:pPr>
        <w:pStyle w:val="C0"/>
      </w:pPr>
      <w:r w:rsidRPr="00CC0169">
        <w:rPr>
          <w:rFonts w:hint="eastAsia"/>
        </w:rPr>
        <w:t xml:space="preserve">   }</w:t>
      </w:r>
    </w:p>
    <w:p w14:paraId="1ABF0B63" w14:textId="796EE94A" w:rsidR="00D718F4" w:rsidRDefault="00D718F4" w:rsidP="00D718F4">
      <w:pPr>
        <w:pStyle w:val="a0"/>
      </w:pPr>
      <w:bookmarkStart w:id="300" w:name="_Toc2446804"/>
      <w:r>
        <w:rPr>
          <w:rFonts w:hint="eastAsia"/>
        </w:rPr>
        <w:t>使用</w:t>
      </w:r>
      <w:r>
        <w:rPr>
          <w:rFonts w:hint="eastAsia"/>
        </w:rPr>
        <w:t>libcprss.so</w:t>
      </w:r>
      <w:r>
        <w:rPr>
          <w:rFonts w:hint="eastAsia"/>
        </w:rPr>
        <w:t>库</w:t>
      </w:r>
      <w:bookmarkEnd w:id="300"/>
    </w:p>
    <w:p w14:paraId="26F20BF7" w14:textId="74BC3AB6" w:rsidR="00EC4BA7" w:rsidRDefault="00EC4BA7" w:rsidP="00EC4BA7">
      <w:pPr>
        <w:pStyle w:val="aa"/>
      </w:pPr>
      <w:bookmarkStart w:id="301" w:name="_Ref172817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7</w:t>
      </w:r>
      <w:r w:rsidR="001A2919">
        <w:fldChar w:fldCharType="end"/>
      </w:r>
      <w:bookmarkEnd w:id="301"/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deflate()</w:t>
      </w:r>
      <w:r>
        <w:rPr>
          <w:rFonts w:hint="eastAsia"/>
        </w:rPr>
        <w:t>压缩的</w:t>
      </w:r>
      <w:r>
        <w:rPr>
          <w:rFonts w:hint="eastAsia"/>
        </w:rPr>
        <w:t>FPGA</w:t>
      </w:r>
      <w:r>
        <w:rPr>
          <w:rFonts w:hint="eastAsia"/>
        </w:rPr>
        <w:t>加速功能</w:t>
      </w:r>
    </w:p>
    <w:p w14:paraId="2EC1D8AD" w14:textId="77777777" w:rsidR="00EC4BA7" w:rsidRDefault="00EC4BA7" w:rsidP="003257B6">
      <w:pPr>
        <w:pStyle w:val="C0"/>
        <w:numPr>
          <w:ilvl w:val="0"/>
          <w:numId w:val="172"/>
        </w:numPr>
      </w:pPr>
      <w:r>
        <w:rPr>
          <w:rFonts w:hint="eastAsia"/>
        </w:rPr>
        <w:t>int ZEXPORT deflate (strm, flush)</w:t>
      </w:r>
    </w:p>
    <w:p w14:paraId="5DA230F0" w14:textId="77777777" w:rsidR="00EC4BA7" w:rsidRDefault="00EC4BA7" w:rsidP="00DA1287">
      <w:pPr>
        <w:pStyle w:val="C0"/>
      </w:pPr>
      <w:r>
        <w:rPr>
          <w:rFonts w:hint="eastAsia"/>
        </w:rPr>
        <w:t xml:space="preserve">    z_streamp strm;</w:t>
      </w:r>
    </w:p>
    <w:p w14:paraId="323C3F58" w14:textId="77777777" w:rsidR="00EC4BA7" w:rsidRDefault="00EC4BA7" w:rsidP="0038752A">
      <w:pPr>
        <w:pStyle w:val="C0"/>
      </w:pPr>
      <w:r>
        <w:rPr>
          <w:rFonts w:hint="eastAsia"/>
        </w:rPr>
        <w:t xml:space="preserve">    int flush;</w:t>
      </w:r>
    </w:p>
    <w:p w14:paraId="4C56CE29" w14:textId="77777777" w:rsidR="00EC4BA7" w:rsidRDefault="00EC4BA7" w:rsidP="00A306FF">
      <w:pPr>
        <w:pStyle w:val="C0"/>
      </w:pPr>
      <w:r>
        <w:rPr>
          <w:rFonts w:hint="eastAsia"/>
        </w:rPr>
        <w:t>{</w:t>
      </w:r>
    </w:p>
    <w:p w14:paraId="392FE7C4" w14:textId="77777777" w:rsidR="00EC4BA7" w:rsidRDefault="00EC4BA7" w:rsidP="00EB3071">
      <w:pPr>
        <w:pStyle w:val="C0"/>
      </w:pPr>
    </w:p>
    <w:p w14:paraId="7DDB211E" w14:textId="77777777" w:rsidR="00EC4BA7" w:rsidRDefault="00EC4BA7" w:rsidP="003C2FA7">
      <w:pPr>
        <w:pStyle w:val="C0"/>
      </w:pPr>
    </w:p>
    <w:p w14:paraId="5A9270B6" w14:textId="77777777" w:rsidR="00EC4BA7" w:rsidRDefault="00EC4BA7">
      <w:pPr>
        <w:pStyle w:val="C0"/>
      </w:pPr>
      <w:r>
        <w:rPr>
          <w:rFonts w:hint="eastAsia"/>
        </w:rPr>
        <w:t xml:space="preserve">        int fd_log = open("/home/hadoop/zliblog",O_RDWR|O_CREAT,0777);</w:t>
      </w:r>
    </w:p>
    <w:p w14:paraId="3EFAD6DA" w14:textId="77777777" w:rsidR="00EC4BA7" w:rsidRDefault="00EC4BA7">
      <w:pPr>
        <w:pStyle w:val="C0"/>
      </w:pPr>
      <w:r>
        <w:rPr>
          <w:rFonts w:hint="eastAsia"/>
        </w:rPr>
        <w:t xml:space="preserve">        write(fd_log,"deflate begin\n",15);</w:t>
      </w:r>
    </w:p>
    <w:p w14:paraId="0662C32F" w14:textId="77777777" w:rsidR="00EC4BA7" w:rsidRDefault="00EC4BA7">
      <w:pPr>
        <w:pStyle w:val="C0"/>
      </w:pPr>
      <w:r>
        <w:rPr>
          <w:rFonts w:hint="eastAsia"/>
        </w:rPr>
        <w:t xml:space="preserve">        void * lib_so   = </w:t>
      </w:r>
      <w:r w:rsidRPr="00A60802">
        <w:rPr>
          <w:highlight w:val="yellow"/>
        </w:rPr>
        <w:t>dlopen</w:t>
      </w:r>
      <w:r>
        <w:rPr>
          <w:rFonts w:hint="eastAsia"/>
        </w:rPr>
        <w:t>("/home/hadoop/</w:t>
      </w:r>
      <w:r w:rsidRPr="00EC4BA7">
        <w:rPr>
          <w:rFonts w:hint="eastAsia"/>
          <w:color w:val="FF0000"/>
          <w:highlight w:val="yellow"/>
        </w:rPr>
        <w:t>libcprss.so</w:t>
      </w:r>
      <w:r>
        <w:rPr>
          <w:rFonts w:hint="eastAsia"/>
        </w:rPr>
        <w:t>",RTLD_LAZY | RTLD_GLOBAL);</w:t>
      </w:r>
    </w:p>
    <w:p w14:paraId="15E6860B" w14:textId="77777777" w:rsidR="00EC4BA7" w:rsidRDefault="00EC4BA7">
      <w:pPr>
        <w:pStyle w:val="C0"/>
      </w:pPr>
      <w:r>
        <w:rPr>
          <w:rFonts w:hint="eastAsia"/>
        </w:rPr>
        <w:t xml:space="preserve">        if(lib_so == NULL)</w:t>
      </w:r>
    </w:p>
    <w:p w14:paraId="47B10EAA" w14:textId="77777777" w:rsidR="00EC4BA7" w:rsidRDefault="00EC4BA7">
      <w:pPr>
        <w:pStyle w:val="C0"/>
      </w:pPr>
      <w:r>
        <w:rPr>
          <w:rFonts w:hint="eastAsia"/>
        </w:rPr>
        <w:t xml:space="preserve">        {</w:t>
      </w:r>
    </w:p>
    <w:p w14:paraId="6E8C7236" w14:textId="77777777" w:rsidR="00EC4BA7" w:rsidRDefault="00EC4BA7">
      <w:pPr>
        <w:pStyle w:val="C0"/>
      </w:pPr>
      <w:r>
        <w:rPr>
          <w:rFonts w:hint="eastAsia"/>
        </w:rPr>
        <w:t xml:space="preserve">                write(fd_log,"dlopen error",20);</w:t>
      </w:r>
    </w:p>
    <w:p w14:paraId="1D067562" w14:textId="77777777" w:rsidR="00EC4BA7" w:rsidRDefault="00EC4BA7">
      <w:pPr>
        <w:pStyle w:val="C0"/>
      </w:pPr>
      <w:r>
        <w:rPr>
          <w:rFonts w:hint="eastAsia"/>
        </w:rPr>
        <w:t xml:space="preserve">                close(fd_log);</w:t>
      </w:r>
    </w:p>
    <w:p w14:paraId="1BD1FC82" w14:textId="77777777" w:rsidR="00EC4BA7" w:rsidRDefault="00EC4BA7">
      <w:pPr>
        <w:pStyle w:val="C0"/>
      </w:pPr>
      <w:r>
        <w:rPr>
          <w:rFonts w:hint="eastAsia"/>
        </w:rPr>
        <w:t xml:space="preserve">                return Z_ERRNO;</w:t>
      </w:r>
    </w:p>
    <w:p w14:paraId="61D0BAC7" w14:textId="77777777" w:rsidR="00EC4BA7" w:rsidRDefault="00EC4BA7">
      <w:pPr>
        <w:pStyle w:val="C0"/>
      </w:pPr>
      <w:r>
        <w:rPr>
          <w:rFonts w:hint="eastAsia"/>
        </w:rPr>
        <w:t xml:space="preserve">        }</w:t>
      </w:r>
    </w:p>
    <w:p w14:paraId="1F9A3CEF" w14:textId="77777777" w:rsidR="00EC4BA7" w:rsidRDefault="00EC4BA7">
      <w:pPr>
        <w:pStyle w:val="C0"/>
      </w:pPr>
    </w:p>
    <w:p w14:paraId="7B207217" w14:textId="77777777" w:rsidR="00EC4BA7" w:rsidRDefault="00EC4BA7">
      <w:pPr>
        <w:pStyle w:val="C0"/>
      </w:pPr>
    </w:p>
    <w:p w14:paraId="26C5D152" w14:textId="77777777" w:rsidR="00EC4BA7" w:rsidRDefault="00EC4BA7">
      <w:pPr>
        <w:pStyle w:val="C0"/>
      </w:pPr>
      <w:r>
        <w:rPr>
          <w:rFonts w:hint="eastAsia"/>
        </w:rPr>
        <w:t xml:space="preserve">        int (*compress)();</w:t>
      </w:r>
    </w:p>
    <w:p w14:paraId="0DFBFF19" w14:textId="77777777" w:rsidR="00EC4BA7" w:rsidRDefault="00EC4BA7">
      <w:pPr>
        <w:pStyle w:val="C0"/>
      </w:pPr>
      <w:r>
        <w:rPr>
          <w:rFonts w:hint="eastAsia"/>
        </w:rPr>
        <w:t xml:space="preserve">        compress = (int(*)())</w:t>
      </w:r>
      <w:r w:rsidRPr="00A60802">
        <w:rPr>
          <w:highlight w:val="yellow"/>
        </w:rPr>
        <w:t>dlsym</w:t>
      </w:r>
      <w:r>
        <w:rPr>
          <w:rFonts w:hint="eastAsia"/>
        </w:rPr>
        <w:t>(lib_so,"</w:t>
      </w:r>
      <w:r w:rsidRPr="00EC4BA7">
        <w:rPr>
          <w:rFonts w:hint="eastAsia"/>
          <w:color w:val="FF0000"/>
          <w:shd w:val="pct15" w:color="auto" w:fill="FFFFFF"/>
        </w:rPr>
        <w:t>ex_compress</w:t>
      </w:r>
      <w:r>
        <w:rPr>
          <w:rFonts w:hint="eastAsia"/>
        </w:rPr>
        <w:t>");</w:t>
      </w:r>
    </w:p>
    <w:p w14:paraId="75B7FA94" w14:textId="77777777" w:rsidR="00EC4BA7" w:rsidRDefault="00EC4BA7">
      <w:pPr>
        <w:pStyle w:val="C0"/>
      </w:pPr>
    </w:p>
    <w:p w14:paraId="2E14F39B" w14:textId="77777777" w:rsidR="00EC4BA7" w:rsidRDefault="00EC4BA7">
      <w:pPr>
        <w:pStyle w:val="C0"/>
      </w:pPr>
      <w:r>
        <w:rPr>
          <w:rFonts w:hint="eastAsia"/>
        </w:rPr>
        <w:t xml:space="preserve">        }</w:t>
      </w:r>
    </w:p>
    <w:p w14:paraId="74D25440" w14:textId="77777777" w:rsidR="00EC4BA7" w:rsidRDefault="00EC4BA7">
      <w:pPr>
        <w:pStyle w:val="C0"/>
      </w:pPr>
      <w:r>
        <w:rPr>
          <w:rFonts w:hint="eastAsia"/>
        </w:rPr>
        <w:t xml:space="preserve">        int have;</w:t>
      </w:r>
    </w:p>
    <w:p w14:paraId="43F71E60" w14:textId="77777777" w:rsidR="00EC4BA7" w:rsidRDefault="00EC4BA7">
      <w:pPr>
        <w:pStyle w:val="C0"/>
      </w:pPr>
      <w:r>
        <w:rPr>
          <w:rFonts w:hint="eastAsia"/>
        </w:rPr>
        <w:t xml:space="preserve">        int ret = </w:t>
      </w:r>
      <w:r w:rsidRPr="00A60802">
        <w:rPr>
          <w:highlight w:val="yellow"/>
        </w:rPr>
        <w:t>compress</w:t>
      </w:r>
      <w:r>
        <w:rPr>
          <w:rFonts w:hint="eastAsia"/>
        </w:rPr>
        <w:t>(strm-&gt;next_out,strm-&gt;avail_out,strm-&gt;next_in,strm-&gt;avail_in,&amp;have,0);</w:t>
      </w:r>
    </w:p>
    <w:p w14:paraId="7A551DEA" w14:textId="77777777" w:rsidR="00EC4BA7" w:rsidRDefault="00EC4BA7">
      <w:pPr>
        <w:pStyle w:val="C0"/>
      </w:pPr>
      <w:r>
        <w:rPr>
          <w:rFonts w:hint="eastAsia"/>
        </w:rPr>
        <w:t xml:space="preserve">        if(ret == 0)</w:t>
      </w:r>
    </w:p>
    <w:p w14:paraId="2E69A06E" w14:textId="77777777" w:rsidR="00EC4BA7" w:rsidRDefault="00EC4BA7">
      <w:pPr>
        <w:pStyle w:val="C0"/>
      </w:pPr>
      <w:r>
        <w:rPr>
          <w:rFonts w:hint="eastAsia"/>
        </w:rPr>
        <w:t xml:space="preserve">        {</w:t>
      </w:r>
    </w:p>
    <w:p w14:paraId="253C70B5" w14:textId="77777777" w:rsidR="00EC4BA7" w:rsidRDefault="00EC4BA7">
      <w:pPr>
        <w:pStyle w:val="C0"/>
      </w:pPr>
      <w:r>
        <w:rPr>
          <w:rFonts w:hint="eastAsia"/>
        </w:rPr>
        <w:t xml:space="preserve">                write(fd_log,"compress sucess",25);</w:t>
      </w:r>
    </w:p>
    <w:p w14:paraId="1ABC93F1" w14:textId="77777777" w:rsidR="00EC4BA7" w:rsidRDefault="00EC4BA7">
      <w:pPr>
        <w:pStyle w:val="C0"/>
      </w:pPr>
      <w:r>
        <w:rPr>
          <w:rFonts w:hint="eastAsia"/>
        </w:rPr>
        <w:t xml:space="preserve">        }</w:t>
      </w:r>
    </w:p>
    <w:p w14:paraId="4F844344" w14:textId="77777777" w:rsidR="00EC4BA7" w:rsidRDefault="00EC4BA7">
      <w:pPr>
        <w:pStyle w:val="C0"/>
      </w:pPr>
      <w:r>
        <w:rPr>
          <w:rFonts w:hint="eastAsia"/>
        </w:rPr>
        <w:t>｝</w:t>
      </w:r>
    </w:p>
    <w:p w14:paraId="277DE0F4" w14:textId="77777777" w:rsidR="00046914" w:rsidRDefault="00046914" w:rsidP="00E67FC1">
      <w:pPr>
        <w:pStyle w:val="aa"/>
      </w:pPr>
    </w:p>
    <w:p w14:paraId="11214A29" w14:textId="717BE7C4" w:rsidR="00EC4BA7" w:rsidRPr="00EC4BA7" w:rsidRDefault="00EC4BA7" w:rsidP="00E67FC1">
      <w:pPr>
        <w:pStyle w:val="aa"/>
      </w:pPr>
      <w:bookmarkStart w:id="302" w:name="_Ref173200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>STYLEREF 1 \s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r w:rsidR="001A2919">
        <w:noBreakHyphen/>
      </w:r>
      <w:r w:rsidR="001A2919">
        <w:fldChar w:fldCharType="begin"/>
      </w:r>
      <w:r w:rsidR="001A2919">
        <w:instrText xml:space="preserve"> </w:instrText>
      </w:r>
      <w:r w:rsidR="001A2919">
        <w:rPr>
          <w:rFonts w:hint="eastAsia"/>
        </w:rPr>
        <w:instrText xml:space="preserve">SEQ </w:instrText>
      </w:r>
      <w:r w:rsidR="001A2919">
        <w:rPr>
          <w:rFonts w:hint="eastAsia"/>
        </w:rPr>
        <w:instrText>代码</w:instrText>
      </w:r>
      <w:r w:rsidR="001A2919">
        <w:rPr>
          <w:rFonts w:hint="eastAsia"/>
        </w:rPr>
        <w:instrText xml:space="preserve"> \* ARABIC \s 1</w:instrText>
      </w:r>
      <w:r w:rsidR="001A2919">
        <w:instrText xml:space="preserve"> </w:instrText>
      </w:r>
      <w:r w:rsidR="001A2919">
        <w:fldChar w:fldCharType="separate"/>
      </w:r>
      <w:r w:rsidR="00351C85">
        <w:rPr>
          <w:noProof/>
        </w:rPr>
        <w:t>8</w:t>
      </w:r>
      <w:r w:rsidR="001A2919">
        <w:fldChar w:fldCharType="end"/>
      </w:r>
      <w:bookmarkEnd w:id="302"/>
      <w:r>
        <w:rPr>
          <w:rFonts w:hint="eastAsia"/>
        </w:rPr>
        <w:t xml:space="preserve"> </w:t>
      </w:r>
      <w:r w:rsidRPr="00EC4BA7">
        <w:t>replacelib.sh</w:t>
      </w:r>
    </w:p>
    <w:p w14:paraId="4C6F0EE9" w14:textId="77777777" w:rsidR="00EC4BA7" w:rsidRPr="00EC4BA7" w:rsidRDefault="00EC4BA7" w:rsidP="003257B6">
      <w:pPr>
        <w:pStyle w:val="C0"/>
        <w:numPr>
          <w:ilvl w:val="0"/>
          <w:numId w:val="174"/>
        </w:numPr>
      </w:pPr>
      <w:r w:rsidRPr="00EC4BA7">
        <w:rPr>
          <w:rFonts w:hint="eastAsia"/>
        </w:rPr>
        <w:t>#! /bin/bash</w:t>
      </w:r>
    </w:p>
    <w:p w14:paraId="5B9BEB31" w14:textId="267276A8" w:rsidR="00EC4BA7" w:rsidRPr="002924EF" w:rsidRDefault="00EC4BA7" w:rsidP="00DA1287">
      <w:pPr>
        <w:pStyle w:val="C0"/>
        <w:numPr>
          <w:ilvl w:val="0"/>
          <w:numId w:val="174"/>
        </w:numPr>
      </w:pPr>
      <w:r w:rsidRPr="002924EF">
        <w:rPr>
          <w:rFonts w:hint="eastAsia"/>
        </w:rPr>
        <w:t>cp libz.so.1 /home/hadoop/bigdata/hadoop/lib/native</w:t>
      </w:r>
    </w:p>
    <w:p w14:paraId="079A9BE2" w14:textId="77777777" w:rsidR="00EC4BA7" w:rsidRPr="00230183" w:rsidRDefault="00EC4BA7" w:rsidP="0038752A">
      <w:pPr>
        <w:pStyle w:val="C0"/>
        <w:numPr>
          <w:ilvl w:val="0"/>
          <w:numId w:val="174"/>
        </w:numPr>
      </w:pPr>
      <w:r w:rsidRPr="00230183">
        <w:rPr>
          <w:rFonts w:hint="eastAsia"/>
        </w:rPr>
        <w:t>cd /home/hadoop/bigdata/hadoop/lib/native</w:t>
      </w:r>
    </w:p>
    <w:p w14:paraId="515AE1DA" w14:textId="77777777" w:rsidR="00EC4BA7" w:rsidRDefault="00EC4BA7" w:rsidP="00A306FF">
      <w:pPr>
        <w:pStyle w:val="C0"/>
        <w:numPr>
          <w:ilvl w:val="0"/>
          <w:numId w:val="174"/>
        </w:numPr>
      </w:pPr>
      <w:r w:rsidRPr="00F7341C">
        <w:rPr>
          <w:rFonts w:hint="eastAsia"/>
        </w:rPr>
        <w:t>hadoop checknative</w:t>
      </w:r>
    </w:p>
    <w:p w14:paraId="55B783B8" w14:textId="614CC663" w:rsidR="00157807" w:rsidRDefault="00F262D7" w:rsidP="00157807">
      <w:pPr>
        <w:pStyle w:val="a"/>
      </w:pPr>
      <w:bookmarkStart w:id="303" w:name="_Toc2446805"/>
      <w:r>
        <w:rPr>
          <w:rFonts w:hint="eastAsia"/>
        </w:rPr>
        <w:t>功能</w:t>
      </w:r>
      <w:r w:rsidR="00165CB0">
        <w:rPr>
          <w:rFonts w:hint="eastAsia"/>
        </w:rPr>
        <w:t>验证</w:t>
      </w:r>
      <w:bookmarkEnd w:id="303"/>
    </w:p>
    <w:p w14:paraId="0A8A4A4C" w14:textId="724DCAD1" w:rsidR="00C02C71" w:rsidRDefault="00C02C71" w:rsidP="00B63128"/>
    <w:p w14:paraId="3208DBA1" w14:textId="128FB3D9" w:rsidR="00680C47" w:rsidRPr="00680C47" w:rsidRDefault="00680C47" w:rsidP="00680C47">
      <w:pPr>
        <w:pStyle w:val="a0"/>
      </w:pPr>
      <w:bookmarkStart w:id="304" w:name="_Toc2446806"/>
      <w:r>
        <w:rPr>
          <w:rFonts w:hint="eastAsia"/>
        </w:rPr>
        <w:t>准备输入文件</w:t>
      </w:r>
      <w:bookmarkEnd w:id="304"/>
    </w:p>
    <w:p w14:paraId="4D51E42D" w14:textId="629A1E09" w:rsidR="00B63128" w:rsidRPr="00B63128" w:rsidRDefault="00923486" w:rsidP="00680C47">
      <w:pPr>
        <w:pStyle w:val="a0"/>
      </w:pPr>
      <w:bookmarkStart w:id="305" w:name="_Toc2446807"/>
      <w:r>
        <w:rPr>
          <w:rFonts w:hint="eastAsia"/>
        </w:rPr>
        <w:t>z</w:t>
      </w:r>
      <w:r w:rsidR="00B63128" w:rsidRPr="00B63128">
        <w:rPr>
          <w:rFonts w:hint="eastAsia"/>
        </w:rPr>
        <w:t>lib</w:t>
      </w:r>
      <w:r w:rsidR="00B63128" w:rsidRPr="00B63128">
        <w:rPr>
          <w:rFonts w:hint="eastAsia"/>
        </w:rPr>
        <w:t>原生库</w:t>
      </w:r>
      <w:r w:rsidR="00B63128">
        <w:rPr>
          <w:rFonts w:hint="eastAsia"/>
        </w:rPr>
        <w:t>的</w:t>
      </w:r>
      <w:r w:rsidR="00B63128" w:rsidRPr="00B63128">
        <w:rPr>
          <w:rFonts w:hint="eastAsia"/>
        </w:rPr>
        <w:t>压缩</w:t>
      </w:r>
      <w:bookmarkEnd w:id="305"/>
    </w:p>
    <w:p w14:paraId="2DF33BA4" w14:textId="7E95E6CD" w:rsidR="00680C47" w:rsidRDefault="00680C47" w:rsidP="00680C47">
      <w:pPr>
        <w:pStyle w:val="a0"/>
      </w:pPr>
      <w:bookmarkStart w:id="306" w:name="_Toc2446808"/>
      <w:r>
        <w:rPr>
          <w:rFonts w:hint="eastAsia"/>
        </w:rPr>
        <w:t>l</w:t>
      </w:r>
      <w:r>
        <w:t>ibcprss.so</w:t>
      </w:r>
      <w:r>
        <w:rPr>
          <w:rFonts w:hint="eastAsia"/>
        </w:rPr>
        <w:t>库的压缩</w:t>
      </w:r>
      <w:bookmarkEnd w:id="306"/>
    </w:p>
    <w:p w14:paraId="7C921E4F" w14:textId="3070D69B" w:rsidR="00923486" w:rsidRDefault="00923486" w:rsidP="00923486">
      <w:pPr>
        <w:pStyle w:val="a"/>
      </w:pPr>
      <w:bookmarkStart w:id="307" w:name="_Toc2446809"/>
      <w:r>
        <w:rPr>
          <w:rFonts w:hint="eastAsia"/>
        </w:rPr>
        <w:t>小结</w:t>
      </w:r>
      <w:bookmarkEnd w:id="307"/>
    </w:p>
    <w:p w14:paraId="3C350992" w14:textId="59BCE859" w:rsidR="00307FA6" w:rsidRDefault="00307FA6">
      <w:pPr>
        <w:spacing w:line="240" w:lineRule="auto"/>
        <w:ind w:firstLine="0"/>
        <w:jc w:val="left"/>
      </w:pPr>
      <w:r>
        <w:br w:type="page"/>
      </w:r>
    </w:p>
    <w:p w14:paraId="3F2A9505" w14:textId="77777777" w:rsidR="00307FA6" w:rsidRPr="00157807" w:rsidRDefault="00307FA6" w:rsidP="00157807"/>
    <w:p w14:paraId="1052CB46" w14:textId="19FF488A" w:rsidR="00F44484" w:rsidRDefault="00016269" w:rsidP="00037FAD">
      <w:pPr>
        <w:pStyle w:val="1"/>
      </w:pPr>
      <w:bookmarkStart w:id="308" w:name="_Toc2446810"/>
      <w:bookmarkEnd w:id="3"/>
      <w:r>
        <w:rPr>
          <w:rFonts w:hint="eastAsia"/>
        </w:rPr>
        <w:t>附录</w:t>
      </w:r>
      <w:bookmarkEnd w:id="308"/>
    </w:p>
    <w:p w14:paraId="708FD8C7" w14:textId="77777777" w:rsidR="00D03B6E" w:rsidRDefault="00D03B6E" w:rsidP="00D03B6E"/>
    <w:sectPr w:rsidR="00D03B6E" w:rsidSect="00A12FF0">
      <w:pgSz w:w="11906" w:h="16838"/>
      <w:pgMar w:top="1560" w:right="1558" w:bottom="1440" w:left="1843" w:header="851" w:footer="992" w:gutter="0"/>
      <w:pgNumType w:start="1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55474" w16cid:durableId="20EA86DD"/>
  <w16cid:commentId w16cid:paraId="481FA2BE" w16cid:durableId="209C1181"/>
  <w16cid:commentId w16cid:paraId="52A2EC11" w16cid:durableId="209C1182"/>
  <w16cid:commentId w16cid:paraId="66B3491E" w16cid:durableId="209C1183"/>
  <w16cid:commentId w16cid:paraId="4717CBB8" w16cid:durableId="20EA86E8"/>
  <w16cid:commentId w16cid:paraId="354AE33C" w16cid:durableId="20EA86EC"/>
  <w16cid:commentId w16cid:paraId="20D5F62F" w16cid:durableId="20EA975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737F9" w14:textId="77777777" w:rsidR="00E60A2F" w:rsidRDefault="00E60A2F" w:rsidP="002363D5">
      <w:r>
        <w:separator/>
      </w:r>
    </w:p>
    <w:p w14:paraId="712B2CB6" w14:textId="77777777" w:rsidR="00E60A2F" w:rsidRDefault="00E60A2F" w:rsidP="002363D5"/>
  </w:endnote>
  <w:endnote w:type="continuationSeparator" w:id="0">
    <w:p w14:paraId="002CE4CD" w14:textId="77777777" w:rsidR="00E60A2F" w:rsidRDefault="00E60A2F" w:rsidP="002363D5">
      <w:r>
        <w:continuationSeparator/>
      </w:r>
    </w:p>
    <w:p w14:paraId="55523A07" w14:textId="77777777" w:rsidR="00E60A2F" w:rsidRDefault="00E60A2F" w:rsidP="00236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1B158" w14:textId="2CA99C03" w:rsidR="00697A9A" w:rsidRDefault="00697A9A" w:rsidP="002363D5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E60A2F" w:rsidRPr="00E60A2F">
      <w:rPr>
        <w:noProof/>
        <w:lang w:val="zh-CN"/>
      </w:rPr>
      <w:t>1</w:t>
    </w:r>
    <w:r>
      <w:rPr>
        <w:noProof/>
        <w:lang w:val="zh-CN"/>
      </w:rPr>
      <w:fldChar w:fldCharType="end"/>
    </w:r>
  </w:p>
  <w:p w14:paraId="7CDD5C33" w14:textId="77777777" w:rsidR="00697A9A" w:rsidRDefault="00697A9A" w:rsidP="002363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D3AB1" w14:textId="77777777" w:rsidR="00E60A2F" w:rsidRDefault="00E60A2F" w:rsidP="002D7DAA">
      <w:r>
        <w:separator/>
      </w:r>
    </w:p>
  </w:footnote>
  <w:footnote w:type="continuationSeparator" w:id="0">
    <w:p w14:paraId="60AA246D" w14:textId="77777777" w:rsidR="00E60A2F" w:rsidRDefault="00E60A2F" w:rsidP="002363D5">
      <w:r>
        <w:continuationSeparator/>
      </w:r>
    </w:p>
    <w:p w14:paraId="7A445531" w14:textId="77777777" w:rsidR="00E60A2F" w:rsidRDefault="00E60A2F" w:rsidP="002363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6BF2D" w14:textId="77777777" w:rsidR="00697A9A" w:rsidRDefault="00697A9A" w:rsidP="003F3B4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7BF19" w14:textId="77777777" w:rsidR="00697A9A" w:rsidRDefault="00697A9A" w:rsidP="003F3B4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8C4"/>
    <w:multiLevelType w:val="hybridMultilevel"/>
    <w:tmpl w:val="D1D0BF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3418CB"/>
    <w:multiLevelType w:val="hybridMultilevel"/>
    <w:tmpl w:val="D662F62A"/>
    <w:lvl w:ilvl="0" w:tplc="BFBE5B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70395A"/>
    <w:multiLevelType w:val="hybridMultilevel"/>
    <w:tmpl w:val="15A85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849A807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3A6DE3"/>
    <w:multiLevelType w:val="hybridMultilevel"/>
    <w:tmpl w:val="DC1232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8723F5B"/>
    <w:multiLevelType w:val="hybridMultilevel"/>
    <w:tmpl w:val="A92A5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FE1BB9"/>
    <w:multiLevelType w:val="hybridMultilevel"/>
    <w:tmpl w:val="A1AE203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9B92BBC"/>
    <w:multiLevelType w:val="multilevel"/>
    <w:tmpl w:val="57DAE0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numFmt w:val="decimal"/>
      <w:lvlText w:val="%4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0BA01F20"/>
    <w:multiLevelType w:val="hybridMultilevel"/>
    <w:tmpl w:val="5B0A2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BB5C57"/>
    <w:multiLevelType w:val="hybridMultilevel"/>
    <w:tmpl w:val="170C69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1FD518E"/>
    <w:multiLevelType w:val="hybridMultilevel"/>
    <w:tmpl w:val="3CD08448"/>
    <w:lvl w:ilvl="0" w:tplc="F43073E8">
      <w:start w:val="1"/>
      <w:numFmt w:val="bullet"/>
      <w:pStyle w:val="5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2E92C64"/>
    <w:multiLevelType w:val="hybridMultilevel"/>
    <w:tmpl w:val="5B0A2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AB4645"/>
    <w:multiLevelType w:val="hybridMultilevel"/>
    <w:tmpl w:val="D07A64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4F479B"/>
    <w:multiLevelType w:val="hybridMultilevel"/>
    <w:tmpl w:val="82E889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4B3B90"/>
    <w:multiLevelType w:val="hybridMultilevel"/>
    <w:tmpl w:val="221271B6"/>
    <w:lvl w:ilvl="0" w:tplc="69381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121900"/>
    <w:multiLevelType w:val="hybridMultilevel"/>
    <w:tmpl w:val="49DCEC7A"/>
    <w:lvl w:ilvl="0" w:tplc="8FF8A090">
      <w:start w:val="1"/>
      <w:numFmt w:val="decimal"/>
      <w:pStyle w:val="C"/>
      <w:lvlText w:val="%1"/>
      <w:lvlJc w:val="left"/>
      <w:pPr>
        <w:ind w:left="212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2C101C47"/>
    <w:multiLevelType w:val="hybridMultilevel"/>
    <w:tmpl w:val="8A041CC8"/>
    <w:lvl w:ilvl="0" w:tplc="06DC63E4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9E547CDC">
      <w:start w:val="1"/>
      <w:numFmt w:val="lowerLetter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5705B6"/>
    <w:multiLevelType w:val="hybridMultilevel"/>
    <w:tmpl w:val="7A3CF51E"/>
    <w:lvl w:ilvl="0" w:tplc="FCF6FF1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CF6FF12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553C98"/>
    <w:multiLevelType w:val="hybridMultilevel"/>
    <w:tmpl w:val="70C259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9A208D"/>
    <w:multiLevelType w:val="hybridMultilevel"/>
    <w:tmpl w:val="FB78AC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ECA0229"/>
    <w:multiLevelType w:val="hybridMultilevel"/>
    <w:tmpl w:val="36D631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4C87E64"/>
    <w:multiLevelType w:val="hybridMultilevel"/>
    <w:tmpl w:val="2B5604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5BF7971"/>
    <w:multiLevelType w:val="hybridMultilevel"/>
    <w:tmpl w:val="D07A64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A4382E"/>
    <w:multiLevelType w:val="hybridMultilevel"/>
    <w:tmpl w:val="0BE0CD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6A57AA5"/>
    <w:multiLevelType w:val="hybridMultilevel"/>
    <w:tmpl w:val="0B2CDEB0"/>
    <w:lvl w:ilvl="0" w:tplc="99BEB450">
      <w:start w:val="1"/>
      <w:numFmt w:val="decimal"/>
      <w:pStyle w:val="C0"/>
      <w:lvlText w:val="%1"/>
      <w:lvlJc w:val="left"/>
      <w:pPr>
        <w:ind w:left="845" w:hanging="420"/>
      </w:pPr>
      <w:rPr>
        <w:rFonts w:hint="eastAsia"/>
      </w:rPr>
    </w:lvl>
    <w:lvl w:ilvl="1" w:tplc="9E547CDC">
      <w:start w:val="1"/>
      <w:numFmt w:val="lowerLetter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2D4F06"/>
    <w:multiLevelType w:val="hybridMultilevel"/>
    <w:tmpl w:val="8A041CC8"/>
    <w:lvl w:ilvl="0" w:tplc="06DC63E4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9E547CDC">
      <w:start w:val="1"/>
      <w:numFmt w:val="lowerLetter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F83C00"/>
    <w:multiLevelType w:val="hybridMultilevel"/>
    <w:tmpl w:val="23C20D4E"/>
    <w:lvl w:ilvl="0" w:tplc="D416F9CC">
      <w:start w:val="1"/>
      <w:numFmt w:val="bullet"/>
      <w:pStyle w:val="6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D197491"/>
    <w:multiLevelType w:val="hybridMultilevel"/>
    <w:tmpl w:val="517674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D807A0D"/>
    <w:multiLevelType w:val="multilevel"/>
    <w:tmpl w:val="71D2DF22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0"/>
      <w:lvlText w:val="%1.%2.%3."/>
      <w:lvlJc w:val="left"/>
      <w:pPr>
        <w:ind w:left="1418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46274AF"/>
    <w:multiLevelType w:val="hybridMultilevel"/>
    <w:tmpl w:val="4CFE42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47B30D3"/>
    <w:multiLevelType w:val="hybridMultilevel"/>
    <w:tmpl w:val="A5DA3D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17316F"/>
    <w:multiLevelType w:val="hybridMultilevel"/>
    <w:tmpl w:val="5994F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8341984"/>
    <w:multiLevelType w:val="hybridMultilevel"/>
    <w:tmpl w:val="1DB88F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94C74A4"/>
    <w:multiLevelType w:val="hybridMultilevel"/>
    <w:tmpl w:val="36A47B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ACF03C9"/>
    <w:multiLevelType w:val="hybridMultilevel"/>
    <w:tmpl w:val="ED3819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C5208C7"/>
    <w:multiLevelType w:val="hybridMultilevel"/>
    <w:tmpl w:val="B088EF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0E5201"/>
    <w:multiLevelType w:val="hybridMultilevel"/>
    <w:tmpl w:val="87AC71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0904137"/>
    <w:multiLevelType w:val="hybridMultilevel"/>
    <w:tmpl w:val="14BA9D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BC3B30"/>
    <w:multiLevelType w:val="hybridMultilevel"/>
    <w:tmpl w:val="D6B8D75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5BD4B93"/>
    <w:multiLevelType w:val="hybridMultilevel"/>
    <w:tmpl w:val="D662F62A"/>
    <w:lvl w:ilvl="0" w:tplc="BFBE5B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64F2530"/>
    <w:multiLevelType w:val="hybridMultilevel"/>
    <w:tmpl w:val="A48E7A4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7DE0A2E"/>
    <w:multiLevelType w:val="hybridMultilevel"/>
    <w:tmpl w:val="8154E8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B915EC1"/>
    <w:multiLevelType w:val="hybridMultilevel"/>
    <w:tmpl w:val="F77AAC96"/>
    <w:lvl w:ilvl="0" w:tplc="C9963AC4">
      <w:start w:val="1"/>
      <w:numFmt w:val="decimal"/>
      <w:lvlText w:val="%1"/>
      <w:lvlJc w:val="left"/>
      <w:pPr>
        <w:ind w:left="1413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6" w:hanging="420"/>
      </w:pPr>
    </w:lvl>
    <w:lvl w:ilvl="2" w:tplc="0409001B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42" w15:restartNumberingAfterBreak="0">
    <w:nsid w:val="6CD62803"/>
    <w:multiLevelType w:val="hybridMultilevel"/>
    <w:tmpl w:val="8F58B464"/>
    <w:lvl w:ilvl="0" w:tplc="0409000D">
      <w:start w:val="1"/>
      <w:numFmt w:val="bullet"/>
      <w:pStyle w:val="a1"/>
      <w:lvlText w:val="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4F05C18"/>
    <w:multiLevelType w:val="hybridMultilevel"/>
    <w:tmpl w:val="994EE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BE6C72"/>
    <w:multiLevelType w:val="hybridMultilevel"/>
    <w:tmpl w:val="1F403E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3F04F3"/>
    <w:multiLevelType w:val="hybridMultilevel"/>
    <w:tmpl w:val="2BEA17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E401E83"/>
    <w:multiLevelType w:val="hybridMultilevel"/>
    <w:tmpl w:val="5836628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42"/>
  </w:num>
  <w:num w:numId="4">
    <w:abstractNumId w:val="9"/>
  </w:num>
  <w:num w:numId="5">
    <w:abstractNumId w:val="25"/>
  </w:num>
  <w:num w:numId="6">
    <w:abstractNumId w:val="31"/>
  </w:num>
  <w:num w:numId="7">
    <w:abstractNumId w:val="34"/>
  </w:num>
  <w:num w:numId="8">
    <w:abstractNumId w:val="8"/>
  </w:num>
  <w:num w:numId="9">
    <w:abstractNumId w:val="18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1"/>
  </w:num>
  <w:num w:numId="15">
    <w:abstractNumId w:val="14"/>
    <w:lvlOverride w:ilvl="0">
      <w:startOverride w:val="1"/>
    </w:lvlOverride>
  </w:num>
  <w:num w:numId="16">
    <w:abstractNumId w:val="14"/>
  </w:num>
  <w:num w:numId="17">
    <w:abstractNumId w:val="38"/>
  </w:num>
  <w:num w:numId="18">
    <w:abstractNumId w:val="11"/>
  </w:num>
  <w:num w:numId="19">
    <w:abstractNumId w:val="29"/>
  </w:num>
  <w:num w:numId="20">
    <w:abstractNumId w:val="19"/>
  </w:num>
  <w:num w:numId="21">
    <w:abstractNumId w:val="26"/>
  </w:num>
  <w:num w:numId="22">
    <w:abstractNumId w:val="37"/>
  </w:num>
  <w:num w:numId="23">
    <w:abstractNumId w:val="12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3"/>
    <w:lvlOverride w:ilvl="0">
      <w:startOverride w:val="1"/>
    </w:lvlOverride>
  </w:num>
  <w:num w:numId="30">
    <w:abstractNumId w:val="23"/>
    <w:lvlOverride w:ilvl="0">
      <w:startOverride w:val="1"/>
    </w:lvlOverride>
  </w:num>
  <w:num w:numId="31">
    <w:abstractNumId w:val="2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3"/>
    <w:lvlOverride w:ilvl="0">
      <w:startOverride w:val="1"/>
    </w:lvlOverride>
  </w:num>
  <w:num w:numId="35">
    <w:abstractNumId w:val="23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23"/>
    <w:lvlOverride w:ilvl="0">
      <w:startOverride w:val="1"/>
    </w:lvlOverride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23"/>
    <w:lvlOverride w:ilvl="0">
      <w:startOverride w:val="1"/>
    </w:lvlOverride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23"/>
    <w:lvlOverride w:ilvl="0">
      <w:startOverride w:val="1"/>
    </w:lvlOverride>
  </w:num>
  <w:num w:numId="50">
    <w:abstractNumId w:val="23"/>
    <w:lvlOverride w:ilvl="0">
      <w:startOverride w:val="1"/>
    </w:lvlOverride>
  </w:num>
  <w:num w:numId="51">
    <w:abstractNumId w:val="23"/>
    <w:lvlOverride w:ilvl="0">
      <w:startOverride w:val="1"/>
    </w:lvlOverride>
  </w:num>
  <w:num w:numId="52">
    <w:abstractNumId w:val="23"/>
    <w:lvlOverride w:ilvl="0">
      <w:startOverride w:val="1"/>
    </w:lvlOverride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3"/>
    <w:lvlOverride w:ilvl="0">
      <w:startOverride w:val="1"/>
    </w:lvlOverride>
  </w:num>
  <w:num w:numId="56">
    <w:abstractNumId w:val="23"/>
    <w:lvlOverride w:ilvl="0">
      <w:startOverride w:val="1"/>
    </w:lvlOverride>
  </w:num>
  <w:num w:numId="57">
    <w:abstractNumId w:val="23"/>
    <w:lvlOverride w:ilvl="0">
      <w:startOverride w:val="1"/>
    </w:lvlOverride>
  </w:num>
  <w:num w:numId="58">
    <w:abstractNumId w:val="23"/>
    <w:lvlOverride w:ilvl="0">
      <w:startOverride w:val="1"/>
    </w:lvlOverride>
  </w:num>
  <w:num w:numId="59">
    <w:abstractNumId w:val="23"/>
    <w:lvlOverride w:ilvl="0">
      <w:startOverride w:val="1"/>
    </w:lvlOverride>
  </w:num>
  <w:num w:numId="60">
    <w:abstractNumId w:val="23"/>
    <w:lvlOverride w:ilvl="0">
      <w:startOverride w:val="1"/>
    </w:lvlOverride>
  </w:num>
  <w:num w:numId="61">
    <w:abstractNumId w:val="23"/>
    <w:lvlOverride w:ilvl="0">
      <w:startOverride w:val="1"/>
    </w:lvlOverride>
  </w:num>
  <w:num w:numId="62">
    <w:abstractNumId w:val="23"/>
    <w:lvlOverride w:ilvl="0">
      <w:startOverride w:val="1"/>
    </w:lvlOverride>
  </w:num>
  <w:num w:numId="63">
    <w:abstractNumId w:val="23"/>
    <w:lvlOverride w:ilvl="0">
      <w:startOverride w:val="1"/>
    </w:lvlOverride>
  </w:num>
  <w:num w:numId="64">
    <w:abstractNumId w:val="23"/>
    <w:lvlOverride w:ilvl="0">
      <w:startOverride w:val="1"/>
    </w:lvlOverride>
  </w:num>
  <w:num w:numId="65">
    <w:abstractNumId w:val="23"/>
    <w:lvlOverride w:ilvl="0">
      <w:startOverride w:val="1"/>
    </w:lvlOverride>
  </w:num>
  <w:num w:numId="66">
    <w:abstractNumId w:val="23"/>
    <w:lvlOverride w:ilvl="0">
      <w:startOverride w:val="1"/>
    </w:lvlOverride>
  </w:num>
  <w:num w:numId="67">
    <w:abstractNumId w:val="23"/>
    <w:lvlOverride w:ilvl="0">
      <w:startOverride w:val="1"/>
    </w:lvlOverride>
  </w:num>
  <w:num w:numId="68">
    <w:abstractNumId w:val="23"/>
    <w:lvlOverride w:ilvl="0">
      <w:startOverride w:val="1"/>
    </w:lvlOverride>
  </w:num>
  <w:num w:numId="69">
    <w:abstractNumId w:val="23"/>
    <w:lvlOverride w:ilvl="0">
      <w:startOverride w:val="1"/>
    </w:lvlOverride>
  </w:num>
  <w:num w:numId="70">
    <w:abstractNumId w:val="23"/>
    <w:lvlOverride w:ilvl="0">
      <w:startOverride w:val="1"/>
    </w:lvlOverride>
  </w:num>
  <w:num w:numId="71">
    <w:abstractNumId w:val="23"/>
    <w:lvlOverride w:ilvl="0">
      <w:startOverride w:val="1"/>
    </w:lvlOverride>
  </w:num>
  <w:num w:numId="72">
    <w:abstractNumId w:val="23"/>
    <w:lvlOverride w:ilvl="0">
      <w:startOverride w:val="1"/>
    </w:lvlOverride>
  </w:num>
  <w:num w:numId="73">
    <w:abstractNumId w:val="23"/>
    <w:lvlOverride w:ilvl="0">
      <w:startOverride w:val="1"/>
    </w:lvlOverride>
  </w:num>
  <w:num w:numId="74">
    <w:abstractNumId w:val="23"/>
    <w:lvlOverride w:ilvl="0">
      <w:startOverride w:val="1"/>
    </w:lvlOverride>
  </w:num>
  <w:num w:numId="75">
    <w:abstractNumId w:val="23"/>
    <w:lvlOverride w:ilvl="0">
      <w:startOverride w:val="1"/>
    </w:lvlOverride>
  </w:num>
  <w:num w:numId="76">
    <w:abstractNumId w:val="23"/>
    <w:lvlOverride w:ilvl="0">
      <w:startOverride w:val="1"/>
    </w:lvlOverride>
  </w:num>
  <w:num w:numId="77">
    <w:abstractNumId w:val="23"/>
    <w:lvlOverride w:ilvl="0">
      <w:startOverride w:val="1"/>
    </w:lvlOverride>
  </w:num>
  <w:num w:numId="78">
    <w:abstractNumId w:val="23"/>
    <w:lvlOverride w:ilvl="0">
      <w:startOverride w:val="1"/>
    </w:lvlOverride>
  </w:num>
  <w:num w:numId="79">
    <w:abstractNumId w:val="23"/>
    <w:lvlOverride w:ilvl="0">
      <w:startOverride w:val="1"/>
    </w:lvlOverride>
  </w:num>
  <w:num w:numId="80">
    <w:abstractNumId w:val="23"/>
    <w:lvlOverride w:ilvl="0">
      <w:startOverride w:val="1"/>
    </w:lvlOverride>
  </w:num>
  <w:num w:numId="81">
    <w:abstractNumId w:val="23"/>
    <w:lvlOverride w:ilvl="0">
      <w:startOverride w:val="1"/>
    </w:lvlOverride>
  </w:num>
  <w:num w:numId="82">
    <w:abstractNumId w:val="23"/>
    <w:lvlOverride w:ilvl="0">
      <w:startOverride w:val="1"/>
    </w:lvlOverride>
  </w:num>
  <w:num w:numId="83">
    <w:abstractNumId w:val="23"/>
    <w:lvlOverride w:ilvl="0">
      <w:startOverride w:val="1"/>
    </w:lvlOverride>
  </w:num>
  <w:num w:numId="84">
    <w:abstractNumId w:val="23"/>
    <w:lvlOverride w:ilvl="0">
      <w:startOverride w:val="1"/>
    </w:lvlOverride>
  </w:num>
  <w:num w:numId="85">
    <w:abstractNumId w:val="23"/>
    <w:lvlOverride w:ilvl="0">
      <w:startOverride w:val="1"/>
    </w:lvlOverride>
  </w:num>
  <w:num w:numId="86">
    <w:abstractNumId w:val="23"/>
    <w:lvlOverride w:ilvl="0">
      <w:startOverride w:val="1"/>
    </w:lvlOverride>
  </w:num>
  <w:num w:numId="87">
    <w:abstractNumId w:val="23"/>
    <w:lvlOverride w:ilvl="0">
      <w:startOverride w:val="1"/>
    </w:lvlOverride>
  </w:num>
  <w:num w:numId="88">
    <w:abstractNumId w:val="23"/>
    <w:lvlOverride w:ilvl="0">
      <w:startOverride w:val="1"/>
    </w:lvlOverride>
  </w:num>
  <w:num w:numId="89">
    <w:abstractNumId w:val="23"/>
    <w:lvlOverride w:ilvl="0">
      <w:startOverride w:val="1"/>
    </w:lvlOverride>
  </w:num>
  <w:num w:numId="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</w:num>
  <w:num w:numId="92">
    <w:abstractNumId w:val="41"/>
  </w:num>
  <w:num w:numId="93">
    <w:abstractNumId w:val="13"/>
  </w:num>
  <w:num w:numId="94">
    <w:abstractNumId w:val="28"/>
  </w:num>
  <w:num w:numId="95">
    <w:abstractNumId w:val="45"/>
  </w:num>
  <w:num w:numId="96">
    <w:abstractNumId w:val="40"/>
  </w:num>
  <w:num w:numId="97">
    <w:abstractNumId w:val="16"/>
  </w:num>
  <w:num w:numId="98">
    <w:abstractNumId w:val="32"/>
  </w:num>
  <w:num w:numId="99">
    <w:abstractNumId w:val="24"/>
  </w:num>
  <w:num w:numId="100">
    <w:abstractNumId w:val="15"/>
  </w:num>
  <w:num w:numId="101">
    <w:abstractNumId w:val="22"/>
  </w:num>
  <w:num w:numId="102">
    <w:abstractNumId w:val="33"/>
  </w:num>
  <w:num w:numId="103">
    <w:abstractNumId w:val="44"/>
  </w:num>
  <w:num w:numId="104">
    <w:abstractNumId w:val="17"/>
  </w:num>
  <w:num w:numId="105">
    <w:abstractNumId w:val="23"/>
    <w:lvlOverride w:ilvl="0">
      <w:startOverride w:val="1"/>
    </w:lvlOverride>
  </w:num>
  <w:num w:numId="106">
    <w:abstractNumId w:val="23"/>
    <w:lvlOverride w:ilvl="0">
      <w:startOverride w:val="1"/>
    </w:lvlOverride>
  </w:num>
  <w:num w:numId="107">
    <w:abstractNumId w:val="23"/>
    <w:lvlOverride w:ilvl="0">
      <w:startOverride w:val="1"/>
    </w:lvlOverride>
  </w:num>
  <w:num w:numId="108">
    <w:abstractNumId w:val="23"/>
    <w:lvlOverride w:ilvl="0">
      <w:startOverride w:val="1"/>
    </w:lvlOverride>
  </w:num>
  <w:num w:numId="109">
    <w:abstractNumId w:val="23"/>
    <w:lvlOverride w:ilvl="0">
      <w:startOverride w:val="1"/>
    </w:lvlOverride>
  </w:num>
  <w:num w:numId="110">
    <w:abstractNumId w:val="23"/>
    <w:lvlOverride w:ilvl="0">
      <w:startOverride w:val="1"/>
    </w:lvlOverride>
  </w:num>
  <w:num w:numId="111">
    <w:abstractNumId w:val="23"/>
    <w:lvlOverride w:ilvl="0">
      <w:startOverride w:val="1"/>
    </w:lvlOverride>
  </w:num>
  <w:num w:numId="112">
    <w:abstractNumId w:val="23"/>
    <w:lvlOverride w:ilvl="0">
      <w:startOverride w:val="1"/>
    </w:lvlOverride>
  </w:num>
  <w:num w:numId="113">
    <w:abstractNumId w:val="23"/>
    <w:lvlOverride w:ilvl="0">
      <w:startOverride w:val="1"/>
    </w:lvlOverride>
  </w:num>
  <w:num w:numId="114">
    <w:abstractNumId w:val="23"/>
    <w:lvlOverride w:ilvl="0">
      <w:startOverride w:val="1"/>
    </w:lvlOverride>
  </w:num>
  <w:num w:numId="115">
    <w:abstractNumId w:val="23"/>
    <w:lvlOverride w:ilvl="0">
      <w:startOverride w:val="1"/>
    </w:lvlOverride>
  </w:num>
  <w:num w:numId="116">
    <w:abstractNumId w:val="23"/>
    <w:lvlOverride w:ilvl="0">
      <w:startOverride w:val="1"/>
    </w:lvlOverride>
  </w:num>
  <w:num w:numId="117">
    <w:abstractNumId w:val="23"/>
    <w:lvlOverride w:ilvl="0">
      <w:startOverride w:val="1"/>
    </w:lvlOverride>
  </w:num>
  <w:num w:numId="118">
    <w:abstractNumId w:val="23"/>
    <w:lvlOverride w:ilvl="0">
      <w:startOverride w:val="1"/>
    </w:lvlOverride>
  </w:num>
  <w:num w:numId="119">
    <w:abstractNumId w:val="23"/>
    <w:lvlOverride w:ilvl="0">
      <w:startOverride w:val="1"/>
    </w:lvlOverride>
  </w:num>
  <w:num w:numId="120">
    <w:abstractNumId w:val="35"/>
  </w:num>
  <w:num w:numId="121">
    <w:abstractNumId w:val="23"/>
    <w:lvlOverride w:ilvl="0">
      <w:startOverride w:val="1"/>
    </w:lvlOverride>
  </w:num>
  <w:num w:numId="122">
    <w:abstractNumId w:val="23"/>
    <w:lvlOverride w:ilvl="0">
      <w:startOverride w:val="1"/>
    </w:lvlOverride>
  </w:num>
  <w:num w:numId="123">
    <w:abstractNumId w:val="23"/>
    <w:lvlOverride w:ilvl="0">
      <w:startOverride w:val="1"/>
    </w:lvlOverride>
  </w:num>
  <w:num w:numId="124">
    <w:abstractNumId w:val="23"/>
    <w:lvlOverride w:ilvl="0">
      <w:startOverride w:val="1"/>
    </w:lvlOverride>
  </w:num>
  <w:num w:numId="125">
    <w:abstractNumId w:val="23"/>
    <w:lvlOverride w:ilvl="0">
      <w:startOverride w:val="1"/>
    </w:lvlOverride>
  </w:num>
  <w:num w:numId="126">
    <w:abstractNumId w:val="23"/>
    <w:lvlOverride w:ilvl="0">
      <w:startOverride w:val="1"/>
    </w:lvlOverride>
  </w:num>
  <w:num w:numId="127">
    <w:abstractNumId w:val="23"/>
    <w:lvlOverride w:ilvl="0">
      <w:startOverride w:val="1"/>
    </w:lvlOverride>
  </w:num>
  <w:num w:numId="128">
    <w:abstractNumId w:val="23"/>
    <w:lvlOverride w:ilvl="0">
      <w:startOverride w:val="1"/>
    </w:lvlOverride>
  </w:num>
  <w:num w:numId="129">
    <w:abstractNumId w:val="23"/>
    <w:lvlOverride w:ilvl="0">
      <w:startOverride w:val="1"/>
    </w:lvlOverride>
  </w:num>
  <w:num w:numId="130">
    <w:abstractNumId w:val="23"/>
    <w:lvlOverride w:ilvl="0">
      <w:startOverride w:val="1"/>
    </w:lvlOverride>
  </w:num>
  <w:num w:numId="131">
    <w:abstractNumId w:val="23"/>
    <w:lvlOverride w:ilvl="0">
      <w:startOverride w:val="1"/>
    </w:lvlOverride>
  </w:num>
  <w:num w:numId="132">
    <w:abstractNumId w:val="23"/>
    <w:lvlOverride w:ilvl="0">
      <w:startOverride w:val="1"/>
    </w:lvlOverride>
  </w:num>
  <w:num w:numId="133">
    <w:abstractNumId w:val="23"/>
    <w:lvlOverride w:ilvl="0">
      <w:startOverride w:val="1"/>
    </w:lvlOverride>
  </w:num>
  <w:num w:numId="134">
    <w:abstractNumId w:val="23"/>
    <w:lvlOverride w:ilvl="0">
      <w:startOverride w:val="1"/>
    </w:lvlOverride>
  </w:num>
  <w:num w:numId="135">
    <w:abstractNumId w:val="5"/>
  </w:num>
  <w:num w:numId="136">
    <w:abstractNumId w:val="23"/>
    <w:lvlOverride w:ilvl="0">
      <w:startOverride w:val="1"/>
    </w:lvlOverride>
  </w:num>
  <w:num w:numId="137">
    <w:abstractNumId w:val="23"/>
    <w:lvlOverride w:ilvl="0">
      <w:startOverride w:val="1"/>
    </w:lvlOverride>
  </w:num>
  <w:num w:numId="138">
    <w:abstractNumId w:val="23"/>
    <w:lvlOverride w:ilvl="0">
      <w:startOverride w:val="1"/>
    </w:lvlOverride>
  </w:num>
  <w:num w:numId="139">
    <w:abstractNumId w:val="23"/>
    <w:lvlOverride w:ilvl="0">
      <w:startOverride w:val="1"/>
    </w:lvlOverride>
  </w:num>
  <w:num w:numId="140">
    <w:abstractNumId w:val="23"/>
    <w:lvlOverride w:ilvl="0">
      <w:startOverride w:val="1"/>
    </w:lvlOverride>
  </w:num>
  <w:num w:numId="141">
    <w:abstractNumId w:val="23"/>
    <w:lvlOverride w:ilvl="0">
      <w:startOverride w:val="1"/>
    </w:lvlOverride>
  </w:num>
  <w:num w:numId="142">
    <w:abstractNumId w:val="23"/>
    <w:lvlOverride w:ilvl="0">
      <w:startOverride w:val="1"/>
    </w:lvlOverride>
  </w:num>
  <w:num w:numId="143">
    <w:abstractNumId w:val="23"/>
    <w:lvlOverride w:ilvl="0">
      <w:startOverride w:val="1"/>
    </w:lvlOverride>
  </w:num>
  <w:num w:numId="144">
    <w:abstractNumId w:val="23"/>
    <w:lvlOverride w:ilvl="0">
      <w:startOverride w:val="1"/>
    </w:lvlOverride>
  </w:num>
  <w:num w:numId="145">
    <w:abstractNumId w:val="23"/>
    <w:lvlOverride w:ilvl="0">
      <w:startOverride w:val="1"/>
    </w:lvlOverride>
  </w:num>
  <w:num w:numId="146">
    <w:abstractNumId w:val="23"/>
    <w:lvlOverride w:ilvl="0">
      <w:startOverride w:val="1"/>
    </w:lvlOverride>
  </w:num>
  <w:num w:numId="147">
    <w:abstractNumId w:val="4"/>
  </w:num>
  <w:num w:numId="148">
    <w:abstractNumId w:val="20"/>
  </w:num>
  <w:num w:numId="149">
    <w:abstractNumId w:val="23"/>
    <w:lvlOverride w:ilvl="0">
      <w:startOverride w:val="1"/>
    </w:lvlOverride>
  </w:num>
  <w:num w:numId="150">
    <w:abstractNumId w:val="23"/>
    <w:lvlOverride w:ilvl="0">
      <w:startOverride w:val="1"/>
    </w:lvlOverride>
  </w:num>
  <w:num w:numId="151">
    <w:abstractNumId w:val="23"/>
    <w:lvlOverride w:ilvl="0">
      <w:startOverride w:val="1"/>
    </w:lvlOverride>
  </w:num>
  <w:num w:numId="152">
    <w:abstractNumId w:val="23"/>
    <w:lvlOverride w:ilvl="0">
      <w:startOverride w:val="1"/>
    </w:lvlOverride>
  </w:num>
  <w:num w:numId="153">
    <w:abstractNumId w:val="23"/>
    <w:lvlOverride w:ilvl="0">
      <w:startOverride w:val="1"/>
    </w:lvlOverride>
  </w:num>
  <w:num w:numId="154">
    <w:abstractNumId w:val="23"/>
    <w:lvlOverride w:ilvl="0">
      <w:startOverride w:val="1"/>
    </w:lvlOverride>
  </w:num>
  <w:num w:numId="155">
    <w:abstractNumId w:val="39"/>
  </w:num>
  <w:num w:numId="156">
    <w:abstractNumId w:val="3"/>
  </w:num>
  <w:num w:numId="157">
    <w:abstractNumId w:val="23"/>
    <w:lvlOverride w:ilvl="0">
      <w:startOverride w:val="1"/>
    </w:lvlOverride>
  </w:num>
  <w:num w:numId="158">
    <w:abstractNumId w:val="23"/>
    <w:lvlOverride w:ilvl="0">
      <w:startOverride w:val="1"/>
    </w:lvlOverride>
  </w:num>
  <w:num w:numId="159">
    <w:abstractNumId w:val="23"/>
    <w:lvlOverride w:ilvl="0">
      <w:startOverride w:val="1"/>
    </w:lvlOverride>
  </w:num>
  <w:num w:numId="160">
    <w:abstractNumId w:val="23"/>
    <w:lvlOverride w:ilvl="0">
      <w:startOverride w:val="1"/>
    </w:lvlOverride>
  </w:num>
  <w:num w:numId="161">
    <w:abstractNumId w:val="23"/>
    <w:lvlOverride w:ilvl="0">
      <w:startOverride w:val="1"/>
    </w:lvlOverride>
  </w:num>
  <w:num w:numId="162">
    <w:abstractNumId w:val="23"/>
    <w:lvlOverride w:ilvl="0">
      <w:startOverride w:val="1"/>
    </w:lvlOverride>
  </w:num>
  <w:num w:numId="163">
    <w:abstractNumId w:val="23"/>
    <w:lvlOverride w:ilvl="0">
      <w:startOverride w:val="1"/>
    </w:lvlOverride>
  </w:num>
  <w:num w:numId="164">
    <w:abstractNumId w:val="23"/>
    <w:lvlOverride w:ilvl="0">
      <w:startOverride w:val="1"/>
    </w:lvlOverride>
  </w:num>
  <w:num w:numId="165">
    <w:abstractNumId w:val="23"/>
    <w:lvlOverride w:ilvl="0">
      <w:startOverride w:val="1"/>
    </w:lvlOverride>
  </w:num>
  <w:num w:numId="166">
    <w:abstractNumId w:val="23"/>
    <w:lvlOverride w:ilvl="0">
      <w:startOverride w:val="1"/>
    </w:lvlOverride>
  </w:num>
  <w:num w:numId="167">
    <w:abstractNumId w:val="23"/>
    <w:lvlOverride w:ilvl="0">
      <w:startOverride w:val="1"/>
    </w:lvlOverride>
  </w:num>
  <w:num w:numId="168">
    <w:abstractNumId w:val="23"/>
    <w:lvlOverride w:ilvl="0">
      <w:startOverride w:val="1"/>
    </w:lvlOverride>
  </w:num>
  <w:num w:numId="169">
    <w:abstractNumId w:val="23"/>
    <w:lvlOverride w:ilvl="0">
      <w:startOverride w:val="1"/>
    </w:lvlOverride>
  </w:num>
  <w:num w:numId="170">
    <w:abstractNumId w:val="43"/>
  </w:num>
  <w:num w:numId="171">
    <w:abstractNumId w:val="23"/>
    <w:lvlOverride w:ilvl="0">
      <w:startOverride w:val="1"/>
    </w:lvlOverride>
  </w:num>
  <w:num w:numId="172">
    <w:abstractNumId w:val="23"/>
    <w:lvlOverride w:ilvl="0">
      <w:startOverride w:val="1"/>
    </w:lvlOverride>
  </w:num>
  <w:num w:numId="173">
    <w:abstractNumId w:val="23"/>
    <w:lvlOverride w:ilvl="0">
      <w:startOverride w:val="1"/>
    </w:lvlOverride>
  </w:num>
  <w:num w:numId="174">
    <w:abstractNumId w:val="23"/>
    <w:lvlOverride w:ilvl="0">
      <w:startOverride w:val="1"/>
    </w:lvlOverride>
  </w:num>
  <w:num w:numId="175">
    <w:abstractNumId w:val="21"/>
  </w:num>
  <w:num w:numId="176">
    <w:abstractNumId w:val="14"/>
    <w:lvlOverride w:ilvl="0">
      <w:startOverride w:val="1"/>
    </w:lvlOverride>
  </w:num>
  <w:num w:numId="177">
    <w:abstractNumId w:val="23"/>
    <w:lvlOverride w:ilvl="0">
      <w:startOverride w:val="1"/>
    </w:lvlOverride>
  </w:num>
  <w:num w:numId="178">
    <w:abstractNumId w:val="23"/>
    <w:lvlOverride w:ilvl="0">
      <w:startOverride w:val="1"/>
    </w:lvlOverride>
  </w:num>
  <w:num w:numId="179">
    <w:abstractNumId w:val="30"/>
  </w:num>
  <w:num w:numId="180">
    <w:abstractNumId w:val="46"/>
  </w:num>
  <w:num w:numId="181">
    <w:abstractNumId w:val="23"/>
    <w:lvlOverride w:ilvl="0">
      <w:startOverride w:val="1"/>
    </w:lvlOverride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>
      <v:fill color="white" on="f"/>
      <v:stroke dashstyle="dash"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ED"/>
    <w:rsid w:val="00000036"/>
    <w:rsid w:val="000000FD"/>
    <w:rsid w:val="00000138"/>
    <w:rsid w:val="00000241"/>
    <w:rsid w:val="00000368"/>
    <w:rsid w:val="0000042A"/>
    <w:rsid w:val="00000736"/>
    <w:rsid w:val="0000074D"/>
    <w:rsid w:val="000008A0"/>
    <w:rsid w:val="00000957"/>
    <w:rsid w:val="000009BE"/>
    <w:rsid w:val="00000AE4"/>
    <w:rsid w:val="00000E90"/>
    <w:rsid w:val="0000133D"/>
    <w:rsid w:val="00001839"/>
    <w:rsid w:val="00001C03"/>
    <w:rsid w:val="00001C4F"/>
    <w:rsid w:val="00001D18"/>
    <w:rsid w:val="0000202E"/>
    <w:rsid w:val="000024CE"/>
    <w:rsid w:val="000028D5"/>
    <w:rsid w:val="0000297C"/>
    <w:rsid w:val="00002A0F"/>
    <w:rsid w:val="00002E10"/>
    <w:rsid w:val="00003391"/>
    <w:rsid w:val="00003ADB"/>
    <w:rsid w:val="000041AE"/>
    <w:rsid w:val="0000448E"/>
    <w:rsid w:val="0000482A"/>
    <w:rsid w:val="00004875"/>
    <w:rsid w:val="00004D36"/>
    <w:rsid w:val="0000503A"/>
    <w:rsid w:val="00005045"/>
    <w:rsid w:val="0000599E"/>
    <w:rsid w:val="00005AA3"/>
    <w:rsid w:val="00005C3C"/>
    <w:rsid w:val="00005C58"/>
    <w:rsid w:val="00005CF1"/>
    <w:rsid w:val="00005E05"/>
    <w:rsid w:val="00005EFD"/>
    <w:rsid w:val="00006287"/>
    <w:rsid w:val="0000633F"/>
    <w:rsid w:val="0000654F"/>
    <w:rsid w:val="0000680F"/>
    <w:rsid w:val="00006B64"/>
    <w:rsid w:val="00006D00"/>
    <w:rsid w:val="00006D81"/>
    <w:rsid w:val="0000709D"/>
    <w:rsid w:val="00007141"/>
    <w:rsid w:val="00007230"/>
    <w:rsid w:val="000072DA"/>
    <w:rsid w:val="000072DB"/>
    <w:rsid w:val="000073FF"/>
    <w:rsid w:val="00007489"/>
    <w:rsid w:val="000075F5"/>
    <w:rsid w:val="00007728"/>
    <w:rsid w:val="00007A39"/>
    <w:rsid w:val="00007A87"/>
    <w:rsid w:val="00007C14"/>
    <w:rsid w:val="00007DDF"/>
    <w:rsid w:val="00007E4C"/>
    <w:rsid w:val="00010268"/>
    <w:rsid w:val="000102C3"/>
    <w:rsid w:val="0001039E"/>
    <w:rsid w:val="00010A23"/>
    <w:rsid w:val="000116F0"/>
    <w:rsid w:val="000117A2"/>
    <w:rsid w:val="000118C4"/>
    <w:rsid w:val="00011D04"/>
    <w:rsid w:val="00011DC5"/>
    <w:rsid w:val="00012673"/>
    <w:rsid w:val="00012B6E"/>
    <w:rsid w:val="00012BF6"/>
    <w:rsid w:val="00012D62"/>
    <w:rsid w:val="00012E9D"/>
    <w:rsid w:val="0001304C"/>
    <w:rsid w:val="0001331C"/>
    <w:rsid w:val="000133F7"/>
    <w:rsid w:val="00013678"/>
    <w:rsid w:val="000136BE"/>
    <w:rsid w:val="00013DE6"/>
    <w:rsid w:val="00014026"/>
    <w:rsid w:val="000147E6"/>
    <w:rsid w:val="00014858"/>
    <w:rsid w:val="000149C7"/>
    <w:rsid w:val="00014A11"/>
    <w:rsid w:val="00014E0D"/>
    <w:rsid w:val="00014EBB"/>
    <w:rsid w:val="00015224"/>
    <w:rsid w:val="000152C7"/>
    <w:rsid w:val="00015819"/>
    <w:rsid w:val="00015C3D"/>
    <w:rsid w:val="00016122"/>
    <w:rsid w:val="00016269"/>
    <w:rsid w:val="00016362"/>
    <w:rsid w:val="00016535"/>
    <w:rsid w:val="00016C18"/>
    <w:rsid w:val="0001738E"/>
    <w:rsid w:val="00017713"/>
    <w:rsid w:val="00017816"/>
    <w:rsid w:val="00017A8A"/>
    <w:rsid w:val="0002003D"/>
    <w:rsid w:val="00020422"/>
    <w:rsid w:val="0002065A"/>
    <w:rsid w:val="00020699"/>
    <w:rsid w:val="00020FC1"/>
    <w:rsid w:val="00021888"/>
    <w:rsid w:val="00021B89"/>
    <w:rsid w:val="00021BDA"/>
    <w:rsid w:val="00021F9E"/>
    <w:rsid w:val="00022171"/>
    <w:rsid w:val="000222D8"/>
    <w:rsid w:val="00022312"/>
    <w:rsid w:val="00022409"/>
    <w:rsid w:val="000227F6"/>
    <w:rsid w:val="00023117"/>
    <w:rsid w:val="00023466"/>
    <w:rsid w:val="000234CF"/>
    <w:rsid w:val="0002353A"/>
    <w:rsid w:val="0002358E"/>
    <w:rsid w:val="00023D2E"/>
    <w:rsid w:val="00023D53"/>
    <w:rsid w:val="00023FD8"/>
    <w:rsid w:val="0002410D"/>
    <w:rsid w:val="0002417A"/>
    <w:rsid w:val="0002489F"/>
    <w:rsid w:val="00024D32"/>
    <w:rsid w:val="000250A7"/>
    <w:rsid w:val="000256DC"/>
    <w:rsid w:val="00025849"/>
    <w:rsid w:val="00025850"/>
    <w:rsid w:val="00025B04"/>
    <w:rsid w:val="00025D33"/>
    <w:rsid w:val="00025DA4"/>
    <w:rsid w:val="00025DB6"/>
    <w:rsid w:val="00026000"/>
    <w:rsid w:val="00026080"/>
    <w:rsid w:val="0002651F"/>
    <w:rsid w:val="00026589"/>
    <w:rsid w:val="0002667B"/>
    <w:rsid w:val="00026B01"/>
    <w:rsid w:val="00026B4B"/>
    <w:rsid w:val="00026DA1"/>
    <w:rsid w:val="00026DDD"/>
    <w:rsid w:val="000272C0"/>
    <w:rsid w:val="0002761D"/>
    <w:rsid w:val="000277B9"/>
    <w:rsid w:val="00027B9D"/>
    <w:rsid w:val="00027C7D"/>
    <w:rsid w:val="00027E9C"/>
    <w:rsid w:val="00030420"/>
    <w:rsid w:val="000305A1"/>
    <w:rsid w:val="0003062D"/>
    <w:rsid w:val="0003068E"/>
    <w:rsid w:val="00030854"/>
    <w:rsid w:val="000308E6"/>
    <w:rsid w:val="00030B11"/>
    <w:rsid w:val="00030CD2"/>
    <w:rsid w:val="00030D85"/>
    <w:rsid w:val="00030E02"/>
    <w:rsid w:val="0003193A"/>
    <w:rsid w:val="00031B12"/>
    <w:rsid w:val="00031B66"/>
    <w:rsid w:val="00031C92"/>
    <w:rsid w:val="00031D4D"/>
    <w:rsid w:val="000329D3"/>
    <w:rsid w:val="00032B59"/>
    <w:rsid w:val="00032C74"/>
    <w:rsid w:val="00032D80"/>
    <w:rsid w:val="00032FE4"/>
    <w:rsid w:val="0003324C"/>
    <w:rsid w:val="000332FE"/>
    <w:rsid w:val="0003337A"/>
    <w:rsid w:val="000333D4"/>
    <w:rsid w:val="0003383A"/>
    <w:rsid w:val="00033978"/>
    <w:rsid w:val="00033A06"/>
    <w:rsid w:val="00033A1A"/>
    <w:rsid w:val="00033ED0"/>
    <w:rsid w:val="00033FD8"/>
    <w:rsid w:val="00034A64"/>
    <w:rsid w:val="000350AD"/>
    <w:rsid w:val="0003522A"/>
    <w:rsid w:val="0003576D"/>
    <w:rsid w:val="0003576F"/>
    <w:rsid w:val="000359F0"/>
    <w:rsid w:val="00035A4A"/>
    <w:rsid w:val="00035EE2"/>
    <w:rsid w:val="00036170"/>
    <w:rsid w:val="0003623C"/>
    <w:rsid w:val="00036EA2"/>
    <w:rsid w:val="00036F9B"/>
    <w:rsid w:val="00036FD7"/>
    <w:rsid w:val="00037223"/>
    <w:rsid w:val="00037520"/>
    <w:rsid w:val="000375B2"/>
    <w:rsid w:val="000378FD"/>
    <w:rsid w:val="00037A73"/>
    <w:rsid w:val="00037DBB"/>
    <w:rsid w:val="00037FAD"/>
    <w:rsid w:val="0004009A"/>
    <w:rsid w:val="00040107"/>
    <w:rsid w:val="00040665"/>
    <w:rsid w:val="00040B6D"/>
    <w:rsid w:val="00040C67"/>
    <w:rsid w:val="00040DC8"/>
    <w:rsid w:val="00040E02"/>
    <w:rsid w:val="00040EAD"/>
    <w:rsid w:val="0004192D"/>
    <w:rsid w:val="000419A4"/>
    <w:rsid w:val="00041D46"/>
    <w:rsid w:val="00041EDA"/>
    <w:rsid w:val="000425A8"/>
    <w:rsid w:val="00042600"/>
    <w:rsid w:val="0004285C"/>
    <w:rsid w:val="00042C1F"/>
    <w:rsid w:val="00042C5D"/>
    <w:rsid w:val="00042C5F"/>
    <w:rsid w:val="000430AE"/>
    <w:rsid w:val="000431C4"/>
    <w:rsid w:val="00043619"/>
    <w:rsid w:val="000438A0"/>
    <w:rsid w:val="000438D4"/>
    <w:rsid w:val="00043A53"/>
    <w:rsid w:val="00043B55"/>
    <w:rsid w:val="0004430F"/>
    <w:rsid w:val="0004432B"/>
    <w:rsid w:val="00044380"/>
    <w:rsid w:val="0004486A"/>
    <w:rsid w:val="00044962"/>
    <w:rsid w:val="00044964"/>
    <w:rsid w:val="00044E5F"/>
    <w:rsid w:val="00044F7E"/>
    <w:rsid w:val="0004500C"/>
    <w:rsid w:val="00045105"/>
    <w:rsid w:val="000454CF"/>
    <w:rsid w:val="00045B6E"/>
    <w:rsid w:val="00045C38"/>
    <w:rsid w:val="00045CD2"/>
    <w:rsid w:val="00045E9A"/>
    <w:rsid w:val="000462B8"/>
    <w:rsid w:val="00046721"/>
    <w:rsid w:val="000467D4"/>
    <w:rsid w:val="00046914"/>
    <w:rsid w:val="00046A47"/>
    <w:rsid w:val="00047C94"/>
    <w:rsid w:val="0005008C"/>
    <w:rsid w:val="000502B4"/>
    <w:rsid w:val="00050436"/>
    <w:rsid w:val="000506D7"/>
    <w:rsid w:val="00050B84"/>
    <w:rsid w:val="00050BEB"/>
    <w:rsid w:val="00050C07"/>
    <w:rsid w:val="00050CB7"/>
    <w:rsid w:val="00050D3F"/>
    <w:rsid w:val="00051125"/>
    <w:rsid w:val="0005184A"/>
    <w:rsid w:val="00051D59"/>
    <w:rsid w:val="000527F7"/>
    <w:rsid w:val="000528C3"/>
    <w:rsid w:val="000528D8"/>
    <w:rsid w:val="000528F8"/>
    <w:rsid w:val="00053143"/>
    <w:rsid w:val="00053256"/>
    <w:rsid w:val="000532CE"/>
    <w:rsid w:val="00053360"/>
    <w:rsid w:val="0005367A"/>
    <w:rsid w:val="0005397A"/>
    <w:rsid w:val="00053E40"/>
    <w:rsid w:val="00053F46"/>
    <w:rsid w:val="0005455C"/>
    <w:rsid w:val="000547C8"/>
    <w:rsid w:val="00054F53"/>
    <w:rsid w:val="0005507E"/>
    <w:rsid w:val="000554C8"/>
    <w:rsid w:val="0005580C"/>
    <w:rsid w:val="00055DA0"/>
    <w:rsid w:val="00056201"/>
    <w:rsid w:val="00056301"/>
    <w:rsid w:val="000564F0"/>
    <w:rsid w:val="000564F2"/>
    <w:rsid w:val="00056C44"/>
    <w:rsid w:val="0005728C"/>
    <w:rsid w:val="0005742A"/>
    <w:rsid w:val="000574C6"/>
    <w:rsid w:val="000574FC"/>
    <w:rsid w:val="000575DC"/>
    <w:rsid w:val="000577A5"/>
    <w:rsid w:val="000579CD"/>
    <w:rsid w:val="000579E6"/>
    <w:rsid w:val="00057ADE"/>
    <w:rsid w:val="00057AE5"/>
    <w:rsid w:val="00057ECA"/>
    <w:rsid w:val="000602BA"/>
    <w:rsid w:val="000606AE"/>
    <w:rsid w:val="0006076A"/>
    <w:rsid w:val="000607AA"/>
    <w:rsid w:val="00060C83"/>
    <w:rsid w:val="00060CB6"/>
    <w:rsid w:val="00060CD9"/>
    <w:rsid w:val="000612F2"/>
    <w:rsid w:val="00061E73"/>
    <w:rsid w:val="00061F98"/>
    <w:rsid w:val="00062033"/>
    <w:rsid w:val="00062540"/>
    <w:rsid w:val="00062B8B"/>
    <w:rsid w:val="000630E6"/>
    <w:rsid w:val="00063CF8"/>
    <w:rsid w:val="00063DAD"/>
    <w:rsid w:val="00063F1D"/>
    <w:rsid w:val="000643CA"/>
    <w:rsid w:val="000646BC"/>
    <w:rsid w:val="00064756"/>
    <w:rsid w:val="0006478B"/>
    <w:rsid w:val="00064890"/>
    <w:rsid w:val="00064E7C"/>
    <w:rsid w:val="00064F86"/>
    <w:rsid w:val="00065154"/>
    <w:rsid w:val="00065848"/>
    <w:rsid w:val="00065A0A"/>
    <w:rsid w:val="00065AD9"/>
    <w:rsid w:val="00065BC6"/>
    <w:rsid w:val="00065F79"/>
    <w:rsid w:val="00066355"/>
    <w:rsid w:val="000664C9"/>
    <w:rsid w:val="0006664E"/>
    <w:rsid w:val="00066DE9"/>
    <w:rsid w:val="00066EE5"/>
    <w:rsid w:val="0006773A"/>
    <w:rsid w:val="000700D8"/>
    <w:rsid w:val="00070115"/>
    <w:rsid w:val="00070262"/>
    <w:rsid w:val="000704B4"/>
    <w:rsid w:val="000704D4"/>
    <w:rsid w:val="000708BB"/>
    <w:rsid w:val="000709F5"/>
    <w:rsid w:val="00070B99"/>
    <w:rsid w:val="00070F18"/>
    <w:rsid w:val="00071153"/>
    <w:rsid w:val="00071518"/>
    <w:rsid w:val="00071A6C"/>
    <w:rsid w:val="00071C96"/>
    <w:rsid w:val="0007210A"/>
    <w:rsid w:val="0007293F"/>
    <w:rsid w:val="00072AA9"/>
    <w:rsid w:val="00072B78"/>
    <w:rsid w:val="00072BB4"/>
    <w:rsid w:val="00072CEA"/>
    <w:rsid w:val="00072D37"/>
    <w:rsid w:val="00072EB0"/>
    <w:rsid w:val="000730B5"/>
    <w:rsid w:val="000737F0"/>
    <w:rsid w:val="0007396F"/>
    <w:rsid w:val="00073DE8"/>
    <w:rsid w:val="000740A7"/>
    <w:rsid w:val="000740C4"/>
    <w:rsid w:val="000746F4"/>
    <w:rsid w:val="00074876"/>
    <w:rsid w:val="00074C4E"/>
    <w:rsid w:val="00075041"/>
    <w:rsid w:val="000757D5"/>
    <w:rsid w:val="000757F4"/>
    <w:rsid w:val="00075947"/>
    <w:rsid w:val="00075BA3"/>
    <w:rsid w:val="00075C68"/>
    <w:rsid w:val="00075F49"/>
    <w:rsid w:val="000761A4"/>
    <w:rsid w:val="000762B4"/>
    <w:rsid w:val="000764D0"/>
    <w:rsid w:val="000764E3"/>
    <w:rsid w:val="0007675E"/>
    <w:rsid w:val="000767BF"/>
    <w:rsid w:val="0007688A"/>
    <w:rsid w:val="00076A74"/>
    <w:rsid w:val="00076B41"/>
    <w:rsid w:val="00076E69"/>
    <w:rsid w:val="000770AE"/>
    <w:rsid w:val="000771E9"/>
    <w:rsid w:val="000773BC"/>
    <w:rsid w:val="000773CB"/>
    <w:rsid w:val="0007749C"/>
    <w:rsid w:val="0007774F"/>
    <w:rsid w:val="00077A2E"/>
    <w:rsid w:val="00077AE2"/>
    <w:rsid w:val="00077D62"/>
    <w:rsid w:val="00077F43"/>
    <w:rsid w:val="0008020E"/>
    <w:rsid w:val="00080378"/>
    <w:rsid w:val="0008059F"/>
    <w:rsid w:val="0008073D"/>
    <w:rsid w:val="000807AD"/>
    <w:rsid w:val="0008093F"/>
    <w:rsid w:val="000809EF"/>
    <w:rsid w:val="00080BCE"/>
    <w:rsid w:val="00080C2F"/>
    <w:rsid w:val="00081063"/>
    <w:rsid w:val="00081077"/>
    <w:rsid w:val="00081490"/>
    <w:rsid w:val="000818BA"/>
    <w:rsid w:val="00081E27"/>
    <w:rsid w:val="00081E2A"/>
    <w:rsid w:val="000820B8"/>
    <w:rsid w:val="0008251B"/>
    <w:rsid w:val="000826CA"/>
    <w:rsid w:val="00082A62"/>
    <w:rsid w:val="00082BE3"/>
    <w:rsid w:val="00082BEB"/>
    <w:rsid w:val="00082CEC"/>
    <w:rsid w:val="00082E06"/>
    <w:rsid w:val="0008311D"/>
    <w:rsid w:val="0008361D"/>
    <w:rsid w:val="000837A0"/>
    <w:rsid w:val="00083925"/>
    <w:rsid w:val="00083A77"/>
    <w:rsid w:val="00083C66"/>
    <w:rsid w:val="00084135"/>
    <w:rsid w:val="00084344"/>
    <w:rsid w:val="000848FA"/>
    <w:rsid w:val="0008492C"/>
    <w:rsid w:val="00084C1B"/>
    <w:rsid w:val="00084DA0"/>
    <w:rsid w:val="000850E2"/>
    <w:rsid w:val="000852CB"/>
    <w:rsid w:val="0008551C"/>
    <w:rsid w:val="0008577B"/>
    <w:rsid w:val="0008587E"/>
    <w:rsid w:val="00085B0D"/>
    <w:rsid w:val="00085CB3"/>
    <w:rsid w:val="00086470"/>
    <w:rsid w:val="00086966"/>
    <w:rsid w:val="00086C28"/>
    <w:rsid w:val="00087038"/>
    <w:rsid w:val="00087082"/>
    <w:rsid w:val="000872EC"/>
    <w:rsid w:val="00087399"/>
    <w:rsid w:val="000873B1"/>
    <w:rsid w:val="00087694"/>
    <w:rsid w:val="00087918"/>
    <w:rsid w:val="00090048"/>
    <w:rsid w:val="00090278"/>
    <w:rsid w:val="000904C4"/>
    <w:rsid w:val="0009057B"/>
    <w:rsid w:val="000908F5"/>
    <w:rsid w:val="00090D13"/>
    <w:rsid w:val="00090D71"/>
    <w:rsid w:val="00091638"/>
    <w:rsid w:val="000916A3"/>
    <w:rsid w:val="00091C14"/>
    <w:rsid w:val="00091E0E"/>
    <w:rsid w:val="00091EB4"/>
    <w:rsid w:val="00092185"/>
    <w:rsid w:val="0009250C"/>
    <w:rsid w:val="00092839"/>
    <w:rsid w:val="00092B95"/>
    <w:rsid w:val="00092D78"/>
    <w:rsid w:val="00092F13"/>
    <w:rsid w:val="00092F2B"/>
    <w:rsid w:val="000934B6"/>
    <w:rsid w:val="00093C6F"/>
    <w:rsid w:val="00093EF1"/>
    <w:rsid w:val="0009470E"/>
    <w:rsid w:val="00094ABB"/>
    <w:rsid w:val="00094CA7"/>
    <w:rsid w:val="00094D85"/>
    <w:rsid w:val="0009502C"/>
    <w:rsid w:val="00095135"/>
    <w:rsid w:val="00095236"/>
    <w:rsid w:val="0009532F"/>
    <w:rsid w:val="000953CD"/>
    <w:rsid w:val="000953F9"/>
    <w:rsid w:val="000954B3"/>
    <w:rsid w:val="0009578C"/>
    <w:rsid w:val="00095874"/>
    <w:rsid w:val="00095B21"/>
    <w:rsid w:val="00095C93"/>
    <w:rsid w:val="00095D2A"/>
    <w:rsid w:val="00095D5A"/>
    <w:rsid w:val="0009625F"/>
    <w:rsid w:val="00096618"/>
    <w:rsid w:val="00096681"/>
    <w:rsid w:val="0009686B"/>
    <w:rsid w:val="00096AAC"/>
    <w:rsid w:val="00096CBD"/>
    <w:rsid w:val="00096F4A"/>
    <w:rsid w:val="00096FF8"/>
    <w:rsid w:val="0009721E"/>
    <w:rsid w:val="00097319"/>
    <w:rsid w:val="000975E5"/>
    <w:rsid w:val="000975E6"/>
    <w:rsid w:val="00097689"/>
    <w:rsid w:val="000977DB"/>
    <w:rsid w:val="000A00C7"/>
    <w:rsid w:val="000A072E"/>
    <w:rsid w:val="000A07B1"/>
    <w:rsid w:val="000A0AAE"/>
    <w:rsid w:val="000A102A"/>
    <w:rsid w:val="000A106D"/>
    <w:rsid w:val="000A1155"/>
    <w:rsid w:val="000A11CE"/>
    <w:rsid w:val="000A16BE"/>
    <w:rsid w:val="000A18F2"/>
    <w:rsid w:val="000A1DF9"/>
    <w:rsid w:val="000A1F42"/>
    <w:rsid w:val="000A1FB8"/>
    <w:rsid w:val="000A2302"/>
    <w:rsid w:val="000A2612"/>
    <w:rsid w:val="000A2737"/>
    <w:rsid w:val="000A29FD"/>
    <w:rsid w:val="000A2C48"/>
    <w:rsid w:val="000A2DC2"/>
    <w:rsid w:val="000A3055"/>
    <w:rsid w:val="000A31A8"/>
    <w:rsid w:val="000A32A6"/>
    <w:rsid w:val="000A3473"/>
    <w:rsid w:val="000A3570"/>
    <w:rsid w:val="000A367D"/>
    <w:rsid w:val="000A3A87"/>
    <w:rsid w:val="000A3AAB"/>
    <w:rsid w:val="000A3AC7"/>
    <w:rsid w:val="000A3AE6"/>
    <w:rsid w:val="000A44CB"/>
    <w:rsid w:val="000A472C"/>
    <w:rsid w:val="000A4B66"/>
    <w:rsid w:val="000A4DD3"/>
    <w:rsid w:val="000A4E71"/>
    <w:rsid w:val="000A5286"/>
    <w:rsid w:val="000A54EC"/>
    <w:rsid w:val="000A5581"/>
    <w:rsid w:val="000A5594"/>
    <w:rsid w:val="000A55D8"/>
    <w:rsid w:val="000A56D6"/>
    <w:rsid w:val="000A59AF"/>
    <w:rsid w:val="000A5B2C"/>
    <w:rsid w:val="000A5E3A"/>
    <w:rsid w:val="000A5E9F"/>
    <w:rsid w:val="000A6164"/>
    <w:rsid w:val="000A6205"/>
    <w:rsid w:val="000A678B"/>
    <w:rsid w:val="000A67F7"/>
    <w:rsid w:val="000A6BC7"/>
    <w:rsid w:val="000A6C51"/>
    <w:rsid w:val="000A6E63"/>
    <w:rsid w:val="000A6F6C"/>
    <w:rsid w:val="000A7240"/>
    <w:rsid w:val="000A77BC"/>
    <w:rsid w:val="000A78E9"/>
    <w:rsid w:val="000A79BC"/>
    <w:rsid w:val="000A7B48"/>
    <w:rsid w:val="000A7B7B"/>
    <w:rsid w:val="000B02DD"/>
    <w:rsid w:val="000B032B"/>
    <w:rsid w:val="000B0426"/>
    <w:rsid w:val="000B043C"/>
    <w:rsid w:val="000B081A"/>
    <w:rsid w:val="000B12F5"/>
    <w:rsid w:val="000B13A9"/>
    <w:rsid w:val="000B141A"/>
    <w:rsid w:val="000B14B3"/>
    <w:rsid w:val="000B1BDA"/>
    <w:rsid w:val="000B1D3D"/>
    <w:rsid w:val="000B1EC0"/>
    <w:rsid w:val="000B1F1E"/>
    <w:rsid w:val="000B1FC0"/>
    <w:rsid w:val="000B2114"/>
    <w:rsid w:val="000B2770"/>
    <w:rsid w:val="000B2A13"/>
    <w:rsid w:val="000B2F39"/>
    <w:rsid w:val="000B302B"/>
    <w:rsid w:val="000B311F"/>
    <w:rsid w:val="000B3434"/>
    <w:rsid w:val="000B3545"/>
    <w:rsid w:val="000B372F"/>
    <w:rsid w:val="000B3730"/>
    <w:rsid w:val="000B37C7"/>
    <w:rsid w:val="000B40D2"/>
    <w:rsid w:val="000B41D2"/>
    <w:rsid w:val="000B42A6"/>
    <w:rsid w:val="000B4858"/>
    <w:rsid w:val="000B49D7"/>
    <w:rsid w:val="000B505D"/>
    <w:rsid w:val="000B50F8"/>
    <w:rsid w:val="000B590C"/>
    <w:rsid w:val="000B5C17"/>
    <w:rsid w:val="000B5C3C"/>
    <w:rsid w:val="000B5DEB"/>
    <w:rsid w:val="000B5E95"/>
    <w:rsid w:val="000B61B3"/>
    <w:rsid w:val="000B61DC"/>
    <w:rsid w:val="000B6246"/>
    <w:rsid w:val="000B643A"/>
    <w:rsid w:val="000B6489"/>
    <w:rsid w:val="000B6ACE"/>
    <w:rsid w:val="000B6B8A"/>
    <w:rsid w:val="000B6CEE"/>
    <w:rsid w:val="000B6D40"/>
    <w:rsid w:val="000B6DC9"/>
    <w:rsid w:val="000B7348"/>
    <w:rsid w:val="000B75D6"/>
    <w:rsid w:val="000B7852"/>
    <w:rsid w:val="000B78EF"/>
    <w:rsid w:val="000B7A08"/>
    <w:rsid w:val="000B7DFB"/>
    <w:rsid w:val="000B7E91"/>
    <w:rsid w:val="000C0BEE"/>
    <w:rsid w:val="000C0D4C"/>
    <w:rsid w:val="000C0E0D"/>
    <w:rsid w:val="000C0E37"/>
    <w:rsid w:val="000C0F1B"/>
    <w:rsid w:val="000C1950"/>
    <w:rsid w:val="000C26E6"/>
    <w:rsid w:val="000C2A33"/>
    <w:rsid w:val="000C2C24"/>
    <w:rsid w:val="000C2F65"/>
    <w:rsid w:val="000C2F6A"/>
    <w:rsid w:val="000C2F6C"/>
    <w:rsid w:val="000C3639"/>
    <w:rsid w:val="000C37AC"/>
    <w:rsid w:val="000C37B0"/>
    <w:rsid w:val="000C38EB"/>
    <w:rsid w:val="000C39C0"/>
    <w:rsid w:val="000C3A48"/>
    <w:rsid w:val="000C3A7A"/>
    <w:rsid w:val="000C3E8B"/>
    <w:rsid w:val="000C3F2D"/>
    <w:rsid w:val="000C4016"/>
    <w:rsid w:val="000C4060"/>
    <w:rsid w:val="000C46DB"/>
    <w:rsid w:val="000C4F49"/>
    <w:rsid w:val="000C5034"/>
    <w:rsid w:val="000C52CF"/>
    <w:rsid w:val="000C5359"/>
    <w:rsid w:val="000C550D"/>
    <w:rsid w:val="000C56DE"/>
    <w:rsid w:val="000C5A8F"/>
    <w:rsid w:val="000C5B26"/>
    <w:rsid w:val="000C5BAD"/>
    <w:rsid w:val="000C5EAF"/>
    <w:rsid w:val="000C5F4F"/>
    <w:rsid w:val="000C60E2"/>
    <w:rsid w:val="000C62AE"/>
    <w:rsid w:val="000C64E5"/>
    <w:rsid w:val="000C6822"/>
    <w:rsid w:val="000C6B45"/>
    <w:rsid w:val="000C6E61"/>
    <w:rsid w:val="000C6EF2"/>
    <w:rsid w:val="000C6FF3"/>
    <w:rsid w:val="000C72BF"/>
    <w:rsid w:val="000C76FD"/>
    <w:rsid w:val="000C77CB"/>
    <w:rsid w:val="000C79A8"/>
    <w:rsid w:val="000C7F27"/>
    <w:rsid w:val="000D0257"/>
    <w:rsid w:val="000D0262"/>
    <w:rsid w:val="000D05F7"/>
    <w:rsid w:val="000D06D6"/>
    <w:rsid w:val="000D0BC4"/>
    <w:rsid w:val="000D0C22"/>
    <w:rsid w:val="000D0F99"/>
    <w:rsid w:val="000D123F"/>
    <w:rsid w:val="000D13E4"/>
    <w:rsid w:val="000D1429"/>
    <w:rsid w:val="000D1E04"/>
    <w:rsid w:val="000D1E30"/>
    <w:rsid w:val="000D1E8B"/>
    <w:rsid w:val="000D1FF2"/>
    <w:rsid w:val="000D2060"/>
    <w:rsid w:val="000D27C9"/>
    <w:rsid w:val="000D2977"/>
    <w:rsid w:val="000D2A13"/>
    <w:rsid w:val="000D2C46"/>
    <w:rsid w:val="000D2D18"/>
    <w:rsid w:val="000D2DDA"/>
    <w:rsid w:val="000D2F41"/>
    <w:rsid w:val="000D3861"/>
    <w:rsid w:val="000D3935"/>
    <w:rsid w:val="000D3A65"/>
    <w:rsid w:val="000D4081"/>
    <w:rsid w:val="000D491B"/>
    <w:rsid w:val="000D4DF8"/>
    <w:rsid w:val="000D4E3B"/>
    <w:rsid w:val="000D4E4B"/>
    <w:rsid w:val="000D5297"/>
    <w:rsid w:val="000D555B"/>
    <w:rsid w:val="000D5862"/>
    <w:rsid w:val="000D65E9"/>
    <w:rsid w:val="000D6A5B"/>
    <w:rsid w:val="000D6A64"/>
    <w:rsid w:val="000D6D1D"/>
    <w:rsid w:val="000D6E9D"/>
    <w:rsid w:val="000D740F"/>
    <w:rsid w:val="000D7425"/>
    <w:rsid w:val="000D7630"/>
    <w:rsid w:val="000D79F4"/>
    <w:rsid w:val="000D7BEA"/>
    <w:rsid w:val="000D7FEC"/>
    <w:rsid w:val="000E0399"/>
    <w:rsid w:val="000E04DC"/>
    <w:rsid w:val="000E0B5C"/>
    <w:rsid w:val="000E0D7F"/>
    <w:rsid w:val="000E0DB2"/>
    <w:rsid w:val="000E10AB"/>
    <w:rsid w:val="000E1114"/>
    <w:rsid w:val="000E11A6"/>
    <w:rsid w:val="000E13A9"/>
    <w:rsid w:val="000E14EE"/>
    <w:rsid w:val="000E152F"/>
    <w:rsid w:val="000E1981"/>
    <w:rsid w:val="000E1DD0"/>
    <w:rsid w:val="000E1F81"/>
    <w:rsid w:val="000E22E0"/>
    <w:rsid w:val="000E2469"/>
    <w:rsid w:val="000E2768"/>
    <w:rsid w:val="000E2BB4"/>
    <w:rsid w:val="000E2CF2"/>
    <w:rsid w:val="000E2F09"/>
    <w:rsid w:val="000E35DE"/>
    <w:rsid w:val="000E381D"/>
    <w:rsid w:val="000E39A5"/>
    <w:rsid w:val="000E3AE5"/>
    <w:rsid w:val="000E3CDD"/>
    <w:rsid w:val="000E3D8B"/>
    <w:rsid w:val="000E3F08"/>
    <w:rsid w:val="000E3FA4"/>
    <w:rsid w:val="000E4271"/>
    <w:rsid w:val="000E4424"/>
    <w:rsid w:val="000E478B"/>
    <w:rsid w:val="000E48C6"/>
    <w:rsid w:val="000E4B66"/>
    <w:rsid w:val="000E4E96"/>
    <w:rsid w:val="000E510D"/>
    <w:rsid w:val="000E5277"/>
    <w:rsid w:val="000E584D"/>
    <w:rsid w:val="000E5D9D"/>
    <w:rsid w:val="000E5E5D"/>
    <w:rsid w:val="000E5E6E"/>
    <w:rsid w:val="000E61B7"/>
    <w:rsid w:val="000E61CF"/>
    <w:rsid w:val="000E663B"/>
    <w:rsid w:val="000E676B"/>
    <w:rsid w:val="000E6930"/>
    <w:rsid w:val="000E6CB9"/>
    <w:rsid w:val="000E6E6E"/>
    <w:rsid w:val="000E6FCE"/>
    <w:rsid w:val="000E7100"/>
    <w:rsid w:val="000E75F6"/>
    <w:rsid w:val="000E7852"/>
    <w:rsid w:val="000E7854"/>
    <w:rsid w:val="000E79AA"/>
    <w:rsid w:val="000E7A31"/>
    <w:rsid w:val="000E7BC8"/>
    <w:rsid w:val="000E7CCE"/>
    <w:rsid w:val="000F02BF"/>
    <w:rsid w:val="000F06E2"/>
    <w:rsid w:val="000F0B09"/>
    <w:rsid w:val="000F0D20"/>
    <w:rsid w:val="000F112F"/>
    <w:rsid w:val="000F1222"/>
    <w:rsid w:val="000F1704"/>
    <w:rsid w:val="000F18DD"/>
    <w:rsid w:val="000F1D1E"/>
    <w:rsid w:val="000F25CB"/>
    <w:rsid w:val="000F26D0"/>
    <w:rsid w:val="000F295A"/>
    <w:rsid w:val="000F2A1F"/>
    <w:rsid w:val="000F2A84"/>
    <w:rsid w:val="000F3034"/>
    <w:rsid w:val="000F30D5"/>
    <w:rsid w:val="000F3475"/>
    <w:rsid w:val="000F35C2"/>
    <w:rsid w:val="000F3965"/>
    <w:rsid w:val="000F3D94"/>
    <w:rsid w:val="000F3E05"/>
    <w:rsid w:val="000F3F14"/>
    <w:rsid w:val="000F4047"/>
    <w:rsid w:val="000F44DA"/>
    <w:rsid w:val="000F464E"/>
    <w:rsid w:val="000F4704"/>
    <w:rsid w:val="000F47F7"/>
    <w:rsid w:val="000F4B13"/>
    <w:rsid w:val="000F4B2A"/>
    <w:rsid w:val="000F54F6"/>
    <w:rsid w:val="000F559C"/>
    <w:rsid w:val="000F5C3E"/>
    <w:rsid w:val="000F5D80"/>
    <w:rsid w:val="000F5DAE"/>
    <w:rsid w:val="000F5EF4"/>
    <w:rsid w:val="000F5F7B"/>
    <w:rsid w:val="000F5FA8"/>
    <w:rsid w:val="000F612C"/>
    <w:rsid w:val="000F6145"/>
    <w:rsid w:val="000F6432"/>
    <w:rsid w:val="000F644E"/>
    <w:rsid w:val="000F663B"/>
    <w:rsid w:val="000F6D8E"/>
    <w:rsid w:val="000F6D9F"/>
    <w:rsid w:val="000F6DE5"/>
    <w:rsid w:val="000F701F"/>
    <w:rsid w:val="000F702E"/>
    <w:rsid w:val="000F7B60"/>
    <w:rsid w:val="000F7B9D"/>
    <w:rsid w:val="000F7C83"/>
    <w:rsid w:val="0010072E"/>
    <w:rsid w:val="00100749"/>
    <w:rsid w:val="00100872"/>
    <w:rsid w:val="00100BB7"/>
    <w:rsid w:val="00100DA5"/>
    <w:rsid w:val="00100FBE"/>
    <w:rsid w:val="00100FFB"/>
    <w:rsid w:val="001013F6"/>
    <w:rsid w:val="00101429"/>
    <w:rsid w:val="0010145E"/>
    <w:rsid w:val="001015E2"/>
    <w:rsid w:val="00101889"/>
    <w:rsid w:val="00101BD7"/>
    <w:rsid w:val="00101C3C"/>
    <w:rsid w:val="00101DFB"/>
    <w:rsid w:val="001020E4"/>
    <w:rsid w:val="00102168"/>
    <w:rsid w:val="001021A6"/>
    <w:rsid w:val="00102339"/>
    <w:rsid w:val="001025BC"/>
    <w:rsid w:val="00102833"/>
    <w:rsid w:val="00102AE6"/>
    <w:rsid w:val="00102B3C"/>
    <w:rsid w:val="00102D87"/>
    <w:rsid w:val="00102FED"/>
    <w:rsid w:val="00103288"/>
    <w:rsid w:val="001033B1"/>
    <w:rsid w:val="001036B4"/>
    <w:rsid w:val="00103754"/>
    <w:rsid w:val="00103808"/>
    <w:rsid w:val="001038BB"/>
    <w:rsid w:val="00103DE6"/>
    <w:rsid w:val="0010426A"/>
    <w:rsid w:val="001045A3"/>
    <w:rsid w:val="0010471E"/>
    <w:rsid w:val="00105211"/>
    <w:rsid w:val="0010540B"/>
    <w:rsid w:val="001055C1"/>
    <w:rsid w:val="001058C9"/>
    <w:rsid w:val="00105A74"/>
    <w:rsid w:val="00105AF4"/>
    <w:rsid w:val="00105DC6"/>
    <w:rsid w:val="00105E99"/>
    <w:rsid w:val="001062B4"/>
    <w:rsid w:val="00106576"/>
    <w:rsid w:val="001066B4"/>
    <w:rsid w:val="00106A72"/>
    <w:rsid w:val="00106D48"/>
    <w:rsid w:val="00106DD0"/>
    <w:rsid w:val="00107190"/>
    <w:rsid w:val="001071B3"/>
    <w:rsid w:val="00107386"/>
    <w:rsid w:val="0010739A"/>
    <w:rsid w:val="001077CE"/>
    <w:rsid w:val="0010783D"/>
    <w:rsid w:val="00107C70"/>
    <w:rsid w:val="00107EF4"/>
    <w:rsid w:val="00110326"/>
    <w:rsid w:val="001103D9"/>
    <w:rsid w:val="0011041D"/>
    <w:rsid w:val="00111267"/>
    <w:rsid w:val="001113A6"/>
    <w:rsid w:val="001114F3"/>
    <w:rsid w:val="001117D9"/>
    <w:rsid w:val="00111815"/>
    <w:rsid w:val="00111973"/>
    <w:rsid w:val="00111987"/>
    <w:rsid w:val="00111A56"/>
    <w:rsid w:val="00111E7B"/>
    <w:rsid w:val="001122B4"/>
    <w:rsid w:val="00112A32"/>
    <w:rsid w:val="00112AF2"/>
    <w:rsid w:val="00112D88"/>
    <w:rsid w:val="00113067"/>
    <w:rsid w:val="00113345"/>
    <w:rsid w:val="00113463"/>
    <w:rsid w:val="001139FE"/>
    <w:rsid w:val="00113E41"/>
    <w:rsid w:val="00113FE0"/>
    <w:rsid w:val="00114B2C"/>
    <w:rsid w:val="00114EE2"/>
    <w:rsid w:val="001151B6"/>
    <w:rsid w:val="00115386"/>
    <w:rsid w:val="00115550"/>
    <w:rsid w:val="00115609"/>
    <w:rsid w:val="001156A7"/>
    <w:rsid w:val="00115938"/>
    <w:rsid w:val="00115A0E"/>
    <w:rsid w:val="00115B04"/>
    <w:rsid w:val="00115DCD"/>
    <w:rsid w:val="00115E95"/>
    <w:rsid w:val="00115F7C"/>
    <w:rsid w:val="00116075"/>
    <w:rsid w:val="001162B5"/>
    <w:rsid w:val="001164F0"/>
    <w:rsid w:val="00116919"/>
    <w:rsid w:val="00116A64"/>
    <w:rsid w:val="00116A76"/>
    <w:rsid w:val="00117177"/>
    <w:rsid w:val="0011745D"/>
    <w:rsid w:val="00117889"/>
    <w:rsid w:val="001178E8"/>
    <w:rsid w:val="0011792A"/>
    <w:rsid w:val="00117950"/>
    <w:rsid w:val="001179A9"/>
    <w:rsid w:val="00117F74"/>
    <w:rsid w:val="001202FB"/>
    <w:rsid w:val="0012034F"/>
    <w:rsid w:val="00120590"/>
    <w:rsid w:val="001205CB"/>
    <w:rsid w:val="0012096B"/>
    <w:rsid w:val="00120A6D"/>
    <w:rsid w:val="00120FCC"/>
    <w:rsid w:val="0012129E"/>
    <w:rsid w:val="00121320"/>
    <w:rsid w:val="001215A5"/>
    <w:rsid w:val="00121AE5"/>
    <w:rsid w:val="00121BF3"/>
    <w:rsid w:val="00122145"/>
    <w:rsid w:val="00122426"/>
    <w:rsid w:val="0012244B"/>
    <w:rsid w:val="001225B1"/>
    <w:rsid w:val="00122684"/>
    <w:rsid w:val="00122B10"/>
    <w:rsid w:val="00122C03"/>
    <w:rsid w:val="00122C70"/>
    <w:rsid w:val="0012329C"/>
    <w:rsid w:val="00123387"/>
    <w:rsid w:val="00123498"/>
    <w:rsid w:val="001236A8"/>
    <w:rsid w:val="0012424E"/>
    <w:rsid w:val="00124A52"/>
    <w:rsid w:val="00124F17"/>
    <w:rsid w:val="001251F6"/>
    <w:rsid w:val="0012521D"/>
    <w:rsid w:val="001256B8"/>
    <w:rsid w:val="001256B9"/>
    <w:rsid w:val="00125E0B"/>
    <w:rsid w:val="00126046"/>
    <w:rsid w:val="001262D5"/>
    <w:rsid w:val="00126359"/>
    <w:rsid w:val="00126380"/>
    <w:rsid w:val="00126623"/>
    <w:rsid w:val="00126822"/>
    <w:rsid w:val="001269D3"/>
    <w:rsid w:val="001269DF"/>
    <w:rsid w:val="00126B3A"/>
    <w:rsid w:val="001272C1"/>
    <w:rsid w:val="00127718"/>
    <w:rsid w:val="00127846"/>
    <w:rsid w:val="0012793B"/>
    <w:rsid w:val="00127C1B"/>
    <w:rsid w:val="00130147"/>
    <w:rsid w:val="0013021E"/>
    <w:rsid w:val="001306E8"/>
    <w:rsid w:val="00130733"/>
    <w:rsid w:val="00130855"/>
    <w:rsid w:val="00130BFE"/>
    <w:rsid w:val="00130C2B"/>
    <w:rsid w:val="0013119C"/>
    <w:rsid w:val="00131563"/>
    <w:rsid w:val="001318BB"/>
    <w:rsid w:val="00131B4D"/>
    <w:rsid w:val="001320D3"/>
    <w:rsid w:val="0013215B"/>
    <w:rsid w:val="001324BB"/>
    <w:rsid w:val="001324C7"/>
    <w:rsid w:val="00132824"/>
    <w:rsid w:val="00132880"/>
    <w:rsid w:val="00132AD2"/>
    <w:rsid w:val="00132CA9"/>
    <w:rsid w:val="00132E90"/>
    <w:rsid w:val="00132EA3"/>
    <w:rsid w:val="00133087"/>
    <w:rsid w:val="00133806"/>
    <w:rsid w:val="00133946"/>
    <w:rsid w:val="00133C16"/>
    <w:rsid w:val="00133D07"/>
    <w:rsid w:val="00133DF8"/>
    <w:rsid w:val="00133FB1"/>
    <w:rsid w:val="00134123"/>
    <w:rsid w:val="0013421E"/>
    <w:rsid w:val="00134351"/>
    <w:rsid w:val="001344B7"/>
    <w:rsid w:val="00134692"/>
    <w:rsid w:val="001346AB"/>
    <w:rsid w:val="001349AD"/>
    <w:rsid w:val="00134B57"/>
    <w:rsid w:val="00134C1E"/>
    <w:rsid w:val="0013520D"/>
    <w:rsid w:val="001352E7"/>
    <w:rsid w:val="001355FC"/>
    <w:rsid w:val="0013595B"/>
    <w:rsid w:val="001360EF"/>
    <w:rsid w:val="001361D0"/>
    <w:rsid w:val="00136512"/>
    <w:rsid w:val="001367E3"/>
    <w:rsid w:val="00136829"/>
    <w:rsid w:val="00136902"/>
    <w:rsid w:val="00136D7A"/>
    <w:rsid w:val="00136FFA"/>
    <w:rsid w:val="001379BD"/>
    <w:rsid w:val="00137DAE"/>
    <w:rsid w:val="00137E23"/>
    <w:rsid w:val="00137E6D"/>
    <w:rsid w:val="00137FE4"/>
    <w:rsid w:val="00140081"/>
    <w:rsid w:val="0014033D"/>
    <w:rsid w:val="0014059E"/>
    <w:rsid w:val="00140814"/>
    <w:rsid w:val="00140C63"/>
    <w:rsid w:val="00141303"/>
    <w:rsid w:val="00141698"/>
    <w:rsid w:val="001417EF"/>
    <w:rsid w:val="00141DF9"/>
    <w:rsid w:val="00141EEE"/>
    <w:rsid w:val="00142360"/>
    <w:rsid w:val="0014287B"/>
    <w:rsid w:val="001430C0"/>
    <w:rsid w:val="0014323A"/>
    <w:rsid w:val="001434C9"/>
    <w:rsid w:val="0014360F"/>
    <w:rsid w:val="00143DD0"/>
    <w:rsid w:val="00143EFB"/>
    <w:rsid w:val="00143F97"/>
    <w:rsid w:val="00143FD5"/>
    <w:rsid w:val="00144012"/>
    <w:rsid w:val="001443D0"/>
    <w:rsid w:val="0014480D"/>
    <w:rsid w:val="00144861"/>
    <w:rsid w:val="00144BD1"/>
    <w:rsid w:val="00144C6F"/>
    <w:rsid w:val="00144F32"/>
    <w:rsid w:val="00145193"/>
    <w:rsid w:val="001453D7"/>
    <w:rsid w:val="00145545"/>
    <w:rsid w:val="0014599F"/>
    <w:rsid w:val="00145D77"/>
    <w:rsid w:val="001466D2"/>
    <w:rsid w:val="00146872"/>
    <w:rsid w:val="00146A1A"/>
    <w:rsid w:val="00146A28"/>
    <w:rsid w:val="00146FFD"/>
    <w:rsid w:val="001472B3"/>
    <w:rsid w:val="00147439"/>
    <w:rsid w:val="00147943"/>
    <w:rsid w:val="00147BA4"/>
    <w:rsid w:val="00147D7E"/>
    <w:rsid w:val="0015018E"/>
    <w:rsid w:val="001501D6"/>
    <w:rsid w:val="00150403"/>
    <w:rsid w:val="00150825"/>
    <w:rsid w:val="00150AC0"/>
    <w:rsid w:val="00150C6F"/>
    <w:rsid w:val="00150DFA"/>
    <w:rsid w:val="00150E70"/>
    <w:rsid w:val="0015113B"/>
    <w:rsid w:val="0015114E"/>
    <w:rsid w:val="0015120A"/>
    <w:rsid w:val="0015155D"/>
    <w:rsid w:val="00151866"/>
    <w:rsid w:val="001519F9"/>
    <w:rsid w:val="00151F1D"/>
    <w:rsid w:val="00152733"/>
    <w:rsid w:val="00152746"/>
    <w:rsid w:val="0015299A"/>
    <w:rsid w:val="00152A55"/>
    <w:rsid w:val="00152A98"/>
    <w:rsid w:val="00152CAF"/>
    <w:rsid w:val="00152D43"/>
    <w:rsid w:val="00152D56"/>
    <w:rsid w:val="00152D96"/>
    <w:rsid w:val="00152E94"/>
    <w:rsid w:val="00152FB5"/>
    <w:rsid w:val="0015317C"/>
    <w:rsid w:val="001535A6"/>
    <w:rsid w:val="00153622"/>
    <w:rsid w:val="001536D1"/>
    <w:rsid w:val="00153732"/>
    <w:rsid w:val="001537DD"/>
    <w:rsid w:val="00153CE3"/>
    <w:rsid w:val="00153EBC"/>
    <w:rsid w:val="00154A24"/>
    <w:rsid w:val="00154B35"/>
    <w:rsid w:val="00154DD6"/>
    <w:rsid w:val="00154F71"/>
    <w:rsid w:val="00155069"/>
    <w:rsid w:val="00155189"/>
    <w:rsid w:val="001553C2"/>
    <w:rsid w:val="001558D1"/>
    <w:rsid w:val="00155BC9"/>
    <w:rsid w:val="00155E6F"/>
    <w:rsid w:val="00155F54"/>
    <w:rsid w:val="001560A1"/>
    <w:rsid w:val="001563B1"/>
    <w:rsid w:val="001565FB"/>
    <w:rsid w:val="00156ABE"/>
    <w:rsid w:val="00156B3E"/>
    <w:rsid w:val="00156B83"/>
    <w:rsid w:val="00156E00"/>
    <w:rsid w:val="001570FC"/>
    <w:rsid w:val="0015730B"/>
    <w:rsid w:val="00157519"/>
    <w:rsid w:val="0015756D"/>
    <w:rsid w:val="0015768A"/>
    <w:rsid w:val="001577C2"/>
    <w:rsid w:val="00157807"/>
    <w:rsid w:val="0015789A"/>
    <w:rsid w:val="001579C8"/>
    <w:rsid w:val="00157CB3"/>
    <w:rsid w:val="00160163"/>
    <w:rsid w:val="00160522"/>
    <w:rsid w:val="00160657"/>
    <w:rsid w:val="0016072B"/>
    <w:rsid w:val="00160BB2"/>
    <w:rsid w:val="00160C7D"/>
    <w:rsid w:val="00160DAF"/>
    <w:rsid w:val="00160F13"/>
    <w:rsid w:val="001613A7"/>
    <w:rsid w:val="001615B1"/>
    <w:rsid w:val="001619B4"/>
    <w:rsid w:val="00161D89"/>
    <w:rsid w:val="00161E41"/>
    <w:rsid w:val="0016254A"/>
    <w:rsid w:val="0016276C"/>
    <w:rsid w:val="0016277A"/>
    <w:rsid w:val="00162833"/>
    <w:rsid w:val="00162C4F"/>
    <w:rsid w:val="00163ACB"/>
    <w:rsid w:val="00163DFE"/>
    <w:rsid w:val="0016446E"/>
    <w:rsid w:val="001645F2"/>
    <w:rsid w:val="00164615"/>
    <w:rsid w:val="001649DF"/>
    <w:rsid w:val="00164C57"/>
    <w:rsid w:val="00164FE7"/>
    <w:rsid w:val="00164FFE"/>
    <w:rsid w:val="00165007"/>
    <w:rsid w:val="0016570E"/>
    <w:rsid w:val="001659E5"/>
    <w:rsid w:val="00165CB0"/>
    <w:rsid w:val="00165E49"/>
    <w:rsid w:val="00165F9B"/>
    <w:rsid w:val="001660D0"/>
    <w:rsid w:val="0016614C"/>
    <w:rsid w:val="00166847"/>
    <w:rsid w:val="00166973"/>
    <w:rsid w:val="00167236"/>
    <w:rsid w:val="0016728E"/>
    <w:rsid w:val="0016781A"/>
    <w:rsid w:val="001678A9"/>
    <w:rsid w:val="001679D8"/>
    <w:rsid w:val="00167B2A"/>
    <w:rsid w:val="00167D05"/>
    <w:rsid w:val="00167E85"/>
    <w:rsid w:val="00170074"/>
    <w:rsid w:val="0017031F"/>
    <w:rsid w:val="00170601"/>
    <w:rsid w:val="00170620"/>
    <w:rsid w:val="00170945"/>
    <w:rsid w:val="00170A7C"/>
    <w:rsid w:val="00170B2D"/>
    <w:rsid w:val="00170C77"/>
    <w:rsid w:val="00170CAE"/>
    <w:rsid w:val="00171333"/>
    <w:rsid w:val="00171633"/>
    <w:rsid w:val="0017166D"/>
    <w:rsid w:val="0017169B"/>
    <w:rsid w:val="0017171D"/>
    <w:rsid w:val="00171C56"/>
    <w:rsid w:val="00171F05"/>
    <w:rsid w:val="001722B9"/>
    <w:rsid w:val="001722F1"/>
    <w:rsid w:val="00172505"/>
    <w:rsid w:val="00172819"/>
    <w:rsid w:val="00172A60"/>
    <w:rsid w:val="00173156"/>
    <w:rsid w:val="00173533"/>
    <w:rsid w:val="00173DE8"/>
    <w:rsid w:val="001746CE"/>
    <w:rsid w:val="00174814"/>
    <w:rsid w:val="0017499F"/>
    <w:rsid w:val="00175215"/>
    <w:rsid w:val="00175282"/>
    <w:rsid w:val="00175C9A"/>
    <w:rsid w:val="00175CD6"/>
    <w:rsid w:val="00175E28"/>
    <w:rsid w:val="00175ED2"/>
    <w:rsid w:val="001763D4"/>
    <w:rsid w:val="00176744"/>
    <w:rsid w:val="001767AB"/>
    <w:rsid w:val="00176819"/>
    <w:rsid w:val="0017685D"/>
    <w:rsid w:val="00176B23"/>
    <w:rsid w:val="00176D22"/>
    <w:rsid w:val="00176E1E"/>
    <w:rsid w:val="00176EDF"/>
    <w:rsid w:val="00176FFE"/>
    <w:rsid w:val="001772AF"/>
    <w:rsid w:val="001773B2"/>
    <w:rsid w:val="00177463"/>
    <w:rsid w:val="00177AAE"/>
    <w:rsid w:val="00177E0B"/>
    <w:rsid w:val="00177E34"/>
    <w:rsid w:val="00180074"/>
    <w:rsid w:val="00180213"/>
    <w:rsid w:val="00180A78"/>
    <w:rsid w:val="00180BD6"/>
    <w:rsid w:val="00180F61"/>
    <w:rsid w:val="00180F6B"/>
    <w:rsid w:val="00180FC7"/>
    <w:rsid w:val="00181259"/>
    <w:rsid w:val="0018156C"/>
    <w:rsid w:val="00181C6D"/>
    <w:rsid w:val="001820AA"/>
    <w:rsid w:val="0018240D"/>
    <w:rsid w:val="00182610"/>
    <w:rsid w:val="0018263B"/>
    <w:rsid w:val="00182995"/>
    <w:rsid w:val="00182D26"/>
    <w:rsid w:val="00182E0C"/>
    <w:rsid w:val="00182E13"/>
    <w:rsid w:val="00183090"/>
    <w:rsid w:val="001830FA"/>
    <w:rsid w:val="001836C9"/>
    <w:rsid w:val="00183772"/>
    <w:rsid w:val="00183A0E"/>
    <w:rsid w:val="00183D9F"/>
    <w:rsid w:val="00183DDA"/>
    <w:rsid w:val="00183E54"/>
    <w:rsid w:val="00183ECD"/>
    <w:rsid w:val="001843B3"/>
    <w:rsid w:val="001845E7"/>
    <w:rsid w:val="00184C20"/>
    <w:rsid w:val="001851AE"/>
    <w:rsid w:val="0018539D"/>
    <w:rsid w:val="0018570E"/>
    <w:rsid w:val="00185A5C"/>
    <w:rsid w:val="00185AE4"/>
    <w:rsid w:val="00186222"/>
    <w:rsid w:val="001865B2"/>
    <w:rsid w:val="0018663B"/>
    <w:rsid w:val="00186C1D"/>
    <w:rsid w:val="00186CDE"/>
    <w:rsid w:val="00186CE7"/>
    <w:rsid w:val="00186EE4"/>
    <w:rsid w:val="00187291"/>
    <w:rsid w:val="00187319"/>
    <w:rsid w:val="00187418"/>
    <w:rsid w:val="001875EC"/>
    <w:rsid w:val="00187710"/>
    <w:rsid w:val="001877B0"/>
    <w:rsid w:val="001900FD"/>
    <w:rsid w:val="0019049C"/>
    <w:rsid w:val="0019055C"/>
    <w:rsid w:val="00190657"/>
    <w:rsid w:val="00190693"/>
    <w:rsid w:val="00190695"/>
    <w:rsid w:val="001908AE"/>
    <w:rsid w:val="00190C1B"/>
    <w:rsid w:val="00190C72"/>
    <w:rsid w:val="00190CC9"/>
    <w:rsid w:val="00190F27"/>
    <w:rsid w:val="001914BC"/>
    <w:rsid w:val="00191924"/>
    <w:rsid w:val="00191CA4"/>
    <w:rsid w:val="00191D2A"/>
    <w:rsid w:val="00191E46"/>
    <w:rsid w:val="0019264F"/>
    <w:rsid w:val="00192895"/>
    <w:rsid w:val="001928C4"/>
    <w:rsid w:val="00192C5E"/>
    <w:rsid w:val="00192D21"/>
    <w:rsid w:val="00192E46"/>
    <w:rsid w:val="00193032"/>
    <w:rsid w:val="001937AE"/>
    <w:rsid w:val="0019381E"/>
    <w:rsid w:val="00193B40"/>
    <w:rsid w:val="00193C53"/>
    <w:rsid w:val="00193E64"/>
    <w:rsid w:val="00194151"/>
    <w:rsid w:val="00194C26"/>
    <w:rsid w:val="00194CAA"/>
    <w:rsid w:val="00194E5F"/>
    <w:rsid w:val="00194E77"/>
    <w:rsid w:val="001956E1"/>
    <w:rsid w:val="001960D7"/>
    <w:rsid w:val="00196141"/>
    <w:rsid w:val="0019635A"/>
    <w:rsid w:val="00196CA0"/>
    <w:rsid w:val="00196CC6"/>
    <w:rsid w:val="00197075"/>
    <w:rsid w:val="0019717B"/>
    <w:rsid w:val="001A04C7"/>
    <w:rsid w:val="001A070E"/>
    <w:rsid w:val="001A0744"/>
    <w:rsid w:val="001A074F"/>
    <w:rsid w:val="001A0958"/>
    <w:rsid w:val="001A0F95"/>
    <w:rsid w:val="001A1281"/>
    <w:rsid w:val="001A12C7"/>
    <w:rsid w:val="001A1351"/>
    <w:rsid w:val="001A1853"/>
    <w:rsid w:val="001A2919"/>
    <w:rsid w:val="001A2C76"/>
    <w:rsid w:val="001A32BE"/>
    <w:rsid w:val="001A3367"/>
    <w:rsid w:val="001A36D8"/>
    <w:rsid w:val="001A3743"/>
    <w:rsid w:val="001A3830"/>
    <w:rsid w:val="001A3965"/>
    <w:rsid w:val="001A39E1"/>
    <w:rsid w:val="001A39E4"/>
    <w:rsid w:val="001A3BB9"/>
    <w:rsid w:val="001A3D12"/>
    <w:rsid w:val="001A4292"/>
    <w:rsid w:val="001A4726"/>
    <w:rsid w:val="001A4787"/>
    <w:rsid w:val="001A47C4"/>
    <w:rsid w:val="001A4ED3"/>
    <w:rsid w:val="001A5127"/>
    <w:rsid w:val="001A52D6"/>
    <w:rsid w:val="001A5424"/>
    <w:rsid w:val="001A548B"/>
    <w:rsid w:val="001A57D9"/>
    <w:rsid w:val="001A599B"/>
    <w:rsid w:val="001A6304"/>
    <w:rsid w:val="001A6433"/>
    <w:rsid w:val="001A665B"/>
    <w:rsid w:val="001A66FE"/>
    <w:rsid w:val="001A6999"/>
    <w:rsid w:val="001A6AF1"/>
    <w:rsid w:val="001A72CD"/>
    <w:rsid w:val="001A73B0"/>
    <w:rsid w:val="001A73D2"/>
    <w:rsid w:val="001A75E3"/>
    <w:rsid w:val="001A76E3"/>
    <w:rsid w:val="001A79A9"/>
    <w:rsid w:val="001A7BED"/>
    <w:rsid w:val="001A7E41"/>
    <w:rsid w:val="001B05AB"/>
    <w:rsid w:val="001B0B81"/>
    <w:rsid w:val="001B0B91"/>
    <w:rsid w:val="001B0E7D"/>
    <w:rsid w:val="001B0FA9"/>
    <w:rsid w:val="001B1933"/>
    <w:rsid w:val="001B1A43"/>
    <w:rsid w:val="001B1B7C"/>
    <w:rsid w:val="001B1B9C"/>
    <w:rsid w:val="001B1DD3"/>
    <w:rsid w:val="001B1E27"/>
    <w:rsid w:val="001B1E48"/>
    <w:rsid w:val="001B1EEF"/>
    <w:rsid w:val="001B212B"/>
    <w:rsid w:val="001B2297"/>
    <w:rsid w:val="001B232E"/>
    <w:rsid w:val="001B2BF2"/>
    <w:rsid w:val="001B2C7F"/>
    <w:rsid w:val="001B2DE2"/>
    <w:rsid w:val="001B2EB2"/>
    <w:rsid w:val="001B2EF0"/>
    <w:rsid w:val="001B2EFB"/>
    <w:rsid w:val="001B30E9"/>
    <w:rsid w:val="001B31FE"/>
    <w:rsid w:val="001B33DA"/>
    <w:rsid w:val="001B3716"/>
    <w:rsid w:val="001B3984"/>
    <w:rsid w:val="001B3B28"/>
    <w:rsid w:val="001B3BC6"/>
    <w:rsid w:val="001B3DF9"/>
    <w:rsid w:val="001B3E32"/>
    <w:rsid w:val="001B3F27"/>
    <w:rsid w:val="001B4149"/>
    <w:rsid w:val="001B43DC"/>
    <w:rsid w:val="001B44AB"/>
    <w:rsid w:val="001B457C"/>
    <w:rsid w:val="001B45DB"/>
    <w:rsid w:val="001B4711"/>
    <w:rsid w:val="001B4730"/>
    <w:rsid w:val="001B47D0"/>
    <w:rsid w:val="001B489F"/>
    <w:rsid w:val="001B48D9"/>
    <w:rsid w:val="001B4BEE"/>
    <w:rsid w:val="001B4E39"/>
    <w:rsid w:val="001B5044"/>
    <w:rsid w:val="001B5BF4"/>
    <w:rsid w:val="001B5C65"/>
    <w:rsid w:val="001B5FF2"/>
    <w:rsid w:val="001B60B9"/>
    <w:rsid w:val="001B64E2"/>
    <w:rsid w:val="001B656E"/>
    <w:rsid w:val="001B68BA"/>
    <w:rsid w:val="001B6A99"/>
    <w:rsid w:val="001B7336"/>
    <w:rsid w:val="001B741B"/>
    <w:rsid w:val="001B7677"/>
    <w:rsid w:val="001B788F"/>
    <w:rsid w:val="001B78CF"/>
    <w:rsid w:val="001B7A6A"/>
    <w:rsid w:val="001C0271"/>
    <w:rsid w:val="001C0375"/>
    <w:rsid w:val="001C0781"/>
    <w:rsid w:val="001C0890"/>
    <w:rsid w:val="001C08E5"/>
    <w:rsid w:val="001C121A"/>
    <w:rsid w:val="001C132E"/>
    <w:rsid w:val="001C13D7"/>
    <w:rsid w:val="001C141C"/>
    <w:rsid w:val="001C1555"/>
    <w:rsid w:val="001C1680"/>
    <w:rsid w:val="001C1E07"/>
    <w:rsid w:val="001C1E14"/>
    <w:rsid w:val="001C29C4"/>
    <w:rsid w:val="001C2E80"/>
    <w:rsid w:val="001C2FE4"/>
    <w:rsid w:val="001C305C"/>
    <w:rsid w:val="001C313C"/>
    <w:rsid w:val="001C342C"/>
    <w:rsid w:val="001C3576"/>
    <w:rsid w:val="001C3776"/>
    <w:rsid w:val="001C3829"/>
    <w:rsid w:val="001C3889"/>
    <w:rsid w:val="001C3ECE"/>
    <w:rsid w:val="001C47AC"/>
    <w:rsid w:val="001C4A8F"/>
    <w:rsid w:val="001C4EE7"/>
    <w:rsid w:val="001C4FB1"/>
    <w:rsid w:val="001C569D"/>
    <w:rsid w:val="001C5866"/>
    <w:rsid w:val="001C5874"/>
    <w:rsid w:val="001C5CBC"/>
    <w:rsid w:val="001C5CE1"/>
    <w:rsid w:val="001C60B1"/>
    <w:rsid w:val="001C6138"/>
    <w:rsid w:val="001C6183"/>
    <w:rsid w:val="001C6353"/>
    <w:rsid w:val="001C680F"/>
    <w:rsid w:val="001C689D"/>
    <w:rsid w:val="001C68F9"/>
    <w:rsid w:val="001C6A02"/>
    <w:rsid w:val="001C6CDD"/>
    <w:rsid w:val="001C6ED9"/>
    <w:rsid w:val="001C719F"/>
    <w:rsid w:val="001C73EE"/>
    <w:rsid w:val="001C7CFE"/>
    <w:rsid w:val="001C7EB6"/>
    <w:rsid w:val="001D0309"/>
    <w:rsid w:val="001D0427"/>
    <w:rsid w:val="001D04C6"/>
    <w:rsid w:val="001D0579"/>
    <w:rsid w:val="001D0B10"/>
    <w:rsid w:val="001D0C40"/>
    <w:rsid w:val="001D10C4"/>
    <w:rsid w:val="001D137A"/>
    <w:rsid w:val="001D1535"/>
    <w:rsid w:val="001D1568"/>
    <w:rsid w:val="001D159B"/>
    <w:rsid w:val="001D1A78"/>
    <w:rsid w:val="001D1D9C"/>
    <w:rsid w:val="001D20F8"/>
    <w:rsid w:val="001D2130"/>
    <w:rsid w:val="001D2533"/>
    <w:rsid w:val="001D2675"/>
    <w:rsid w:val="001D2718"/>
    <w:rsid w:val="001D27B2"/>
    <w:rsid w:val="001D2832"/>
    <w:rsid w:val="001D2A14"/>
    <w:rsid w:val="001D2DC8"/>
    <w:rsid w:val="001D2ED1"/>
    <w:rsid w:val="001D33B0"/>
    <w:rsid w:val="001D34F1"/>
    <w:rsid w:val="001D3D0F"/>
    <w:rsid w:val="001D43F6"/>
    <w:rsid w:val="001D44B3"/>
    <w:rsid w:val="001D45CA"/>
    <w:rsid w:val="001D46DD"/>
    <w:rsid w:val="001D4A7D"/>
    <w:rsid w:val="001D4D8F"/>
    <w:rsid w:val="001D4FC0"/>
    <w:rsid w:val="001D51CC"/>
    <w:rsid w:val="001D528D"/>
    <w:rsid w:val="001D5291"/>
    <w:rsid w:val="001D53A8"/>
    <w:rsid w:val="001D5A58"/>
    <w:rsid w:val="001D5E4B"/>
    <w:rsid w:val="001D6182"/>
    <w:rsid w:val="001D634B"/>
    <w:rsid w:val="001D63AF"/>
    <w:rsid w:val="001D63BD"/>
    <w:rsid w:val="001D64DE"/>
    <w:rsid w:val="001D67CD"/>
    <w:rsid w:val="001D68ED"/>
    <w:rsid w:val="001D6988"/>
    <w:rsid w:val="001D6A03"/>
    <w:rsid w:val="001D6D8F"/>
    <w:rsid w:val="001D726B"/>
    <w:rsid w:val="001D72A9"/>
    <w:rsid w:val="001D73F1"/>
    <w:rsid w:val="001D73FD"/>
    <w:rsid w:val="001D7477"/>
    <w:rsid w:val="001D74EB"/>
    <w:rsid w:val="001D77E2"/>
    <w:rsid w:val="001D77F6"/>
    <w:rsid w:val="001D799B"/>
    <w:rsid w:val="001D7A93"/>
    <w:rsid w:val="001D7D17"/>
    <w:rsid w:val="001D7F04"/>
    <w:rsid w:val="001E001C"/>
    <w:rsid w:val="001E0074"/>
    <w:rsid w:val="001E047F"/>
    <w:rsid w:val="001E058C"/>
    <w:rsid w:val="001E0671"/>
    <w:rsid w:val="001E11AB"/>
    <w:rsid w:val="001E1923"/>
    <w:rsid w:val="001E1AD1"/>
    <w:rsid w:val="001E1AF0"/>
    <w:rsid w:val="001E1B38"/>
    <w:rsid w:val="001E1BC9"/>
    <w:rsid w:val="001E1C84"/>
    <w:rsid w:val="001E1D39"/>
    <w:rsid w:val="001E2159"/>
    <w:rsid w:val="001E2350"/>
    <w:rsid w:val="001E25F6"/>
    <w:rsid w:val="001E29D4"/>
    <w:rsid w:val="001E2A4E"/>
    <w:rsid w:val="001E2A9F"/>
    <w:rsid w:val="001E2C53"/>
    <w:rsid w:val="001E2F9F"/>
    <w:rsid w:val="001E3078"/>
    <w:rsid w:val="001E30EF"/>
    <w:rsid w:val="001E3179"/>
    <w:rsid w:val="001E34EE"/>
    <w:rsid w:val="001E372D"/>
    <w:rsid w:val="001E395C"/>
    <w:rsid w:val="001E3ABD"/>
    <w:rsid w:val="001E415F"/>
    <w:rsid w:val="001E426B"/>
    <w:rsid w:val="001E440D"/>
    <w:rsid w:val="001E4876"/>
    <w:rsid w:val="001E490B"/>
    <w:rsid w:val="001E4910"/>
    <w:rsid w:val="001E4919"/>
    <w:rsid w:val="001E5026"/>
    <w:rsid w:val="001E5055"/>
    <w:rsid w:val="001E542E"/>
    <w:rsid w:val="001E55D9"/>
    <w:rsid w:val="001E5839"/>
    <w:rsid w:val="001E5F99"/>
    <w:rsid w:val="001E5FDC"/>
    <w:rsid w:val="001E6C56"/>
    <w:rsid w:val="001E6ED0"/>
    <w:rsid w:val="001E6F64"/>
    <w:rsid w:val="001E7981"/>
    <w:rsid w:val="001E7A0F"/>
    <w:rsid w:val="001E7A1E"/>
    <w:rsid w:val="001E7AF0"/>
    <w:rsid w:val="001E7FD8"/>
    <w:rsid w:val="001F0038"/>
    <w:rsid w:val="001F00CA"/>
    <w:rsid w:val="001F06B6"/>
    <w:rsid w:val="001F0720"/>
    <w:rsid w:val="001F0737"/>
    <w:rsid w:val="001F0D65"/>
    <w:rsid w:val="001F0EC5"/>
    <w:rsid w:val="001F1183"/>
    <w:rsid w:val="001F12A0"/>
    <w:rsid w:val="001F12FD"/>
    <w:rsid w:val="001F1A73"/>
    <w:rsid w:val="001F1D4D"/>
    <w:rsid w:val="001F1D5F"/>
    <w:rsid w:val="001F200D"/>
    <w:rsid w:val="001F2057"/>
    <w:rsid w:val="001F2073"/>
    <w:rsid w:val="001F263F"/>
    <w:rsid w:val="001F26AF"/>
    <w:rsid w:val="001F2B13"/>
    <w:rsid w:val="001F2BD7"/>
    <w:rsid w:val="001F30F7"/>
    <w:rsid w:val="001F31D1"/>
    <w:rsid w:val="001F3AAE"/>
    <w:rsid w:val="001F3ED3"/>
    <w:rsid w:val="001F4104"/>
    <w:rsid w:val="001F43A2"/>
    <w:rsid w:val="001F43C7"/>
    <w:rsid w:val="001F4A03"/>
    <w:rsid w:val="001F4BA0"/>
    <w:rsid w:val="001F4D19"/>
    <w:rsid w:val="001F4DAC"/>
    <w:rsid w:val="001F50EB"/>
    <w:rsid w:val="001F555E"/>
    <w:rsid w:val="001F56F0"/>
    <w:rsid w:val="001F5A5E"/>
    <w:rsid w:val="001F5C3B"/>
    <w:rsid w:val="001F6065"/>
    <w:rsid w:val="001F672C"/>
    <w:rsid w:val="001F67F4"/>
    <w:rsid w:val="001F6A70"/>
    <w:rsid w:val="001F6B02"/>
    <w:rsid w:val="001F6C3D"/>
    <w:rsid w:val="001F6EC9"/>
    <w:rsid w:val="001F6F2F"/>
    <w:rsid w:val="001F70CA"/>
    <w:rsid w:val="001F71D3"/>
    <w:rsid w:val="001F75F8"/>
    <w:rsid w:val="001F788C"/>
    <w:rsid w:val="0020019E"/>
    <w:rsid w:val="002002F3"/>
    <w:rsid w:val="002008E0"/>
    <w:rsid w:val="00200B7B"/>
    <w:rsid w:val="00200CAB"/>
    <w:rsid w:val="00200CDE"/>
    <w:rsid w:val="00200EE4"/>
    <w:rsid w:val="00201202"/>
    <w:rsid w:val="002013AD"/>
    <w:rsid w:val="002016F2"/>
    <w:rsid w:val="00201CFA"/>
    <w:rsid w:val="00201E51"/>
    <w:rsid w:val="00202077"/>
    <w:rsid w:val="00202670"/>
    <w:rsid w:val="0020275E"/>
    <w:rsid w:val="002027AC"/>
    <w:rsid w:val="00202A06"/>
    <w:rsid w:val="00202C38"/>
    <w:rsid w:val="00202E27"/>
    <w:rsid w:val="00202F34"/>
    <w:rsid w:val="00203530"/>
    <w:rsid w:val="0020368D"/>
    <w:rsid w:val="00203A35"/>
    <w:rsid w:val="00203B34"/>
    <w:rsid w:val="00203B9B"/>
    <w:rsid w:val="00203C40"/>
    <w:rsid w:val="00203F2F"/>
    <w:rsid w:val="0020411E"/>
    <w:rsid w:val="0020421D"/>
    <w:rsid w:val="002042DE"/>
    <w:rsid w:val="00204497"/>
    <w:rsid w:val="002044FD"/>
    <w:rsid w:val="00204585"/>
    <w:rsid w:val="0020470F"/>
    <w:rsid w:val="00204A28"/>
    <w:rsid w:val="00204A7E"/>
    <w:rsid w:val="00204F7B"/>
    <w:rsid w:val="0020540A"/>
    <w:rsid w:val="002055FE"/>
    <w:rsid w:val="0020561F"/>
    <w:rsid w:val="00205682"/>
    <w:rsid w:val="0020580A"/>
    <w:rsid w:val="00205C2C"/>
    <w:rsid w:val="00205E1A"/>
    <w:rsid w:val="00205E38"/>
    <w:rsid w:val="0020637A"/>
    <w:rsid w:val="002063F1"/>
    <w:rsid w:val="002065FF"/>
    <w:rsid w:val="0020667E"/>
    <w:rsid w:val="00206684"/>
    <w:rsid w:val="0020669C"/>
    <w:rsid w:val="002068E8"/>
    <w:rsid w:val="002069C8"/>
    <w:rsid w:val="00206B66"/>
    <w:rsid w:val="00206CD5"/>
    <w:rsid w:val="00206E57"/>
    <w:rsid w:val="0020700B"/>
    <w:rsid w:val="00207714"/>
    <w:rsid w:val="00207978"/>
    <w:rsid w:val="002103DE"/>
    <w:rsid w:val="00210422"/>
    <w:rsid w:val="002106AC"/>
    <w:rsid w:val="00210F1C"/>
    <w:rsid w:val="00210F47"/>
    <w:rsid w:val="00210F76"/>
    <w:rsid w:val="00210FA2"/>
    <w:rsid w:val="002111E1"/>
    <w:rsid w:val="00211269"/>
    <w:rsid w:val="00211527"/>
    <w:rsid w:val="00211744"/>
    <w:rsid w:val="00211859"/>
    <w:rsid w:val="002118A9"/>
    <w:rsid w:val="002118C8"/>
    <w:rsid w:val="002118E0"/>
    <w:rsid w:val="00211CFF"/>
    <w:rsid w:val="00211D65"/>
    <w:rsid w:val="00211E46"/>
    <w:rsid w:val="00211E47"/>
    <w:rsid w:val="00212027"/>
    <w:rsid w:val="002124F5"/>
    <w:rsid w:val="00212512"/>
    <w:rsid w:val="00212858"/>
    <w:rsid w:val="00212A20"/>
    <w:rsid w:val="00212C0C"/>
    <w:rsid w:val="00212C4A"/>
    <w:rsid w:val="00212FEB"/>
    <w:rsid w:val="00213415"/>
    <w:rsid w:val="00213421"/>
    <w:rsid w:val="0021344C"/>
    <w:rsid w:val="002137F9"/>
    <w:rsid w:val="0021421B"/>
    <w:rsid w:val="00214427"/>
    <w:rsid w:val="002146A5"/>
    <w:rsid w:val="0021498F"/>
    <w:rsid w:val="00214C01"/>
    <w:rsid w:val="00214CD8"/>
    <w:rsid w:val="0021504C"/>
    <w:rsid w:val="0021592A"/>
    <w:rsid w:val="00216183"/>
    <w:rsid w:val="00216303"/>
    <w:rsid w:val="0021657F"/>
    <w:rsid w:val="00216840"/>
    <w:rsid w:val="00216945"/>
    <w:rsid w:val="00216947"/>
    <w:rsid w:val="002170B1"/>
    <w:rsid w:val="002170E1"/>
    <w:rsid w:val="002170FF"/>
    <w:rsid w:val="002173B2"/>
    <w:rsid w:val="002174F0"/>
    <w:rsid w:val="002174F5"/>
    <w:rsid w:val="0021768F"/>
    <w:rsid w:val="00217A29"/>
    <w:rsid w:val="00217A64"/>
    <w:rsid w:val="00217F21"/>
    <w:rsid w:val="00220140"/>
    <w:rsid w:val="0022040A"/>
    <w:rsid w:val="0022048D"/>
    <w:rsid w:val="00220991"/>
    <w:rsid w:val="00220F89"/>
    <w:rsid w:val="00221189"/>
    <w:rsid w:val="00221433"/>
    <w:rsid w:val="00221542"/>
    <w:rsid w:val="002215C6"/>
    <w:rsid w:val="002216BE"/>
    <w:rsid w:val="0022172D"/>
    <w:rsid w:val="00221856"/>
    <w:rsid w:val="002218E0"/>
    <w:rsid w:val="00221B1F"/>
    <w:rsid w:val="00221BFA"/>
    <w:rsid w:val="00221F9E"/>
    <w:rsid w:val="00221FF0"/>
    <w:rsid w:val="00222119"/>
    <w:rsid w:val="002221AE"/>
    <w:rsid w:val="00222237"/>
    <w:rsid w:val="002223CC"/>
    <w:rsid w:val="0022269B"/>
    <w:rsid w:val="002226A1"/>
    <w:rsid w:val="0022282E"/>
    <w:rsid w:val="00222DCB"/>
    <w:rsid w:val="00223302"/>
    <w:rsid w:val="00223394"/>
    <w:rsid w:val="002234C3"/>
    <w:rsid w:val="002236EC"/>
    <w:rsid w:val="00223728"/>
    <w:rsid w:val="00223758"/>
    <w:rsid w:val="00223769"/>
    <w:rsid w:val="00223C9C"/>
    <w:rsid w:val="00223E28"/>
    <w:rsid w:val="00223EA4"/>
    <w:rsid w:val="00223ED4"/>
    <w:rsid w:val="00224095"/>
    <w:rsid w:val="0022424F"/>
    <w:rsid w:val="002243C7"/>
    <w:rsid w:val="0022445F"/>
    <w:rsid w:val="002245A6"/>
    <w:rsid w:val="002247B8"/>
    <w:rsid w:val="00224AA0"/>
    <w:rsid w:val="00224C68"/>
    <w:rsid w:val="00225429"/>
    <w:rsid w:val="002256D9"/>
    <w:rsid w:val="00225751"/>
    <w:rsid w:val="0022586E"/>
    <w:rsid w:val="00225AAC"/>
    <w:rsid w:val="00226084"/>
    <w:rsid w:val="002261B9"/>
    <w:rsid w:val="002267C0"/>
    <w:rsid w:val="00226884"/>
    <w:rsid w:val="002268D2"/>
    <w:rsid w:val="00226CCA"/>
    <w:rsid w:val="0022740A"/>
    <w:rsid w:val="002274B5"/>
    <w:rsid w:val="002276A5"/>
    <w:rsid w:val="002276AC"/>
    <w:rsid w:val="00227714"/>
    <w:rsid w:val="0022777E"/>
    <w:rsid w:val="00227A3B"/>
    <w:rsid w:val="00227AE5"/>
    <w:rsid w:val="00227B1C"/>
    <w:rsid w:val="00227D0D"/>
    <w:rsid w:val="00227FBA"/>
    <w:rsid w:val="00230183"/>
    <w:rsid w:val="00230578"/>
    <w:rsid w:val="0023121F"/>
    <w:rsid w:val="002312E9"/>
    <w:rsid w:val="0023156A"/>
    <w:rsid w:val="002317B3"/>
    <w:rsid w:val="00231DCC"/>
    <w:rsid w:val="00231E54"/>
    <w:rsid w:val="00231EE9"/>
    <w:rsid w:val="00231F14"/>
    <w:rsid w:val="0023245A"/>
    <w:rsid w:val="002324FB"/>
    <w:rsid w:val="00232971"/>
    <w:rsid w:val="00232DA1"/>
    <w:rsid w:val="00232E55"/>
    <w:rsid w:val="002330A2"/>
    <w:rsid w:val="002335C7"/>
    <w:rsid w:val="0023360A"/>
    <w:rsid w:val="00233899"/>
    <w:rsid w:val="00233ACC"/>
    <w:rsid w:val="00233F5E"/>
    <w:rsid w:val="002344A7"/>
    <w:rsid w:val="00234545"/>
    <w:rsid w:val="00234AF8"/>
    <w:rsid w:val="00235064"/>
    <w:rsid w:val="00235102"/>
    <w:rsid w:val="0023519C"/>
    <w:rsid w:val="0023523D"/>
    <w:rsid w:val="0023568E"/>
    <w:rsid w:val="00236283"/>
    <w:rsid w:val="002363D5"/>
    <w:rsid w:val="0023685D"/>
    <w:rsid w:val="002368FC"/>
    <w:rsid w:val="00236ABE"/>
    <w:rsid w:val="00236CAC"/>
    <w:rsid w:val="00236D43"/>
    <w:rsid w:val="00236EA1"/>
    <w:rsid w:val="0023710D"/>
    <w:rsid w:val="00237277"/>
    <w:rsid w:val="002373AE"/>
    <w:rsid w:val="002373C6"/>
    <w:rsid w:val="00237734"/>
    <w:rsid w:val="00237DDC"/>
    <w:rsid w:val="002402B0"/>
    <w:rsid w:val="00240480"/>
    <w:rsid w:val="0024050C"/>
    <w:rsid w:val="00240541"/>
    <w:rsid w:val="002405E8"/>
    <w:rsid w:val="002408A2"/>
    <w:rsid w:val="00241066"/>
    <w:rsid w:val="00241140"/>
    <w:rsid w:val="002415AD"/>
    <w:rsid w:val="00241CEC"/>
    <w:rsid w:val="00241F02"/>
    <w:rsid w:val="002422CC"/>
    <w:rsid w:val="00242458"/>
    <w:rsid w:val="00242A1D"/>
    <w:rsid w:val="00242C47"/>
    <w:rsid w:val="00242D94"/>
    <w:rsid w:val="00242E89"/>
    <w:rsid w:val="00242F87"/>
    <w:rsid w:val="002431B6"/>
    <w:rsid w:val="0024331B"/>
    <w:rsid w:val="002438C6"/>
    <w:rsid w:val="00243CB3"/>
    <w:rsid w:val="00243E02"/>
    <w:rsid w:val="00243F1B"/>
    <w:rsid w:val="00243F45"/>
    <w:rsid w:val="0024410A"/>
    <w:rsid w:val="002441FD"/>
    <w:rsid w:val="0024453F"/>
    <w:rsid w:val="00244566"/>
    <w:rsid w:val="0024467A"/>
    <w:rsid w:val="0024494D"/>
    <w:rsid w:val="00244CBB"/>
    <w:rsid w:val="002454D6"/>
    <w:rsid w:val="00245924"/>
    <w:rsid w:val="00245AF7"/>
    <w:rsid w:val="0024643F"/>
    <w:rsid w:val="00246835"/>
    <w:rsid w:val="00246B5E"/>
    <w:rsid w:val="00246C8D"/>
    <w:rsid w:val="00246FDC"/>
    <w:rsid w:val="00247147"/>
    <w:rsid w:val="002478DF"/>
    <w:rsid w:val="00247ED2"/>
    <w:rsid w:val="0025012E"/>
    <w:rsid w:val="0025049B"/>
    <w:rsid w:val="00250886"/>
    <w:rsid w:val="00250AC4"/>
    <w:rsid w:val="00250BAD"/>
    <w:rsid w:val="002510F1"/>
    <w:rsid w:val="00251321"/>
    <w:rsid w:val="00251581"/>
    <w:rsid w:val="00251970"/>
    <w:rsid w:val="00251B3B"/>
    <w:rsid w:val="00251BAA"/>
    <w:rsid w:val="00251EA1"/>
    <w:rsid w:val="002520D3"/>
    <w:rsid w:val="00252116"/>
    <w:rsid w:val="0025217F"/>
    <w:rsid w:val="002525EB"/>
    <w:rsid w:val="002527AA"/>
    <w:rsid w:val="00252D0E"/>
    <w:rsid w:val="00252E45"/>
    <w:rsid w:val="00253120"/>
    <w:rsid w:val="00253565"/>
    <w:rsid w:val="002537A0"/>
    <w:rsid w:val="00253ACD"/>
    <w:rsid w:val="002545F3"/>
    <w:rsid w:val="002547F8"/>
    <w:rsid w:val="00254932"/>
    <w:rsid w:val="002549E2"/>
    <w:rsid w:val="00254C6D"/>
    <w:rsid w:val="00254D33"/>
    <w:rsid w:val="00254EE4"/>
    <w:rsid w:val="0025507F"/>
    <w:rsid w:val="002553CB"/>
    <w:rsid w:val="00255612"/>
    <w:rsid w:val="002556DF"/>
    <w:rsid w:val="002557F3"/>
    <w:rsid w:val="00255894"/>
    <w:rsid w:val="002558C3"/>
    <w:rsid w:val="00255A94"/>
    <w:rsid w:val="002564F5"/>
    <w:rsid w:val="0025685A"/>
    <w:rsid w:val="00256A10"/>
    <w:rsid w:val="00256E54"/>
    <w:rsid w:val="00256EB1"/>
    <w:rsid w:val="00256EE9"/>
    <w:rsid w:val="0025710D"/>
    <w:rsid w:val="002572DD"/>
    <w:rsid w:val="00257556"/>
    <w:rsid w:val="00257885"/>
    <w:rsid w:val="00257969"/>
    <w:rsid w:val="00257A2C"/>
    <w:rsid w:val="00257B26"/>
    <w:rsid w:val="00257C0F"/>
    <w:rsid w:val="00257E8C"/>
    <w:rsid w:val="00260020"/>
    <w:rsid w:val="002600B4"/>
    <w:rsid w:val="00260163"/>
    <w:rsid w:val="002601D2"/>
    <w:rsid w:val="0026052E"/>
    <w:rsid w:val="0026053D"/>
    <w:rsid w:val="002606FF"/>
    <w:rsid w:val="002608A5"/>
    <w:rsid w:val="002609F4"/>
    <w:rsid w:val="00260FFD"/>
    <w:rsid w:val="00261255"/>
    <w:rsid w:val="002612CB"/>
    <w:rsid w:val="0026145C"/>
    <w:rsid w:val="00261690"/>
    <w:rsid w:val="0026177F"/>
    <w:rsid w:val="00261799"/>
    <w:rsid w:val="0026188D"/>
    <w:rsid w:val="00261C0A"/>
    <w:rsid w:val="00262154"/>
    <w:rsid w:val="00262162"/>
    <w:rsid w:val="0026216A"/>
    <w:rsid w:val="002621A2"/>
    <w:rsid w:val="00262202"/>
    <w:rsid w:val="0026267E"/>
    <w:rsid w:val="00262EB2"/>
    <w:rsid w:val="00262EFD"/>
    <w:rsid w:val="002632AD"/>
    <w:rsid w:val="00263540"/>
    <w:rsid w:val="00263697"/>
    <w:rsid w:val="00263ACD"/>
    <w:rsid w:val="00263B62"/>
    <w:rsid w:val="00263F8F"/>
    <w:rsid w:val="002641DD"/>
    <w:rsid w:val="0026426A"/>
    <w:rsid w:val="002642E9"/>
    <w:rsid w:val="0026461D"/>
    <w:rsid w:val="0026471B"/>
    <w:rsid w:val="002647FD"/>
    <w:rsid w:val="00264C4E"/>
    <w:rsid w:val="00264D58"/>
    <w:rsid w:val="00265087"/>
    <w:rsid w:val="002653BA"/>
    <w:rsid w:val="00265814"/>
    <w:rsid w:val="00265A3B"/>
    <w:rsid w:val="00265BB2"/>
    <w:rsid w:val="00265DAD"/>
    <w:rsid w:val="00265E4A"/>
    <w:rsid w:val="00265ED9"/>
    <w:rsid w:val="00266AA2"/>
    <w:rsid w:val="00266E40"/>
    <w:rsid w:val="00266F9E"/>
    <w:rsid w:val="00266FB8"/>
    <w:rsid w:val="00267029"/>
    <w:rsid w:val="002674AA"/>
    <w:rsid w:val="00267673"/>
    <w:rsid w:val="00267834"/>
    <w:rsid w:val="00267DAE"/>
    <w:rsid w:val="00267DCA"/>
    <w:rsid w:val="0027000B"/>
    <w:rsid w:val="00270066"/>
    <w:rsid w:val="002700E0"/>
    <w:rsid w:val="0027015D"/>
    <w:rsid w:val="0027026E"/>
    <w:rsid w:val="002706D2"/>
    <w:rsid w:val="00270AB7"/>
    <w:rsid w:val="00270C8E"/>
    <w:rsid w:val="00271788"/>
    <w:rsid w:val="002717DF"/>
    <w:rsid w:val="002719BF"/>
    <w:rsid w:val="00271C21"/>
    <w:rsid w:val="00271CD9"/>
    <w:rsid w:val="00271E90"/>
    <w:rsid w:val="00272117"/>
    <w:rsid w:val="00272190"/>
    <w:rsid w:val="0027233E"/>
    <w:rsid w:val="00272613"/>
    <w:rsid w:val="0027362C"/>
    <w:rsid w:val="0027376A"/>
    <w:rsid w:val="00273EF0"/>
    <w:rsid w:val="002742F5"/>
    <w:rsid w:val="00274933"/>
    <w:rsid w:val="00274B75"/>
    <w:rsid w:val="00274C46"/>
    <w:rsid w:val="0027509D"/>
    <w:rsid w:val="00275493"/>
    <w:rsid w:val="002755BE"/>
    <w:rsid w:val="002755C4"/>
    <w:rsid w:val="002755C5"/>
    <w:rsid w:val="0027571D"/>
    <w:rsid w:val="002757C6"/>
    <w:rsid w:val="0027595D"/>
    <w:rsid w:val="002759CF"/>
    <w:rsid w:val="00275CCB"/>
    <w:rsid w:val="002760E7"/>
    <w:rsid w:val="00276176"/>
    <w:rsid w:val="002761B3"/>
    <w:rsid w:val="00276242"/>
    <w:rsid w:val="0027676B"/>
    <w:rsid w:val="00276863"/>
    <w:rsid w:val="002768C3"/>
    <w:rsid w:val="00276C60"/>
    <w:rsid w:val="00277239"/>
    <w:rsid w:val="002775B2"/>
    <w:rsid w:val="00277698"/>
    <w:rsid w:val="0028001E"/>
    <w:rsid w:val="00280026"/>
    <w:rsid w:val="00280169"/>
    <w:rsid w:val="00280399"/>
    <w:rsid w:val="002804CF"/>
    <w:rsid w:val="00280A57"/>
    <w:rsid w:val="00280A58"/>
    <w:rsid w:val="00280C39"/>
    <w:rsid w:val="0028117F"/>
    <w:rsid w:val="00281620"/>
    <w:rsid w:val="0028192F"/>
    <w:rsid w:val="00281B11"/>
    <w:rsid w:val="00281DBB"/>
    <w:rsid w:val="00281EDF"/>
    <w:rsid w:val="002821FB"/>
    <w:rsid w:val="0028242C"/>
    <w:rsid w:val="0028270A"/>
    <w:rsid w:val="00282B3A"/>
    <w:rsid w:val="00282C03"/>
    <w:rsid w:val="00282E53"/>
    <w:rsid w:val="00283656"/>
    <w:rsid w:val="00283657"/>
    <w:rsid w:val="00283FEA"/>
    <w:rsid w:val="0028427A"/>
    <w:rsid w:val="002842CF"/>
    <w:rsid w:val="00284BBD"/>
    <w:rsid w:val="00284FDE"/>
    <w:rsid w:val="0028574F"/>
    <w:rsid w:val="002857F3"/>
    <w:rsid w:val="00285834"/>
    <w:rsid w:val="00285921"/>
    <w:rsid w:val="00285993"/>
    <w:rsid w:val="00285B2E"/>
    <w:rsid w:val="0028622D"/>
    <w:rsid w:val="0028635F"/>
    <w:rsid w:val="002864D9"/>
    <w:rsid w:val="0028693B"/>
    <w:rsid w:val="00286C2C"/>
    <w:rsid w:val="002870DD"/>
    <w:rsid w:val="0028748C"/>
    <w:rsid w:val="0028759A"/>
    <w:rsid w:val="0028769D"/>
    <w:rsid w:val="002876C5"/>
    <w:rsid w:val="0028781D"/>
    <w:rsid w:val="00287939"/>
    <w:rsid w:val="00287A58"/>
    <w:rsid w:val="002902FA"/>
    <w:rsid w:val="0029063C"/>
    <w:rsid w:val="0029068D"/>
    <w:rsid w:val="00290B5E"/>
    <w:rsid w:val="00290C4B"/>
    <w:rsid w:val="00290E41"/>
    <w:rsid w:val="002912E7"/>
    <w:rsid w:val="0029169F"/>
    <w:rsid w:val="00291C31"/>
    <w:rsid w:val="00291F7B"/>
    <w:rsid w:val="00292109"/>
    <w:rsid w:val="002924EF"/>
    <w:rsid w:val="0029297E"/>
    <w:rsid w:val="00292B16"/>
    <w:rsid w:val="00292B3B"/>
    <w:rsid w:val="00292BED"/>
    <w:rsid w:val="00292CE3"/>
    <w:rsid w:val="00293503"/>
    <w:rsid w:val="00293989"/>
    <w:rsid w:val="00293AEE"/>
    <w:rsid w:val="00293B74"/>
    <w:rsid w:val="00293F03"/>
    <w:rsid w:val="002941E2"/>
    <w:rsid w:val="00294245"/>
    <w:rsid w:val="002943FC"/>
    <w:rsid w:val="0029490D"/>
    <w:rsid w:val="00294EAC"/>
    <w:rsid w:val="00294EE0"/>
    <w:rsid w:val="00295085"/>
    <w:rsid w:val="0029514A"/>
    <w:rsid w:val="00295177"/>
    <w:rsid w:val="00295236"/>
    <w:rsid w:val="002953EE"/>
    <w:rsid w:val="00296000"/>
    <w:rsid w:val="002964DD"/>
    <w:rsid w:val="00296612"/>
    <w:rsid w:val="00296A1E"/>
    <w:rsid w:val="00296D48"/>
    <w:rsid w:val="002971FE"/>
    <w:rsid w:val="002972E4"/>
    <w:rsid w:val="002975CE"/>
    <w:rsid w:val="00297670"/>
    <w:rsid w:val="0029772C"/>
    <w:rsid w:val="002977E5"/>
    <w:rsid w:val="00297A74"/>
    <w:rsid w:val="002A01EB"/>
    <w:rsid w:val="002A06A8"/>
    <w:rsid w:val="002A0CD5"/>
    <w:rsid w:val="002A0F4D"/>
    <w:rsid w:val="002A12E5"/>
    <w:rsid w:val="002A133C"/>
    <w:rsid w:val="002A19F8"/>
    <w:rsid w:val="002A2639"/>
    <w:rsid w:val="002A278E"/>
    <w:rsid w:val="002A2968"/>
    <w:rsid w:val="002A3656"/>
    <w:rsid w:val="002A3A12"/>
    <w:rsid w:val="002A3CB7"/>
    <w:rsid w:val="002A3DA3"/>
    <w:rsid w:val="002A41E2"/>
    <w:rsid w:val="002A4205"/>
    <w:rsid w:val="002A43D8"/>
    <w:rsid w:val="002A43DA"/>
    <w:rsid w:val="002A4625"/>
    <w:rsid w:val="002A46C1"/>
    <w:rsid w:val="002A494A"/>
    <w:rsid w:val="002A4A07"/>
    <w:rsid w:val="002A4E1A"/>
    <w:rsid w:val="002A4E1C"/>
    <w:rsid w:val="002A5438"/>
    <w:rsid w:val="002A5E68"/>
    <w:rsid w:val="002A669B"/>
    <w:rsid w:val="002A6710"/>
    <w:rsid w:val="002A6794"/>
    <w:rsid w:val="002A67A0"/>
    <w:rsid w:val="002A6886"/>
    <w:rsid w:val="002A6944"/>
    <w:rsid w:val="002A6DF7"/>
    <w:rsid w:val="002A71FB"/>
    <w:rsid w:val="002A732C"/>
    <w:rsid w:val="002A7355"/>
    <w:rsid w:val="002A7426"/>
    <w:rsid w:val="002A7462"/>
    <w:rsid w:val="002A74A2"/>
    <w:rsid w:val="002A7A53"/>
    <w:rsid w:val="002A7B52"/>
    <w:rsid w:val="002A7C01"/>
    <w:rsid w:val="002A7C67"/>
    <w:rsid w:val="002A7EED"/>
    <w:rsid w:val="002B0115"/>
    <w:rsid w:val="002B0242"/>
    <w:rsid w:val="002B0442"/>
    <w:rsid w:val="002B0592"/>
    <w:rsid w:val="002B078A"/>
    <w:rsid w:val="002B08E3"/>
    <w:rsid w:val="002B0958"/>
    <w:rsid w:val="002B101C"/>
    <w:rsid w:val="002B12F9"/>
    <w:rsid w:val="002B138E"/>
    <w:rsid w:val="002B139C"/>
    <w:rsid w:val="002B13AD"/>
    <w:rsid w:val="002B15A5"/>
    <w:rsid w:val="002B1B01"/>
    <w:rsid w:val="002B1CDD"/>
    <w:rsid w:val="002B1F6F"/>
    <w:rsid w:val="002B21F4"/>
    <w:rsid w:val="002B22AE"/>
    <w:rsid w:val="002B2A4F"/>
    <w:rsid w:val="002B2D96"/>
    <w:rsid w:val="002B33E4"/>
    <w:rsid w:val="002B3CDE"/>
    <w:rsid w:val="002B3DE0"/>
    <w:rsid w:val="002B43DD"/>
    <w:rsid w:val="002B4729"/>
    <w:rsid w:val="002B4A1D"/>
    <w:rsid w:val="002B4B44"/>
    <w:rsid w:val="002B4D38"/>
    <w:rsid w:val="002B4E70"/>
    <w:rsid w:val="002B52EB"/>
    <w:rsid w:val="002B540C"/>
    <w:rsid w:val="002B592E"/>
    <w:rsid w:val="002B5B10"/>
    <w:rsid w:val="002B5EF1"/>
    <w:rsid w:val="002B5F2D"/>
    <w:rsid w:val="002B612A"/>
    <w:rsid w:val="002B697A"/>
    <w:rsid w:val="002B6AC9"/>
    <w:rsid w:val="002B6C1C"/>
    <w:rsid w:val="002B6C66"/>
    <w:rsid w:val="002B6CCB"/>
    <w:rsid w:val="002B6D27"/>
    <w:rsid w:val="002B6F12"/>
    <w:rsid w:val="002B6F50"/>
    <w:rsid w:val="002B70BD"/>
    <w:rsid w:val="002B72BC"/>
    <w:rsid w:val="002B7614"/>
    <w:rsid w:val="002B784D"/>
    <w:rsid w:val="002B7ABF"/>
    <w:rsid w:val="002B7F18"/>
    <w:rsid w:val="002B7FA2"/>
    <w:rsid w:val="002C026A"/>
    <w:rsid w:val="002C02E3"/>
    <w:rsid w:val="002C0418"/>
    <w:rsid w:val="002C08ED"/>
    <w:rsid w:val="002C0935"/>
    <w:rsid w:val="002C0C48"/>
    <w:rsid w:val="002C15B2"/>
    <w:rsid w:val="002C19DB"/>
    <w:rsid w:val="002C1B34"/>
    <w:rsid w:val="002C1E1C"/>
    <w:rsid w:val="002C20C5"/>
    <w:rsid w:val="002C2215"/>
    <w:rsid w:val="002C24F7"/>
    <w:rsid w:val="002C26C5"/>
    <w:rsid w:val="002C2CD7"/>
    <w:rsid w:val="002C2F92"/>
    <w:rsid w:val="002C2FC1"/>
    <w:rsid w:val="002C31A9"/>
    <w:rsid w:val="002C32A8"/>
    <w:rsid w:val="002C33E2"/>
    <w:rsid w:val="002C370C"/>
    <w:rsid w:val="002C382E"/>
    <w:rsid w:val="002C3D53"/>
    <w:rsid w:val="002C3ED7"/>
    <w:rsid w:val="002C4137"/>
    <w:rsid w:val="002C443A"/>
    <w:rsid w:val="002C4A76"/>
    <w:rsid w:val="002C4AE1"/>
    <w:rsid w:val="002C4C39"/>
    <w:rsid w:val="002C506C"/>
    <w:rsid w:val="002C5179"/>
    <w:rsid w:val="002C526F"/>
    <w:rsid w:val="002C5562"/>
    <w:rsid w:val="002C5567"/>
    <w:rsid w:val="002C55F8"/>
    <w:rsid w:val="002C57CF"/>
    <w:rsid w:val="002C5A2B"/>
    <w:rsid w:val="002C5B9F"/>
    <w:rsid w:val="002C6593"/>
    <w:rsid w:val="002C65ED"/>
    <w:rsid w:val="002C6773"/>
    <w:rsid w:val="002C72A4"/>
    <w:rsid w:val="002C733D"/>
    <w:rsid w:val="002C7367"/>
    <w:rsid w:val="002C767B"/>
    <w:rsid w:val="002C7687"/>
    <w:rsid w:val="002C7698"/>
    <w:rsid w:val="002C77CD"/>
    <w:rsid w:val="002C7813"/>
    <w:rsid w:val="002C7845"/>
    <w:rsid w:val="002D05A6"/>
    <w:rsid w:val="002D05EF"/>
    <w:rsid w:val="002D0607"/>
    <w:rsid w:val="002D0870"/>
    <w:rsid w:val="002D0912"/>
    <w:rsid w:val="002D0D97"/>
    <w:rsid w:val="002D0F37"/>
    <w:rsid w:val="002D1038"/>
    <w:rsid w:val="002D1216"/>
    <w:rsid w:val="002D148B"/>
    <w:rsid w:val="002D1800"/>
    <w:rsid w:val="002D1844"/>
    <w:rsid w:val="002D1DDB"/>
    <w:rsid w:val="002D1DFA"/>
    <w:rsid w:val="002D205D"/>
    <w:rsid w:val="002D21CF"/>
    <w:rsid w:val="002D229A"/>
    <w:rsid w:val="002D25CF"/>
    <w:rsid w:val="002D2A91"/>
    <w:rsid w:val="002D2F37"/>
    <w:rsid w:val="002D327D"/>
    <w:rsid w:val="002D3689"/>
    <w:rsid w:val="002D3CC5"/>
    <w:rsid w:val="002D3E07"/>
    <w:rsid w:val="002D3EBC"/>
    <w:rsid w:val="002D4399"/>
    <w:rsid w:val="002D4549"/>
    <w:rsid w:val="002D494D"/>
    <w:rsid w:val="002D4967"/>
    <w:rsid w:val="002D49CC"/>
    <w:rsid w:val="002D4F56"/>
    <w:rsid w:val="002D5046"/>
    <w:rsid w:val="002D5124"/>
    <w:rsid w:val="002D56B1"/>
    <w:rsid w:val="002D5730"/>
    <w:rsid w:val="002D5961"/>
    <w:rsid w:val="002D59F4"/>
    <w:rsid w:val="002D631C"/>
    <w:rsid w:val="002D6577"/>
    <w:rsid w:val="002D6A27"/>
    <w:rsid w:val="002D6A9F"/>
    <w:rsid w:val="002D6C1B"/>
    <w:rsid w:val="002D70A4"/>
    <w:rsid w:val="002D735F"/>
    <w:rsid w:val="002D7369"/>
    <w:rsid w:val="002D7485"/>
    <w:rsid w:val="002D782A"/>
    <w:rsid w:val="002D7A4B"/>
    <w:rsid w:val="002D7DAA"/>
    <w:rsid w:val="002D7E82"/>
    <w:rsid w:val="002E006C"/>
    <w:rsid w:val="002E05F1"/>
    <w:rsid w:val="002E07CB"/>
    <w:rsid w:val="002E0A06"/>
    <w:rsid w:val="002E0A3D"/>
    <w:rsid w:val="002E0C64"/>
    <w:rsid w:val="002E1300"/>
    <w:rsid w:val="002E14B9"/>
    <w:rsid w:val="002E164E"/>
    <w:rsid w:val="002E1890"/>
    <w:rsid w:val="002E19A1"/>
    <w:rsid w:val="002E1C92"/>
    <w:rsid w:val="002E1DF4"/>
    <w:rsid w:val="002E1F23"/>
    <w:rsid w:val="002E20AB"/>
    <w:rsid w:val="002E224A"/>
    <w:rsid w:val="002E22B7"/>
    <w:rsid w:val="002E2757"/>
    <w:rsid w:val="002E27E9"/>
    <w:rsid w:val="002E2908"/>
    <w:rsid w:val="002E29C1"/>
    <w:rsid w:val="002E2A51"/>
    <w:rsid w:val="002E2C30"/>
    <w:rsid w:val="002E2F5A"/>
    <w:rsid w:val="002E334E"/>
    <w:rsid w:val="002E345D"/>
    <w:rsid w:val="002E3B24"/>
    <w:rsid w:val="002E3D4A"/>
    <w:rsid w:val="002E3DD9"/>
    <w:rsid w:val="002E3FAB"/>
    <w:rsid w:val="002E416B"/>
    <w:rsid w:val="002E41CD"/>
    <w:rsid w:val="002E44FA"/>
    <w:rsid w:val="002E4634"/>
    <w:rsid w:val="002E4CF7"/>
    <w:rsid w:val="002E5025"/>
    <w:rsid w:val="002E5042"/>
    <w:rsid w:val="002E5401"/>
    <w:rsid w:val="002E547F"/>
    <w:rsid w:val="002E5CF2"/>
    <w:rsid w:val="002E5D4F"/>
    <w:rsid w:val="002E5EB5"/>
    <w:rsid w:val="002E5F4C"/>
    <w:rsid w:val="002E61D1"/>
    <w:rsid w:val="002E62CA"/>
    <w:rsid w:val="002E6633"/>
    <w:rsid w:val="002E6803"/>
    <w:rsid w:val="002E6F02"/>
    <w:rsid w:val="002E70B7"/>
    <w:rsid w:val="002E7183"/>
    <w:rsid w:val="002E758E"/>
    <w:rsid w:val="002E769E"/>
    <w:rsid w:val="002E771F"/>
    <w:rsid w:val="002E7B17"/>
    <w:rsid w:val="002E7F42"/>
    <w:rsid w:val="002F017B"/>
    <w:rsid w:val="002F0477"/>
    <w:rsid w:val="002F0491"/>
    <w:rsid w:val="002F0738"/>
    <w:rsid w:val="002F085A"/>
    <w:rsid w:val="002F0CC1"/>
    <w:rsid w:val="002F0D0E"/>
    <w:rsid w:val="002F0DB8"/>
    <w:rsid w:val="002F0F42"/>
    <w:rsid w:val="002F1146"/>
    <w:rsid w:val="002F13EE"/>
    <w:rsid w:val="002F1702"/>
    <w:rsid w:val="002F1B71"/>
    <w:rsid w:val="002F1EA0"/>
    <w:rsid w:val="002F2706"/>
    <w:rsid w:val="002F28C4"/>
    <w:rsid w:val="002F2A1C"/>
    <w:rsid w:val="002F2BD8"/>
    <w:rsid w:val="002F2BF5"/>
    <w:rsid w:val="002F2D66"/>
    <w:rsid w:val="002F319D"/>
    <w:rsid w:val="002F36B7"/>
    <w:rsid w:val="002F3B1D"/>
    <w:rsid w:val="002F3C14"/>
    <w:rsid w:val="002F3C16"/>
    <w:rsid w:val="002F3E30"/>
    <w:rsid w:val="002F402A"/>
    <w:rsid w:val="002F47CE"/>
    <w:rsid w:val="002F4D22"/>
    <w:rsid w:val="002F4EBE"/>
    <w:rsid w:val="002F4FA7"/>
    <w:rsid w:val="002F54CD"/>
    <w:rsid w:val="002F57BB"/>
    <w:rsid w:val="002F5C70"/>
    <w:rsid w:val="002F647E"/>
    <w:rsid w:val="002F651C"/>
    <w:rsid w:val="002F6691"/>
    <w:rsid w:val="002F68D8"/>
    <w:rsid w:val="002F6E47"/>
    <w:rsid w:val="002F6FFB"/>
    <w:rsid w:val="002F70BF"/>
    <w:rsid w:val="002F716D"/>
    <w:rsid w:val="002F71C7"/>
    <w:rsid w:val="002F72F4"/>
    <w:rsid w:val="002F75BC"/>
    <w:rsid w:val="002F7868"/>
    <w:rsid w:val="002F79B5"/>
    <w:rsid w:val="002F7B96"/>
    <w:rsid w:val="002F7F1C"/>
    <w:rsid w:val="003000BC"/>
    <w:rsid w:val="003003F7"/>
    <w:rsid w:val="003004DC"/>
    <w:rsid w:val="00300FAD"/>
    <w:rsid w:val="003011B2"/>
    <w:rsid w:val="00301451"/>
    <w:rsid w:val="00301674"/>
    <w:rsid w:val="0030195E"/>
    <w:rsid w:val="00301984"/>
    <w:rsid w:val="00301AAC"/>
    <w:rsid w:val="00301C88"/>
    <w:rsid w:val="00301CE0"/>
    <w:rsid w:val="003021E5"/>
    <w:rsid w:val="003025FC"/>
    <w:rsid w:val="0030282A"/>
    <w:rsid w:val="003028F2"/>
    <w:rsid w:val="00302A01"/>
    <w:rsid w:val="00302A18"/>
    <w:rsid w:val="00302E5D"/>
    <w:rsid w:val="00302FB2"/>
    <w:rsid w:val="00302FDB"/>
    <w:rsid w:val="00302FF2"/>
    <w:rsid w:val="00303202"/>
    <w:rsid w:val="00303509"/>
    <w:rsid w:val="0030382C"/>
    <w:rsid w:val="00303C15"/>
    <w:rsid w:val="00303D99"/>
    <w:rsid w:val="00304290"/>
    <w:rsid w:val="00304457"/>
    <w:rsid w:val="00304854"/>
    <w:rsid w:val="003048FB"/>
    <w:rsid w:val="00304988"/>
    <w:rsid w:val="00304B80"/>
    <w:rsid w:val="0030534E"/>
    <w:rsid w:val="0030567E"/>
    <w:rsid w:val="003058F7"/>
    <w:rsid w:val="003059D1"/>
    <w:rsid w:val="003059EC"/>
    <w:rsid w:val="00305A03"/>
    <w:rsid w:val="00305B75"/>
    <w:rsid w:val="00305B90"/>
    <w:rsid w:val="00305CE0"/>
    <w:rsid w:val="00305E9E"/>
    <w:rsid w:val="00306338"/>
    <w:rsid w:val="003067A2"/>
    <w:rsid w:val="003068C2"/>
    <w:rsid w:val="00306956"/>
    <w:rsid w:val="00306AB5"/>
    <w:rsid w:val="00306BB4"/>
    <w:rsid w:val="00306D38"/>
    <w:rsid w:val="003071A4"/>
    <w:rsid w:val="003076A5"/>
    <w:rsid w:val="0030775C"/>
    <w:rsid w:val="00307976"/>
    <w:rsid w:val="003079F0"/>
    <w:rsid w:val="00307B2A"/>
    <w:rsid w:val="00307E8E"/>
    <w:rsid w:val="00307FA6"/>
    <w:rsid w:val="0031002B"/>
    <w:rsid w:val="0031024F"/>
    <w:rsid w:val="0031025A"/>
    <w:rsid w:val="0031027E"/>
    <w:rsid w:val="00310497"/>
    <w:rsid w:val="00310501"/>
    <w:rsid w:val="00310685"/>
    <w:rsid w:val="00310AC3"/>
    <w:rsid w:val="00310B24"/>
    <w:rsid w:val="00310CA8"/>
    <w:rsid w:val="003115A4"/>
    <w:rsid w:val="00311684"/>
    <w:rsid w:val="00311A86"/>
    <w:rsid w:val="00311B6E"/>
    <w:rsid w:val="00312450"/>
    <w:rsid w:val="00312614"/>
    <w:rsid w:val="00312784"/>
    <w:rsid w:val="00312852"/>
    <w:rsid w:val="00312D5B"/>
    <w:rsid w:val="00312E01"/>
    <w:rsid w:val="00312EBF"/>
    <w:rsid w:val="00312FE5"/>
    <w:rsid w:val="00313101"/>
    <w:rsid w:val="003131B8"/>
    <w:rsid w:val="003132B2"/>
    <w:rsid w:val="00313704"/>
    <w:rsid w:val="0031374A"/>
    <w:rsid w:val="003138B6"/>
    <w:rsid w:val="00313AF8"/>
    <w:rsid w:val="003140C1"/>
    <w:rsid w:val="003141D8"/>
    <w:rsid w:val="00314719"/>
    <w:rsid w:val="00314A60"/>
    <w:rsid w:val="00314E50"/>
    <w:rsid w:val="003154D7"/>
    <w:rsid w:val="003157CC"/>
    <w:rsid w:val="0031582B"/>
    <w:rsid w:val="003158E4"/>
    <w:rsid w:val="00315920"/>
    <w:rsid w:val="00315A9E"/>
    <w:rsid w:val="00315C2F"/>
    <w:rsid w:val="00315CF6"/>
    <w:rsid w:val="003160BA"/>
    <w:rsid w:val="003163B7"/>
    <w:rsid w:val="0031660C"/>
    <w:rsid w:val="003168F0"/>
    <w:rsid w:val="00316B92"/>
    <w:rsid w:val="00316D1F"/>
    <w:rsid w:val="00316F5A"/>
    <w:rsid w:val="003170C5"/>
    <w:rsid w:val="0031714B"/>
    <w:rsid w:val="003172C8"/>
    <w:rsid w:val="0031733C"/>
    <w:rsid w:val="003173BD"/>
    <w:rsid w:val="00317424"/>
    <w:rsid w:val="00317981"/>
    <w:rsid w:val="00317DCD"/>
    <w:rsid w:val="003200A7"/>
    <w:rsid w:val="003203DC"/>
    <w:rsid w:val="0032075D"/>
    <w:rsid w:val="003208E4"/>
    <w:rsid w:val="0032094E"/>
    <w:rsid w:val="003209BB"/>
    <w:rsid w:val="003209C2"/>
    <w:rsid w:val="00320D7C"/>
    <w:rsid w:val="00320E94"/>
    <w:rsid w:val="00320ED2"/>
    <w:rsid w:val="00320F23"/>
    <w:rsid w:val="00320F57"/>
    <w:rsid w:val="0032119A"/>
    <w:rsid w:val="0032128C"/>
    <w:rsid w:val="003214E5"/>
    <w:rsid w:val="003215AA"/>
    <w:rsid w:val="00321888"/>
    <w:rsid w:val="00321B0F"/>
    <w:rsid w:val="00321B98"/>
    <w:rsid w:val="00321F32"/>
    <w:rsid w:val="00321F33"/>
    <w:rsid w:val="00322017"/>
    <w:rsid w:val="00322445"/>
    <w:rsid w:val="00322839"/>
    <w:rsid w:val="00322875"/>
    <w:rsid w:val="00322DCA"/>
    <w:rsid w:val="00322E26"/>
    <w:rsid w:val="00323578"/>
    <w:rsid w:val="00323A2C"/>
    <w:rsid w:val="00323A53"/>
    <w:rsid w:val="00323B15"/>
    <w:rsid w:val="00323DCB"/>
    <w:rsid w:val="0032424A"/>
    <w:rsid w:val="003243A6"/>
    <w:rsid w:val="003245B3"/>
    <w:rsid w:val="00324858"/>
    <w:rsid w:val="00324BD8"/>
    <w:rsid w:val="00324E83"/>
    <w:rsid w:val="00324E9D"/>
    <w:rsid w:val="003250FE"/>
    <w:rsid w:val="003253F7"/>
    <w:rsid w:val="00325580"/>
    <w:rsid w:val="003257B6"/>
    <w:rsid w:val="003258D3"/>
    <w:rsid w:val="00325AF4"/>
    <w:rsid w:val="00325CED"/>
    <w:rsid w:val="003261C8"/>
    <w:rsid w:val="00326347"/>
    <w:rsid w:val="003263F4"/>
    <w:rsid w:val="003264A4"/>
    <w:rsid w:val="00326A04"/>
    <w:rsid w:val="00326D41"/>
    <w:rsid w:val="00326DCA"/>
    <w:rsid w:val="00326DE3"/>
    <w:rsid w:val="00326DED"/>
    <w:rsid w:val="0032786E"/>
    <w:rsid w:val="00327C3F"/>
    <w:rsid w:val="00327C53"/>
    <w:rsid w:val="00327D2C"/>
    <w:rsid w:val="00327FD8"/>
    <w:rsid w:val="003301E5"/>
    <w:rsid w:val="00330589"/>
    <w:rsid w:val="00330714"/>
    <w:rsid w:val="00330C11"/>
    <w:rsid w:val="00331088"/>
    <w:rsid w:val="0033114B"/>
    <w:rsid w:val="003313CB"/>
    <w:rsid w:val="00331781"/>
    <w:rsid w:val="003318A1"/>
    <w:rsid w:val="00331F46"/>
    <w:rsid w:val="0033232F"/>
    <w:rsid w:val="003325C7"/>
    <w:rsid w:val="003326D5"/>
    <w:rsid w:val="00332AC2"/>
    <w:rsid w:val="00332C5E"/>
    <w:rsid w:val="00332D52"/>
    <w:rsid w:val="00332FBC"/>
    <w:rsid w:val="003331F1"/>
    <w:rsid w:val="00333786"/>
    <w:rsid w:val="003337E7"/>
    <w:rsid w:val="003339A2"/>
    <w:rsid w:val="00333AF5"/>
    <w:rsid w:val="00333B77"/>
    <w:rsid w:val="0033470F"/>
    <w:rsid w:val="003348EA"/>
    <w:rsid w:val="00334A2B"/>
    <w:rsid w:val="00334BF6"/>
    <w:rsid w:val="00334CD8"/>
    <w:rsid w:val="003354F0"/>
    <w:rsid w:val="00335763"/>
    <w:rsid w:val="003357DB"/>
    <w:rsid w:val="0033598C"/>
    <w:rsid w:val="003359D6"/>
    <w:rsid w:val="00335A06"/>
    <w:rsid w:val="00335E03"/>
    <w:rsid w:val="00335F6A"/>
    <w:rsid w:val="003374A3"/>
    <w:rsid w:val="003374E5"/>
    <w:rsid w:val="00337570"/>
    <w:rsid w:val="00337806"/>
    <w:rsid w:val="003378CC"/>
    <w:rsid w:val="003378E9"/>
    <w:rsid w:val="00337A01"/>
    <w:rsid w:val="00337BA3"/>
    <w:rsid w:val="00337C2F"/>
    <w:rsid w:val="00337E2C"/>
    <w:rsid w:val="00337E3F"/>
    <w:rsid w:val="00340181"/>
    <w:rsid w:val="00340C5F"/>
    <w:rsid w:val="00340F93"/>
    <w:rsid w:val="00341092"/>
    <w:rsid w:val="00341331"/>
    <w:rsid w:val="003414E1"/>
    <w:rsid w:val="00341809"/>
    <w:rsid w:val="00341B2F"/>
    <w:rsid w:val="00341E9A"/>
    <w:rsid w:val="00341EB9"/>
    <w:rsid w:val="00342507"/>
    <w:rsid w:val="00342668"/>
    <w:rsid w:val="00342669"/>
    <w:rsid w:val="00342BE5"/>
    <w:rsid w:val="00342F72"/>
    <w:rsid w:val="00343095"/>
    <w:rsid w:val="0034368A"/>
    <w:rsid w:val="00343851"/>
    <w:rsid w:val="00343DCA"/>
    <w:rsid w:val="00343DEC"/>
    <w:rsid w:val="00344233"/>
    <w:rsid w:val="00344489"/>
    <w:rsid w:val="00344664"/>
    <w:rsid w:val="003447A2"/>
    <w:rsid w:val="0034484D"/>
    <w:rsid w:val="003449CE"/>
    <w:rsid w:val="003449DC"/>
    <w:rsid w:val="00344F11"/>
    <w:rsid w:val="00345270"/>
    <w:rsid w:val="00345741"/>
    <w:rsid w:val="0034575B"/>
    <w:rsid w:val="00345A46"/>
    <w:rsid w:val="00345A9D"/>
    <w:rsid w:val="00345AA2"/>
    <w:rsid w:val="00345EEC"/>
    <w:rsid w:val="00346212"/>
    <w:rsid w:val="003463BA"/>
    <w:rsid w:val="00346555"/>
    <w:rsid w:val="003467D8"/>
    <w:rsid w:val="00346CCF"/>
    <w:rsid w:val="00347364"/>
    <w:rsid w:val="00347ECA"/>
    <w:rsid w:val="0035013C"/>
    <w:rsid w:val="003503CF"/>
    <w:rsid w:val="00350740"/>
    <w:rsid w:val="003508BA"/>
    <w:rsid w:val="00350CB2"/>
    <w:rsid w:val="00350FD8"/>
    <w:rsid w:val="00351137"/>
    <w:rsid w:val="003513B4"/>
    <w:rsid w:val="00351518"/>
    <w:rsid w:val="00351746"/>
    <w:rsid w:val="003519A5"/>
    <w:rsid w:val="00351C85"/>
    <w:rsid w:val="00351C96"/>
    <w:rsid w:val="00351CE8"/>
    <w:rsid w:val="00351F60"/>
    <w:rsid w:val="00352131"/>
    <w:rsid w:val="00352298"/>
    <w:rsid w:val="003522F6"/>
    <w:rsid w:val="00352CAA"/>
    <w:rsid w:val="00352D06"/>
    <w:rsid w:val="00352EA6"/>
    <w:rsid w:val="00353099"/>
    <w:rsid w:val="003538F3"/>
    <w:rsid w:val="00353956"/>
    <w:rsid w:val="003539FA"/>
    <w:rsid w:val="00353B10"/>
    <w:rsid w:val="00353C86"/>
    <w:rsid w:val="0035444F"/>
    <w:rsid w:val="00354974"/>
    <w:rsid w:val="003549AC"/>
    <w:rsid w:val="00354AED"/>
    <w:rsid w:val="00354B40"/>
    <w:rsid w:val="00354B66"/>
    <w:rsid w:val="00354BAC"/>
    <w:rsid w:val="00354BF1"/>
    <w:rsid w:val="003556C0"/>
    <w:rsid w:val="0035599C"/>
    <w:rsid w:val="00355B5D"/>
    <w:rsid w:val="00355FDB"/>
    <w:rsid w:val="00356211"/>
    <w:rsid w:val="00356543"/>
    <w:rsid w:val="003566BA"/>
    <w:rsid w:val="00356717"/>
    <w:rsid w:val="003568A8"/>
    <w:rsid w:val="00356B01"/>
    <w:rsid w:val="00356B9E"/>
    <w:rsid w:val="00356D07"/>
    <w:rsid w:val="00357176"/>
    <w:rsid w:val="00357206"/>
    <w:rsid w:val="0035725B"/>
    <w:rsid w:val="00357570"/>
    <w:rsid w:val="003575C7"/>
    <w:rsid w:val="00357631"/>
    <w:rsid w:val="00357632"/>
    <w:rsid w:val="003578CA"/>
    <w:rsid w:val="00357A47"/>
    <w:rsid w:val="00357AF1"/>
    <w:rsid w:val="00357EA8"/>
    <w:rsid w:val="00360088"/>
    <w:rsid w:val="00360167"/>
    <w:rsid w:val="0036039D"/>
    <w:rsid w:val="0036060B"/>
    <w:rsid w:val="0036072C"/>
    <w:rsid w:val="00360BD4"/>
    <w:rsid w:val="00360D1B"/>
    <w:rsid w:val="003614F9"/>
    <w:rsid w:val="00361735"/>
    <w:rsid w:val="0036219A"/>
    <w:rsid w:val="00362350"/>
    <w:rsid w:val="0036251B"/>
    <w:rsid w:val="00362793"/>
    <w:rsid w:val="00362A71"/>
    <w:rsid w:val="00362C99"/>
    <w:rsid w:val="00362DB3"/>
    <w:rsid w:val="00363CFC"/>
    <w:rsid w:val="00363F5A"/>
    <w:rsid w:val="00364204"/>
    <w:rsid w:val="003649AC"/>
    <w:rsid w:val="00364A99"/>
    <w:rsid w:val="00364D36"/>
    <w:rsid w:val="00364DB3"/>
    <w:rsid w:val="0036520E"/>
    <w:rsid w:val="003653B1"/>
    <w:rsid w:val="0036548A"/>
    <w:rsid w:val="0036558C"/>
    <w:rsid w:val="00365738"/>
    <w:rsid w:val="003657BE"/>
    <w:rsid w:val="00365814"/>
    <w:rsid w:val="00365873"/>
    <w:rsid w:val="00365A2A"/>
    <w:rsid w:val="00365B91"/>
    <w:rsid w:val="00365DB5"/>
    <w:rsid w:val="00365F77"/>
    <w:rsid w:val="00365FB2"/>
    <w:rsid w:val="00365FEC"/>
    <w:rsid w:val="0036603C"/>
    <w:rsid w:val="0036611D"/>
    <w:rsid w:val="00366342"/>
    <w:rsid w:val="00366362"/>
    <w:rsid w:val="00366658"/>
    <w:rsid w:val="0036667C"/>
    <w:rsid w:val="00366729"/>
    <w:rsid w:val="00366807"/>
    <w:rsid w:val="003668DD"/>
    <w:rsid w:val="0036698E"/>
    <w:rsid w:val="003669AC"/>
    <w:rsid w:val="00366DEC"/>
    <w:rsid w:val="00367078"/>
    <w:rsid w:val="003673A0"/>
    <w:rsid w:val="003674E3"/>
    <w:rsid w:val="003677E4"/>
    <w:rsid w:val="00367D6F"/>
    <w:rsid w:val="00367EE4"/>
    <w:rsid w:val="00370315"/>
    <w:rsid w:val="003705FB"/>
    <w:rsid w:val="00370B58"/>
    <w:rsid w:val="00370C53"/>
    <w:rsid w:val="003711CB"/>
    <w:rsid w:val="00371425"/>
    <w:rsid w:val="003714DD"/>
    <w:rsid w:val="00371568"/>
    <w:rsid w:val="0037180C"/>
    <w:rsid w:val="00371A53"/>
    <w:rsid w:val="00371F52"/>
    <w:rsid w:val="00371F85"/>
    <w:rsid w:val="0037219F"/>
    <w:rsid w:val="003722A7"/>
    <w:rsid w:val="003722AC"/>
    <w:rsid w:val="003723BE"/>
    <w:rsid w:val="003726B4"/>
    <w:rsid w:val="00372A0B"/>
    <w:rsid w:val="00372FAE"/>
    <w:rsid w:val="003734F5"/>
    <w:rsid w:val="003736D2"/>
    <w:rsid w:val="003736F7"/>
    <w:rsid w:val="00373B86"/>
    <w:rsid w:val="00373EC9"/>
    <w:rsid w:val="00373F93"/>
    <w:rsid w:val="0037401F"/>
    <w:rsid w:val="00374059"/>
    <w:rsid w:val="00374185"/>
    <w:rsid w:val="00374A82"/>
    <w:rsid w:val="00374C3C"/>
    <w:rsid w:val="00374CC4"/>
    <w:rsid w:val="00374D7A"/>
    <w:rsid w:val="00374FE1"/>
    <w:rsid w:val="00375120"/>
    <w:rsid w:val="003752E6"/>
    <w:rsid w:val="00375745"/>
    <w:rsid w:val="00375753"/>
    <w:rsid w:val="00375777"/>
    <w:rsid w:val="00375BCE"/>
    <w:rsid w:val="00375C43"/>
    <w:rsid w:val="00376097"/>
    <w:rsid w:val="0037627C"/>
    <w:rsid w:val="00376382"/>
    <w:rsid w:val="00376422"/>
    <w:rsid w:val="0037684C"/>
    <w:rsid w:val="00376928"/>
    <w:rsid w:val="00376A46"/>
    <w:rsid w:val="00376B3E"/>
    <w:rsid w:val="00376BEC"/>
    <w:rsid w:val="00376C26"/>
    <w:rsid w:val="00376C43"/>
    <w:rsid w:val="00376CE8"/>
    <w:rsid w:val="00377089"/>
    <w:rsid w:val="003770D2"/>
    <w:rsid w:val="003773E1"/>
    <w:rsid w:val="00377434"/>
    <w:rsid w:val="003777A6"/>
    <w:rsid w:val="0037782A"/>
    <w:rsid w:val="00377836"/>
    <w:rsid w:val="00377869"/>
    <w:rsid w:val="00377B38"/>
    <w:rsid w:val="00377CAA"/>
    <w:rsid w:val="003800D3"/>
    <w:rsid w:val="00380516"/>
    <w:rsid w:val="00380550"/>
    <w:rsid w:val="00380669"/>
    <w:rsid w:val="00380A67"/>
    <w:rsid w:val="00380AA4"/>
    <w:rsid w:val="00380B79"/>
    <w:rsid w:val="00380E57"/>
    <w:rsid w:val="00380EB4"/>
    <w:rsid w:val="00380EF3"/>
    <w:rsid w:val="00380F54"/>
    <w:rsid w:val="00380FA1"/>
    <w:rsid w:val="00381410"/>
    <w:rsid w:val="00381465"/>
    <w:rsid w:val="00381658"/>
    <w:rsid w:val="0038174E"/>
    <w:rsid w:val="0038191C"/>
    <w:rsid w:val="00381D5F"/>
    <w:rsid w:val="00381D85"/>
    <w:rsid w:val="00381E21"/>
    <w:rsid w:val="00381E67"/>
    <w:rsid w:val="00382089"/>
    <w:rsid w:val="003820D6"/>
    <w:rsid w:val="0038217D"/>
    <w:rsid w:val="00382465"/>
    <w:rsid w:val="0038285F"/>
    <w:rsid w:val="00382A99"/>
    <w:rsid w:val="00382EFB"/>
    <w:rsid w:val="00383005"/>
    <w:rsid w:val="003830AE"/>
    <w:rsid w:val="003830E6"/>
    <w:rsid w:val="003831D4"/>
    <w:rsid w:val="00383321"/>
    <w:rsid w:val="00383446"/>
    <w:rsid w:val="00383458"/>
    <w:rsid w:val="003835A5"/>
    <w:rsid w:val="003836E2"/>
    <w:rsid w:val="0038375A"/>
    <w:rsid w:val="003839AB"/>
    <w:rsid w:val="00383BC4"/>
    <w:rsid w:val="003843E0"/>
    <w:rsid w:val="003847B9"/>
    <w:rsid w:val="00384BA1"/>
    <w:rsid w:val="00384CFC"/>
    <w:rsid w:val="0038526C"/>
    <w:rsid w:val="00385707"/>
    <w:rsid w:val="003857F4"/>
    <w:rsid w:val="00385A99"/>
    <w:rsid w:val="00386592"/>
    <w:rsid w:val="00386598"/>
    <w:rsid w:val="003865D2"/>
    <w:rsid w:val="00386A31"/>
    <w:rsid w:val="00386F0B"/>
    <w:rsid w:val="003871AB"/>
    <w:rsid w:val="00387384"/>
    <w:rsid w:val="003874CE"/>
    <w:rsid w:val="0038752A"/>
    <w:rsid w:val="003875AF"/>
    <w:rsid w:val="003875D8"/>
    <w:rsid w:val="00387659"/>
    <w:rsid w:val="00390065"/>
    <w:rsid w:val="0039032E"/>
    <w:rsid w:val="00390440"/>
    <w:rsid w:val="003904BB"/>
    <w:rsid w:val="00390619"/>
    <w:rsid w:val="003907D4"/>
    <w:rsid w:val="00390817"/>
    <w:rsid w:val="003908F6"/>
    <w:rsid w:val="00390C54"/>
    <w:rsid w:val="00390CED"/>
    <w:rsid w:val="00390E95"/>
    <w:rsid w:val="00391247"/>
    <w:rsid w:val="00391613"/>
    <w:rsid w:val="00391857"/>
    <w:rsid w:val="003919ED"/>
    <w:rsid w:val="00391ACE"/>
    <w:rsid w:val="00391B25"/>
    <w:rsid w:val="00391B61"/>
    <w:rsid w:val="00391D20"/>
    <w:rsid w:val="00391F45"/>
    <w:rsid w:val="00391FBA"/>
    <w:rsid w:val="00392654"/>
    <w:rsid w:val="0039273A"/>
    <w:rsid w:val="003927B7"/>
    <w:rsid w:val="003927B9"/>
    <w:rsid w:val="00392901"/>
    <w:rsid w:val="003929E3"/>
    <w:rsid w:val="00392AE5"/>
    <w:rsid w:val="00392D71"/>
    <w:rsid w:val="00393315"/>
    <w:rsid w:val="0039336E"/>
    <w:rsid w:val="003936F4"/>
    <w:rsid w:val="00393B08"/>
    <w:rsid w:val="00393D9A"/>
    <w:rsid w:val="00393FB4"/>
    <w:rsid w:val="003941CB"/>
    <w:rsid w:val="003944BB"/>
    <w:rsid w:val="003944E8"/>
    <w:rsid w:val="00394529"/>
    <w:rsid w:val="0039487A"/>
    <w:rsid w:val="0039491A"/>
    <w:rsid w:val="00394A04"/>
    <w:rsid w:val="00394B1A"/>
    <w:rsid w:val="00394B33"/>
    <w:rsid w:val="00394CD2"/>
    <w:rsid w:val="003950F1"/>
    <w:rsid w:val="00395169"/>
    <w:rsid w:val="00395688"/>
    <w:rsid w:val="00395B7D"/>
    <w:rsid w:val="00396013"/>
    <w:rsid w:val="00396107"/>
    <w:rsid w:val="003961A7"/>
    <w:rsid w:val="003963F8"/>
    <w:rsid w:val="003965BC"/>
    <w:rsid w:val="00396A8D"/>
    <w:rsid w:val="00396DD4"/>
    <w:rsid w:val="00396F83"/>
    <w:rsid w:val="00396F8B"/>
    <w:rsid w:val="00396FDA"/>
    <w:rsid w:val="00397475"/>
    <w:rsid w:val="003978E4"/>
    <w:rsid w:val="00397995"/>
    <w:rsid w:val="00397AB3"/>
    <w:rsid w:val="00397FD2"/>
    <w:rsid w:val="003A02FE"/>
    <w:rsid w:val="003A03EB"/>
    <w:rsid w:val="003A05D7"/>
    <w:rsid w:val="003A0799"/>
    <w:rsid w:val="003A0976"/>
    <w:rsid w:val="003A09AF"/>
    <w:rsid w:val="003A0BFD"/>
    <w:rsid w:val="003A0C79"/>
    <w:rsid w:val="003A10BE"/>
    <w:rsid w:val="003A1198"/>
    <w:rsid w:val="003A12F4"/>
    <w:rsid w:val="003A2183"/>
    <w:rsid w:val="003A2201"/>
    <w:rsid w:val="003A22F7"/>
    <w:rsid w:val="003A2578"/>
    <w:rsid w:val="003A2625"/>
    <w:rsid w:val="003A2889"/>
    <w:rsid w:val="003A28BC"/>
    <w:rsid w:val="003A2EDA"/>
    <w:rsid w:val="003A3835"/>
    <w:rsid w:val="003A3BAE"/>
    <w:rsid w:val="003A3DF9"/>
    <w:rsid w:val="003A42B0"/>
    <w:rsid w:val="003A4667"/>
    <w:rsid w:val="003A46E9"/>
    <w:rsid w:val="003A48CD"/>
    <w:rsid w:val="003A4A98"/>
    <w:rsid w:val="003A4B4E"/>
    <w:rsid w:val="003A4BED"/>
    <w:rsid w:val="003A4CD3"/>
    <w:rsid w:val="003A4EBA"/>
    <w:rsid w:val="003A4F8B"/>
    <w:rsid w:val="003A4F94"/>
    <w:rsid w:val="003A5481"/>
    <w:rsid w:val="003A5525"/>
    <w:rsid w:val="003A55E7"/>
    <w:rsid w:val="003A5805"/>
    <w:rsid w:val="003A58F9"/>
    <w:rsid w:val="003A5C07"/>
    <w:rsid w:val="003A5C7F"/>
    <w:rsid w:val="003A60B9"/>
    <w:rsid w:val="003A623C"/>
    <w:rsid w:val="003A6BBF"/>
    <w:rsid w:val="003A6C2E"/>
    <w:rsid w:val="003A6FDD"/>
    <w:rsid w:val="003A7244"/>
    <w:rsid w:val="003A7353"/>
    <w:rsid w:val="003A7382"/>
    <w:rsid w:val="003A7A40"/>
    <w:rsid w:val="003A7D89"/>
    <w:rsid w:val="003B0154"/>
    <w:rsid w:val="003B055D"/>
    <w:rsid w:val="003B19FD"/>
    <w:rsid w:val="003B1AD9"/>
    <w:rsid w:val="003B1D94"/>
    <w:rsid w:val="003B25F3"/>
    <w:rsid w:val="003B263C"/>
    <w:rsid w:val="003B27EE"/>
    <w:rsid w:val="003B2B44"/>
    <w:rsid w:val="003B2BAC"/>
    <w:rsid w:val="003B2BE1"/>
    <w:rsid w:val="003B2D04"/>
    <w:rsid w:val="003B30DF"/>
    <w:rsid w:val="003B31B7"/>
    <w:rsid w:val="003B36F3"/>
    <w:rsid w:val="003B3A32"/>
    <w:rsid w:val="003B3BE2"/>
    <w:rsid w:val="003B3F69"/>
    <w:rsid w:val="003B4067"/>
    <w:rsid w:val="003B4210"/>
    <w:rsid w:val="003B45F7"/>
    <w:rsid w:val="003B49CF"/>
    <w:rsid w:val="003B4B0A"/>
    <w:rsid w:val="003B4B5F"/>
    <w:rsid w:val="003B4C0E"/>
    <w:rsid w:val="003B4D9B"/>
    <w:rsid w:val="003B52C1"/>
    <w:rsid w:val="003B568A"/>
    <w:rsid w:val="003B57BF"/>
    <w:rsid w:val="003B59E4"/>
    <w:rsid w:val="003B5AD9"/>
    <w:rsid w:val="003B5C4E"/>
    <w:rsid w:val="003B5DAA"/>
    <w:rsid w:val="003B6112"/>
    <w:rsid w:val="003B61A6"/>
    <w:rsid w:val="003B6B92"/>
    <w:rsid w:val="003B6C8E"/>
    <w:rsid w:val="003B7420"/>
    <w:rsid w:val="003B78E5"/>
    <w:rsid w:val="003B7A19"/>
    <w:rsid w:val="003B7FAB"/>
    <w:rsid w:val="003C001D"/>
    <w:rsid w:val="003C0130"/>
    <w:rsid w:val="003C03EA"/>
    <w:rsid w:val="003C05B5"/>
    <w:rsid w:val="003C06EA"/>
    <w:rsid w:val="003C06F5"/>
    <w:rsid w:val="003C081B"/>
    <w:rsid w:val="003C0A41"/>
    <w:rsid w:val="003C0B7F"/>
    <w:rsid w:val="003C0C41"/>
    <w:rsid w:val="003C0CCE"/>
    <w:rsid w:val="003C0D04"/>
    <w:rsid w:val="003C0E2D"/>
    <w:rsid w:val="003C0E32"/>
    <w:rsid w:val="003C0F80"/>
    <w:rsid w:val="003C1674"/>
    <w:rsid w:val="003C176F"/>
    <w:rsid w:val="003C1D74"/>
    <w:rsid w:val="003C206B"/>
    <w:rsid w:val="003C2123"/>
    <w:rsid w:val="003C260C"/>
    <w:rsid w:val="003C27B5"/>
    <w:rsid w:val="003C293C"/>
    <w:rsid w:val="003C29BD"/>
    <w:rsid w:val="003C2BDC"/>
    <w:rsid w:val="003C2CAC"/>
    <w:rsid w:val="003C2D10"/>
    <w:rsid w:val="003C2E97"/>
    <w:rsid w:val="003C2FA7"/>
    <w:rsid w:val="003C30BC"/>
    <w:rsid w:val="003C31B1"/>
    <w:rsid w:val="003C3585"/>
    <w:rsid w:val="003C35D2"/>
    <w:rsid w:val="003C35F2"/>
    <w:rsid w:val="003C3A9E"/>
    <w:rsid w:val="003C3BAA"/>
    <w:rsid w:val="003C3C20"/>
    <w:rsid w:val="003C3C3D"/>
    <w:rsid w:val="003C4450"/>
    <w:rsid w:val="003C471D"/>
    <w:rsid w:val="003C4960"/>
    <w:rsid w:val="003C4F8D"/>
    <w:rsid w:val="003C4FA4"/>
    <w:rsid w:val="003C5568"/>
    <w:rsid w:val="003C55F4"/>
    <w:rsid w:val="003C5677"/>
    <w:rsid w:val="003C5D61"/>
    <w:rsid w:val="003C5EEC"/>
    <w:rsid w:val="003C5FE4"/>
    <w:rsid w:val="003C6385"/>
    <w:rsid w:val="003C638D"/>
    <w:rsid w:val="003C6423"/>
    <w:rsid w:val="003C656B"/>
    <w:rsid w:val="003C65C3"/>
    <w:rsid w:val="003C6701"/>
    <w:rsid w:val="003C6D25"/>
    <w:rsid w:val="003C7274"/>
    <w:rsid w:val="003C7804"/>
    <w:rsid w:val="003C78F6"/>
    <w:rsid w:val="003C7AF4"/>
    <w:rsid w:val="003C7C37"/>
    <w:rsid w:val="003C7D80"/>
    <w:rsid w:val="003C7E2E"/>
    <w:rsid w:val="003D0044"/>
    <w:rsid w:val="003D07F6"/>
    <w:rsid w:val="003D09DC"/>
    <w:rsid w:val="003D13FC"/>
    <w:rsid w:val="003D176F"/>
    <w:rsid w:val="003D1D67"/>
    <w:rsid w:val="003D1F90"/>
    <w:rsid w:val="003D2119"/>
    <w:rsid w:val="003D2298"/>
    <w:rsid w:val="003D2436"/>
    <w:rsid w:val="003D2506"/>
    <w:rsid w:val="003D2525"/>
    <w:rsid w:val="003D25C8"/>
    <w:rsid w:val="003D25EF"/>
    <w:rsid w:val="003D27E6"/>
    <w:rsid w:val="003D2A17"/>
    <w:rsid w:val="003D2A8F"/>
    <w:rsid w:val="003D2DA6"/>
    <w:rsid w:val="003D312E"/>
    <w:rsid w:val="003D36FB"/>
    <w:rsid w:val="003D3AEC"/>
    <w:rsid w:val="003D3C48"/>
    <w:rsid w:val="003D43E7"/>
    <w:rsid w:val="003D4A0E"/>
    <w:rsid w:val="003D50EB"/>
    <w:rsid w:val="003D51A0"/>
    <w:rsid w:val="003D5230"/>
    <w:rsid w:val="003D549E"/>
    <w:rsid w:val="003D558E"/>
    <w:rsid w:val="003D55C5"/>
    <w:rsid w:val="003D585F"/>
    <w:rsid w:val="003D58FD"/>
    <w:rsid w:val="003D5B8D"/>
    <w:rsid w:val="003D5DA4"/>
    <w:rsid w:val="003D5F28"/>
    <w:rsid w:val="003D605E"/>
    <w:rsid w:val="003D609F"/>
    <w:rsid w:val="003D63DF"/>
    <w:rsid w:val="003D6599"/>
    <w:rsid w:val="003D6C4D"/>
    <w:rsid w:val="003D6D39"/>
    <w:rsid w:val="003D6F9C"/>
    <w:rsid w:val="003D71B9"/>
    <w:rsid w:val="003D73D4"/>
    <w:rsid w:val="003D776A"/>
    <w:rsid w:val="003D77F9"/>
    <w:rsid w:val="003D7924"/>
    <w:rsid w:val="003D793E"/>
    <w:rsid w:val="003D7B67"/>
    <w:rsid w:val="003D7CA8"/>
    <w:rsid w:val="003E007E"/>
    <w:rsid w:val="003E0706"/>
    <w:rsid w:val="003E0BA2"/>
    <w:rsid w:val="003E0DCC"/>
    <w:rsid w:val="003E101B"/>
    <w:rsid w:val="003E1445"/>
    <w:rsid w:val="003E1836"/>
    <w:rsid w:val="003E208D"/>
    <w:rsid w:val="003E2376"/>
    <w:rsid w:val="003E261E"/>
    <w:rsid w:val="003E2E86"/>
    <w:rsid w:val="003E31D5"/>
    <w:rsid w:val="003E3358"/>
    <w:rsid w:val="003E3406"/>
    <w:rsid w:val="003E343A"/>
    <w:rsid w:val="003E34A7"/>
    <w:rsid w:val="003E3750"/>
    <w:rsid w:val="003E3F31"/>
    <w:rsid w:val="003E425C"/>
    <w:rsid w:val="003E47A0"/>
    <w:rsid w:val="003E47BE"/>
    <w:rsid w:val="003E47C9"/>
    <w:rsid w:val="003E4878"/>
    <w:rsid w:val="003E4A93"/>
    <w:rsid w:val="003E4BB5"/>
    <w:rsid w:val="003E4BF0"/>
    <w:rsid w:val="003E544E"/>
    <w:rsid w:val="003E5682"/>
    <w:rsid w:val="003E569E"/>
    <w:rsid w:val="003E5932"/>
    <w:rsid w:val="003E5B39"/>
    <w:rsid w:val="003E5BA5"/>
    <w:rsid w:val="003E5C8D"/>
    <w:rsid w:val="003E5F2B"/>
    <w:rsid w:val="003E5FDE"/>
    <w:rsid w:val="003E629E"/>
    <w:rsid w:val="003E6523"/>
    <w:rsid w:val="003E6952"/>
    <w:rsid w:val="003E6966"/>
    <w:rsid w:val="003E7258"/>
    <w:rsid w:val="003F0017"/>
    <w:rsid w:val="003F004B"/>
    <w:rsid w:val="003F00BC"/>
    <w:rsid w:val="003F042D"/>
    <w:rsid w:val="003F0473"/>
    <w:rsid w:val="003F0766"/>
    <w:rsid w:val="003F09D6"/>
    <w:rsid w:val="003F0A2D"/>
    <w:rsid w:val="003F0AB7"/>
    <w:rsid w:val="003F0B31"/>
    <w:rsid w:val="003F1452"/>
    <w:rsid w:val="003F1A90"/>
    <w:rsid w:val="003F2118"/>
    <w:rsid w:val="003F277B"/>
    <w:rsid w:val="003F27C2"/>
    <w:rsid w:val="003F2829"/>
    <w:rsid w:val="003F2868"/>
    <w:rsid w:val="003F2F97"/>
    <w:rsid w:val="003F34C8"/>
    <w:rsid w:val="003F35F4"/>
    <w:rsid w:val="003F3916"/>
    <w:rsid w:val="003F3A91"/>
    <w:rsid w:val="003F3B46"/>
    <w:rsid w:val="003F3D2F"/>
    <w:rsid w:val="003F3E75"/>
    <w:rsid w:val="003F3F26"/>
    <w:rsid w:val="003F3F2A"/>
    <w:rsid w:val="003F45BB"/>
    <w:rsid w:val="003F4F50"/>
    <w:rsid w:val="003F55C1"/>
    <w:rsid w:val="003F5913"/>
    <w:rsid w:val="003F5C92"/>
    <w:rsid w:val="003F5DF6"/>
    <w:rsid w:val="003F5F86"/>
    <w:rsid w:val="003F67EE"/>
    <w:rsid w:val="003F682F"/>
    <w:rsid w:val="003F684A"/>
    <w:rsid w:val="003F6AD6"/>
    <w:rsid w:val="003F6BDA"/>
    <w:rsid w:val="003F72D8"/>
    <w:rsid w:val="003F7636"/>
    <w:rsid w:val="003F7817"/>
    <w:rsid w:val="003F7EB4"/>
    <w:rsid w:val="004003CF"/>
    <w:rsid w:val="00400649"/>
    <w:rsid w:val="00400767"/>
    <w:rsid w:val="00400A1B"/>
    <w:rsid w:val="00400CE5"/>
    <w:rsid w:val="00400FBA"/>
    <w:rsid w:val="0040105D"/>
    <w:rsid w:val="004013B4"/>
    <w:rsid w:val="004013E8"/>
    <w:rsid w:val="00401696"/>
    <w:rsid w:val="004016A2"/>
    <w:rsid w:val="004016FD"/>
    <w:rsid w:val="004016FF"/>
    <w:rsid w:val="00401CBA"/>
    <w:rsid w:val="00401DE9"/>
    <w:rsid w:val="00402072"/>
    <w:rsid w:val="004020C9"/>
    <w:rsid w:val="00402340"/>
    <w:rsid w:val="00402366"/>
    <w:rsid w:val="00402AEF"/>
    <w:rsid w:val="00403020"/>
    <w:rsid w:val="00403369"/>
    <w:rsid w:val="00403613"/>
    <w:rsid w:val="004039AE"/>
    <w:rsid w:val="0040406C"/>
    <w:rsid w:val="0040455A"/>
    <w:rsid w:val="00404814"/>
    <w:rsid w:val="00404AD2"/>
    <w:rsid w:val="00404D37"/>
    <w:rsid w:val="0040519A"/>
    <w:rsid w:val="0040542B"/>
    <w:rsid w:val="0040551B"/>
    <w:rsid w:val="004055F1"/>
    <w:rsid w:val="00405C3C"/>
    <w:rsid w:val="00406065"/>
    <w:rsid w:val="0040672A"/>
    <w:rsid w:val="004069B4"/>
    <w:rsid w:val="004072CF"/>
    <w:rsid w:val="00407415"/>
    <w:rsid w:val="00407546"/>
    <w:rsid w:val="00407790"/>
    <w:rsid w:val="00407A00"/>
    <w:rsid w:val="00407B73"/>
    <w:rsid w:val="00407C2E"/>
    <w:rsid w:val="00407D10"/>
    <w:rsid w:val="00407F08"/>
    <w:rsid w:val="0041041C"/>
    <w:rsid w:val="004104BC"/>
    <w:rsid w:val="00410823"/>
    <w:rsid w:val="0041086A"/>
    <w:rsid w:val="0041090D"/>
    <w:rsid w:val="004109A1"/>
    <w:rsid w:val="00410C9E"/>
    <w:rsid w:val="00410D56"/>
    <w:rsid w:val="00410EB7"/>
    <w:rsid w:val="00411303"/>
    <w:rsid w:val="0041138F"/>
    <w:rsid w:val="00411635"/>
    <w:rsid w:val="00411770"/>
    <w:rsid w:val="004118FB"/>
    <w:rsid w:val="00411969"/>
    <w:rsid w:val="00411A5F"/>
    <w:rsid w:val="00411B7A"/>
    <w:rsid w:val="00411C37"/>
    <w:rsid w:val="0041211C"/>
    <w:rsid w:val="004121A3"/>
    <w:rsid w:val="004123AF"/>
    <w:rsid w:val="004124C0"/>
    <w:rsid w:val="004126ED"/>
    <w:rsid w:val="00412721"/>
    <w:rsid w:val="004127B2"/>
    <w:rsid w:val="00412A5D"/>
    <w:rsid w:val="00412F71"/>
    <w:rsid w:val="00413938"/>
    <w:rsid w:val="0041396E"/>
    <w:rsid w:val="00413A35"/>
    <w:rsid w:val="00413B51"/>
    <w:rsid w:val="00414099"/>
    <w:rsid w:val="0041429D"/>
    <w:rsid w:val="004144BC"/>
    <w:rsid w:val="00414525"/>
    <w:rsid w:val="00414778"/>
    <w:rsid w:val="00414B37"/>
    <w:rsid w:val="00414B94"/>
    <w:rsid w:val="00415149"/>
    <w:rsid w:val="00415181"/>
    <w:rsid w:val="00415394"/>
    <w:rsid w:val="00415490"/>
    <w:rsid w:val="00415669"/>
    <w:rsid w:val="00415CDA"/>
    <w:rsid w:val="004162CA"/>
    <w:rsid w:val="0041670A"/>
    <w:rsid w:val="00416ADC"/>
    <w:rsid w:val="00416C9F"/>
    <w:rsid w:val="00416E54"/>
    <w:rsid w:val="004172F9"/>
    <w:rsid w:val="00417351"/>
    <w:rsid w:val="004173DE"/>
    <w:rsid w:val="004175F2"/>
    <w:rsid w:val="004176B5"/>
    <w:rsid w:val="004177FE"/>
    <w:rsid w:val="00417B52"/>
    <w:rsid w:val="00417C2D"/>
    <w:rsid w:val="00417CE1"/>
    <w:rsid w:val="00417D9D"/>
    <w:rsid w:val="00417EE6"/>
    <w:rsid w:val="0042052F"/>
    <w:rsid w:val="00420657"/>
    <w:rsid w:val="004206C4"/>
    <w:rsid w:val="0042075D"/>
    <w:rsid w:val="004207D9"/>
    <w:rsid w:val="004207F1"/>
    <w:rsid w:val="004209BA"/>
    <w:rsid w:val="00420B6D"/>
    <w:rsid w:val="00420DBC"/>
    <w:rsid w:val="0042178E"/>
    <w:rsid w:val="00421A76"/>
    <w:rsid w:val="00421CD0"/>
    <w:rsid w:val="00421D9A"/>
    <w:rsid w:val="00422432"/>
    <w:rsid w:val="00422491"/>
    <w:rsid w:val="004228EA"/>
    <w:rsid w:val="00422B54"/>
    <w:rsid w:val="00422F3A"/>
    <w:rsid w:val="00423436"/>
    <w:rsid w:val="004235BE"/>
    <w:rsid w:val="0042365D"/>
    <w:rsid w:val="0042365F"/>
    <w:rsid w:val="0042368A"/>
    <w:rsid w:val="004239F0"/>
    <w:rsid w:val="00423C1B"/>
    <w:rsid w:val="00423E80"/>
    <w:rsid w:val="00423F33"/>
    <w:rsid w:val="00424868"/>
    <w:rsid w:val="004253F9"/>
    <w:rsid w:val="00425754"/>
    <w:rsid w:val="00425A62"/>
    <w:rsid w:val="00425B78"/>
    <w:rsid w:val="00425BAF"/>
    <w:rsid w:val="00425FE1"/>
    <w:rsid w:val="004265A1"/>
    <w:rsid w:val="004266F1"/>
    <w:rsid w:val="004267E6"/>
    <w:rsid w:val="00426819"/>
    <w:rsid w:val="004269A2"/>
    <w:rsid w:val="00426FC6"/>
    <w:rsid w:val="00427343"/>
    <w:rsid w:val="00427540"/>
    <w:rsid w:val="00427D03"/>
    <w:rsid w:val="00430075"/>
    <w:rsid w:val="004300E2"/>
    <w:rsid w:val="00430298"/>
    <w:rsid w:val="00430940"/>
    <w:rsid w:val="00430962"/>
    <w:rsid w:val="00430C0D"/>
    <w:rsid w:val="00430DD9"/>
    <w:rsid w:val="00430E96"/>
    <w:rsid w:val="00431335"/>
    <w:rsid w:val="00431341"/>
    <w:rsid w:val="00431AE3"/>
    <w:rsid w:val="00431C00"/>
    <w:rsid w:val="00431CEA"/>
    <w:rsid w:val="0043241A"/>
    <w:rsid w:val="00432531"/>
    <w:rsid w:val="00432972"/>
    <w:rsid w:val="00432D66"/>
    <w:rsid w:val="00432F87"/>
    <w:rsid w:val="004330AE"/>
    <w:rsid w:val="00433379"/>
    <w:rsid w:val="00433421"/>
    <w:rsid w:val="004334D8"/>
    <w:rsid w:val="00433604"/>
    <w:rsid w:val="00433808"/>
    <w:rsid w:val="004338E6"/>
    <w:rsid w:val="004339D8"/>
    <w:rsid w:val="00433AA0"/>
    <w:rsid w:val="00433AC2"/>
    <w:rsid w:val="00433F2E"/>
    <w:rsid w:val="0043421F"/>
    <w:rsid w:val="00434325"/>
    <w:rsid w:val="0043456A"/>
    <w:rsid w:val="00434623"/>
    <w:rsid w:val="00434971"/>
    <w:rsid w:val="00434AFB"/>
    <w:rsid w:val="00434F10"/>
    <w:rsid w:val="004353F7"/>
    <w:rsid w:val="004354FF"/>
    <w:rsid w:val="0043580E"/>
    <w:rsid w:val="0043592C"/>
    <w:rsid w:val="0043619D"/>
    <w:rsid w:val="00436753"/>
    <w:rsid w:val="00436C12"/>
    <w:rsid w:val="00436EF4"/>
    <w:rsid w:val="0043703D"/>
    <w:rsid w:val="00437060"/>
    <w:rsid w:val="004370F2"/>
    <w:rsid w:val="00437420"/>
    <w:rsid w:val="00437517"/>
    <w:rsid w:val="00437B7A"/>
    <w:rsid w:val="00437CEB"/>
    <w:rsid w:val="00437D52"/>
    <w:rsid w:val="00437EDE"/>
    <w:rsid w:val="00437FB9"/>
    <w:rsid w:val="004403A9"/>
    <w:rsid w:val="0044054D"/>
    <w:rsid w:val="00440551"/>
    <w:rsid w:val="004407E0"/>
    <w:rsid w:val="004409D9"/>
    <w:rsid w:val="00440A54"/>
    <w:rsid w:val="00440ADF"/>
    <w:rsid w:val="00440C2B"/>
    <w:rsid w:val="00440C7D"/>
    <w:rsid w:val="004412DF"/>
    <w:rsid w:val="0044134F"/>
    <w:rsid w:val="00441353"/>
    <w:rsid w:val="004414B0"/>
    <w:rsid w:val="00441983"/>
    <w:rsid w:val="00441B2A"/>
    <w:rsid w:val="00441BF6"/>
    <w:rsid w:val="00441F17"/>
    <w:rsid w:val="004424F4"/>
    <w:rsid w:val="00442859"/>
    <w:rsid w:val="00442AC6"/>
    <w:rsid w:val="00442F01"/>
    <w:rsid w:val="00442F37"/>
    <w:rsid w:val="00443015"/>
    <w:rsid w:val="00443737"/>
    <w:rsid w:val="0044379C"/>
    <w:rsid w:val="00444010"/>
    <w:rsid w:val="0044408F"/>
    <w:rsid w:val="0044417D"/>
    <w:rsid w:val="004445DD"/>
    <w:rsid w:val="00444735"/>
    <w:rsid w:val="00444930"/>
    <w:rsid w:val="004449A3"/>
    <w:rsid w:val="00444B2D"/>
    <w:rsid w:val="00444CB5"/>
    <w:rsid w:val="00444E9A"/>
    <w:rsid w:val="00444FEF"/>
    <w:rsid w:val="004452E5"/>
    <w:rsid w:val="0044542E"/>
    <w:rsid w:val="0044558F"/>
    <w:rsid w:val="00445726"/>
    <w:rsid w:val="004458E2"/>
    <w:rsid w:val="00445B27"/>
    <w:rsid w:val="00445DFF"/>
    <w:rsid w:val="00446047"/>
    <w:rsid w:val="004461C9"/>
    <w:rsid w:val="0044647D"/>
    <w:rsid w:val="004467E1"/>
    <w:rsid w:val="00446C92"/>
    <w:rsid w:val="00447385"/>
    <w:rsid w:val="004476DF"/>
    <w:rsid w:val="0044796C"/>
    <w:rsid w:val="004479BF"/>
    <w:rsid w:val="004479C5"/>
    <w:rsid w:val="00450165"/>
    <w:rsid w:val="00450520"/>
    <w:rsid w:val="0045061C"/>
    <w:rsid w:val="004506EE"/>
    <w:rsid w:val="004509D3"/>
    <w:rsid w:val="004509FE"/>
    <w:rsid w:val="00450AB8"/>
    <w:rsid w:val="00450B12"/>
    <w:rsid w:val="00450BD0"/>
    <w:rsid w:val="00451094"/>
    <w:rsid w:val="00451165"/>
    <w:rsid w:val="0045140D"/>
    <w:rsid w:val="004516F2"/>
    <w:rsid w:val="0045178B"/>
    <w:rsid w:val="00451810"/>
    <w:rsid w:val="00451B43"/>
    <w:rsid w:val="00451BCC"/>
    <w:rsid w:val="00451C68"/>
    <w:rsid w:val="00451D03"/>
    <w:rsid w:val="00451D0F"/>
    <w:rsid w:val="00451DAF"/>
    <w:rsid w:val="00451DD6"/>
    <w:rsid w:val="004522D3"/>
    <w:rsid w:val="00452498"/>
    <w:rsid w:val="0045256D"/>
    <w:rsid w:val="00452BBE"/>
    <w:rsid w:val="00452C08"/>
    <w:rsid w:val="00452C3F"/>
    <w:rsid w:val="0045342A"/>
    <w:rsid w:val="0045352A"/>
    <w:rsid w:val="00453757"/>
    <w:rsid w:val="00453833"/>
    <w:rsid w:val="004538E5"/>
    <w:rsid w:val="00453900"/>
    <w:rsid w:val="00453E38"/>
    <w:rsid w:val="004542B5"/>
    <w:rsid w:val="00454494"/>
    <w:rsid w:val="00454569"/>
    <w:rsid w:val="0045458E"/>
    <w:rsid w:val="00454853"/>
    <w:rsid w:val="00454A09"/>
    <w:rsid w:val="00454D3A"/>
    <w:rsid w:val="00454F4B"/>
    <w:rsid w:val="00455258"/>
    <w:rsid w:val="00455553"/>
    <w:rsid w:val="004556AD"/>
    <w:rsid w:val="00455C3E"/>
    <w:rsid w:val="00455F4C"/>
    <w:rsid w:val="00456040"/>
    <w:rsid w:val="00456298"/>
    <w:rsid w:val="0045644F"/>
    <w:rsid w:val="00456580"/>
    <w:rsid w:val="0045658D"/>
    <w:rsid w:val="00456648"/>
    <w:rsid w:val="0045670B"/>
    <w:rsid w:val="00456BA4"/>
    <w:rsid w:val="004571DD"/>
    <w:rsid w:val="004574F5"/>
    <w:rsid w:val="0045761D"/>
    <w:rsid w:val="00457719"/>
    <w:rsid w:val="00457A5B"/>
    <w:rsid w:val="00457B71"/>
    <w:rsid w:val="00457E54"/>
    <w:rsid w:val="004600F1"/>
    <w:rsid w:val="0046010A"/>
    <w:rsid w:val="00460161"/>
    <w:rsid w:val="0046026A"/>
    <w:rsid w:val="004604DC"/>
    <w:rsid w:val="0046059D"/>
    <w:rsid w:val="00460BB0"/>
    <w:rsid w:val="00460CD8"/>
    <w:rsid w:val="00461118"/>
    <w:rsid w:val="00461279"/>
    <w:rsid w:val="00461329"/>
    <w:rsid w:val="0046143F"/>
    <w:rsid w:val="00461557"/>
    <w:rsid w:val="00461838"/>
    <w:rsid w:val="004618E5"/>
    <w:rsid w:val="00461AC4"/>
    <w:rsid w:val="00461D34"/>
    <w:rsid w:val="00461DEF"/>
    <w:rsid w:val="00461EE5"/>
    <w:rsid w:val="004622AD"/>
    <w:rsid w:val="0046256A"/>
    <w:rsid w:val="0046298F"/>
    <w:rsid w:val="00462A7C"/>
    <w:rsid w:val="00462BD4"/>
    <w:rsid w:val="00462CC5"/>
    <w:rsid w:val="004630AC"/>
    <w:rsid w:val="0046335A"/>
    <w:rsid w:val="00463382"/>
    <w:rsid w:val="004633E6"/>
    <w:rsid w:val="0046359E"/>
    <w:rsid w:val="00463CE8"/>
    <w:rsid w:val="004640D6"/>
    <w:rsid w:val="004641E1"/>
    <w:rsid w:val="004643F8"/>
    <w:rsid w:val="00464440"/>
    <w:rsid w:val="004644C5"/>
    <w:rsid w:val="004644DC"/>
    <w:rsid w:val="00464596"/>
    <w:rsid w:val="0046474B"/>
    <w:rsid w:val="004647CF"/>
    <w:rsid w:val="00464B23"/>
    <w:rsid w:val="00464ED0"/>
    <w:rsid w:val="00465323"/>
    <w:rsid w:val="0046560C"/>
    <w:rsid w:val="0046569C"/>
    <w:rsid w:val="004656D2"/>
    <w:rsid w:val="00465B98"/>
    <w:rsid w:val="0046660D"/>
    <w:rsid w:val="004668E6"/>
    <w:rsid w:val="00466C43"/>
    <w:rsid w:val="00466DBC"/>
    <w:rsid w:val="00466E73"/>
    <w:rsid w:val="004671F6"/>
    <w:rsid w:val="004674C6"/>
    <w:rsid w:val="00467544"/>
    <w:rsid w:val="0046763D"/>
    <w:rsid w:val="004679FA"/>
    <w:rsid w:val="00467A5B"/>
    <w:rsid w:val="00467C88"/>
    <w:rsid w:val="00467D15"/>
    <w:rsid w:val="004700A8"/>
    <w:rsid w:val="004701FD"/>
    <w:rsid w:val="00470203"/>
    <w:rsid w:val="0047039E"/>
    <w:rsid w:val="004706F0"/>
    <w:rsid w:val="00470718"/>
    <w:rsid w:val="00470EF7"/>
    <w:rsid w:val="0047123C"/>
    <w:rsid w:val="00471380"/>
    <w:rsid w:val="00471454"/>
    <w:rsid w:val="00471AEA"/>
    <w:rsid w:val="00471BCC"/>
    <w:rsid w:val="0047237B"/>
    <w:rsid w:val="0047244E"/>
    <w:rsid w:val="004728D3"/>
    <w:rsid w:val="00472C54"/>
    <w:rsid w:val="00472E09"/>
    <w:rsid w:val="00473569"/>
    <w:rsid w:val="00473BEC"/>
    <w:rsid w:val="00473C95"/>
    <w:rsid w:val="00473D83"/>
    <w:rsid w:val="00473D90"/>
    <w:rsid w:val="00473E85"/>
    <w:rsid w:val="004744AD"/>
    <w:rsid w:val="00474677"/>
    <w:rsid w:val="00474843"/>
    <w:rsid w:val="00474922"/>
    <w:rsid w:val="00474D2D"/>
    <w:rsid w:val="0047536E"/>
    <w:rsid w:val="004753BF"/>
    <w:rsid w:val="004758AD"/>
    <w:rsid w:val="004758D2"/>
    <w:rsid w:val="004759B0"/>
    <w:rsid w:val="004759F3"/>
    <w:rsid w:val="00475BD0"/>
    <w:rsid w:val="00476364"/>
    <w:rsid w:val="00476436"/>
    <w:rsid w:val="004764D2"/>
    <w:rsid w:val="0047656A"/>
    <w:rsid w:val="00476A55"/>
    <w:rsid w:val="00476B87"/>
    <w:rsid w:val="00476DA4"/>
    <w:rsid w:val="004773D6"/>
    <w:rsid w:val="00477A24"/>
    <w:rsid w:val="00477E11"/>
    <w:rsid w:val="0048034D"/>
    <w:rsid w:val="004803CE"/>
    <w:rsid w:val="004804E4"/>
    <w:rsid w:val="00480D47"/>
    <w:rsid w:val="00480DC9"/>
    <w:rsid w:val="00481221"/>
    <w:rsid w:val="004813C1"/>
    <w:rsid w:val="004814DC"/>
    <w:rsid w:val="00481560"/>
    <w:rsid w:val="004817E0"/>
    <w:rsid w:val="0048191A"/>
    <w:rsid w:val="00481C3F"/>
    <w:rsid w:val="00481CAC"/>
    <w:rsid w:val="00481E03"/>
    <w:rsid w:val="00482055"/>
    <w:rsid w:val="00482267"/>
    <w:rsid w:val="004823E7"/>
    <w:rsid w:val="004827DB"/>
    <w:rsid w:val="004828B4"/>
    <w:rsid w:val="00482E65"/>
    <w:rsid w:val="00482FC6"/>
    <w:rsid w:val="0048341B"/>
    <w:rsid w:val="00483B63"/>
    <w:rsid w:val="00483C3A"/>
    <w:rsid w:val="00483CD2"/>
    <w:rsid w:val="00483DA3"/>
    <w:rsid w:val="00483F71"/>
    <w:rsid w:val="00484323"/>
    <w:rsid w:val="004844C8"/>
    <w:rsid w:val="0048458D"/>
    <w:rsid w:val="004847BB"/>
    <w:rsid w:val="00484A1A"/>
    <w:rsid w:val="00484CE2"/>
    <w:rsid w:val="00484D8E"/>
    <w:rsid w:val="00484E28"/>
    <w:rsid w:val="00484E8B"/>
    <w:rsid w:val="00484F42"/>
    <w:rsid w:val="0048526A"/>
    <w:rsid w:val="004855D2"/>
    <w:rsid w:val="00485742"/>
    <w:rsid w:val="00485799"/>
    <w:rsid w:val="004859DA"/>
    <w:rsid w:val="00485A3B"/>
    <w:rsid w:val="00485A65"/>
    <w:rsid w:val="00485BF5"/>
    <w:rsid w:val="00486025"/>
    <w:rsid w:val="004862AB"/>
    <w:rsid w:val="0048631D"/>
    <w:rsid w:val="00486550"/>
    <w:rsid w:val="0048677C"/>
    <w:rsid w:val="00486C75"/>
    <w:rsid w:val="00486E2D"/>
    <w:rsid w:val="004873AF"/>
    <w:rsid w:val="00487656"/>
    <w:rsid w:val="004879ED"/>
    <w:rsid w:val="004879FF"/>
    <w:rsid w:val="00487C85"/>
    <w:rsid w:val="00487DFB"/>
    <w:rsid w:val="00487E55"/>
    <w:rsid w:val="004900C1"/>
    <w:rsid w:val="00490132"/>
    <w:rsid w:val="004901CD"/>
    <w:rsid w:val="004905BE"/>
    <w:rsid w:val="00490697"/>
    <w:rsid w:val="00490AC1"/>
    <w:rsid w:val="00490F05"/>
    <w:rsid w:val="00491005"/>
    <w:rsid w:val="004911B0"/>
    <w:rsid w:val="00491268"/>
    <w:rsid w:val="0049143E"/>
    <w:rsid w:val="00491647"/>
    <w:rsid w:val="0049192D"/>
    <w:rsid w:val="00491E55"/>
    <w:rsid w:val="004920D3"/>
    <w:rsid w:val="004925AF"/>
    <w:rsid w:val="004925BE"/>
    <w:rsid w:val="00492629"/>
    <w:rsid w:val="004929AF"/>
    <w:rsid w:val="00492A26"/>
    <w:rsid w:val="00492BDD"/>
    <w:rsid w:val="00492E2A"/>
    <w:rsid w:val="0049302B"/>
    <w:rsid w:val="004930AC"/>
    <w:rsid w:val="004930E1"/>
    <w:rsid w:val="004933B8"/>
    <w:rsid w:val="004936E0"/>
    <w:rsid w:val="00493877"/>
    <w:rsid w:val="00493AC2"/>
    <w:rsid w:val="00493D3F"/>
    <w:rsid w:val="00493DB7"/>
    <w:rsid w:val="00494344"/>
    <w:rsid w:val="004943A1"/>
    <w:rsid w:val="00494545"/>
    <w:rsid w:val="00494943"/>
    <w:rsid w:val="004949B6"/>
    <w:rsid w:val="00494C27"/>
    <w:rsid w:val="00494DF8"/>
    <w:rsid w:val="00494EDB"/>
    <w:rsid w:val="00494FEB"/>
    <w:rsid w:val="004950EA"/>
    <w:rsid w:val="0049526D"/>
    <w:rsid w:val="00495360"/>
    <w:rsid w:val="0049574C"/>
    <w:rsid w:val="00495B09"/>
    <w:rsid w:val="00495B11"/>
    <w:rsid w:val="00495BFB"/>
    <w:rsid w:val="00495C86"/>
    <w:rsid w:val="00495EE0"/>
    <w:rsid w:val="004961E0"/>
    <w:rsid w:val="00496553"/>
    <w:rsid w:val="004965D3"/>
    <w:rsid w:val="004965F1"/>
    <w:rsid w:val="00496953"/>
    <w:rsid w:val="00496981"/>
    <w:rsid w:val="00496C60"/>
    <w:rsid w:val="00496DD3"/>
    <w:rsid w:val="00497487"/>
    <w:rsid w:val="004977A7"/>
    <w:rsid w:val="0049781D"/>
    <w:rsid w:val="00497EF5"/>
    <w:rsid w:val="004A0007"/>
    <w:rsid w:val="004A011A"/>
    <w:rsid w:val="004A03D9"/>
    <w:rsid w:val="004A04BB"/>
    <w:rsid w:val="004A0584"/>
    <w:rsid w:val="004A0AB2"/>
    <w:rsid w:val="004A0B30"/>
    <w:rsid w:val="004A0BDF"/>
    <w:rsid w:val="004A0C78"/>
    <w:rsid w:val="004A0CE2"/>
    <w:rsid w:val="004A16BE"/>
    <w:rsid w:val="004A181E"/>
    <w:rsid w:val="004A1FBB"/>
    <w:rsid w:val="004A2325"/>
    <w:rsid w:val="004A23DE"/>
    <w:rsid w:val="004A2E3A"/>
    <w:rsid w:val="004A346B"/>
    <w:rsid w:val="004A36D9"/>
    <w:rsid w:val="004A3F26"/>
    <w:rsid w:val="004A4147"/>
    <w:rsid w:val="004A42FD"/>
    <w:rsid w:val="004A44F9"/>
    <w:rsid w:val="004A4CDE"/>
    <w:rsid w:val="004A4D71"/>
    <w:rsid w:val="004A52F2"/>
    <w:rsid w:val="004A5402"/>
    <w:rsid w:val="004A5611"/>
    <w:rsid w:val="004A57AB"/>
    <w:rsid w:val="004A58D0"/>
    <w:rsid w:val="004A5E3A"/>
    <w:rsid w:val="004A5E82"/>
    <w:rsid w:val="004A5EF2"/>
    <w:rsid w:val="004A5FEC"/>
    <w:rsid w:val="004A646F"/>
    <w:rsid w:val="004A6780"/>
    <w:rsid w:val="004A6787"/>
    <w:rsid w:val="004A6911"/>
    <w:rsid w:val="004A698D"/>
    <w:rsid w:val="004A708B"/>
    <w:rsid w:val="004A7125"/>
    <w:rsid w:val="004A720A"/>
    <w:rsid w:val="004A75EF"/>
    <w:rsid w:val="004A774C"/>
    <w:rsid w:val="004A77FB"/>
    <w:rsid w:val="004A7D35"/>
    <w:rsid w:val="004B03FF"/>
    <w:rsid w:val="004B04D2"/>
    <w:rsid w:val="004B05B3"/>
    <w:rsid w:val="004B0915"/>
    <w:rsid w:val="004B0AA9"/>
    <w:rsid w:val="004B0EEF"/>
    <w:rsid w:val="004B1078"/>
    <w:rsid w:val="004B126D"/>
    <w:rsid w:val="004B17E6"/>
    <w:rsid w:val="004B1AED"/>
    <w:rsid w:val="004B1FC8"/>
    <w:rsid w:val="004B2254"/>
    <w:rsid w:val="004B230D"/>
    <w:rsid w:val="004B25C8"/>
    <w:rsid w:val="004B296F"/>
    <w:rsid w:val="004B2BDA"/>
    <w:rsid w:val="004B2DF0"/>
    <w:rsid w:val="004B3036"/>
    <w:rsid w:val="004B3342"/>
    <w:rsid w:val="004B3675"/>
    <w:rsid w:val="004B369F"/>
    <w:rsid w:val="004B3B53"/>
    <w:rsid w:val="004B41C3"/>
    <w:rsid w:val="004B498E"/>
    <w:rsid w:val="004B4B93"/>
    <w:rsid w:val="004B4BC4"/>
    <w:rsid w:val="004B4CB3"/>
    <w:rsid w:val="004B4DBD"/>
    <w:rsid w:val="004B4ECD"/>
    <w:rsid w:val="004B5172"/>
    <w:rsid w:val="004B523D"/>
    <w:rsid w:val="004B55BE"/>
    <w:rsid w:val="004B578B"/>
    <w:rsid w:val="004B5D5D"/>
    <w:rsid w:val="004B5FED"/>
    <w:rsid w:val="004B61CA"/>
    <w:rsid w:val="004B62A7"/>
    <w:rsid w:val="004B6525"/>
    <w:rsid w:val="004B6C6F"/>
    <w:rsid w:val="004B6C71"/>
    <w:rsid w:val="004B72AB"/>
    <w:rsid w:val="004B7590"/>
    <w:rsid w:val="004B7CD8"/>
    <w:rsid w:val="004B7EA3"/>
    <w:rsid w:val="004C00C8"/>
    <w:rsid w:val="004C01C0"/>
    <w:rsid w:val="004C0510"/>
    <w:rsid w:val="004C0986"/>
    <w:rsid w:val="004C09D0"/>
    <w:rsid w:val="004C0A6D"/>
    <w:rsid w:val="004C0F30"/>
    <w:rsid w:val="004C12CB"/>
    <w:rsid w:val="004C1454"/>
    <w:rsid w:val="004C15C5"/>
    <w:rsid w:val="004C19BD"/>
    <w:rsid w:val="004C1A61"/>
    <w:rsid w:val="004C1C3C"/>
    <w:rsid w:val="004C1CEB"/>
    <w:rsid w:val="004C1D4B"/>
    <w:rsid w:val="004C1D51"/>
    <w:rsid w:val="004C271F"/>
    <w:rsid w:val="004C33E4"/>
    <w:rsid w:val="004C35D8"/>
    <w:rsid w:val="004C366B"/>
    <w:rsid w:val="004C3BC1"/>
    <w:rsid w:val="004C419D"/>
    <w:rsid w:val="004C4514"/>
    <w:rsid w:val="004C47E1"/>
    <w:rsid w:val="004C47FA"/>
    <w:rsid w:val="004C49C7"/>
    <w:rsid w:val="004C4B34"/>
    <w:rsid w:val="004C4F13"/>
    <w:rsid w:val="004C4FF4"/>
    <w:rsid w:val="004C509F"/>
    <w:rsid w:val="004C5BC0"/>
    <w:rsid w:val="004C5C70"/>
    <w:rsid w:val="004C5FA4"/>
    <w:rsid w:val="004C6147"/>
    <w:rsid w:val="004C6340"/>
    <w:rsid w:val="004C66D6"/>
    <w:rsid w:val="004C699C"/>
    <w:rsid w:val="004C6A89"/>
    <w:rsid w:val="004C6BC4"/>
    <w:rsid w:val="004C713C"/>
    <w:rsid w:val="004C71B5"/>
    <w:rsid w:val="004C7240"/>
    <w:rsid w:val="004C7921"/>
    <w:rsid w:val="004C7C29"/>
    <w:rsid w:val="004C7C47"/>
    <w:rsid w:val="004C7F86"/>
    <w:rsid w:val="004D022F"/>
    <w:rsid w:val="004D0325"/>
    <w:rsid w:val="004D07A2"/>
    <w:rsid w:val="004D0D73"/>
    <w:rsid w:val="004D0F35"/>
    <w:rsid w:val="004D1201"/>
    <w:rsid w:val="004D1722"/>
    <w:rsid w:val="004D1CDE"/>
    <w:rsid w:val="004D20DD"/>
    <w:rsid w:val="004D2203"/>
    <w:rsid w:val="004D22D5"/>
    <w:rsid w:val="004D22D9"/>
    <w:rsid w:val="004D2316"/>
    <w:rsid w:val="004D2317"/>
    <w:rsid w:val="004D2609"/>
    <w:rsid w:val="004D268D"/>
    <w:rsid w:val="004D2989"/>
    <w:rsid w:val="004D2CA0"/>
    <w:rsid w:val="004D2CDC"/>
    <w:rsid w:val="004D3079"/>
    <w:rsid w:val="004D31AD"/>
    <w:rsid w:val="004D3416"/>
    <w:rsid w:val="004D38CB"/>
    <w:rsid w:val="004D3A24"/>
    <w:rsid w:val="004D3B40"/>
    <w:rsid w:val="004D3B75"/>
    <w:rsid w:val="004D3C6B"/>
    <w:rsid w:val="004D3D67"/>
    <w:rsid w:val="004D3F3C"/>
    <w:rsid w:val="004D4377"/>
    <w:rsid w:val="004D4648"/>
    <w:rsid w:val="004D49CF"/>
    <w:rsid w:val="004D4AC1"/>
    <w:rsid w:val="004D4CB8"/>
    <w:rsid w:val="004D5046"/>
    <w:rsid w:val="004D5461"/>
    <w:rsid w:val="004D5532"/>
    <w:rsid w:val="004D56B8"/>
    <w:rsid w:val="004D57C8"/>
    <w:rsid w:val="004D5967"/>
    <w:rsid w:val="004D5CD3"/>
    <w:rsid w:val="004D5F0A"/>
    <w:rsid w:val="004D670F"/>
    <w:rsid w:val="004D6862"/>
    <w:rsid w:val="004D6A8B"/>
    <w:rsid w:val="004D763E"/>
    <w:rsid w:val="004D7908"/>
    <w:rsid w:val="004E0232"/>
    <w:rsid w:val="004E02A0"/>
    <w:rsid w:val="004E04A1"/>
    <w:rsid w:val="004E06BB"/>
    <w:rsid w:val="004E0741"/>
    <w:rsid w:val="004E0CB4"/>
    <w:rsid w:val="004E0E30"/>
    <w:rsid w:val="004E1071"/>
    <w:rsid w:val="004E1078"/>
    <w:rsid w:val="004E165A"/>
    <w:rsid w:val="004E166A"/>
    <w:rsid w:val="004E16CD"/>
    <w:rsid w:val="004E1772"/>
    <w:rsid w:val="004E1A29"/>
    <w:rsid w:val="004E1AD7"/>
    <w:rsid w:val="004E1DF4"/>
    <w:rsid w:val="004E1EEC"/>
    <w:rsid w:val="004E1F59"/>
    <w:rsid w:val="004E20A8"/>
    <w:rsid w:val="004E2235"/>
    <w:rsid w:val="004E24BF"/>
    <w:rsid w:val="004E24F7"/>
    <w:rsid w:val="004E25A0"/>
    <w:rsid w:val="004E2637"/>
    <w:rsid w:val="004E2A07"/>
    <w:rsid w:val="004E2D1D"/>
    <w:rsid w:val="004E2E52"/>
    <w:rsid w:val="004E2F48"/>
    <w:rsid w:val="004E2FE9"/>
    <w:rsid w:val="004E3197"/>
    <w:rsid w:val="004E376B"/>
    <w:rsid w:val="004E39C7"/>
    <w:rsid w:val="004E3B95"/>
    <w:rsid w:val="004E40E1"/>
    <w:rsid w:val="004E4403"/>
    <w:rsid w:val="004E47BC"/>
    <w:rsid w:val="004E4BD1"/>
    <w:rsid w:val="004E5078"/>
    <w:rsid w:val="004E5151"/>
    <w:rsid w:val="004E524A"/>
    <w:rsid w:val="004E5311"/>
    <w:rsid w:val="004E5428"/>
    <w:rsid w:val="004E56A5"/>
    <w:rsid w:val="004E5CC6"/>
    <w:rsid w:val="004E603A"/>
    <w:rsid w:val="004E653E"/>
    <w:rsid w:val="004E65F1"/>
    <w:rsid w:val="004E689E"/>
    <w:rsid w:val="004E6D3F"/>
    <w:rsid w:val="004E737D"/>
    <w:rsid w:val="004E7381"/>
    <w:rsid w:val="004E7547"/>
    <w:rsid w:val="004E7B5B"/>
    <w:rsid w:val="004E7B5F"/>
    <w:rsid w:val="004E7B97"/>
    <w:rsid w:val="004E7CD9"/>
    <w:rsid w:val="004F0712"/>
    <w:rsid w:val="004F072F"/>
    <w:rsid w:val="004F122E"/>
    <w:rsid w:val="004F17D1"/>
    <w:rsid w:val="004F17D2"/>
    <w:rsid w:val="004F1BAC"/>
    <w:rsid w:val="004F1CF9"/>
    <w:rsid w:val="004F1ED4"/>
    <w:rsid w:val="004F205C"/>
    <w:rsid w:val="004F24D3"/>
    <w:rsid w:val="004F25E7"/>
    <w:rsid w:val="004F2608"/>
    <w:rsid w:val="004F2B8B"/>
    <w:rsid w:val="004F2BF2"/>
    <w:rsid w:val="004F2C2B"/>
    <w:rsid w:val="004F2E2F"/>
    <w:rsid w:val="004F2EB6"/>
    <w:rsid w:val="004F30DD"/>
    <w:rsid w:val="004F32D3"/>
    <w:rsid w:val="004F3807"/>
    <w:rsid w:val="004F3AF6"/>
    <w:rsid w:val="004F3B0D"/>
    <w:rsid w:val="004F3B94"/>
    <w:rsid w:val="004F3C67"/>
    <w:rsid w:val="004F3C80"/>
    <w:rsid w:val="004F3CD3"/>
    <w:rsid w:val="004F4141"/>
    <w:rsid w:val="004F43A5"/>
    <w:rsid w:val="004F48B7"/>
    <w:rsid w:val="004F4A7D"/>
    <w:rsid w:val="004F4B93"/>
    <w:rsid w:val="004F4BCE"/>
    <w:rsid w:val="004F4DB7"/>
    <w:rsid w:val="004F502C"/>
    <w:rsid w:val="004F5113"/>
    <w:rsid w:val="004F52B6"/>
    <w:rsid w:val="004F5428"/>
    <w:rsid w:val="004F5BE0"/>
    <w:rsid w:val="004F60CB"/>
    <w:rsid w:val="004F6163"/>
    <w:rsid w:val="004F651D"/>
    <w:rsid w:val="004F6601"/>
    <w:rsid w:val="004F664D"/>
    <w:rsid w:val="004F6871"/>
    <w:rsid w:val="004F6AC8"/>
    <w:rsid w:val="004F6CE2"/>
    <w:rsid w:val="004F6CFF"/>
    <w:rsid w:val="004F6ECD"/>
    <w:rsid w:val="004F70F1"/>
    <w:rsid w:val="004F7CFC"/>
    <w:rsid w:val="004F7EF5"/>
    <w:rsid w:val="004F7F95"/>
    <w:rsid w:val="00500424"/>
    <w:rsid w:val="005005EE"/>
    <w:rsid w:val="00500A11"/>
    <w:rsid w:val="00500C17"/>
    <w:rsid w:val="005011D3"/>
    <w:rsid w:val="00501392"/>
    <w:rsid w:val="005017FD"/>
    <w:rsid w:val="005019E7"/>
    <w:rsid w:val="00501C0F"/>
    <w:rsid w:val="00501C56"/>
    <w:rsid w:val="00501ED3"/>
    <w:rsid w:val="0050207E"/>
    <w:rsid w:val="0050228F"/>
    <w:rsid w:val="005023F7"/>
    <w:rsid w:val="00502734"/>
    <w:rsid w:val="00502793"/>
    <w:rsid w:val="00502839"/>
    <w:rsid w:val="00502A02"/>
    <w:rsid w:val="00502A1B"/>
    <w:rsid w:val="00502C27"/>
    <w:rsid w:val="00502DA9"/>
    <w:rsid w:val="00502E24"/>
    <w:rsid w:val="00503326"/>
    <w:rsid w:val="00503D83"/>
    <w:rsid w:val="00504081"/>
    <w:rsid w:val="005043C5"/>
    <w:rsid w:val="00504593"/>
    <w:rsid w:val="005045FD"/>
    <w:rsid w:val="00504903"/>
    <w:rsid w:val="00504CBD"/>
    <w:rsid w:val="00504DA9"/>
    <w:rsid w:val="00504DD1"/>
    <w:rsid w:val="00504FD9"/>
    <w:rsid w:val="0050526D"/>
    <w:rsid w:val="005053E7"/>
    <w:rsid w:val="005054F6"/>
    <w:rsid w:val="00505583"/>
    <w:rsid w:val="00505DD2"/>
    <w:rsid w:val="005061FC"/>
    <w:rsid w:val="005067B2"/>
    <w:rsid w:val="005068ED"/>
    <w:rsid w:val="00506BAB"/>
    <w:rsid w:val="0050733B"/>
    <w:rsid w:val="005074E5"/>
    <w:rsid w:val="00507694"/>
    <w:rsid w:val="00507854"/>
    <w:rsid w:val="00510264"/>
    <w:rsid w:val="005104D6"/>
    <w:rsid w:val="005105A7"/>
    <w:rsid w:val="00510610"/>
    <w:rsid w:val="00510884"/>
    <w:rsid w:val="005108DB"/>
    <w:rsid w:val="00510A37"/>
    <w:rsid w:val="00510B05"/>
    <w:rsid w:val="00510C6D"/>
    <w:rsid w:val="0051123B"/>
    <w:rsid w:val="005115DC"/>
    <w:rsid w:val="005116A3"/>
    <w:rsid w:val="005116B2"/>
    <w:rsid w:val="00511767"/>
    <w:rsid w:val="00511805"/>
    <w:rsid w:val="00512178"/>
    <w:rsid w:val="005122A4"/>
    <w:rsid w:val="00512331"/>
    <w:rsid w:val="00512578"/>
    <w:rsid w:val="005128EE"/>
    <w:rsid w:val="00512A4F"/>
    <w:rsid w:val="00512C88"/>
    <w:rsid w:val="00512CD3"/>
    <w:rsid w:val="00512E92"/>
    <w:rsid w:val="0051300E"/>
    <w:rsid w:val="0051302D"/>
    <w:rsid w:val="00513348"/>
    <w:rsid w:val="0051399B"/>
    <w:rsid w:val="00513B6A"/>
    <w:rsid w:val="00513BDB"/>
    <w:rsid w:val="00513CAB"/>
    <w:rsid w:val="00514288"/>
    <w:rsid w:val="0051428D"/>
    <w:rsid w:val="0051487F"/>
    <w:rsid w:val="005148A9"/>
    <w:rsid w:val="005149EA"/>
    <w:rsid w:val="00514F38"/>
    <w:rsid w:val="00514F85"/>
    <w:rsid w:val="005151CA"/>
    <w:rsid w:val="00515225"/>
    <w:rsid w:val="00515337"/>
    <w:rsid w:val="0051578E"/>
    <w:rsid w:val="00515E64"/>
    <w:rsid w:val="00516012"/>
    <w:rsid w:val="0051603C"/>
    <w:rsid w:val="00516644"/>
    <w:rsid w:val="005167AE"/>
    <w:rsid w:val="00516922"/>
    <w:rsid w:val="00516A7C"/>
    <w:rsid w:val="00516C19"/>
    <w:rsid w:val="00516FBD"/>
    <w:rsid w:val="00517303"/>
    <w:rsid w:val="00517760"/>
    <w:rsid w:val="0051784A"/>
    <w:rsid w:val="005178FE"/>
    <w:rsid w:val="00517A2C"/>
    <w:rsid w:val="00517BFD"/>
    <w:rsid w:val="00517DC7"/>
    <w:rsid w:val="00517EB2"/>
    <w:rsid w:val="0052006B"/>
    <w:rsid w:val="005200A4"/>
    <w:rsid w:val="00520112"/>
    <w:rsid w:val="005201DE"/>
    <w:rsid w:val="00520833"/>
    <w:rsid w:val="00520946"/>
    <w:rsid w:val="00520CCD"/>
    <w:rsid w:val="00520FD7"/>
    <w:rsid w:val="0052114B"/>
    <w:rsid w:val="00521196"/>
    <w:rsid w:val="005212EA"/>
    <w:rsid w:val="00521301"/>
    <w:rsid w:val="005215A7"/>
    <w:rsid w:val="005218BC"/>
    <w:rsid w:val="00521C41"/>
    <w:rsid w:val="00521E09"/>
    <w:rsid w:val="00522245"/>
    <w:rsid w:val="005224EC"/>
    <w:rsid w:val="005226DB"/>
    <w:rsid w:val="00522C41"/>
    <w:rsid w:val="00522E02"/>
    <w:rsid w:val="00522FE4"/>
    <w:rsid w:val="0052311B"/>
    <w:rsid w:val="005232C3"/>
    <w:rsid w:val="0052334F"/>
    <w:rsid w:val="005235FC"/>
    <w:rsid w:val="005236FB"/>
    <w:rsid w:val="005237FC"/>
    <w:rsid w:val="0052394B"/>
    <w:rsid w:val="00523C38"/>
    <w:rsid w:val="00523C4C"/>
    <w:rsid w:val="00523C98"/>
    <w:rsid w:val="00523D90"/>
    <w:rsid w:val="00524051"/>
    <w:rsid w:val="005240D3"/>
    <w:rsid w:val="005241E0"/>
    <w:rsid w:val="005246B0"/>
    <w:rsid w:val="00524D83"/>
    <w:rsid w:val="00524F2B"/>
    <w:rsid w:val="005258CB"/>
    <w:rsid w:val="00525D3A"/>
    <w:rsid w:val="00525F46"/>
    <w:rsid w:val="005261EF"/>
    <w:rsid w:val="00526255"/>
    <w:rsid w:val="00526326"/>
    <w:rsid w:val="00526A07"/>
    <w:rsid w:val="00526AA8"/>
    <w:rsid w:val="00526D6E"/>
    <w:rsid w:val="00526ED1"/>
    <w:rsid w:val="00527660"/>
    <w:rsid w:val="005277E7"/>
    <w:rsid w:val="00527C9A"/>
    <w:rsid w:val="00527F73"/>
    <w:rsid w:val="00530400"/>
    <w:rsid w:val="0053068E"/>
    <w:rsid w:val="005308DC"/>
    <w:rsid w:val="0053097D"/>
    <w:rsid w:val="00530E15"/>
    <w:rsid w:val="00531296"/>
    <w:rsid w:val="00531687"/>
    <w:rsid w:val="005316FA"/>
    <w:rsid w:val="00531A03"/>
    <w:rsid w:val="00531BA7"/>
    <w:rsid w:val="00531D81"/>
    <w:rsid w:val="00531F52"/>
    <w:rsid w:val="00532056"/>
    <w:rsid w:val="005324E6"/>
    <w:rsid w:val="00532651"/>
    <w:rsid w:val="00532B1E"/>
    <w:rsid w:val="00532D54"/>
    <w:rsid w:val="00532E71"/>
    <w:rsid w:val="005330F7"/>
    <w:rsid w:val="0053354D"/>
    <w:rsid w:val="0053372D"/>
    <w:rsid w:val="00533A7A"/>
    <w:rsid w:val="00533A8E"/>
    <w:rsid w:val="00533E87"/>
    <w:rsid w:val="00534049"/>
    <w:rsid w:val="00534217"/>
    <w:rsid w:val="00534423"/>
    <w:rsid w:val="005344A6"/>
    <w:rsid w:val="005346ED"/>
    <w:rsid w:val="005346F1"/>
    <w:rsid w:val="005347B9"/>
    <w:rsid w:val="005349B3"/>
    <w:rsid w:val="00534C8A"/>
    <w:rsid w:val="00534E5E"/>
    <w:rsid w:val="005352FA"/>
    <w:rsid w:val="005353F6"/>
    <w:rsid w:val="0053545E"/>
    <w:rsid w:val="00535943"/>
    <w:rsid w:val="00535A7C"/>
    <w:rsid w:val="00535B94"/>
    <w:rsid w:val="00535F6D"/>
    <w:rsid w:val="005360CE"/>
    <w:rsid w:val="00536907"/>
    <w:rsid w:val="00536A1C"/>
    <w:rsid w:val="00536D12"/>
    <w:rsid w:val="00536E8B"/>
    <w:rsid w:val="00536F58"/>
    <w:rsid w:val="00537293"/>
    <w:rsid w:val="0053731F"/>
    <w:rsid w:val="00537522"/>
    <w:rsid w:val="0053763D"/>
    <w:rsid w:val="005379BB"/>
    <w:rsid w:val="00537B5F"/>
    <w:rsid w:val="00537D88"/>
    <w:rsid w:val="00537E81"/>
    <w:rsid w:val="00540031"/>
    <w:rsid w:val="00540053"/>
    <w:rsid w:val="005402E2"/>
    <w:rsid w:val="005403A5"/>
    <w:rsid w:val="005405AC"/>
    <w:rsid w:val="00540AAA"/>
    <w:rsid w:val="00540BF9"/>
    <w:rsid w:val="00540D6D"/>
    <w:rsid w:val="0054156D"/>
    <w:rsid w:val="0054186B"/>
    <w:rsid w:val="00541F88"/>
    <w:rsid w:val="0054222B"/>
    <w:rsid w:val="005423CB"/>
    <w:rsid w:val="00542837"/>
    <w:rsid w:val="00542DF1"/>
    <w:rsid w:val="00543196"/>
    <w:rsid w:val="005435B3"/>
    <w:rsid w:val="005435C8"/>
    <w:rsid w:val="00543773"/>
    <w:rsid w:val="00543A20"/>
    <w:rsid w:val="00543A2C"/>
    <w:rsid w:val="00543B89"/>
    <w:rsid w:val="00543D2B"/>
    <w:rsid w:val="00543DBA"/>
    <w:rsid w:val="0054421D"/>
    <w:rsid w:val="005442BA"/>
    <w:rsid w:val="00544445"/>
    <w:rsid w:val="00544DCB"/>
    <w:rsid w:val="00544EF9"/>
    <w:rsid w:val="0054514A"/>
    <w:rsid w:val="005452D4"/>
    <w:rsid w:val="005455B0"/>
    <w:rsid w:val="005456DF"/>
    <w:rsid w:val="00545D67"/>
    <w:rsid w:val="00546190"/>
    <w:rsid w:val="005464B5"/>
    <w:rsid w:val="005466C6"/>
    <w:rsid w:val="00546729"/>
    <w:rsid w:val="005467D5"/>
    <w:rsid w:val="005469A5"/>
    <w:rsid w:val="00546CE6"/>
    <w:rsid w:val="0054726C"/>
    <w:rsid w:val="00547364"/>
    <w:rsid w:val="0054742F"/>
    <w:rsid w:val="0054751E"/>
    <w:rsid w:val="005479D1"/>
    <w:rsid w:val="005501FC"/>
    <w:rsid w:val="00550522"/>
    <w:rsid w:val="005507C8"/>
    <w:rsid w:val="005507CE"/>
    <w:rsid w:val="00550CFC"/>
    <w:rsid w:val="005514C0"/>
    <w:rsid w:val="005517E7"/>
    <w:rsid w:val="00551A71"/>
    <w:rsid w:val="00551D6B"/>
    <w:rsid w:val="00552147"/>
    <w:rsid w:val="005522B6"/>
    <w:rsid w:val="00552555"/>
    <w:rsid w:val="00552566"/>
    <w:rsid w:val="0055286D"/>
    <w:rsid w:val="00552BEC"/>
    <w:rsid w:val="00552F6E"/>
    <w:rsid w:val="00552F73"/>
    <w:rsid w:val="0055362C"/>
    <w:rsid w:val="00553B87"/>
    <w:rsid w:val="00553BD5"/>
    <w:rsid w:val="00553DEB"/>
    <w:rsid w:val="00553E6D"/>
    <w:rsid w:val="0055406E"/>
    <w:rsid w:val="0055408E"/>
    <w:rsid w:val="00554B01"/>
    <w:rsid w:val="00555548"/>
    <w:rsid w:val="0055588B"/>
    <w:rsid w:val="00555C1B"/>
    <w:rsid w:val="00555C60"/>
    <w:rsid w:val="00555C6D"/>
    <w:rsid w:val="00555E89"/>
    <w:rsid w:val="00556031"/>
    <w:rsid w:val="00556219"/>
    <w:rsid w:val="005562CA"/>
    <w:rsid w:val="00556979"/>
    <w:rsid w:val="0055759C"/>
    <w:rsid w:val="00557896"/>
    <w:rsid w:val="00557D54"/>
    <w:rsid w:val="00557ECA"/>
    <w:rsid w:val="005602D6"/>
    <w:rsid w:val="0056065F"/>
    <w:rsid w:val="00560B82"/>
    <w:rsid w:val="00560B99"/>
    <w:rsid w:val="00560BB8"/>
    <w:rsid w:val="00560CA7"/>
    <w:rsid w:val="00560F14"/>
    <w:rsid w:val="0056134F"/>
    <w:rsid w:val="005613EB"/>
    <w:rsid w:val="00562015"/>
    <w:rsid w:val="0056210C"/>
    <w:rsid w:val="00562774"/>
    <w:rsid w:val="00562898"/>
    <w:rsid w:val="00562C43"/>
    <w:rsid w:val="00562F17"/>
    <w:rsid w:val="005637D4"/>
    <w:rsid w:val="00563819"/>
    <w:rsid w:val="00563B9D"/>
    <w:rsid w:val="005647D1"/>
    <w:rsid w:val="00564802"/>
    <w:rsid w:val="0056487A"/>
    <w:rsid w:val="00564EE0"/>
    <w:rsid w:val="00565055"/>
    <w:rsid w:val="005652BC"/>
    <w:rsid w:val="005652C9"/>
    <w:rsid w:val="00565343"/>
    <w:rsid w:val="005654CD"/>
    <w:rsid w:val="00565888"/>
    <w:rsid w:val="005660FB"/>
    <w:rsid w:val="0056614A"/>
    <w:rsid w:val="005662C8"/>
    <w:rsid w:val="00566422"/>
    <w:rsid w:val="005665AE"/>
    <w:rsid w:val="00566681"/>
    <w:rsid w:val="00566818"/>
    <w:rsid w:val="00566900"/>
    <w:rsid w:val="00567075"/>
    <w:rsid w:val="00567386"/>
    <w:rsid w:val="005673BE"/>
    <w:rsid w:val="00567529"/>
    <w:rsid w:val="00567A68"/>
    <w:rsid w:val="00567FC0"/>
    <w:rsid w:val="00570043"/>
    <w:rsid w:val="00570298"/>
    <w:rsid w:val="005704B0"/>
    <w:rsid w:val="00570C88"/>
    <w:rsid w:val="00571038"/>
    <w:rsid w:val="00571300"/>
    <w:rsid w:val="00571414"/>
    <w:rsid w:val="0057151A"/>
    <w:rsid w:val="00571A42"/>
    <w:rsid w:val="00571F9D"/>
    <w:rsid w:val="00572562"/>
    <w:rsid w:val="0057280B"/>
    <w:rsid w:val="00572F29"/>
    <w:rsid w:val="00572FF8"/>
    <w:rsid w:val="0057307B"/>
    <w:rsid w:val="005731BD"/>
    <w:rsid w:val="00573244"/>
    <w:rsid w:val="005733CC"/>
    <w:rsid w:val="0057372E"/>
    <w:rsid w:val="005737C5"/>
    <w:rsid w:val="00574081"/>
    <w:rsid w:val="00574112"/>
    <w:rsid w:val="0057434C"/>
    <w:rsid w:val="005743AB"/>
    <w:rsid w:val="00574606"/>
    <w:rsid w:val="0057460C"/>
    <w:rsid w:val="005746A2"/>
    <w:rsid w:val="005748AC"/>
    <w:rsid w:val="00574A5C"/>
    <w:rsid w:val="00574EC6"/>
    <w:rsid w:val="00574F1B"/>
    <w:rsid w:val="00575030"/>
    <w:rsid w:val="0057506F"/>
    <w:rsid w:val="0057528E"/>
    <w:rsid w:val="0057547E"/>
    <w:rsid w:val="00575917"/>
    <w:rsid w:val="00575A1E"/>
    <w:rsid w:val="00575B44"/>
    <w:rsid w:val="00575BBB"/>
    <w:rsid w:val="00575BFF"/>
    <w:rsid w:val="00575D03"/>
    <w:rsid w:val="005764C1"/>
    <w:rsid w:val="005767FD"/>
    <w:rsid w:val="0057686E"/>
    <w:rsid w:val="00576ADB"/>
    <w:rsid w:val="00576DAF"/>
    <w:rsid w:val="00576F60"/>
    <w:rsid w:val="00576F7C"/>
    <w:rsid w:val="0057701F"/>
    <w:rsid w:val="005771B6"/>
    <w:rsid w:val="005773B9"/>
    <w:rsid w:val="00577614"/>
    <w:rsid w:val="0057782D"/>
    <w:rsid w:val="005803E0"/>
    <w:rsid w:val="00580533"/>
    <w:rsid w:val="00580689"/>
    <w:rsid w:val="00580D3E"/>
    <w:rsid w:val="00581237"/>
    <w:rsid w:val="0058148E"/>
    <w:rsid w:val="0058159A"/>
    <w:rsid w:val="0058165B"/>
    <w:rsid w:val="00581AB6"/>
    <w:rsid w:val="00581C6F"/>
    <w:rsid w:val="00581F5B"/>
    <w:rsid w:val="0058203D"/>
    <w:rsid w:val="005824FE"/>
    <w:rsid w:val="00582529"/>
    <w:rsid w:val="00582929"/>
    <w:rsid w:val="00582D25"/>
    <w:rsid w:val="00583012"/>
    <w:rsid w:val="005831BF"/>
    <w:rsid w:val="005832EE"/>
    <w:rsid w:val="005832FE"/>
    <w:rsid w:val="0058332A"/>
    <w:rsid w:val="0058349B"/>
    <w:rsid w:val="005835CB"/>
    <w:rsid w:val="005835D1"/>
    <w:rsid w:val="00583B78"/>
    <w:rsid w:val="00583D65"/>
    <w:rsid w:val="00583DB3"/>
    <w:rsid w:val="00583E5C"/>
    <w:rsid w:val="00584065"/>
    <w:rsid w:val="005841F7"/>
    <w:rsid w:val="005849DE"/>
    <w:rsid w:val="00585064"/>
    <w:rsid w:val="005850CF"/>
    <w:rsid w:val="0058524D"/>
    <w:rsid w:val="00585391"/>
    <w:rsid w:val="00585431"/>
    <w:rsid w:val="005854B8"/>
    <w:rsid w:val="00585698"/>
    <w:rsid w:val="00585796"/>
    <w:rsid w:val="00585F4D"/>
    <w:rsid w:val="00585F93"/>
    <w:rsid w:val="005862C9"/>
    <w:rsid w:val="0058663C"/>
    <w:rsid w:val="0058683B"/>
    <w:rsid w:val="00586A31"/>
    <w:rsid w:val="00586CDA"/>
    <w:rsid w:val="00587211"/>
    <w:rsid w:val="00587705"/>
    <w:rsid w:val="0058779B"/>
    <w:rsid w:val="00587A76"/>
    <w:rsid w:val="00587C1D"/>
    <w:rsid w:val="00587C49"/>
    <w:rsid w:val="00587DD0"/>
    <w:rsid w:val="0059015E"/>
    <w:rsid w:val="0059050B"/>
    <w:rsid w:val="005906C6"/>
    <w:rsid w:val="00590802"/>
    <w:rsid w:val="005909AF"/>
    <w:rsid w:val="00590A2A"/>
    <w:rsid w:val="00590B59"/>
    <w:rsid w:val="00591025"/>
    <w:rsid w:val="005913F9"/>
    <w:rsid w:val="0059147A"/>
    <w:rsid w:val="00591688"/>
    <w:rsid w:val="005916DD"/>
    <w:rsid w:val="0059197E"/>
    <w:rsid w:val="00591B09"/>
    <w:rsid w:val="00591E27"/>
    <w:rsid w:val="00591E3E"/>
    <w:rsid w:val="0059234C"/>
    <w:rsid w:val="00592C47"/>
    <w:rsid w:val="005930CB"/>
    <w:rsid w:val="005932DE"/>
    <w:rsid w:val="00593353"/>
    <w:rsid w:val="005935A3"/>
    <w:rsid w:val="00593668"/>
    <w:rsid w:val="00593DE2"/>
    <w:rsid w:val="00594092"/>
    <w:rsid w:val="00594136"/>
    <w:rsid w:val="0059427B"/>
    <w:rsid w:val="00594316"/>
    <w:rsid w:val="00594489"/>
    <w:rsid w:val="0059472A"/>
    <w:rsid w:val="00594780"/>
    <w:rsid w:val="00594A68"/>
    <w:rsid w:val="00594CAF"/>
    <w:rsid w:val="00594E1D"/>
    <w:rsid w:val="00594E79"/>
    <w:rsid w:val="00594E9C"/>
    <w:rsid w:val="00594F01"/>
    <w:rsid w:val="00595257"/>
    <w:rsid w:val="0059555F"/>
    <w:rsid w:val="0059561B"/>
    <w:rsid w:val="005958A5"/>
    <w:rsid w:val="00595AF7"/>
    <w:rsid w:val="00595B63"/>
    <w:rsid w:val="00595B8F"/>
    <w:rsid w:val="00595D07"/>
    <w:rsid w:val="00595D82"/>
    <w:rsid w:val="00595E24"/>
    <w:rsid w:val="0059608B"/>
    <w:rsid w:val="0059697F"/>
    <w:rsid w:val="00597317"/>
    <w:rsid w:val="005973F5"/>
    <w:rsid w:val="00597B09"/>
    <w:rsid w:val="00597B51"/>
    <w:rsid w:val="00597CF4"/>
    <w:rsid w:val="005A03D5"/>
    <w:rsid w:val="005A0ED5"/>
    <w:rsid w:val="005A0F74"/>
    <w:rsid w:val="005A12A1"/>
    <w:rsid w:val="005A12C3"/>
    <w:rsid w:val="005A17D3"/>
    <w:rsid w:val="005A188A"/>
    <w:rsid w:val="005A18A9"/>
    <w:rsid w:val="005A18CD"/>
    <w:rsid w:val="005A1E11"/>
    <w:rsid w:val="005A24FF"/>
    <w:rsid w:val="005A258F"/>
    <w:rsid w:val="005A2D00"/>
    <w:rsid w:val="005A2D2C"/>
    <w:rsid w:val="005A311D"/>
    <w:rsid w:val="005A325C"/>
    <w:rsid w:val="005A37A6"/>
    <w:rsid w:val="005A38CD"/>
    <w:rsid w:val="005A3C0F"/>
    <w:rsid w:val="005A3EBA"/>
    <w:rsid w:val="005A40C7"/>
    <w:rsid w:val="005A41EE"/>
    <w:rsid w:val="005A42A3"/>
    <w:rsid w:val="005A42A4"/>
    <w:rsid w:val="005A4310"/>
    <w:rsid w:val="005A4333"/>
    <w:rsid w:val="005A44AF"/>
    <w:rsid w:val="005A4FCE"/>
    <w:rsid w:val="005A500B"/>
    <w:rsid w:val="005A511B"/>
    <w:rsid w:val="005A54CA"/>
    <w:rsid w:val="005A55D9"/>
    <w:rsid w:val="005A564F"/>
    <w:rsid w:val="005A5C51"/>
    <w:rsid w:val="005A5E61"/>
    <w:rsid w:val="005A5F46"/>
    <w:rsid w:val="005A60F8"/>
    <w:rsid w:val="005A62CF"/>
    <w:rsid w:val="005A63A7"/>
    <w:rsid w:val="005A64AF"/>
    <w:rsid w:val="005A6730"/>
    <w:rsid w:val="005A67D1"/>
    <w:rsid w:val="005A6BD3"/>
    <w:rsid w:val="005A6C05"/>
    <w:rsid w:val="005A6DEC"/>
    <w:rsid w:val="005A6F9D"/>
    <w:rsid w:val="005A7054"/>
    <w:rsid w:val="005A76A0"/>
    <w:rsid w:val="005A787A"/>
    <w:rsid w:val="005A7ABA"/>
    <w:rsid w:val="005A7ADD"/>
    <w:rsid w:val="005A7B3B"/>
    <w:rsid w:val="005A7C3D"/>
    <w:rsid w:val="005A7CE6"/>
    <w:rsid w:val="005B0029"/>
    <w:rsid w:val="005B023E"/>
    <w:rsid w:val="005B04CC"/>
    <w:rsid w:val="005B087F"/>
    <w:rsid w:val="005B0C61"/>
    <w:rsid w:val="005B1343"/>
    <w:rsid w:val="005B142C"/>
    <w:rsid w:val="005B1605"/>
    <w:rsid w:val="005B178B"/>
    <w:rsid w:val="005B1938"/>
    <w:rsid w:val="005B199B"/>
    <w:rsid w:val="005B1D80"/>
    <w:rsid w:val="005B1DCE"/>
    <w:rsid w:val="005B1ED3"/>
    <w:rsid w:val="005B1F66"/>
    <w:rsid w:val="005B2108"/>
    <w:rsid w:val="005B23FF"/>
    <w:rsid w:val="005B2422"/>
    <w:rsid w:val="005B271C"/>
    <w:rsid w:val="005B29C0"/>
    <w:rsid w:val="005B2AE9"/>
    <w:rsid w:val="005B3089"/>
    <w:rsid w:val="005B333B"/>
    <w:rsid w:val="005B3AA9"/>
    <w:rsid w:val="005B3D25"/>
    <w:rsid w:val="005B3E8D"/>
    <w:rsid w:val="005B416D"/>
    <w:rsid w:val="005B4521"/>
    <w:rsid w:val="005B4527"/>
    <w:rsid w:val="005B4614"/>
    <w:rsid w:val="005B467E"/>
    <w:rsid w:val="005B4755"/>
    <w:rsid w:val="005B4798"/>
    <w:rsid w:val="005B47CF"/>
    <w:rsid w:val="005B4B71"/>
    <w:rsid w:val="005B4DD4"/>
    <w:rsid w:val="005B4EFE"/>
    <w:rsid w:val="005B5501"/>
    <w:rsid w:val="005B55A4"/>
    <w:rsid w:val="005B56CF"/>
    <w:rsid w:val="005B5D8D"/>
    <w:rsid w:val="005B5E7A"/>
    <w:rsid w:val="005B6455"/>
    <w:rsid w:val="005B69C3"/>
    <w:rsid w:val="005B6B9A"/>
    <w:rsid w:val="005B6BC1"/>
    <w:rsid w:val="005B6C03"/>
    <w:rsid w:val="005B6CCB"/>
    <w:rsid w:val="005B6D58"/>
    <w:rsid w:val="005B6E5A"/>
    <w:rsid w:val="005B6E64"/>
    <w:rsid w:val="005B7534"/>
    <w:rsid w:val="005B7675"/>
    <w:rsid w:val="005B773A"/>
    <w:rsid w:val="005B7963"/>
    <w:rsid w:val="005B7CD4"/>
    <w:rsid w:val="005B7F4C"/>
    <w:rsid w:val="005C02D7"/>
    <w:rsid w:val="005C053A"/>
    <w:rsid w:val="005C0541"/>
    <w:rsid w:val="005C0769"/>
    <w:rsid w:val="005C089B"/>
    <w:rsid w:val="005C117D"/>
    <w:rsid w:val="005C1418"/>
    <w:rsid w:val="005C176F"/>
    <w:rsid w:val="005C187F"/>
    <w:rsid w:val="005C188A"/>
    <w:rsid w:val="005C1D80"/>
    <w:rsid w:val="005C1E16"/>
    <w:rsid w:val="005C1F99"/>
    <w:rsid w:val="005C25AE"/>
    <w:rsid w:val="005C25CA"/>
    <w:rsid w:val="005C2678"/>
    <w:rsid w:val="005C27B4"/>
    <w:rsid w:val="005C2D0E"/>
    <w:rsid w:val="005C2EB0"/>
    <w:rsid w:val="005C3047"/>
    <w:rsid w:val="005C3146"/>
    <w:rsid w:val="005C31D6"/>
    <w:rsid w:val="005C350B"/>
    <w:rsid w:val="005C37B2"/>
    <w:rsid w:val="005C3A47"/>
    <w:rsid w:val="005C3A55"/>
    <w:rsid w:val="005C3C66"/>
    <w:rsid w:val="005C3E6E"/>
    <w:rsid w:val="005C4670"/>
    <w:rsid w:val="005C478F"/>
    <w:rsid w:val="005C4830"/>
    <w:rsid w:val="005C4F22"/>
    <w:rsid w:val="005C5088"/>
    <w:rsid w:val="005C55DD"/>
    <w:rsid w:val="005C5659"/>
    <w:rsid w:val="005C59E6"/>
    <w:rsid w:val="005C5EE0"/>
    <w:rsid w:val="005C613E"/>
    <w:rsid w:val="005C649F"/>
    <w:rsid w:val="005C687F"/>
    <w:rsid w:val="005C693B"/>
    <w:rsid w:val="005C6FE6"/>
    <w:rsid w:val="005C710B"/>
    <w:rsid w:val="005C71BE"/>
    <w:rsid w:val="005C73D9"/>
    <w:rsid w:val="005C759A"/>
    <w:rsid w:val="005C7C34"/>
    <w:rsid w:val="005C7F2D"/>
    <w:rsid w:val="005C7F52"/>
    <w:rsid w:val="005D01C3"/>
    <w:rsid w:val="005D091E"/>
    <w:rsid w:val="005D09A5"/>
    <w:rsid w:val="005D0B4D"/>
    <w:rsid w:val="005D0CC0"/>
    <w:rsid w:val="005D0E8D"/>
    <w:rsid w:val="005D0FFB"/>
    <w:rsid w:val="005D12EA"/>
    <w:rsid w:val="005D14BF"/>
    <w:rsid w:val="005D2233"/>
    <w:rsid w:val="005D228D"/>
    <w:rsid w:val="005D25DB"/>
    <w:rsid w:val="005D2B4B"/>
    <w:rsid w:val="005D2BFF"/>
    <w:rsid w:val="005D2D61"/>
    <w:rsid w:val="005D2D64"/>
    <w:rsid w:val="005D3093"/>
    <w:rsid w:val="005D3710"/>
    <w:rsid w:val="005D3C8B"/>
    <w:rsid w:val="005D3E2A"/>
    <w:rsid w:val="005D4081"/>
    <w:rsid w:val="005D427D"/>
    <w:rsid w:val="005D4812"/>
    <w:rsid w:val="005D488C"/>
    <w:rsid w:val="005D4B5E"/>
    <w:rsid w:val="005D4CFC"/>
    <w:rsid w:val="005D4DA9"/>
    <w:rsid w:val="005D4E6E"/>
    <w:rsid w:val="005D51C9"/>
    <w:rsid w:val="005D5544"/>
    <w:rsid w:val="005D5E08"/>
    <w:rsid w:val="005D676B"/>
    <w:rsid w:val="005D691C"/>
    <w:rsid w:val="005D6A2C"/>
    <w:rsid w:val="005D6EC3"/>
    <w:rsid w:val="005D7369"/>
    <w:rsid w:val="005D7866"/>
    <w:rsid w:val="005D7B45"/>
    <w:rsid w:val="005D7C66"/>
    <w:rsid w:val="005D7E70"/>
    <w:rsid w:val="005D7FC9"/>
    <w:rsid w:val="005E00B1"/>
    <w:rsid w:val="005E07FD"/>
    <w:rsid w:val="005E0A0C"/>
    <w:rsid w:val="005E143D"/>
    <w:rsid w:val="005E14FB"/>
    <w:rsid w:val="005E1673"/>
    <w:rsid w:val="005E17AB"/>
    <w:rsid w:val="005E1879"/>
    <w:rsid w:val="005E198A"/>
    <w:rsid w:val="005E204D"/>
    <w:rsid w:val="005E231C"/>
    <w:rsid w:val="005E275D"/>
    <w:rsid w:val="005E2A64"/>
    <w:rsid w:val="005E2D62"/>
    <w:rsid w:val="005E2F47"/>
    <w:rsid w:val="005E2F98"/>
    <w:rsid w:val="005E34C0"/>
    <w:rsid w:val="005E3787"/>
    <w:rsid w:val="005E3A61"/>
    <w:rsid w:val="005E3B59"/>
    <w:rsid w:val="005E3BE8"/>
    <w:rsid w:val="005E3DB0"/>
    <w:rsid w:val="005E3E32"/>
    <w:rsid w:val="005E4647"/>
    <w:rsid w:val="005E4720"/>
    <w:rsid w:val="005E4C68"/>
    <w:rsid w:val="005E4C7D"/>
    <w:rsid w:val="005E4F65"/>
    <w:rsid w:val="005E50A6"/>
    <w:rsid w:val="005E52A5"/>
    <w:rsid w:val="005E5A28"/>
    <w:rsid w:val="005E5E01"/>
    <w:rsid w:val="005E5F32"/>
    <w:rsid w:val="005E61A9"/>
    <w:rsid w:val="005E64BC"/>
    <w:rsid w:val="005E6626"/>
    <w:rsid w:val="005E6A85"/>
    <w:rsid w:val="005E6E14"/>
    <w:rsid w:val="005E6F90"/>
    <w:rsid w:val="005E740C"/>
    <w:rsid w:val="005E75C4"/>
    <w:rsid w:val="005E776C"/>
    <w:rsid w:val="005E790D"/>
    <w:rsid w:val="005E7982"/>
    <w:rsid w:val="005F03E9"/>
    <w:rsid w:val="005F063A"/>
    <w:rsid w:val="005F078E"/>
    <w:rsid w:val="005F0826"/>
    <w:rsid w:val="005F0CEC"/>
    <w:rsid w:val="005F1A98"/>
    <w:rsid w:val="005F1B8B"/>
    <w:rsid w:val="005F1C23"/>
    <w:rsid w:val="005F1F2B"/>
    <w:rsid w:val="005F216E"/>
    <w:rsid w:val="005F219F"/>
    <w:rsid w:val="005F2438"/>
    <w:rsid w:val="005F2781"/>
    <w:rsid w:val="005F2EE2"/>
    <w:rsid w:val="005F3139"/>
    <w:rsid w:val="005F349C"/>
    <w:rsid w:val="005F3961"/>
    <w:rsid w:val="005F39FB"/>
    <w:rsid w:val="005F3AFB"/>
    <w:rsid w:val="005F3B31"/>
    <w:rsid w:val="005F3C51"/>
    <w:rsid w:val="005F3CE2"/>
    <w:rsid w:val="005F3F11"/>
    <w:rsid w:val="005F41E1"/>
    <w:rsid w:val="005F43B9"/>
    <w:rsid w:val="005F4B79"/>
    <w:rsid w:val="005F4C06"/>
    <w:rsid w:val="005F4C7C"/>
    <w:rsid w:val="005F4CA3"/>
    <w:rsid w:val="005F5295"/>
    <w:rsid w:val="005F533D"/>
    <w:rsid w:val="005F5413"/>
    <w:rsid w:val="005F5461"/>
    <w:rsid w:val="005F5476"/>
    <w:rsid w:val="005F549D"/>
    <w:rsid w:val="005F57E5"/>
    <w:rsid w:val="005F62C7"/>
    <w:rsid w:val="005F6683"/>
    <w:rsid w:val="005F67B7"/>
    <w:rsid w:val="005F683D"/>
    <w:rsid w:val="005F686A"/>
    <w:rsid w:val="005F68BA"/>
    <w:rsid w:val="005F6BA7"/>
    <w:rsid w:val="005F6EC3"/>
    <w:rsid w:val="005F6FDB"/>
    <w:rsid w:val="005F70C0"/>
    <w:rsid w:val="005F72C5"/>
    <w:rsid w:val="005F7555"/>
    <w:rsid w:val="005F77BC"/>
    <w:rsid w:val="005F79AD"/>
    <w:rsid w:val="005F7AFE"/>
    <w:rsid w:val="005F7B83"/>
    <w:rsid w:val="005F7BD0"/>
    <w:rsid w:val="005F7BFB"/>
    <w:rsid w:val="00600473"/>
    <w:rsid w:val="00600747"/>
    <w:rsid w:val="0060084B"/>
    <w:rsid w:val="006008BF"/>
    <w:rsid w:val="00600ABB"/>
    <w:rsid w:val="00600BBA"/>
    <w:rsid w:val="0060130C"/>
    <w:rsid w:val="0060154A"/>
    <w:rsid w:val="00601653"/>
    <w:rsid w:val="00601AD7"/>
    <w:rsid w:val="00601BEE"/>
    <w:rsid w:val="0060249B"/>
    <w:rsid w:val="006025A4"/>
    <w:rsid w:val="006025BE"/>
    <w:rsid w:val="0060273A"/>
    <w:rsid w:val="00602787"/>
    <w:rsid w:val="00602839"/>
    <w:rsid w:val="006028A1"/>
    <w:rsid w:val="00602A92"/>
    <w:rsid w:val="00602BBF"/>
    <w:rsid w:val="00602C6D"/>
    <w:rsid w:val="00602DE1"/>
    <w:rsid w:val="00602F4F"/>
    <w:rsid w:val="006031DB"/>
    <w:rsid w:val="00603550"/>
    <w:rsid w:val="0060370A"/>
    <w:rsid w:val="00603EF7"/>
    <w:rsid w:val="006040BC"/>
    <w:rsid w:val="00604173"/>
    <w:rsid w:val="006043E2"/>
    <w:rsid w:val="0060474A"/>
    <w:rsid w:val="00604B01"/>
    <w:rsid w:val="00604C20"/>
    <w:rsid w:val="006052FD"/>
    <w:rsid w:val="006058B2"/>
    <w:rsid w:val="00605CD5"/>
    <w:rsid w:val="00605D03"/>
    <w:rsid w:val="00606157"/>
    <w:rsid w:val="0060654C"/>
    <w:rsid w:val="00606F7D"/>
    <w:rsid w:val="0060710C"/>
    <w:rsid w:val="0060740A"/>
    <w:rsid w:val="00607829"/>
    <w:rsid w:val="00610106"/>
    <w:rsid w:val="006101CC"/>
    <w:rsid w:val="00610317"/>
    <w:rsid w:val="00610390"/>
    <w:rsid w:val="006104F4"/>
    <w:rsid w:val="006105C9"/>
    <w:rsid w:val="0061086A"/>
    <w:rsid w:val="00610C0A"/>
    <w:rsid w:val="00610F3A"/>
    <w:rsid w:val="00610F8A"/>
    <w:rsid w:val="00610FB0"/>
    <w:rsid w:val="0061132B"/>
    <w:rsid w:val="006113A6"/>
    <w:rsid w:val="006115FD"/>
    <w:rsid w:val="0061176B"/>
    <w:rsid w:val="00611EBC"/>
    <w:rsid w:val="006123B2"/>
    <w:rsid w:val="0061249B"/>
    <w:rsid w:val="00612578"/>
    <w:rsid w:val="00612CA7"/>
    <w:rsid w:val="00613116"/>
    <w:rsid w:val="00613189"/>
    <w:rsid w:val="00613212"/>
    <w:rsid w:val="00613490"/>
    <w:rsid w:val="006137A1"/>
    <w:rsid w:val="00613D65"/>
    <w:rsid w:val="00613DD4"/>
    <w:rsid w:val="00613EF8"/>
    <w:rsid w:val="006142B6"/>
    <w:rsid w:val="0061495E"/>
    <w:rsid w:val="00614C6B"/>
    <w:rsid w:val="00614E25"/>
    <w:rsid w:val="006151CA"/>
    <w:rsid w:val="00615397"/>
    <w:rsid w:val="00615691"/>
    <w:rsid w:val="00615B91"/>
    <w:rsid w:val="00615F61"/>
    <w:rsid w:val="00616366"/>
    <w:rsid w:val="00616648"/>
    <w:rsid w:val="0061666A"/>
    <w:rsid w:val="006166CC"/>
    <w:rsid w:val="006167AA"/>
    <w:rsid w:val="00616A97"/>
    <w:rsid w:val="00616AF7"/>
    <w:rsid w:val="00616CBA"/>
    <w:rsid w:val="006171AD"/>
    <w:rsid w:val="006172EE"/>
    <w:rsid w:val="00617464"/>
    <w:rsid w:val="006176D7"/>
    <w:rsid w:val="006178FE"/>
    <w:rsid w:val="006179F7"/>
    <w:rsid w:val="00617AF3"/>
    <w:rsid w:val="00617B20"/>
    <w:rsid w:val="00617C8F"/>
    <w:rsid w:val="00617D3A"/>
    <w:rsid w:val="00617D9E"/>
    <w:rsid w:val="006203B0"/>
    <w:rsid w:val="00620601"/>
    <w:rsid w:val="00620643"/>
    <w:rsid w:val="0062066D"/>
    <w:rsid w:val="00620B23"/>
    <w:rsid w:val="00620B75"/>
    <w:rsid w:val="00620F79"/>
    <w:rsid w:val="00621A95"/>
    <w:rsid w:val="00621AB6"/>
    <w:rsid w:val="00621E15"/>
    <w:rsid w:val="00621FC1"/>
    <w:rsid w:val="0062238F"/>
    <w:rsid w:val="00622406"/>
    <w:rsid w:val="00622EC9"/>
    <w:rsid w:val="00623447"/>
    <w:rsid w:val="0062349A"/>
    <w:rsid w:val="0062377E"/>
    <w:rsid w:val="00623917"/>
    <w:rsid w:val="0062393E"/>
    <w:rsid w:val="006239B0"/>
    <w:rsid w:val="00623AA0"/>
    <w:rsid w:val="00623CC0"/>
    <w:rsid w:val="00623DEE"/>
    <w:rsid w:val="00624073"/>
    <w:rsid w:val="00624181"/>
    <w:rsid w:val="00624306"/>
    <w:rsid w:val="00624682"/>
    <w:rsid w:val="006246B7"/>
    <w:rsid w:val="006247CC"/>
    <w:rsid w:val="00624AB7"/>
    <w:rsid w:val="00624D3A"/>
    <w:rsid w:val="00624D66"/>
    <w:rsid w:val="00625594"/>
    <w:rsid w:val="006257C3"/>
    <w:rsid w:val="00625B22"/>
    <w:rsid w:val="00625EF3"/>
    <w:rsid w:val="006263DB"/>
    <w:rsid w:val="00626429"/>
    <w:rsid w:val="0062646B"/>
    <w:rsid w:val="0062653E"/>
    <w:rsid w:val="00626713"/>
    <w:rsid w:val="006267EF"/>
    <w:rsid w:val="00626807"/>
    <w:rsid w:val="00626899"/>
    <w:rsid w:val="00626F43"/>
    <w:rsid w:val="00626FE1"/>
    <w:rsid w:val="006271A3"/>
    <w:rsid w:val="0062732B"/>
    <w:rsid w:val="00627482"/>
    <w:rsid w:val="006274B5"/>
    <w:rsid w:val="00627A7E"/>
    <w:rsid w:val="00627EA9"/>
    <w:rsid w:val="006303FE"/>
    <w:rsid w:val="00630B6B"/>
    <w:rsid w:val="00631101"/>
    <w:rsid w:val="0063114D"/>
    <w:rsid w:val="006312ED"/>
    <w:rsid w:val="00631E7A"/>
    <w:rsid w:val="00631EE1"/>
    <w:rsid w:val="00632067"/>
    <w:rsid w:val="006322FB"/>
    <w:rsid w:val="006323D5"/>
    <w:rsid w:val="0063285C"/>
    <w:rsid w:val="00632966"/>
    <w:rsid w:val="006331E6"/>
    <w:rsid w:val="0063340B"/>
    <w:rsid w:val="00633A0E"/>
    <w:rsid w:val="00633A6B"/>
    <w:rsid w:val="00633B25"/>
    <w:rsid w:val="00633C09"/>
    <w:rsid w:val="00633C9B"/>
    <w:rsid w:val="00633E53"/>
    <w:rsid w:val="00633EBC"/>
    <w:rsid w:val="00633F8E"/>
    <w:rsid w:val="00634232"/>
    <w:rsid w:val="006342DE"/>
    <w:rsid w:val="006342F3"/>
    <w:rsid w:val="0063487E"/>
    <w:rsid w:val="00634A4E"/>
    <w:rsid w:val="00634A8A"/>
    <w:rsid w:val="006351D2"/>
    <w:rsid w:val="0063576D"/>
    <w:rsid w:val="00635886"/>
    <w:rsid w:val="00635DC2"/>
    <w:rsid w:val="00635EDE"/>
    <w:rsid w:val="00635FA0"/>
    <w:rsid w:val="006362B3"/>
    <w:rsid w:val="006362BC"/>
    <w:rsid w:val="0063681E"/>
    <w:rsid w:val="00636AAC"/>
    <w:rsid w:val="00636AE4"/>
    <w:rsid w:val="00636FC1"/>
    <w:rsid w:val="006375D7"/>
    <w:rsid w:val="006375F4"/>
    <w:rsid w:val="00637677"/>
    <w:rsid w:val="00637864"/>
    <w:rsid w:val="0063792C"/>
    <w:rsid w:val="00637BAD"/>
    <w:rsid w:val="00637BDD"/>
    <w:rsid w:val="00637FD1"/>
    <w:rsid w:val="006408CE"/>
    <w:rsid w:val="00640A25"/>
    <w:rsid w:val="00640DC9"/>
    <w:rsid w:val="0064103A"/>
    <w:rsid w:val="00641116"/>
    <w:rsid w:val="00641546"/>
    <w:rsid w:val="00641CE6"/>
    <w:rsid w:val="00641E37"/>
    <w:rsid w:val="00641F04"/>
    <w:rsid w:val="00641F9F"/>
    <w:rsid w:val="006420C4"/>
    <w:rsid w:val="006423A5"/>
    <w:rsid w:val="006423D6"/>
    <w:rsid w:val="006423ED"/>
    <w:rsid w:val="00642939"/>
    <w:rsid w:val="00642E91"/>
    <w:rsid w:val="00642FBC"/>
    <w:rsid w:val="0064327D"/>
    <w:rsid w:val="006433DF"/>
    <w:rsid w:val="00643700"/>
    <w:rsid w:val="00643722"/>
    <w:rsid w:val="00643A42"/>
    <w:rsid w:val="00643CA7"/>
    <w:rsid w:val="00643E2C"/>
    <w:rsid w:val="00644257"/>
    <w:rsid w:val="00644671"/>
    <w:rsid w:val="00644788"/>
    <w:rsid w:val="0064478C"/>
    <w:rsid w:val="006449FC"/>
    <w:rsid w:val="00645100"/>
    <w:rsid w:val="00645214"/>
    <w:rsid w:val="006452C1"/>
    <w:rsid w:val="00645383"/>
    <w:rsid w:val="00645480"/>
    <w:rsid w:val="006458D4"/>
    <w:rsid w:val="0064592B"/>
    <w:rsid w:val="00645AAB"/>
    <w:rsid w:val="00645D8F"/>
    <w:rsid w:val="00645E32"/>
    <w:rsid w:val="006464EA"/>
    <w:rsid w:val="006467AC"/>
    <w:rsid w:val="006469B1"/>
    <w:rsid w:val="00646A44"/>
    <w:rsid w:val="00646CCF"/>
    <w:rsid w:val="00646D7F"/>
    <w:rsid w:val="00646E46"/>
    <w:rsid w:val="00646E73"/>
    <w:rsid w:val="00646EF2"/>
    <w:rsid w:val="00646FC5"/>
    <w:rsid w:val="006471A4"/>
    <w:rsid w:val="0064768C"/>
    <w:rsid w:val="006478A4"/>
    <w:rsid w:val="00647EB6"/>
    <w:rsid w:val="00647FC2"/>
    <w:rsid w:val="00650271"/>
    <w:rsid w:val="00650290"/>
    <w:rsid w:val="006502D4"/>
    <w:rsid w:val="006506A0"/>
    <w:rsid w:val="006509CA"/>
    <w:rsid w:val="00650FBA"/>
    <w:rsid w:val="0065151D"/>
    <w:rsid w:val="0065158F"/>
    <w:rsid w:val="00651AA5"/>
    <w:rsid w:val="00651ED6"/>
    <w:rsid w:val="00651F76"/>
    <w:rsid w:val="006520A8"/>
    <w:rsid w:val="006524D4"/>
    <w:rsid w:val="00652C04"/>
    <w:rsid w:val="00652CAA"/>
    <w:rsid w:val="00652F1E"/>
    <w:rsid w:val="006533D2"/>
    <w:rsid w:val="00653830"/>
    <w:rsid w:val="00653C17"/>
    <w:rsid w:val="00653C2F"/>
    <w:rsid w:val="00653ECD"/>
    <w:rsid w:val="006543F3"/>
    <w:rsid w:val="00654735"/>
    <w:rsid w:val="006549F7"/>
    <w:rsid w:val="00654AE9"/>
    <w:rsid w:val="0065502E"/>
    <w:rsid w:val="00655067"/>
    <w:rsid w:val="00655381"/>
    <w:rsid w:val="00655460"/>
    <w:rsid w:val="00655589"/>
    <w:rsid w:val="00655735"/>
    <w:rsid w:val="00655BE5"/>
    <w:rsid w:val="00655C18"/>
    <w:rsid w:val="00655DD3"/>
    <w:rsid w:val="006560E4"/>
    <w:rsid w:val="006562A2"/>
    <w:rsid w:val="006565EF"/>
    <w:rsid w:val="0065667F"/>
    <w:rsid w:val="00657185"/>
    <w:rsid w:val="006573EB"/>
    <w:rsid w:val="006575F2"/>
    <w:rsid w:val="00657744"/>
    <w:rsid w:val="00657E78"/>
    <w:rsid w:val="0066014A"/>
    <w:rsid w:val="00660359"/>
    <w:rsid w:val="00660531"/>
    <w:rsid w:val="00660708"/>
    <w:rsid w:val="00660797"/>
    <w:rsid w:val="00660874"/>
    <w:rsid w:val="0066095E"/>
    <w:rsid w:val="00660EA3"/>
    <w:rsid w:val="006617C0"/>
    <w:rsid w:val="00661858"/>
    <w:rsid w:val="00661A81"/>
    <w:rsid w:val="00662011"/>
    <w:rsid w:val="00662330"/>
    <w:rsid w:val="006623DD"/>
    <w:rsid w:val="006623FE"/>
    <w:rsid w:val="006624F6"/>
    <w:rsid w:val="006625D0"/>
    <w:rsid w:val="006627C8"/>
    <w:rsid w:val="006628DC"/>
    <w:rsid w:val="006629F2"/>
    <w:rsid w:val="00662A49"/>
    <w:rsid w:val="00662CF3"/>
    <w:rsid w:val="006630E2"/>
    <w:rsid w:val="00663324"/>
    <w:rsid w:val="00663731"/>
    <w:rsid w:val="0066374B"/>
    <w:rsid w:val="00663787"/>
    <w:rsid w:val="00663C51"/>
    <w:rsid w:val="00663D18"/>
    <w:rsid w:val="0066403F"/>
    <w:rsid w:val="006640C5"/>
    <w:rsid w:val="006641B5"/>
    <w:rsid w:val="00664273"/>
    <w:rsid w:val="00664311"/>
    <w:rsid w:val="006643CE"/>
    <w:rsid w:val="00664550"/>
    <w:rsid w:val="006646FA"/>
    <w:rsid w:val="0066471A"/>
    <w:rsid w:val="0066520B"/>
    <w:rsid w:val="006655B5"/>
    <w:rsid w:val="0066583F"/>
    <w:rsid w:val="006658AC"/>
    <w:rsid w:val="00665974"/>
    <w:rsid w:val="00665B61"/>
    <w:rsid w:val="00665C12"/>
    <w:rsid w:val="00665F22"/>
    <w:rsid w:val="00665FBD"/>
    <w:rsid w:val="00666551"/>
    <w:rsid w:val="0066656E"/>
    <w:rsid w:val="00666578"/>
    <w:rsid w:val="00666783"/>
    <w:rsid w:val="00666AF9"/>
    <w:rsid w:val="00666B6E"/>
    <w:rsid w:val="006673DF"/>
    <w:rsid w:val="0066746F"/>
    <w:rsid w:val="00667A9A"/>
    <w:rsid w:val="00667D51"/>
    <w:rsid w:val="00667E5C"/>
    <w:rsid w:val="00667F4E"/>
    <w:rsid w:val="006706B2"/>
    <w:rsid w:val="00670924"/>
    <w:rsid w:val="00670BCE"/>
    <w:rsid w:val="006710D8"/>
    <w:rsid w:val="00671118"/>
    <w:rsid w:val="0067115C"/>
    <w:rsid w:val="00671520"/>
    <w:rsid w:val="0067152C"/>
    <w:rsid w:val="00671557"/>
    <w:rsid w:val="00671A13"/>
    <w:rsid w:val="00671BD4"/>
    <w:rsid w:val="00671CBE"/>
    <w:rsid w:val="00671E20"/>
    <w:rsid w:val="00673423"/>
    <w:rsid w:val="006734A4"/>
    <w:rsid w:val="00673879"/>
    <w:rsid w:val="006738DC"/>
    <w:rsid w:val="00673B43"/>
    <w:rsid w:val="00674145"/>
    <w:rsid w:val="00674258"/>
    <w:rsid w:val="006744B2"/>
    <w:rsid w:val="00674673"/>
    <w:rsid w:val="006747F2"/>
    <w:rsid w:val="00674A20"/>
    <w:rsid w:val="00674A25"/>
    <w:rsid w:val="00674EA0"/>
    <w:rsid w:val="00674FC8"/>
    <w:rsid w:val="006751AF"/>
    <w:rsid w:val="0067531C"/>
    <w:rsid w:val="00675499"/>
    <w:rsid w:val="0067581E"/>
    <w:rsid w:val="0067590B"/>
    <w:rsid w:val="006761F7"/>
    <w:rsid w:val="00676233"/>
    <w:rsid w:val="00676295"/>
    <w:rsid w:val="00676305"/>
    <w:rsid w:val="00676669"/>
    <w:rsid w:val="00676CD3"/>
    <w:rsid w:val="00676FBD"/>
    <w:rsid w:val="00676FE9"/>
    <w:rsid w:val="0067716E"/>
    <w:rsid w:val="00677265"/>
    <w:rsid w:val="00677686"/>
    <w:rsid w:val="006776B0"/>
    <w:rsid w:val="006776CF"/>
    <w:rsid w:val="00677812"/>
    <w:rsid w:val="00677861"/>
    <w:rsid w:val="00677931"/>
    <w:rsid w:val="00677BC7"/>
    <w:rsid w:val="00677C86"/>
    <w:rsid w:val="006800F8"/>
    <w:rsid w:val="006802D1"/>
    <w:rsid w:val="006804D3"/>
    <w:rsid w:val="00680BF1"/>
    <w:rsid w:val="00680C47"/>
    <w:rsid w:val="00680D3E"/>
    <w:rsid w:val="00680DAE"/>
    <w:rsid w:val="00680E03"/>
    <w:rsid w:val="00680E7A"/>
    <w:rsid w:val="00680F96"/>
    <w:rsid w:val="00681A65"/>
    <w:rsid w:val="00681D0D"/>
    <w:rsid w:val="006821C7"/>
    <w:rsid w:val="006822FE"/>
    <w:rsid w:val="00682314"/>
    <w:rsid w:val="00682330"/>
    <w:rsid w:val="006823D5"/>
    <w:rsid w:val="0068262D"/>
    <w:rsid w:val="0068291C"/>
    <w:rsid w:val="00682A06"/>
    <w:rsid w:val="00682E5C"/>
    <w:rsid w:val="00682EF7"/>
    <w:rsid w:val="00683485"/>
    <w:rsid w:val="006834B4"/>
    <w:rsid w:val="006839B5"/>
    <w:rsid w:val="00683A14"/>
    <w:rsid w:val="00683B42"/>
    <w:rsid w:val="006842CE"/>
    <w:rsid w:val="006845B1"/>
    <w:rsid w:val="0068460C"/>
    <w:rsid w:val="00684B54"/>
    <w:rsid w:val="00684ECB"/>
    <w:rsid w:val="00684F55"/>
    <w:rsid w:val="00685194"/>
    <w:rsid w:val="00685631"/>
    <w:rsid w:val="00685780"/>
    <w:rsid w:val="00685858"/>
    <w:rsid w:val="0068653A"/>
    <w:rsid w:val="006867BD"/>
    <w:rsid w:val="00686D02"/>
    <w:rsid w:val="00687230"/>
    <w:rsid w:val="0068724B"/>
    <w:rsid w:val="006872B9"/>
    <w:rsid w:val="006874B7"/>
    <w:rsid w:val="00687819"/>
    <w:rsid w:val="006879EF"/>
    <w:rsid w:val="006902F2"/>
    <w:rsid w:val="00690378"/>
    <w:rsid w:val="00690833"/>
    <w:rsid w:val="00690CC0"/>
    <w:rsid w:val="00690CEA"/>
    <w:rsid w:val="00690D94"/>
    <w:rsid w:val="00690F41"/>
    <w:rsid w:val="0069110E"/>
    <w:rsid w:val="00691457"/>
    <w:rsid w:val="006915CD"/>
    <w:rsid w:val="0069169C"/>
    <w:rsid w:val="006917C7"/>
    <w:rsid w:val="006918F5"/>
    <w:rsid w:val="00691A27"/>
    <w:rsid w:val="00691D32"/>
    <w:rsid w:val="00691D3D"/>
    <w:rsid w:val="00691F8A"/>
    <w:rsid w:val="00691FBE"/>
    <w:rsid w:val="00692361"/>
    <w:rsid w:val="00692404"/>
    <w:rsid w:val="00692F0B"/>
    <w:rsid w:val="00693083"/>
    <w:rsid w:val="0069318E"/>
    <w:rsid w:val="006932AE"/>
    <w:rsid w:val="0069332E"/>
    <w:rsid w:val="00693E51"/>
    <w:rsid w:val="006946F5"/>
    <w:rsid w:val="00694E57"/>
    <w:rsid w:val="00694E5C"/>
    <w:rsid w:val="006954F0"/>
    <w:rsid w:val="0069553D"/>
    <w:rsid w:val="006958CB"/>
    <w:rsid w:val="0069595B"/>
    <w:rsid w:val="00695964"/>
    <w:rsid w:val="00695A46"/>
    <w:rsid w:val="00695AE7"/>
    <w:rsid w:val="00695DC9"/>
    <w:rsid w:val="00695ED4"/>
    <w:rsid w:val="00695F17"/>
    <w:rsid w:val="006966E6"/>
    <w:rsid w:val="00696856"/>
    <w:rsid w:val="00696A0E"/>
    <w:rsid w:val="00696EA4"/>
    <w:rsid w:val="00697357"/>
    <w:rsid w:val="006973A2"/>
    <w:rsid w:val="00697604"/>
    <w:rsid w:val="00697784"/>
    <w:rsid w:val="00697A87"/>
    <w:rsid w:val="00697A9A"/>
    <w:rsid w:val="00697B9D"/>
    <w:rsid w:val="00697F22"/>
    <w:rsid w:val="006A04CD"/>
    <w:rsid w:val="006A09BE"/>
    <w:rsid w:val="006A0AA3"/>
    <w:rsid w:val="006A1102"/>
    <w:rsid w:val="006A11FB"/>
    <w:rsid w:val="006A1414"/>
    <w:rsid w:val="006A1582"/>
    <w:rsid w:val="006A15D5"/>
    <w:rsid w:val="006A20F0"/>
    <w:rsid w:val="006A2329"/>
    <w:rsid w:val="006A2361"/>
    <w:rsid w:val="006A2531"/>
    <w:rsid w:val="006A2864"/>
    <w:rsid w:val="006A28B6"/>
    <w:rsid w:val="006A28FF"/>
    <w:rsid w:val="006A2B33"/>
    <w:rsid w:val="006A2CEE"/>
    <w:rsid w:val="006A2D5C"/>
    <w:rsid w:val="006A2FF1"/>
    <w:rsid w:val="006A31F2"/>
    <w:rsid w:val="006A3392"/>
    <w:rsid w:val="006A3659"/>
    <w:rsid w:val="006A374A"/>
    <w:rsid w:val="006A3BB5"/>
    <w:rsid w:val="006A3EA5"/>
    <w:rsid w:val="006A4204"/>
    <w:rsid w:val="006A4466"/>
    <w:rsid w:val="006A46EE"/>
    <w:rsid w:val="006A48B9"/>
    <w:rsid w:val="006A4EF3"/>
    <w:rsid w:val="006A4F2F"/>
    <w:rsid w:val="006A5425"/>
    <w:rsid w:val="006A54AE"/>
    <w:rsid w:val="006A5703"/>
    <w:rsid w:val="006A57E7"/>
    <w:rsid w:val="006A5943"/>
    <w:rsid w:val="006A5D28"/>
    <w:rsid w:val="006A5EBB"/>
    <w:rsid w:val="006A61A9"/>
    <w:rsid w:val="006A6330"/>
    <w:rsid w:val="006A68F0"/>
    <w:rsid w:val="006A699D"/>
    <w:rsid w:val="006A69E5"/>
    <w:rsid w:val="006A6BFF"/>
    <w:rsid w:val="006A6D3C"/>
    <w:rsid w:val="006A6F1C"/>
    <w:rsid w:val="006A734C"/>
    <w:rsid w:val="006A735C"/>
    <w:rsid w:val="006A741F"/>
    <w:rsid w:val="006A77F9"/>
    <w:rsid w:val="006A7B99"/>
    <w:rsid w:val="006B0276"/>
    <w:rsid w:val="006B0287"/>
    <w:rsid w:val="006B034C"/>
    <w:rsid w:val="006B0683"/>
    <w:rsid w:val="006B0722"/>
    <w:rsid w:val="006B0A5E"/>
    <w:rsid w:val="006B0AF2"/>
    <w:rsid w:val="006B0FD0"/>
    <w:rsid w:val="006B1019"/>
    <w:rsid w:val="006B1272"/>
    <w:rsid w:val="006B177A"/>
    <w:rsid w:val="006B1AE2"/>
    <w:rsid w:val="006B1B9E"/>
    <w:rsid w:val="006B1E70"/>
    <w:rsid w:val="006B2256"/>
    <w:rsid w:val="006B22E0"/>
    <w:rsid w:val="006B2637"/>
    <w:rsid w:val="006B2B7C"/>
    <w:rsid w:val="006B2B9F"/>
    <w:rsid w:val="006B35FE"/>
    <w:rsid w:val="006B3702"/>
    <w:rsid w:val="006B3709"/>
    <w:rsid w:val="006B37BD"/>
    <w:rsid w:val="006B37EB"/>
    <w:rsid w:val="006B3F0B"/>
    <w:rsid w:val="006B3F76"/>
    <w:rsid w:val="006B48E7"/>
    <w:rsid w:val="006B49BD"/>
    <w:rsid w:val="006B4A4B"/>
    <w:rsid w:val="006B4AD5"/>
    <w:rsid w:val="006B4AD6"/>
    <w:rsid w:val="006B4D1B"/>
    <w:rsid w:val="006B4D2A"/>
    <w:rsid w:val="006B4E93"/>
    <w:rsid w:val="006B50DC"/>
    <w:rsid w:val="006B5507"/>
    <w:rsid w:val="006B59EC"/>
    <w:rsid w:val="006B5AD1"/>
    <w:rsid w:val="006B5BF7"/>
    <w:rsid w:val="006B5D07"/>
    <w:rsid w:val="006B5D4D"/>
    <w:rsid w:val="006B5EC1"/>
    <w:rsid w:val="006B5F98"/>
    <w:rsid w:val="006B6052"/>
    <w:rsid w:val="006B608D"/>
    <w:rsid w:val="006B60EA"/>
    <w:rsid w:val="006B65AA"/>
    <w:rsid w:val="006B6BED"/>
    <w:rsid w:val="006B7036"/>
    <w:rsid w:val="006B717D"/>
    <w:rsid w:val="006B721A"/>
    <w:rsid w:val="006B7A21"/>
    <w:rsid w:val="006B7BEA"/>
    <w:rsid w:val="006B7C23"/>
    <w:rsid w:val="006B7EC7"/>
    <w:rsid w:val="006B7FB0"/>
    <w:rsid w:val="006C03D1"/>
    <w:rsid w:val="006C0776"/>
    <w:rsid w:val="006C0A9C"/>
    <w:rsid w:val="006C0D96"/>
    <w:rsid w:val="006C10D6"/>
    <w:rsid w:val="006C1138"/>
    <w:rsid w:val="006C121E"/>
    <w:rsid w:val="006C160B"/>
    <w:rsid w:val="006C1A12"/>
    <w:rsid w:val="006C1CE7"/>
    <w:rsid w:val="006C2012"/>
    <w:rsid w:val="006C2240"/>
    <w:rsid w:val="006C23A1"/>
    <w:rsid w:val="006C2912"/>
    <w:rsid w:val="006C2A81"/>
    <w:rsid w:val="006C3022"/>
    <w:rsid w:val="006C30F2"/>
    <w:rsid w:val="006C36FA"/>
    <w:rsid w:val="006C3A60"/>
    <w:rsid w:val="006C3CEC"/>
    <w:rsid w:val="006C3CEE"/>
    <w:rsid w:val="006C3E38"/>
    <w:rsid w:val="006C44BC"/>
    <w:rsid w:val="006C4530"/>
    <w:rsid w:val="006C4574"/>
    <w:rsid w:val="006C4C7D"/>
    <w:rsid w:val="006C4FCF"/>
    <w:rsid w:val="006C532F"/>
    <w:rsid w:val="006C54C8"/>
    <w:rsid w:val="006C5538"/>
    <w:rsid w:val="006C6358"/>
    <w:rsid w:val="006C64ED"/>
    <w:rsid w:val="006C66F7"/>
    <w:rsid w:val="006C6F39"/>
    <w:rsid w:val="006C708C"/>
    <w:rsid w:val="006C7115"/>
    <w:rsid w:val="006C7366"/>
    <w:rsid w:val="006C7471"/>
    <w:rsid w:val="006C796C"/>
    <w:rsid w:val="006C7ADF"/>
    <w:rsid w:val="006C7B48"/>
    <w:rsid w:val="006C7E3A"/>
    <w:rsid w:val="006D01C1"/>
    <w:rsid w:val="006D037D"/>
    <w:rsid w:val="006D0390"/>
    <w:rsid w:val="006D0411"/>
    <w:rsid w:val="006D054A"/>
    <w:rsid w:val="006D0803"/>
    <w:rsid w:val="006D08BC"/>
    <w:rsid w:val="006D09D9"/>
    <w:rsid w:val="006D09FA"/>
    <w:rsid w:val="006D0BA4"/>
    <w:rsid w:val="006D0CCC"/>
    <w:rsid w:val="006D0D96"/>
    <w:rsid w:val="006D0F1E"/>
    <w:rsid w:val="006D11A0"/>
    <w:rsid w:val="006D11FE"/>
    <w:rsid w:val="006D144C"/>
    <w:rsid w:val="006D1609"/>
    <w:rsid w:val="006D192F"/>
    <w:rsid w:val="006D1B85"/>
    <w:rsid w:val="006D1D48"/>
    <w:rsid w:val="006D2170"/>
    <w:rsid w:val="006D2362"/>
    <w:rsid w:val="006D23C9"/>
    <w:rsid w:val="006D2463"/>
    <w:rsid w:val="006D26B5"/>
    <w:rsid w:val="006D2A6E"/>
    <w:rsid w:val="006D2B2F"/>
    <w:rsid w:val="006D2D2F"/>
    <w:rsid w:val="006D2DDF"/>
    <w:rsid w:val="006D2F26"/>
    <w:rsid w:val="006D3539"/>
    <w:rsid w:val="006D35E5"/>
    <w:rsid w:val="006D3940"/>
    <w:rsid w:val="006D3B21"/>
    <w:rsid w:val="006D457B"/>
    <w:rsid w:val="006D4CCE"/>
    <w:rsid w:val="006D509E"/>
    <w:rsid w:val="006D50CA"/>
    <w:rsid w:val="006D5246"/>
    <w:rsid w:val="006D52C8"/>
    <w:rsid w:val="006D530E"/>
    <w:rsid w:val="006D541A"/>
    <w:rsid w:val="006D558B"/>
    <w:rsid w:val="006D58CB"/>
    <w:rsid w:val="006D5CAF"/>
    <w:rsid w:val="006D5E1E"/>
    <w:rsid w:val="006D5E8C"/>
    <w:rsid w:val="006D5FA9"/>
    <w:rsid w:val="006D607E"/>
    <w:rsid w:val="006D61F1"/>
    <w:rsid w:val="006D633F"/>
    <w:rsid w:val="006D6449"/>
    <w:rsid w:val="006D651A"/>
    <w:rsid w:val="006D6EEB"/>
    <w:rsid w:val="006D70CD"/>
    <w:rsid w:val="006D718D"/>
    <w:rsid w:val="006D798B"/>
    <w:rsid w:val="006D7E54"/>
    <w:rsid w:val="006E0085"/>
    <w:rsid w:val="006E0201"/>
    <w:rsid w:val="006E029D"/>
    <w:rsid w:val="006E04C9"/>
    <w:rsid w:val="006E0532"/>
    <w:rsid w:val="006E0609"/>
    <w:rsid w:val="006E0941"/>
    <w:rsid w:val="006E0957"/>
    <w:rsid w:val="006E0E06"/>
    <w:rsid w:val="006E0E90"/>
    <w:rsid w:val="006E1006"/>
    <w:rsid w:val="006E13F3"/>
    <w:rsid w:val="006E1465"/>
    <w:rsid w:val="006E1466"/>
    <w:rsid w:val="006E1821"/>
    <w:rsid w:val="006E1B22"/>
    <w:rsid w:val="006E1F15"/>
    <w:rsid w:val="006E27EC"/>
    <w:rsid w:val="006E34FC"/>
    <w:rsid w:val="006E3656"/>
    <w:rsid w:val="006E373B"/>
    <w:rsid w:val="006E39E9"/>
    <w:rsid w:val="006E3A0A"/>
    <w:rsid w:val="006E3C0B"/>
    <w:rsid w:val="006E3C6F"/>
    <w:rsid w:val="006E3D1A"/>
    <w:rsid w:val="006E3DAE"/>
    <w:rsid w:val="006E40C3"/>
    <w:rsid w:val="006E4104"/>
    <w:rsid w:val="006E4368"/>
    <w:rsid w:val="006E4462"/>
    <w:rsid w:val="006E4F64"/>
    <w:rsid w:val="006E5029"/>
    <w:rsid w:val="006E522F"/>
    <w:rsid w:val="006E5886"/>
    <w:rsid w:val="006E5EBF"/>
    <w:rsid w:val="006E5F6A"/>
    <w:rsid w:val="006E601C"/>
    <w:rsid w:val="006E6103"/>
    <w:rsid w:val="006E6159"/>
    <w:rsid w:val="006E6386"/>
    <w:rsid w:val="006E643B"/>
    <w:rsid w:val="006E64D1"/>
    <w:rsid w:val="006E6B27"/>
    <w:rsid w:val="006E7054"/>
    <w:rsid w:val="006E70FF"/>
    <w:rsid w:val="006E7304"/>
    <w:rsid w:val="006E7611"/>
    <w:rsid w:val="006E771B"/>
    <w:rsid w:val="006E78D6"/>
    <w:rsid w:val="006E7F12"/>
    <w:rsid w:val="006E7F2A"/>
    <w:rsid w:val="006F00C0"/>
    <w:rsid w:val="006F0271"/>
    <w:rsid w:val="006F067E"/>
    <w:rsid w:val="006F0739"/>
    <w:rsid w:val="006F07D5"/>
    <w:rsid w:val="006F0CCA"/>
    <w:rsid w:val="006F1010"/>
    <w:rsid w:val="006F1091"/>
    <w:rsid w:val="006F13BA"/>
    <w:rsid w:val="006F1522"/>
    <w:rsid w:val="006F176E"/>
    <w:rsid w:val="006F1786"/>
    <w:rsid w:val="006F1ABD"/>
    <w:rsid w:val="006F1DDD"/>
    <w:rsid w:val="006F1F3D"/>
    <w:rsid w:val="006F1FF4"/>
    <w:rsid w:val="006F2BB1"/>
    <w:rsid w:val="006F2C0E"/>
    <w:rsid w:val="006F2D2B"/>
    <w:rsid w:val="006F30EE"/>
    <w:rsid w:val="006F34C8"/>
    <w:rsid w:val="006F363D"/>
    <w:rsid w:val="006F373D"/>
    <w:rsid w:val="006F39FD"/>
    <w:rsid w:val="006F3A19"/>
    <w:rsid w:val="006F3A54"/>
    <w:rsid w:val="006F3B92"/>
    <w:rsid w:val="006F3C34"/>
    <w:rsid w:val="006F3CB7"/>
    <w:rsid w:val="006F3CDC"/>
    <w:rsid w:val="006F46DF"/>
    <w:rsid w:val="006F4816"/>
    <w:rsid w:val="006F481F"/>
    <w:rsid w:val="006F4852"/>
    <w:rsid w:val="006F4A8A"/>
    <w:rsid w:val="006F4CB8"/>
    <w:rsid w:val="006F4E1E"/>
    <w:rsid w:val="006F509A"/>
    <w:rsid w:val="006F58C0"/>
    <w:rsid w:val="006F5F03"/>
    <w:rsid w:val="006F6996"/>
    <w:rsid w:val="006F6D9F"/>
    <w:rsid w:val="006F7134"/>
    <w:rsid w:val="006F7311"/>
    <w:rsid w:val="006F7475"/>
    <w:rsid w:val="006F79A2"/>
    <w:rsid w:val="006F7A2E"/>
    <w:rsid w:val="007003AC"/>
    <w:rsid w:val="007005AD"/>
    <w:rsid w:val="00700648"/>
    <w:rsid w:val="00700A99"/>
    <w:rsid w:val="00700B9D"/>
    <w:rsid w:val="00701472"/>
    <w:rsid w:val="0070151F"/>
    <w:rsid w:val="00701765"/>
    <w:rsid w:val="00701DE2"/>
    <w:rsid w:val="007023A9"/>
    <w:rsid w:val="007023F1"/>
    <w:rsid w:val="0070288D"/>
    <w:rsid w:val="00702A54"/>
    <w:rsid w:val="00702C9A"/>
    <w:rsid w:val="0070302B"/>
    <w:rsid w:val="007031CC"/>
    <w:rsid w:val="007031CD"/>
    <w:rsid w:val="00703715"/>
    <w:rsid w:val="00703CEA"/>
    <w:rsid w:val="00703D81"/>
    <w:rsid w:val="00703E44"/>
    <w:rsid w:val="00704078"/>
    <w:rsid w:val="00704101"/>
    <w:rsid w:val="0070410C"/>
    <w:rsid w:val="00704187"/>
    <w:rsid w:val="007042EC"/>
    <w:rsid w:val="007043F7"/>
    <w:rsid w:val="00704477"/>
    <w:rsid w:val="00704567"/>
    <w:rsid w:val="00704BD5"/>
    <w:rsid w:val="007055E1"/>
    <w:rsid w:val="007058BC"/>
    <w:rsid w:val="007058C3"/>
    <w:rsid w:val="0070596A"/>
    <w:rsid w:val="00706412"/>
    <w:rsid w:val="007068A7"/>
    <w:rsid w:val="007068B1"/>
    <w:rsid w:val="00706F16"/>
    <w:rsid w:val="00707348"/>
    <w:rsid w:val="00707367"/>
    <w:rsid w:val="0070737A"/>
    <w:rsid w:val="007073E2"/>
    <w:rsid w:val="007074D2"/>
    <w:rsid w:val="00707775"/>
    <w:rsid w:val="007079E3"/>
    <w:rsid w:val="00707AA4"/>
    <w:rsid w:val="00707C22"/>
    <w:rsid w:val="00707D00"/>
    <w:rsid w:val="00707E38"/>
    <w:rsid w:val="0071021A"/>
    <w:rsid w:val="0071028E"/>
    <w:rsid w:val="007103B0"/>
    <w:rsid w:val="007106E9"/>
    <w:rsid w:val="007107FF"/>
    <w:rsid w:val="0071088B"/>
    <w:rsid w:val="007109D3"/>
    <w:rsid w:val="00710B3A"/>
    <w:rsid w:val="00710C2A"/>
    <w:rsid w:val="00710FD7"/>
    <w:rsid w:val="007110D3"/>
    <w:rsid w:val="007110E7"/>
    <w:rsid w:val="0071131A"/>
    <w:rsid w:val="00711374"/>
    <w:rsid w:val="00711659"/>
    <w:rsid w:val="00711AED"/>
    <w:rsid w:val="00711B5A"/>
    <w:rsid w:val="00712279"/>
    <w:rsid w:val="00712427"/>
    <w:rsid w:val="00712632"/>
    <w:rsid w:val="00712EED"/>
    <w:rsid w:val="007131F3"/>
    <w:rsid w:val="00713211"/>
    <w:rsid w:val="007132E0"/>
    <w:rsid w:val="007132E4"/>
    <w:rsid w:val="0071345D"/>
    <w:rsid w:val="00713B06"/>
    <w:rsid w:val="0071405A"/>
    <w:rsid w:val="00714569"/>
    <w:rsid w:val="007146D4"/>
    <w:rsid w:val="00714728"/>
    <w:rsid w:val="00714815"/>
    <w:rsid w:val="007148F3"/>
    <w:rsid w:val="00714A56"/>
    <w:rsid w:val="00714F9F"/>
    <w:rsid w:val="0071505C"/>
    <w:rsid w:val="0071509A"/>
    <w:rsid w:val="007151DE"/>
    <w:rsid w:val="0071538E"/>
    <w:rsid w:val="00715789"/>
    <w:rsid w:val="007157D0"/>
    <w:rsid w:val="00715B06"/>
    <w:rsid w:val="00715E70"/>
    <w:rsid w:val="0071605C"/>
    <w:rsid w:val="0071664F"/>
    <w:rsid w:val="00716723"/>
    <w:rsid w:val="007168A5"/>
    <w:rsid w:val="00717104"/>
    <w:rsid w:val="0071719D"/>
    <w:rsid w:val="00717386"/>
    <w:rsid w:val="00717705"/>
    <w:rsid w:val="007178DF"/>
    <w:rsid w:val="00717998"/>
    <w:rsid w:val="00717C13"/>
    <w:rsid w:val="00717FC7"/>
    <w:rsid w:val="007206EE"/>
    <w:rsid w:val="00720A8A"/>
    <w:rsid w:val="00720BCB"/>
    <w:rsid w:val="00720F7F"/>
    <w:rsid w:val="00720FC4"/>
    <w:rsid w:val="00720FEE"/>
    <w:rsid w:val="00720FF2"/>
    <w:rsid w:val="0072101E"/>
    <w:rsid w:val="00721119"/>
    <w:rsid w:val="007219FE"/>
    <w:rsid w:val="00722025"/>
    <w:rsid w:val="00722743"/>
    <w:rsid w:val="007228E9"/>
    <w:rsid w:val="00722D96"/>
    <w:rsid w:val="00722FC3"/>
    <w:rsid w:val="007232F5"/>
    <w:rsid w:val="00723789"/>
    <w:rsid w:val="007244E5"/>
    <w:rsid w:val="007244FB"/>
    <w:rsid w:val="007246EA"/>
    <w:rsid w:val="00724720"/>
    <w:rsid w:val="00725094"/>
    <w:rsid w:val="0072536E"/>
    <w:rsid w:val="00725526"/>
    <w:rsid w:val="00725684"/>
    <w:rsid w:val="00725871"/>
    <w:rsid w:val="00725A50"/>
    <w:rsid w:val="00725C97"/>
    <w:rsid w:val="007260D3"/>
    <w:rsid w:val="00726301"/>
    <w:rsid w:val="00726308"/>
    <w:rsid w:val="007269A7"/>
    <w:rsid w:val="00726AA7"/>
    <w:rsid w:val="00726AEF"/>
    <w:rsid w:val="007271BD"/>
    <w:rsid w:val="007272CA"/>
    <w:rsid w:val="0072738B"/>
    <w:rsid w:val="00727872"/>
    <w:rsid w:val="00727DAE"/>
    <w:rsid w:val="00727DF7"/>
    <w:rsid w:val="00727E79"/>
    <w:rsid w:val="007307F8"/>
    <w:rsid w:val="0073084A"/>
    <w:rsid w:val="00730A64"/>
    <w:rsid w:val="00730E60"/>
    <w:rsid w:val="00731582"/>
    <w:rsid w:val="00731A70"/>
    <w:rsid w:val="007320BD"/>
    <w:rsid w:val="007322AF"/>
    <w:rsid w:val="0073231C"/>
    <w:rsid w:val="00732405"/>
    <w:rsid w:val="0073242B"/>
    <w:rsid w:val="00732B6C"/>
    <w:rsid w:val="00733302"/>
    <w:rsid w:val="0073369E"/>
    <w:rsid w:val="007336EE"/>
    <w:rsid w:val="00733B4C"/>
    <w:rsid w:val="007341DF"/>
    <w:rsid w:val="00734391"/>
    <w:rsid w:val="007343A9"/>
    <w:rsid w:val="00734752"/>
    <w:rsid w:val="00734A0A"/>
    <w:rsid w:val="00734E76"/>
    <w:rsid w:val="00735263"/>
    <w:rsid w:val="00735834"/>
    <w:rsid w:val="00735883"/>
    <w:rsid w:val="0073593C"/>
    <w:rsid w:val="00735996"/>
    <w:rsid w:val="007359DA"/>
    <w:rsid w:val="007363C8"/>
    <w:rsid w:val="007365FF"/>
    <w:rsid w:val="007368CD"/>
    <w:rsid w:val="00736D32"/>
    <w:rsid w:val="00736E95"/>
    <w:rsid w:val="00737541"/>
    <w:rsid w:val="00737966"/>
    <w:rsid w:val="00737A8D"/>
    <w:rsid w:val="00737D0B"/>
    <w:rsid w:val="0074050A"/>
    <w:rsid w:val="007405AC"/>
    <w:rsid w:val="0074083D"/>
    <w:rsid w:val="00740B25"/>
    <w:rsid w:val="00740C64"/>
    <w:rsid w:val="00740C89"/>
    <w:rsid w:val="00740DE0"/>
    <w:rsid w:val="007410AB"/>
    <w:rsid w:val="00741183"/>
    <w:rsid w:val="007411CF"/>
    <w:rsid w:val="007417C8"/>
    <w:rsid w:val="00741952"/>
    <w:rsid w:val="00741E3A"/>
    <w:rsid w:val="00741EE8"/>
    <w:rsid w:val="00741F05"/>
    <w:rsid w:val="00741F16"/>
    <w:rsid w:val="00742108"/>
    <w:rsid w:val="0074241F"/>
    <w:rsid w:val="0074250D"/>
    <w:rsid w:val="00742DBE"/>
    <w:rsid w:val="00742E1A"/>
    <w:rsid w:val="00742FB9"/>
    <w:rsid w:val="00743225"/>
    <w:rsid w:val="00743739"/>
    <w:rsid w:val="00743BB9"/>
    <w:rsid w:val="0074423F"/>
    <w:rsid w:val="00744A5F"/>
    <w:rsid w:val="00744B67"/>
    <w:rsid w:val="00745181"/>
    <w:rsid w:val="007451B1"/>
    <w:rsid w:val="00745414"/>
    <w:rsid w:val="00745A8D"/>
    <w:rsid w:val="00745BD0"/>
    <w:rsid w:val="00745F20"/>
    <w:rsid w:val="00746050"/>
    <w:rsid w:val="00746059"/>
    <w:rsid w:val="007460A5"/>
    <w:rsid w:val="00746AD0"/>
    <w:rsid w:val="00746F53"/>
    <w:rsid w:val="007476CD"/>
    <w:rsid w:val="00747821"/>
    <w:rsid w:val="0074789A"/>
    <w:rsid w:val="00747993"/>
    <w:rsid w:val="00747E62"/>
    <w:rsid w:val="00750029"/>
    <w:rsid w:val="0075040A"/>
    <w:rsid w:val="0075095F"/>
    <w:rsid w:val="00750EF8"/>
    <w:rsid w:val="00750FC2"/>
    <w:rsid w:val="00751829"/>
    <w:rsid w:val="00751BE4"/>
    <w:rsid w:val="00751CD2"/>
    <w:rsid w:val="007520C7"/>
    <w:rsid w:val="0075240B"/>
    <w:rsid w:val="0075246C"/>
    <w:rsid w:val="007526E3"/>
    <w:rsid w:val="00752861"/>
    <w:rsid w:val="00752AA0"/>
    <w:rsid w:val="00752C8F"/>
    <w:rsid w:val="00752ED2"/>
    <w:rsid w:val="007539C8"/>
    <w:rsid w:val="00753B98"/>
    <w:rsid w:val="007540ED"/>
    <w:rsid w:val="00754399"/>
    <w:rsid w:val="00754643"/>
    <w:rsid w:val="007549AE"/>
    <w:rsid w:val="00754C29"/>
    <w:rsid w:val="00754EBC"/>
    <w:rsid w:val="00755588"/>
    <w:rsid w:val="00755607"/>
    <w:rsid w:val="00755940"/>
    <w:rsid w:val="00755C3D"/>
    <w:rsid w:val="00755E3A"/>
    <w:rsid w:val="00756238"/>
    <w:rsid w:val="0075650F"/>
    <w:rsid w:val="0075655B"/>
    <w:rsid w:val="007567B8"/>
    <w:rsid w:val="00756A91"/>
    <w:rsid w:val="00756C8F"/>
    <w:rsid w:val="00756CD7"/>
    <w:rsid w:val="00756DE5"/>
    <w:rsid w:val="00757186"/>
    <w:rsid w:val="00757599"/>
    <w:rsid w:val="00757975"/>
    <w:rsid w:val="0076020A"/>
    <w:rsid w:val="0076043B"/>
    <w:rsid w:val="007608CB"/>
    <w:rsid w:val="00760A3D"/>
    <w:rsid w:val="00760FD7"/>
    <w:rsid w:val="00761140"/>
    <w:rsid w:val="007614B7"/>
    <w:rsid w:val="007616D5"/>
    <w:rsid w:val="0076183F"/>
    <w:rsid w:val="0076199E"/>
    <w:rsid w:val="00761AF5"/>
    <w:rsid w:val="00761D37"/>
    <w:rsid w:val="00761E05"/>
    <w:rsid w:val="0076215A"/>
    <w:rsid w:val="007625CD"/>
    <w:rsid w:val="00762723"/>
    <w:rsid w:val="007627EF"/>
    <w:rsid w:val="00762952"/>
    <w:rsid w:val="00762A45"/>
    <w:rsid w:val="00762C06"/>
    <w:rsid w:val="00762DA7"/>
    <w:rsid w:val="00762DBD"/>
    <w:rsid w:val="00762E10"/>
    <w:rsid w:val="00763175"/>
    <w:rsid w:val="0076416E"/>
    <w:rsid w:val="007641D9"/>
    <w:rsid w:val="0076425D"/>
    <w:rsid w:val="00764341"/>
    <w:rsid w:val="00764545"/>
    <w:rsid w:val="00764A9F"/>
    <w:rsid w:val="00764F22"/>
    <w:rsid w:val="007650EE"/>
    <w:rsid w:val="0076540B"/>
    <w:rsid w:val="007654C5"/>
    <w:rsid w:val="00765A7F"/>
    <w:rsid w:val="00765BCB"/>
    <w:rsid w:val="00766104"/>
    <w:rsid w:val="007661BC"/>
    <w:rsid w:val="00766326"/>
    <w:rsid w:val="007663B5"/>
    <w:rsid w:val="007669A6"/>
    <w:rsid w:val="00766A80"/>
    <w:rsid w:val="00766B99"/>
    <w:rsid w:val="00766FF7"/>
    <w:rsid w:val="00767177"/>
    <w:rsid w:val="0076718F"/>
    <w:rsid w:val="00767213"/>
    <w:rsid w:val="0076733E"/>
    <w:rsid w:val="00767846"/>
    <w:rsid w:val="00767C58"/>
    <w:rsid w:val="00767E44"/>
    <w:rsid w:val="007700AA"/>
    <w:rsid w:val="007703BC"/>
    <w:rsid w:val="00770807"/>
    <w:rsid w:val="00770883"/>
    <w:rsid w:val="00770CC6"/>
    <w:rsid w:val="00770CCD"/>
    <w:rsid w:val="00771267"/>
    <w:rsid w:val="007712FF"/>
    <w:rsid w:val="007718A5"/>
    <w:rsid w:val="00771BB2"/>
    <w:rsid w:val="00771C0F"/>
    <w:rsid w:val="00771CCD"/>
    <w:rsid w:val="00771DC1"/>
    <w:rsid w:val="00771E8D"/>
    <w:rsid w:val="0077235F"/>
    <w:rsid w:val="0077236E"/>
    <w:rsid w:val="0077242F"/>
    <w:rsid w:val="00772718"/>
    <w:rsid w:val="00772797"/>
    <w:rsid w:val="0077281F"/>
    <w:rsid w:val="00772A9C"/>
    <w:rsid w:val="00772B91"/>
    <w:rsid w:val="00773213"/>
    <w:rsid w:val="007734B1"/>
    <w:rsid w:val="00773521"/>
    <w:rsid w:val="007735CF"/>
    <w:rsid w:val="0077383B"/>
    <w:rsid w:val="0077384C"/>
    <w:rsid w:val="00773A47"/>
    <w:rsid w:val="00773AA3"/>
    <w:rsid w:val="00773D39"/>
    <w:rsid w:val="00773D75"/>
    <w:rsid w:val="00773D84"/>
    <w:rsid w:val="00773F48"/>
    <w:rsid w:val="007741AF"/>
    <w:rsid w:val="007742DE"/>
    <w:rsid w:val="00774A4C"/>
    <w:rsid w:val="00774CA0"/>
    <w:rsid w:val="00774D84"/>
    <w:rsid w:val="00774F05"/>
    <w:rsid w:val="00775090"/>
    <w:rsid w:val="0077512A"/>
    <w:rsid w:val="0077514F"/>
    <w:rsid w:val="0077520C"/>
    <w:rsid w:val="0077537E"/>
    <w:rsid w:val="007754AC"/>
    <w:rsid w:val="007756B2"/>
    <w:rsid w:val="00775C93"/>
    <w:rsid w:val="00775D01"/>
    <w:rsid w:val="00775D68"/>
    <w:rsid w:val="00775E35"/>
    <w:rsid w:val="00775F25"/>
    <w:rsid w:val="00775F40"/>
    <w:rsid w:val="00775F46"/>
    <w:rsid w:val="007764D1"/>
    <w:rsid w:val="0077661E"/>
    <w:rsid w:val="00776A0E"/>
    <w:rsid w:val="00776B08"/>
    <w:rsid w:val="00776C39"/>
    <w:rsid w:val="00776D6B"/>
    <w:rsid w:val="00776ED3"/>
    <w:rsid w:val="00776F51"/>
    <w:rsid w:val="00777273"/>
    <w:rsid w:val="0077796C"/>
    <w:rsid w:val="00777AED"/>
    <w:rsid w:val="00777C60"/>
    <w:rsid w:val="00777E8F"/>
    <w:rsid w:val="00777FA8"/>
    <w:rsid w:val="007800DC"/>
    <w:rsid w:val="00780117"/>
    <w:rsid w:val="0078037C"/>
    <w:rsid w:val="00780407"/>
    <w:rsid w:val="007806E8"/>
    <w:rsid w:val="00780A2D"/>
    <w:rsid w:val="00780CB2"/>
    <w:rsid w:val="00780EC3"/>
    <w:rsid w:val="00780F43"/>
    <w:rsid w:val="007812FB"/>
    <w:rsid w:val="00781688"/>
    <w:rsid w:val="0078194E"/>
    <w:rsid w:val="00781D17"/>
    <w:rsid w:val="00781DFF"/>
    <w:rsid w:val="00782463"/>
    <w:rsid w:val="00782766"/>
    <w:rsid w:val="007829A2"/>
    <w:rsid w:val="00782A5D"/>
    <w:rsid w:val="00782AC9"/>
    <w:rsid w:val="00782B50"/>
    <w:rsid w:val="00782B75"/>
    <w:rsid w:val="0078334E"/>
    <w:rsid w:val="00783351"/>
    <w:rsid w:val="00783432"/>
    <w:rsid w:val="00783A65"/>
    <w:rsid w:val="00783D32"/>
    <w:rsid w:val="00783EF6"/>
    <w:rsid w:val="00784079"/>
    <w:rsid w:val="00784729"/>
    <w:rsid w:val="00784943"/>
    <w:rsid w:val="00784948"/>
    <w:rsid w:val="00784AC4"/>
    <w:rsid w:val="00784D2C"/>
    <w:rsid w:val="00784E93"/>
    <w:rsid w:val="00785230"/>
    <w:rsid w:val="007852D9"/>
    <w:rsid w:val="00785966"/>
    <w:rsid w:val="007859DC"/>
    <w:rsid w:val="00785AA7"/>
    <w:rsid w:val="00786220"/>
    <w:rsid w:val="0078637F"/>
    <w:rsid w:val="00786613"/>
    <w:rsid w:val="007867B4"/>
    <w:rsid w:val="00786845"/>
    <w:rsid w:val="007869C2"/>
    <w:rsid w:val="00786C12"/>
    <w:rsid w:val="00786D75"/>
    <w:rsid w:val="00786F98"/>
    <w:rsid w:val="007871B4"/>
    <w:rsid w:val="007872BE"/>
    <w:rsid w:val="0078744A"/>
    <w:rsid w:val="0078751E"/>
    <w:rsid w:val="00787988"/>
    <w:rsid w:val="00787C41"/>
    <w:rsid w:val="00787C93"/>
    <w:rsid w:val="00787CAC"/>
    <w:rsid w:val="00787E37"/>
    <w:rsid w:val="00787EBA"/>
    <w:rsid w:val="00787EE1"/>
    <w:rsid w:val="00787EEC"/>
    <w:rsid w:val="00790197"/>
    <w:rsid w:val="0079025C"/>
    <w:rsid w:val="0079028A"/>
    <w:rsid w:val="0079054E"/>
    <w:rsid w:val="00790647"/>
    <w:rsid w:val="00790709"/>
    <w:rsid w:val="00790891"/>
    <w:rsid w:val="00790B8E"/>
    <w:rsid w:val="00790BC2"/>
    <w:rsid w:val="00790D7D"/>
    <w:rsid w:val="00790EDF"/>
    <w:rsid w:val="007913AE"/>
    <w:rsid w:val="0079149E"/>
    <w:rsid w:val="007914DE"/>
    <w:rsid w:val="00791749"/>
    <w:rsid w:val="007917C7"/>
    <w:rsid w:val="007921AA"/>
    <w:rsid w:val="007923D0"/>
    <w:rsid w:val="00792610"/>
    <w:rsid w:val="007928CE"/>
    <w:rsid w:val="007929D7"/>
    <w:rsid w:val="00792E07"/>
    <w:rsid w:val="0079309F"/>
    <w:rsid w:val="007930E4"/>
    <w:rsid w:val="00793458"/>
    <w:rsid w:val="00793DB5"/>
    <w:rsid w:val="00793DBE"/>
    <w:rsid w:val="00793FE0"/>
    <w:rsid w:val="007941CC"/>
    <w:rsid w:val="00795039"/>
    <w:rsid w:val="007950D3"/>
    <w:rsid w:val="007953B7"/>
    <w:rsid w:val="0079550C"/>
    <w:rsid w:val="0079551F"/>
    <w:rsid w:val="00795730"/>
    <w:rsid w:val="0079587C"/>
    <w:rsid w:val="007958DF"/>
    <w:rsid w:val="00795AD5"/>
    <w:rsid w:val="00795E92"/>
    <w:rsid w:val="0079604C"/>
    <w:rsid w:val="0079655F"/>
    <w:rsid w:val="00796C75"/>
    <w:rsid w:val="00796CB7"/>
    <w:rsid w:val="00797116"/>
    <w:rsid w:val="007972AB"/>
    <w:rsid w:val="00797957"/>
    <w:rsid w:val="00797960"/>
    <w:rsid w:val="007979BB"/>
    <w:rsid w:val="00797B0D"/>
    <w:rsid w:val="007A03B9"/>
    <w:rsid w:val="007A0629"/>
    <w:rsid w:val="007A06E8"/>
    <w:rsid w:val="007A06EA"/>
    <w:rsid w:val="007A08CC"/>
    <w:rsid w:val="007A0F92"/>
    <w:rsid w:val="007A104E"/>
    <w:rsid w:val="007A10A2"/>
    <w:rsid w:val="007A13DB"/>
    <w:rsid w:val="007A1544"/>
    <w:rsid w:val="007A1696"/>
    <w:rsid w:val="007A1AE5"/>
    <w:rsid w:val="007A1BEF"/>
    <w:rsid w:val="007A1F6C"/>
    <w:rsid w:val="007A1FE2"/>
    <w:rsid w:val="007A2116"/>
    <w:rsid w:val="007A2370"/>
    <w:rsid w:val="007A23E8"/>
    <w:rsid w:val="007A2703"/>
    <w:rsid w:val="007A2D3E"/>
    <w:rsid w:val="007A2D47"/>
    <w:rsid w:val="007A2E5B"/>
    <w:rsid w:val="007A3533"/>
    <w:rsid w:val="007A399C"/>
    <w:rsid w:val="007A39C6"/>
    <w:rsid w:val="007A43BE"/>
    <w:rsid w:val="007A4410"/>
    <w:rsid w:val="007A45AE"/>
    <w:rsid w:val="007A4692"/>
    <w:rsid w:val="007A4E76"/>
    <w:rsid w:val="007A503C"/>
    <w:rsid w:val="007A5058"/>
    <w:rsid w:val="007A50D1"/>
    <w:rsid w:val="007A52C6"/>
    <w:rsid w:val="007A53A3"/>
    <w:rsid w:val="007A544D"/>
    <w:rsid w:val="007A5512"/>
    <w:rsid w:val="007A59DB"/>
    <w:rsid w:val="007A5E21"/>
    <w:rsid w:val="007A5E77"/>
    <w:rsid w:val="007A6448"/>
    <w:rsid w:val="007A672D"/>
    <w:rsid w:val="007A6AC0"/>
    <w:rsid w:val="007A7161"/>
    <w:rsid w:val="007A73ED"/>
    <w:rsid w:val="007A7783"/>
    <w:rsid w:val="007A7822"/>
    <w:rsid w:val="007A7BEB"/>
    <w:rsid w:val="007A7E35"/>
    <w:rsid w:val="007A7E64"/>
    <w:rsid w:val="007A7E98"/>
    <w:rsid w:val="007A7FFD"/>
    <w:rsid w:val="007B00E9"/>
    <w:rsid w:val="007B0EB9"/>
    <w:rsid w:val="007B1039"/>
    <w:rsid w:val="007B1123"/>
    <w:rsid w:val="007B1212"/>
    <w:rsid w:val="007B1873"/>
    <w:rsid w:val="007B1AF1"/>
    <w:rsid w:val="007B1D5F"/>
    <w:rsid w:val="007B24CC"/>
    <w:rsid w:val="007B262C"/>
    <w:rsid w:val="007B2657"/>
    <w:rsid w:val="007B26AC"/>
    <w:rsid w:val="007B2924"/>
    <w:rsid w:val="007B2A33"/>
    <w:rsid w:val="007B2C74"/>
    <w:rsid w:val="007B35A3"/>
    <w:rsid w:val="007B3600"/>
    <w:rsid w:val="007B3A78"/>
    <w:rsid w:val="007B3D60"/>
    <w:rsid w:val="007B3E54"/>
    <w:rsid w:val="007B4052"/>
    <w:rsid w:val="007B4080"/>
    <w:rsid w:val="007B40F2"/>
    <w:rsid w:val="007B44AC"/>
    <w:rsid w:val="007B459C"/>
    <w:rsid w:val="007B48FF"/>
    <w:rsid w:val="007B4CED"/>
    <w:rsid w:val="007B4E7E"/>
    <w:rsid w:val="007B53D4"/>
    <w:rsid w:val="007B5424"/>
    <w:rsid w:val="007B5487"/>
    <w:rsid w:val="007B56A5"/>
    <w:rsid w:val="007B5937"/>
    <w:rsid w:val="007B5C54"/>
    <w:rsid w:val="007B5D93"/>
    <w:rsid w:val="007B5E86"/>
    <w:rsid w:val="007B5F0A"/>
    <w:rsid w:val="007B5FF4"/>
    <w:rsid w:val="007B62D8"/>
    <w:rsid w:val="007B636A"/>
    <w:rsid w:val="007B6415"/>
    <w:rsid w:val="007B66A3"/>
    <w:rsid w:val="007B6845"/>
    <w:rsid w:val="007B684D"/>
    <w:rsid w:val="007B68BE"/>
    <w:rsid w:val="007B6A5F"/>
    <w:rsid w:val="007B6F0F"/>
    <w:rsid w:val="007B7164"/>
    <w:rsid w:val="007B7381"/>
    <w:rsid w:val="007B7632"/>
    <w:rsid w:val="007B76AB"/>
    <w:rsid w:val="007B7A1C"/>
    <w:rsid w:val="007B7FA9"/>
    <w:rsid w:val="007C004A"/>
    <w:rsid w:val="007C0089"/>
    <w:rsid w:val="007C084C"/>
    <w:rsid w:val="007C0887"/>
    <w:rsid w:val="007C11C2"/>
    <w:rsid w:val="007C120C"/>
    <w:rsid w:val="007C12CB"/>
    <w:rsid w:val="007C18F3"/>
    <w:rsid w:val="007C1B57"/>
    <w:rsid w:val="007C1C34"/>
    <w:rsid w:val="007C1D74"/>
    <w:rsid w:val="007C20CA"/>
    <w:rsid w:val="007C2124"/>
    <w:rsid w:val="007C21BF"/>
    <w:rsid w:val="007C2A0B"/>
    <w:rsid w:val="007C328E"/>
    <w:rsid w:val="007C3295"/>
    <w:rsid w:val="007C34AF"/>
    <w:rsid w:val="007C36AB"/>
    <w:rsid w:val="007C39F6"/>
    <w:rsid w:val="007C3CCC"/>
    <w:rsid w:val="007C3D2F"/>
    <w:rsid w:val="007C3D39"/>
    <w:rsid w:val="007C409F"/>
    <w:rsid w:val="007C4506"/>
    <w:rsid w:val="007C4590"/>
    <w:rsid w:val="007C49FA"/>
    <w:rsid w:val="007C4B13"/>
    <w:rsid w:val="007C4E2B"/>
    <w:rsid w:val="007C4F1C"/>
    <w:rsid w:val="007C5199"/>
    <w:rsid w:val="007C5565"/>
    <w:rsid w:val="007C55D7"/>
    <w:rsid w:val="007C5A48"/>
    <w:rsid w:val="007C5AD6"/>
    <w:rsid w:val="007C5E6A"/>
    <w:rsid w:val="007C5F97"/>
    <w:rsid w:val="007C5FD3"/>
    <w:rsid w:val="007C607C"/>
    <w:rsid w:val="007C61FC"/>
    <w:rsid w:val="007C6625"/>
    <w:rsid w:val="007C666B"/>
    <w:rsid w:val="007C6CD6"/>
    <w:rsid w:val="007C6D6C"/>
    <w:rsid w:val="007C6EE7"/>
    <w:rsid w:val="007C701B"/>
    <w:rsid w:val="007C706A"/>
    <w:rsid w:val="007C739B"/>
    <w:rsid w:val="007C77FB"/>
    <w:rsid w:val="007C785F"/>
    <w:rsid w:val="007C78BF"/>
    <w:rsid w:val="007D031A"/>
    <w:rsid w:val="007D03A2"/>
    <w:rsid w:val="007D03D9"/>
    <w:rsid w:val="007D068F"/>
    <w:rsid w:val="007D0836"/>
    <w:rsid w:val="007D08B0"/>
    <w:rsid w:val="007D08E3"/>
    <w:rsid w:val="007D0B02"/>
    <w:rsid w:val="007D0BB4"/>
    <w:rsid w:val="007D0BC6"/>
    <w:rsid w:val="007D1183"/>
    <w:rsid w:val="007D124A"/>
    <w:rsid w:val="007D1333"/>
    <w:rsid w:val="007D143C"/>
    <w:rsid w:val="007D171E"/>
    <w:rsid w:val="007D1B33"/>
    <w:rsid w:val="007D1B7A"/>
    <w:rsid w:val="007D1D25"/>
    <w:rsid w:val="007D1D49"/>
    <w:rsid w:val="007D1DB9"/>
    <w:rsid w:val="007D1ED4"/>
    <w:rsid w:val="007D2A71"/>
    <w:rsid w:val="007D2ED1"/>
    <w:rsid w:val="007D2F1D"/>
    <w:rsid w:val="007D36EE"/>
    <w:rsid w:val="007D378B"/>
    <w:rsid w:val="007D3A32"/>
    <w:rsid w:val="007D3A37"/>
    <w:rsid w:val="007D3A90"/>
    <w:rsid w:val="007D3C13"/>
    <w:rsid w:val="007D3CD4"/>
    <w:rsid w:val="007D3D3B"/>
    <w:rsid w:val="007D4310"/>
    <w:rsid w:val="007D4370"/>
    <w:rsid w:val="007D46B9"/>
    <w:rsid w:val="007D4960"/>
    <w:rsid w:val="007D4C6D"/>
    <w:rsid w:val="007D4E2C"/>
    <w:rsid w:val="007D4FAC"/>
    <w:rsid w:val="007D565E"/>
    <w:rsid w:val="007D5A5F"/>
    <w:rsid w:val="007D5D6E"/>
    <w:rsid w:val="007D5ED2"/>
    <w:rsid w:val="007D658A"/>
    <w:rsid w:val="007D6A23"/>
    <w:rsid w:val="007D6E39"/>
    <w:rsid w:val="007D6E75"/>
    <w:rsid w:val="007D6F77"/>
    <w:rsid w:val="007D72D2"/>
    <w:rsid w:val="007D73F6"/>
    <w:rsid w:val="007D75D9"/>
    <w:rsid w:val="007D7784"/>
    <w:rsid w:val="007D77D1"/>
    <w:rsid w:val="007D7BED"/>
    <w:rsid w:val="007D7E42"/>
    <w:rsid w:val="007D7F38"/>
    <w:rsid w:val="007E01BD"/>
    <w:rsid w:val="007E04BB"/>
    <w:rsid w:val="007E069B"/>
    <w:rsid w:val="007E079C"/>
    <w:rsid w:val="007E0BDF"/>
    <w:rsid w:val="007E1201"/>
    <w:rsid w:val="007E12B6"/>
    <w:rsid w:val="007E1365"/>
    <w:rsid w:val="007E17C8"/>
    <w:rsid w:val="007E198F"/>
    <w:rsid w:val="007E2330"/>
    <w:rsid w:val="007E252F"/>
    <w:rsid w:val="007E2639"/>
    <w:rsid w:val="007E2C87"/>
    <w:rsid w:val="007E2CEF"/>
    <w:rsid w:val="007E2E35"/>
    <w:rsid w:val="007E3087"/>
    <w:rsid w:val="007E3267"/>
    <w:rsid w:val="007E34AF"/>
    <w:rsid w:val="007E38BD"/>
    <w:rsid w:val="007E3A14"/>
    <w:rsid w:val="007E3C13"/>
    <w:rsid w:val="007E3E94"/>
    <w:rsid w:val="007E3F71"/>
    <w:rsid w:val="007E40B9"/>
    <w:rsid w:val="007E41D3"/>
    <w:rsid w:val="007E427C"/>
    <w:rsid w:val="007E46B7"/>
    <w:rsid w:val="007E4C32"/>
    <w:rsid w:val="007E4C85"/>
    <w:rsid w:val="007E50E3"/>
    <w:rsid w:val="007E5301"/>
    <w:rsid w:val="007E538C"/>
    <w:rsid w:val="007E5607"/>
    <w:rsid w:val="007E59D5"/>
    <w:rsid w:val="007E5A74"/>
    <w:rsid w:val="007E5A78"/>
    <w:rsid w:val="007E5D37"/>
    <w:rsid w:val="007E66D1"/>
    <w:rsid w:val="007E6D45"/>
    <w:rsid w:val="007E6D52"/>
    <w:rsid w:val="007E6E07"/>
    <w:rsid w:val="007E6EB2"/>
    <w:rsid w:val="007E6F79"/>
    <w:rsid w:val="007E77FE"/>
    <w:rsid w:val="007E7B9A"/>
    <w:rsid w:val="007E7D3D"/>
    <w:rsid w:val="007E7DE7"/>
    <w:rsid w:val="007E7E79"/>
    <w:rsid w:val="007F0269"/>
    <w:rsid w:val="007F0360"/>
    <w:rsid w:val="007F051A"/>
    <w:rsid w:val="007F08FB"/>
    <w:rsid w:val="007F090A"/>
    <w:rsid w:val="007F0A08"/>
    <w:rsid w:val="007F0CCF"/>
    <w:rsid w:val="007F0D0D"/>
    <w:rsid w:val="007F0E2D"/>
    <w:rsid w:val="007F0E71"/>
    <w:rsid w:val="007F10AF"/>
    <w:rsid w:val="007F10E8"/>
    <w:rsid w:val="007F1110"/>
    <w:rsid w:val="007F1232"/>
    <w:rsid w:val="007F1CFC"/>
    <w:rsid w:val="007F1FE2"/>
    <w:rsid w:val="007F2635"/>
    <w:rsid w:val="007F2885"/>
    <w:rsid w:val="007F2B64"/>
    <w:rsid w:val="007F2E3B"/>
    <w:rsid w:val="007F3175"/>
    <w:rsid w:val="007F3314"/>
    <w:rsid w:val="007F3642"/>
    <w:rsid w:val="007F38AE"/>
    <w:rsid w:val="007F3C71"/>
    <w:rsid w:val="007F3CDD"/>
    <w:rsid w:val="007F3D4B"/>
    <w:rsid w:val="007F3F24"/>
    <w:rsid w:val="007F42A5"/>
    <w:rsid w:val="007F485F"/>
    <w:rsid w:val="007F48B2"/>
    <w:rsid w:val="007F4E40"/>
    <w:rsid w:val="007F5115"/>
    <w:rsid w:val="007F5734"/>
    <w:rsid w:val="007F58EF"/>
    <w:rsid w:val="007F5C5F"/>
    <w:rsid w:val="007F5D1E"/>
    <w:rsid w:val="007F6475"/>
    <w:rsid w:val="007F6581"/>
    <w:rsid w:val="007F6E36"/>
    <w:rsid w:val="007F7326"/>
    <w:rsid w:val="007F7375"/>
    <w:rsid w:val="007F7714"/>
    <w:rsid w:val="007F7B54"/>
    <w:rsid w:val="007F7D0F"/>
    <w:rsid w:val="007F7D22"/>
    <w:rsid w:val="00800522"/>
    <w:rsid w:val="00800814"/>
    <w:rsid w:val="008008F5"/>
    <w:rsid w:val="00800C93"/>
    <w:rsid w:val="00800DD2"/>
    <w:rsid w:val="00801170"/>
    <w:rsid w:val="00801375"/>
    <w:rsid w:val="008013C0"/>
    <w:rsid w:val="00801592"/>
    <w:rsid w:val="008015BC"/>
    <w:rsid w:val="00801677"/>
    <w:rsid w:val="00801732"/>
    <w:rsid w:val="008018A5"/>
    <w:rsid w:val="00801F0D"/>
    <w:rsid w:val="00801F62"/>
    <w:rsid w:val="00801F73"/>
    <w:rsid w:val="00802371"/>
    <w:rsid w:val="00802526"/>
    <w:rsid w:val="00802576"/>
    <w:rsid w:val="00802720"/>
    <w:rsid w:val="00802AEE"/>
    <w:rsid w:val="00802E99"/>
    <w:rsid w:val="00803005"/>
    <w:rsid w:val="00803194"/>
    <w:rsid w:val="008032FF"/>
    <w:rsid w:val="0080340E"/>
    <w:rsid w:val="008036B7"/>
    <w:rsid w:val="008038B1"/>
    <w:rsid w:val="00803E0D"/>
    <w:rsid w:val="00803FC2"/>
    <w:rsid w:val="00804068"/>
    <w:rsid w:val="00804346"/>
    <w:rsid w:val="008049C3"/>
    <w:rsid w:val="00804A63"/>
    <w:rsid w:val="00804AFB"/>
    <w:rsid w:val="00804CE5"/>
    <w:rsid w:val="00804FE0"/>
    <w:rsid w:val="00805073"/>
    <w:rsid w:val="008056AB"/>
    <w:rsid w:val="0080598A"/>
    <w:rsid w:val="00805E24"/>
    <w:rsid w:val="00806130"/>
    <w:rsid w:val="00806233"/>
    <w:rsid w:val="008065CA"/>
    <w:rsid w:val="00806936"/>
    <w:rsid w:val="00806A9E"/>
    <w:rsid w:val="0080742C"/>
    <w:rsid w:val="00807446"/>
    <w:rsid w:val="00807449"/>
    <w:rsid w:val="008100A8"/>
    <w:rsid w:val="00810140"/>
    <w:rsid w:val="00810664"/>
    <w:rsid w:val="008107BE"/>
    <w:rsid w:val="00810C07"/>
    <w:rsid w:val="00810DDF"/>
    <w:rsid w:val="00810EA4"/>
    <w:rsid w:val="00810F76"/>
    <w:rsid w:val="00810FA3"/>
    <w:rsid w:val="008110EB"/>
    <w:rsid w:val="0081115D"/>
    <w:rsid w:val="0081124A"/>
    <w:rsid w:val="00811487"/>
    <w:rsid w:val="00811693"/>
    <w:rsid w:val="0081193C"/>
    <w:rsid w:val="00811973"/>
    <w:rsid w:val="00811B48"/>
    <w:rsid w:val="00811E66"/>
    <w:rsid w:val="00811EB5"/>
    <w:rsid w:val="00811FAC"/>
    <w:rsid w:val="008121ED"/>
    <w:rsid w:val="00812505"/>
    <w:rsid w:val="00812823"/>
    <w:rsid w:val="008129E0"/>
    <w:rsid w:val="00812C60"/>
    <w:rsid w:val="00813068"/>
    <w:rsid w:val="00813170"/>
    <w:rsid w:val="00813253"/>
    <w:rsid w:val="00813283"/>
    <w:rsid w:val="008134DB"/>
    <w:rsid w:val="00813550"/>
    <w:rsid w:val="008137DC"/>
    <w:rsid w:val="00813B4C"/>
    <w:rsid w:val="00813C32"/>
    <w:rsid w:val="00813D29"/>
    <w:rsid w:val="00813DBE"/>
    <w:rsid w:val="00814139"/>
    <w:rsid w:val="008141C4"/>
    <w:rsid w:val="00814352"/>
    <w:rsid w:val="008144C0"/>
    <w:rsid w:val="00814677"/>
    <w:rsid w:val="00814922"/>
    <w:rsid w:val="008149CE"/>
    <w:rsid w:val="00814B18"/>
    <w:rsid w:val="00814CA5"/>
    <w:rsid w:val="00814CA7"/>
    <w:rsid w:val="00814D96"/>
    <w:rsid w:val="00814DFF"/>
    <w:rsid w:val="00814E99"/>
    <w:rsid w:val="00815361"/>
    <w:rsid w:val="008153E8"/>
    <w:rsid w:val="00815588"/>
    <w:rsid w:val="008159C9"/>
    <w:rsid w:val="00815C15"/>
    <w:rsid w:val="00816077"/>
    <w:rsid w:val="008160D6"/>
    <w:rsid w:val="008163A4"/>
    <w:rsid w:val="008164DE"/>
    <w:rsid w:val="008165A1"/>
    <w:rsid w:val="0081671F"/>
    <w:rsid w:val="00816B6F"/>
    <w:rsid w:val="00816F51"/>
    <w:rsid w:val="008171C1"/>
    <w:rsid w:val="00817291"/>
    <w:rsid w:val="008172A4"/>
    <w:rsid w:val="008176BF"/>
    <w:rsid w:val="00817A55"/>
    <w:rsid w:val="00817D96"/>
    <w:rsid w:val="00817F1D"/>
    <w:rsid w:val="00820174"/>
    <w:rsid w:val="00820422"/>
    <w:rsid w:val="00820D76"/>
    <w:rsid w:val="00820E2D"/>
    <w:rsid w:val="00820EB5"/>
    <w:rsid w:val="0082105E"/>
    <w:rsid w:val="008210CC"/>
    <w:rsid w:val="00821484"/>
    <w:rsid w:val="00821FD5"/>
    <w:rsid w:val="008221CE"/>
    <w:rsid w:val="008221F8"/>
    <w:rsid w:val="00822ECB"/>
    <w:rsid w:val="0082334C"/>
    <w:rsid w:val="00823667"/>
    <w:rsid w:val="00823AB1"/>
    <w:rsid w:val="00823C8E"/>
    <w:rsid w:val="008240F7"/>
    <w:rsid w:val="00824110"/>
    <w:rsid w:val="0082413E"/>
    <w:rsid w:val="0082434C"/>
    <w:rsid w:val="008244DA"/>
    <w:rsid w:val="008247EA"/>
    <w:rsid w:val="00824E3F"/>
    <w:rsid w:val="00824E52"/>
    <w:rsid w:val="00825337"/>
    <w:rsid w:val="00825B56"/>
    <w:rsid w:val="00825CCE"/>
    <w:rsid w:val="00825DB1"/>
    <w:rsid w:val="00825FAC"/>
    <w:rsid w:val="008260FE"/>
    <w:rsid w:val="008261C3"/>
    <w:rsid w:val="00826622"/>
    <w:rsid w:val="00826722"/>
    <w:rsid w:val="0082761F"/>
    <w:rsid w:val="0082767A"/>
    <w:rsid w:val="0082773A"/>
    <w:rsid w:val="0082791B"/>
    <w:rsid w:val="00827A8C"/>
    <w:rsid w:val="00827AEB"/>
    <w:rsid w:val="00827B50"/>
    <w:rsid w:val="00827C4A"/>
    <w:rsid w:val="00827E2A"/>
    <w:rsid w:val="008300BC"/>
    <w:rsid w:val="00830781"/>
    <w:rsid w:val="008308A8"/>
    <w:rsid w:val="00830949"/>
    <w:rsid w:val="00830ABD"/>
    <w:rsid w:val="00831386"/>
    <w:rsid w:val="0083143C"/>
    <w:rsid w:val="0083149A"/>
    <w:rsid w:val="008316FB"/>
    <w:rsid w:val="00831DB8"/>
    <w:rsid w:val="00831E0D"/>
    <w:rsid w:val="0083209B"/>
    <w:rsid w:val="00832128"/>
    <w:rsid w:val="0083230D"/>
    <w:rsid w:val="00832536"/>
    <w:rsid w:val="00832D2B"/>
    <w:rsid w:val="00832D4D"/>
    <w:rsid w:val="00833153"/>
    <w:rsid w:val="00833324"/>
    <w:rsid w:val="00833409"/>
    <w:rsid w:val="008334EE"/>
    <w:rsid w:val="00833636"/>
    <w:rsid w:val="00833988"/>
    <w:rsid w:val="00833E9B"/>
    <w:rsid w:val="00833FDA"/>
    <w:rsid w:val="00834105"/>
    <w:rsid w:val="00834210"/>
    <w:rsid w:val="0083443D"/>
    <w:rsid w:val="0083447F"/>
    <w:rsid w:val="008344EB"/>
    <w:rsid w:val="00834946"/>
    <w:rsid w:val="0083495B"/>
    <w:rsid w:val="00834B8A"/>
    <w:rsid w:val="00834D6E"/>
    <w:rsid w:val="00834E93"/>
    <w:rsid w:val="00834FE5"/>
    <w:rsid w:val="008350D8"/>
    <w:rsid w:val="0083521E"/>
    <w:rsid w:val="00835B51"/>
    <w:rsid w:val="00835E20"/>
    <w:rsid w:val="00835F35"/>
    <w:rsid w:val="00835F99"/>
    <w:rsid w:val="00835FCD"/>
    <w:rsid w:val="00835FE5"/>
    <w:rsid w:val="0083619D"/>
    <w:rsid w:val="00836378"/>
    <w:rsid w:val="0083672B"/>
    <w:rsid w:val="0083689A"/>
    <w:rsid w:val="008369A1"/>
    <w:rsid w:val="00836C80"/>
    <w:rsid w:val="00836E56"/>
    <w:rsid w:val="00836EA8"/>
    <w:rsid w:val="00836F71"/>
    <w:rsid w:val="0083702C"/>
    <w:rsid w:val="00837039"/>
    <w:rsid w:val="008370E3"/>
    <w:rsid w:val="0083723E"/>
    <w:rsid w:val="00837657"/>
    <w:rsid w:val="00837782"/>
    <w:rsid w:val="00837858"/>
    <w:rsid w:val="008378AC"/>
    <w:rsid w:val="008378C5"/>
    <w:rsid w:val="0083796E"/>
    <w:rsid w:val="00837AF9"/>
    <w:rsid w:val="00837F5D"/>
    <w:rsid w:val="00837FF2"/>
    <w:rsid w:val="00837FFE"/>
    <w:rsid w:val="00840514"/>
    <w:rsid w:val="008407F3"/>
    <w:rsid w:val="00840903"/>
    <w:rsid w:val="00840AC7"/>
    <w:rsid w:val="00840BD8"/>
    <w:rsid w:val="00840DF9"/>
    <w:rsid w:val="00840ECB"/>
    <w:rsid w:val="00840EF5"/>
    <w:rsid w:val="0084129F"/>
    <w:rsid w:val="00841410"/>
    <w:rsid w:val="0084158E"/>
    <w:rsid w:val="008419BF"/>
    <w:rsid w:val="00841FAA"/>
    <w:rsid w:val="00841FE2"/>
    <w:rsid w:val="00842252"/>
    <w:rsid w:val="00842353"/>
    <w:rsid w:val="00842390"/>
    <w:rsid w:val="00842B4A"/>
    <w:rsid w:val="00842E1E"/>
    <w:rsid w:val="00842F8C"/>
    <w:rsid w:val="00842FB5"/>
    <w:rsid w:val="00843227"/>
    <w:rsid w:val="00843279"/>
    <w:rsid w:val="00843413"/>
    <w:rsid w:val="00843455"/>
    <w:rsid w:val="0084351F"/>
    <w:rsid w:val="00843687"/>
    <w:rsid w:val="00843C65"/>
    <w:rsid w:val="00843D0F"/>
    <w:rsid w:val="008440DA"/>
    <w:rsid w:val="00844258"/>
    <w:rsid w:val="008446D5"/>
    <w:rsid w:val="008446D9"/>
    <w:rsid w:val="00844855"/>
    <w:rsid w:val="00844BC5"/>
    <w:rsid w:val="00844C1D"/>
    <w:rsid w:val="00845142"/>
    <w:rsid w:val="00845248"/>
    <w:rsid w:val="00845391"/>
    <w:rsid w:val="008453E8"/>
    <w:rsid w:val="00845448"/>
    <w:rsid w:val="008457E7"/>
    <w:rsid w:val="008458D6"/>
    <w:rsid w:val="0084594C"/>
    <w:rsid w:val="00845F69"/>
    <w:rsid w:val="00846153"/>
    <w:rsid w:val="0084621B"/>
    <w:rsid w:val="008462EA"/>
    <w:rsid w:val="00846492"/>
    <w:rsid w:val="00846568"/>
    <w:rsid w:val="0084671C"/>
    <w:rsid w:val="00846ABA"/>
    <w:rsid w:val="00846ABF"/>
    <w:rsid w:val="00846AD4"/>
    <w:rsid w:val="00847027"/>
    <w:rsid w:val="008472A9"/>
    <w:rsid w:val="00847321"/>
    <w:rsid w:val="008474E1"/>
    <w:rsid w:val="00847683"/>
    <w:rsid w:val="00847690"/>
    <w:rsid w:val="0084784F"/>
    <w:rsid w:val="00847A14"/>
    <w:rsid w:val="00847B28"/>
    <w:rsid w:val="00847D6F"/>
    <w:rsid w:val="00847F7E"/>
    <w:rsid w:val="00847FD3"/>
    <w:rsid w:val="00850A68"/>
    <w:rsid w:val="00850C34"/>
    <w:rsid w:val="00850FA5"/>
    <w:rsid w:val="0085105F"/>
    <w:rsid w:val="00851073"/>
    <w:rsid w:val="00851205"/>
    <w:rsid w:val="008515E8"/>
    <w:rsid w:val="00851D6C"/>
    <w:rsid w:val="0085216A"/>
    <w:rsid w:val="0085253F"/>
    <w:rsid w:val="0085258B"/>
    <w:rsid w:val="008526F9"/>
    <w:rsid w:val="00852BFF"/>
    <w:rsid w:val="008533E4"/>
    <w:rsid w:val="00853726"/>
    <w:rsid w:val="00853801"/>
    <w:rsid w:val="0085410B"/>
    <w:rsid w:val="0085471E"/>
    <w:rsid w:val="00854A9C"/>
    <w:rsid w:val="00854CE0"/>
    <w:rsid w:val="00854ED8"/>
    <w:rsid w:val="008550C9"/>
    <w:rsid w:val="0085517B"/>
    <w:rsid w:val="00855182"/>
    <w:rsid w:val="00855227"/>
    <w:rsid w:val="008553D6"/>
    <w:rsid w:val="00855813"/>
    <w:rsid w:val="00855ADE"/>
    <w:rsid w:val="00855B9E"/>
    <w:rsid w:val="00855BC2"/>
    <w:rsid w:val="00855C26"/>
    <w:rsid w:val="00855D11"/>
    <w:rsid w:val="00855DCE"/>
    <w:rsid w:val="00855FDE"/>
    <w:rsid w:val="0085603E"/>
    <w:rsid w:val="00856068"/>
    <w:rsid w:val="008567BC"/>
    <w:rsid w:val="00856B8D"/>
    <w:rsid w:val="00856EB9"/>
    <w:rsid w:val="00856F15"/>
    <w:rsid w:val="0085700D"/>
    <w:rsid w:val="008571FF"/>
    <w:rsid w:val="00857506"/>
    <w:rsid w:val="00857D18"/>
    <w:rsid w:val="00857F49"/>
    <w:rsid w:val="008603EC"/>
    <w:rsid w:val="00860539"/>
    <w:rsid w:val="00860CC5"/>
    <w:rsid w:val="00860DDA"/>
    <w:rsid w:val="00860E4E"/>
    <w:rsid w:val="00860E9A"/>
    <w:rsid w:val="00860F7E"/>
    <w:rsid w:val="00860FA7"/>
    <w:rsid w:val="008612D1"/>
    <w:rsid w:val="0086156E"/>
    <w:rsid w:val="00861622"/>
    <w:rsid w:val="0086175A"/>
    <w:rsid w:val="00861D97"/>
    <w:rsid w:val="00862189"/>
    <w:rsid w:val="008623C3"/>
    <w:rsid w:val="00862450"/>
    <w:rsid w:val="008624F9"/>
    <w:rsid w:val="00862686"/>
    <w:rsid w:val="00862A5B"/>
    <w:rsid w:val="00862DC3"/>
    <w:rsid w:val="00862E5D"/>
    <w:rsid w:val="00863055"/>
    <w:rsid w:val="00863428"/>
    <w:rsid w:val="0086352F"/>
    <w:rsid w:val="00863681"/>
    <w:rsid w:val="00863A92"/>
    <w:rsid w:val="00863ABE"/>
    <w:rsid w:val="00863BF2"/>
    <w:rsid w:val="00863EB9"/>
    <w:rsid w:val="00864156"/>
    <w:rsid w:val="008641F1"/>
    <w:rsid w:val="00864465"/>
    <w:rsid w:val="00864A4B"/>
    <w:rsid w:val="00864BAD"/>
    <w:rsid w:val="00864C71"/>
    <w:rsid w:val="00865FCE"/>
    <w:rsid w:val="008660CF"/>
    <w:rsid w:val="008662F5"/>
    <w:rsid w:val="008663C9"/>
    <w:rsid w:val="008664F3"/>
    <w:rsid w:val="00866CA9"/>
    <w:rsid w:val="00866F31"/>
    <w:rsid w:val="00867001"/>
    <w:rsid w:val="008671CC"/>
    <w:rsid w:val="008674F0"/>
    <w:rsid w:val="00867602"/>
    <w:rsid w:val="0086769A"/>
    <w:rsid w:val="0086782C"/>
    <w:rsid w:val="00867E4F"/>
    <w:rsid w:val="00867F58"/>
    <w:rsid w:val="008702B5"/>
    <w:rsid w:val="0087031F"/>
    <w:rsid w:val="00870691"/>
    <w:rsid w:val="00870768"/>
    <w:rsid w:val="00870CB0"/>
    <w:rsid w:val="00870D67"/>
    <w:rsid w:val="0087119F"/>
    <w:rsid w:val="0087125E"/>
    <w:rsid w:val="008717AB"/>
    <w:rsid w:val="00871AA8"/>
    <w:rsid w:val="00871DF9"/>
    <w:rsid w:val="008723DB"/>
    <w:rsid w:val="00872472"/>
    <w:rsid w:val="008725DA"/>
    <w:rsid w:val="0087267C"/>
    <w:rsid w:val="008727EA"/>
    <w:rsid w:val="008728D8"/>
    <w:rsid w:val="00872B3E"/>
    <w:rsid w:val="00872F1D"/>
    <w:rsid w:val="00872FE6"/>
    <w:rsid w:val="0087317D"/>
    <w:rsid w:val="008735BF"/>
    <w:rsid w:val="00873605"/>
    <w:rsid w:val="008736CA"/>
    <w:rsid w:val="00873EE9"/>
    <w:rsid w:val="00874287"/>
    <w:rsid w:val="00874972"/>
    <w:rsid w:val="00874C59"/>
    <w:rsid w:val="00874EDC"/>
    <w:rsid w:val="00875025"/>
    <w:rsid w:val="0087510D"/>
    <w:rsid w:val="00875355"/>
    <w:rsid w:val="008753F5"/>
    <w:rsid w:val="008756FE"/>
    <w:rsid w:val="008757B4"/>
    <w:rsid w:val="008757B7"/>
    <w:rsid w:val="0087592F"/>
    <w:rsid w:val="00875A4C"/>
    <w:rsid w:val="00875B12"/>
    <w:rsid w:val="00875B42"/>
    <w:rsid w:val="00875C98"/>
    <w:rsid w:val="00875EB1"/>
    <w:rsid w:val="008761EF"/>
    <w:rsid w:val="008762FF"/>
    <w:rsid w:val="008764F1"/>
    <w:rsid w:val="00876670"/>
    <w:rsid w:val="00876722"/>
    <w:rsid w:val="008768C9"/>
    <w:rsid w:val="00876AC2"/>
    <w:rsid w:val="00876B16"/>
    <w:rsid w:val="00876CCC"/>
    <w:rsid w:val="00876D71"/>
    <w:rsid w:val="00876EE5"/>
    <w:rsid w:val="00877062"/>
    <w:rsid w:val="00877177"/>
    <w:rsid w:val="008776FD"/>
    <w:rsid w:val="00877819"/>
    <w:rsid w:val="00877B21"/>
    <w:rsid w:val="00877DA9"/>
    <w:rsid w:val="00877F0F"/>
    <w:rsid w:val="00877F51"/>
    <w:rsid w:val="008800CC"/>
    <w:rsid w:val="008804E4"/>
    <w:rsid w:val="00880690"/>
    <w:rsid w:val="00881919"/>
    <w:rsid w:val="00881A18"/>
    <w:rsid w:val="00882612"/>
    <w:rsid w:val="008829A4"/>
    <w:rsid w:val="00882A35"/>
    <w:rsid w:val="00882C1E"/>
    <w:rsid w:val="008830B9"/>
    <w:rsid w:val="0088378B"/>
    <w:rsid w:val="0088399F"/>
    <w:rsid w:val="00883C49"/>
    <w:rsid w:val="00884437"/>
    <w:rsid w:val="00884482"/>
    <w:rsid w:val="008847C9"/>
    <w:rsid w:val="00884CF0"/>
    <w:rsid w:val="00884ECA"/>
    <w:rsid w:val="00884F92"/>
    <w:rsid w:val="00885604"/>
    <w:rsid w:val="00885732"/>
    <w:rsid w:val="008857C9"/>
    <w:rsid w:val="00885A87"/>
    <w:rsid w:val="00885B8D"/>
    <w:rsid w:val="00885C6C"/>
    <w:rsid w:val="0088610A"/>
    <w:rsid w:val="00886567"/>
    <w:rsid w:val="0088656B"/>
    <w:rsid w:val="00886583"/>
    <w:rsid w:val="0088687F"/>
    <w:rsid w:val="00887365"/>
    <w:rsid w:val="0088739C"/>
    <w:rsid w:val="00887418"/>
    <w:rsid w:val="00887690"/>
    <w:rsid w:val="00887701"/>
    <w:rsid w:val="0088775B"/>
    <w:rsid w:val="008877C5"/>
    <w:rsid w:val="00887923"/>
    <w:rsid w:val="008879CE"/>
    <w:rsid w:val="00890279"/>
    <w:rsid w:val="00890CF6"/>
    <w:rsid w:val="00890E39"/>
    <w:rsid w:val="00890E3D"/>
    <w:rsid w:val="008910E2"/>
    <w:rsid w:val="0089156B"/>
    <w:rsid w:val="008916D1"/>
    <w:rsid w:val="00891735"/>
    <w:rsid w:val="008918A6"/>
    <w:rsid w:val="00891AAE"/>
    <w:rsid w:val="00891C73"/>
    <w:rsid w:val="00891D57"/>
    <w:rsid w:val="00891F10"/>
    <w:rsid w:val="00892069"/>
    <w:rsid w:val="0089208F"/>
    <w:rsid w:val="0089214A"/>
    <w:rsid w:val="00892156"/>
    <w:rsid w:val="008921CE"/>
    <w:rsid w:val="0089224A"/>
    <w:rsid w:val="00892EB8"/>
    <w:rsid w:val="00892EC5"/>
    <w:rsid w:val="008932D0"/>
    <w:rsid w:val="00893379"/>
    <w:rsid w:val="008934F4"/>
    <w:rsid w:val="0089369C"/>
    <w:rsid w:val="00893ED7"/>
    <w:rsid w:val="00893F06"/>
    <w:rsid w:val="00894061"/>
    <w:rsid w:val="008940D7"/>
    <w:rsid w:val="0089439B"/>
    <w:rsid w:val="008948CB"/>
    <w:rsid w:val="008949F5"/>
    <w:rsid w:val="00894AA6"/>
    <w:rsid w:val="00894B44"/>
    <w:rsid w:val="00894C79"/>
    <w:rsid w:val="00894E3B"/>
    <w:rsid w:val="008950B1"/>
    <w:rsid w:val="008952BD"/>
    <w:rsid w:val="00895ED8"/>
    <w:rsid w:val="00895F6E"/>
    <w:rsid w:val="008961D2"/>
    <w:rsid w:val="0089626B"/>
    <w:rsid w:val="008962BC"/>
    <w:rsid w:val="008964D4"/>
    <w:rsid w:val="0089700B"/>
    <w:rsid w:val="008970F7"/>
    <w:rsid w:val="008971D8"/>
    <w:rsid w:val="00897667"/>
    <w:rsid w:val="008976B1"/>
    <w:rsid w:val="00897AEC"/>
    <w:rsid w:val="008A00EF"/>
    <w:rsid w:val="008A012A"/>
    <w:rsid w:val="008A0326"/>
    <w:rsid w:val="008A06BA"/>
    <w:rsid w:val="008A09E0"/>
    <w:rsid w:val="008A142F"/>
    <w:rsid w:val="008A1832"/>
    <w:rsid w:val="008A1A6E"/>
    <w:rsid w:val="008A1A95"/>
    <w:rsid w:val="008A1B95"/>
    <w:rsid w:val="008A1CA7"/>
    <w:rsid w:val="008A1D9F"/>
    <w:rsid w:val="008A1DC0"/>
    <w:rsid w:val="008A1F93"/>
    <w:rsid w:val="008A1FFA"/>
    <w:rsid w:val="008A205B"/>
    <w:rsid w:val="008A275F"/>
    <w:rsid w:val="008A2B72"/>
    <w:rsid w:val="008A2D77"/>
    <w:rsid w:val="008A2F2E"/>
    <w:rsid w:val="008A3661"/>
    <w:rsid w:val="008A377F"/>
    <w:rsid w:val="008A39A2"/>
    <w:rsid w:val="008A3D57"/>
    <w:rsid w:val="008A4313"/>
    <w:rsid w:val="008A4326"/>
    <w:rsid w:val="008A4652"/>
    <w:rsid w:val="008A47F2"/>
    <w:rsid w:val="008A5163"/>
    <w:rsid w:val="008A51DF"/>
    <w:rsid w:val="008A56A8"/>
    <w:rsid w:val="008A5952"/>
    <w:rsid w:val="008A5E18"/>
    <w:rsid w:val="008A5EC1"/>
    <w:rsid w:val="008A5FE5"/>
    <w:rsid w:val="008A61FB"/>
    <w:rsid w:val="008A6209"/>
    <w:rsid w:val="008A62F1"/>
    <w:rsid w:val="008A6801"/>
    <w:rsid w:val="008A6A92"/>
    <w:rsid w:val="008A6DB5"/>
    <w:rsid w:val="008A6EF9"/>
    <w:rsid w:val="008A70C1"/>
    <w:rsid w:val="008A713F"/>
    <w:rsid w:val="008A779C"/>
    <w:rsid w:val="008A7BB1"/>
    <w:rsid w:val="008A7D6F"/>
    <w:rsid w:val="008B06CA"/>
    <w:rsid w:val="008B078F"/>
    <w:rsid w:val="008B0FFD"/>
    <w:rsid w:val="008B130F"/>
    <w:rsid w:val="008B171D"/>
    <w:rsid w:val="008B1B83"/>
    <w:rsid w:val="008B1E40"/>
    <w:rsid w:val="008B1E67"/>
    <w:rsid w:val="008B1E6F"/>
    <w:rsid w:val="008B1E96"/>
    <w:rsid w:val="008B1EB3"/>
    <w:rsid w:val="008B2167"/>
    <w:rsid w:val="008B22A1"/>
    <w:rsid w:val="008B2340"/>
    <w:rsid w:val="008B24BE"/>
    <w:rsid w:val="008B2965"/>
    <w:rsid w:val="008B2BA2"/>
    <w:rsid w:val="008B2BCA"/>
    <w:rsid w:val="008B2C01"/>
    <w:rsid w:val="008B30EB"/>
    <w:rsid w:val="008B342F"/>
    <w:rsid w:val="008B357B"/>
    <w:rsid w:val="008B3D3F"/>
    <w:rsid w:val="008B3F01"/>
    <w:rsid w:val="008B4194"/>
    <w:rsid w:val="008B42A3"/>
    <w:rsid w:val="008B4347"/>
    <w:rsid w:val="008B44BC"/>
    <w:rsid w:val="008B481E"/>
    <w:rsid w:val="008B4C35"/>
    <w:rsid w:val="008B4F9F"/>
    <w:rsid w:val="008B5172"/>
    <w:rsid w:val="008B53DA"/>
    <w:rsid w:val="008B565C"/>
    <w:rsid w:val="008B5724"/>
    <w:rsid w:val="008B57A0"/>
    <w:rsid w:val="008B5900"/>
    <w:rsid w:val="008B5A17"/>
    <w:rsid w:val="008B5C58"/>
    <w:rsid w:val="008B64F2"/>
    <w:rsid w:val="008B6753"/>
    <w:rsid w:val="008B688B"/>
    <w:rsid w:val="008B6BC0"/>
    <w:rsid w:val="008B6C09"/>
    <w:rsid w:val="008B7B36"/>
    <w:rsid w:val="008B7BC6"/>
    <w:rsid w:val="008B7C11"/>
    <w:rsid w:val="008B7DB7"/>
    <w:rsid w:val="008C02CA"/>
    <w:rsid w:val="008C0871"/>
    <w:rsid w:val="008C08A0"/>
    <w:rsid w:val="008C0AA2"/>
    <w:rsid w:val="008C0CEE"/>
    <w:rsid w:val="008C0E83"/>
    <w:rsid w:val="008C0FC9"/>
    <w:rsid w:val="008C0FD5"/>
    <w:rsid w:val="008C11D2"/>
    <w:rsid w:val="008C12A4"/>
    <w:rsid w:val="008C131C"/>
    <w:rsid w:val="008C17A1"/>
    <w:rsid w:val="008C1A01"/>
    <w:rsid w:val="008C1A3E"/>
    <w:rsid w:val="008C1A69"/>
    <w:rsid w:val="008C1B3F"/>
    <w:rsid w:val="008C1BB3"/>
    <w:rsid w:val="008C1BF5"/>
    <w:rsid w:val="008C1D4B"/>
    <w:rsid w:val="008C2090"/>
    <w:rsid w:val="008C211C"/>
    <w:rsid w:val="008C2467"/>
    <w:rsid w:val="008C2B89"/>
    <w:rsid w:val="008C2C60"/>
    <w:rsid w:val="008C2E3D"/>
    <w:rsid w:val="008C3022"/>
    <w:rsid w:val="008C306C"/>
    <w:rsid w:val="008C30CB"/>
    <w:rsid w:val="008C317C"/>
    <w:rsid w:val="008C31BE"/>
    <w:rsid w:val="008C32C5"/>
    <w:rsid w:val="008C330E"/>
    <w:rsid w:val="008C34A2"/>
    <w:rsid w:val="008C39F7"/>
    <w:rsid w:val="008C3EBC"/>
    <w:rsid w:val="008C46BD"/>
    <w:rsid w:val="008C4A9B"/>
    <w:rsid w:val="008C4C48"/>
    <w:rsid w:val="008C4CF2"/>
    <w:rsid w:val="008C4D07"/>
    <w:rsid w:val="008C4DAB"/>
    <w:rsid w:val="008C5BE7"/>
    <w:rsid w:val="008C5CBF"/>
    <w:rsid w:val="008C5D37"/>
    <w:rsid w:val="008C60E8"/>
    <w:rsid w:val="008C667A"/>
    <w:rsid w:val="008C69CA"/>
    <w:rsid w:val="008C6AAE"/>
    <w:rsid w:val="008C6B6E"/>
    <w:rsid w:val="008C6B7B"/>
    <w:rsid w:val="008C6D0F"/>
    <w:rsid w:val="008C6E96"/>
    <w:rsid w:val="008C70A4"/>
    <w:rsid w:val="008C7152"/>
    <w:rsid w:val="008C791E"/>
    <w:rsid w:val="008C7B35"/>
    <w:rsid w:val="008C7C10"/>
    <w:rsid w:val="008C7C9B"/>
    <w:rsid w:val="008C7F66"/>
    <w:rsid w:val="008D0056"/>
    <w:rsid w:val="008D03DD"/>
    <w:rsid w:val="008D0638"/>
    <w:rsid w:val="008D0819"/>
    <w:rsid w:val="008D097E"/>
    <w:rsid w:val="008D0DF5"/>
    <w:rsid w:val="008D0F36"/>
    <w:rsid w:val="008D10FF"/>
    <w:rsid w:val="008D13FF"/>
    <w:rsid w:val="008D1706"/>
    <w:rsid w:val="008D18E7"/>
    <w:rsid w:val="008D191B"/>
    <w:rsid w:val="008D1BC9"/>
    <w:rsid w:val="008D1DA6"/>
    <w:rsid w:val="008D1E80"/>
    <w:rsid w:val="008D20D8"/>
    <w:rsid w:val="008D29D8"/>
    <w:rsid w:val="008D2A39"/>
    <w:rsid w:val="008D2F44"/>
    <w:rsid w:val="008D34AF"/>
    <w:rsid w:val="008D3722"/>
    <w:rsid w:val="008D37B0"/>
    <w:rsid w:val="008D407B"/>
    <w:rsid w:val="008D4215"/>
    <w:rsid w:val="008D42F3"/>
    <w:rsid w:val="008D4359"/>
    <w:rsid w:val="008D44C1"/>
    <w:rsid w:val="008D44EF"/>
    <w:rsid w:val="008D44FF"/>
    <w:rsid w:val="008D456A"/>
    <w:rsid w:val="008D4586"/>
    <w:rsid w:val="008D48CB"/>
    <w:rsid w:val="008D4B86"/>
    <w:rsid w:val="008D5125"/>
    <w:rsid w:val="008D55A8"/>
    <w:rsid w:val="008D5992"/>
    <w:rsid w:val="008D5C52"/>
    <w:rsid w:val="008D634E"/>
    <w:rsid w:val="008D6951"/>
    <w:rsid w:val="008D69B8"/>
    <w:rsid w:val="008D6AD9"/>
    <w:rsid w:val="008D6EF9"/>
    <w:rsid w:val="008D6FE0"/>
    <w:rsid w:val="008D7113"/>
    <w:rsid w:val="008D7487"/>
    <w:rsid w:val="008D75BA"/>
    <w:rsid w:val="008D786A"/>
    <w:rsid w:val="008D7A38"/>
    <w:rsid w:val="008D7C1B"/>
    <w:rsid w:val="008D7C37"/>
    <w:rsid w:val="008D7C80"/>
    <w:rsid w:val="008D7CCC"/>
    <w:rsid w:val="008D7D1F"/>
    <w:rsid w:val="008D7D71"/>
    <w:rsid w:val="008E000C"/>
    <w:rsid w:val="008E0100"/>
    <w:rsid w:val="008E0220"/>
    <w:rsid w:val="008E04DA"/>
    <w:rsid w:val="008E0666"/>
    <w:rsid w:val="008E0973"/>
    <w:rsid w:val="008E0B4C"/>
    <w:rsid w:val="008E0D54"/>
    <w:rsid w:val="008E0D60"/>
    <w:rsid w:val="008E0F96"/>
    <w:rsid w:val="008E10A1"/>
    <w:rsid w:val="008E10F5"/>
    <w:rsid w:val="008E11B4"/>
    <w:rsid w:val="008E120A"/>
    <w:rsid w:val="008E1306"/>
    <w:rsid w:val="008E151C"/>
    <w:rsid w:val="008E1784"/>
    <w:rsid w:val="008E18E9"/>
    <w:rsid w:val="008E1EF4"/>
    <w:rsid w:val="008E1FD0"/>
    <w:rsid w:val="008E2144"/>
    <w:rsid w:val="008E2822"/>
    <w:rsid w:val="008E28F1"/>
    <w:rsid w:val="008E2C19"/>
    <w:rsid w:val="008E2E5C"/>
    <w:rsid w:val="008E2F69"/>
    <w:rsid w:val="008E2F83"/>
    <w:rsid w:val="008E31A0"/>
    <w:rsid w:val="008E3296"/>
    <w:rsid w:val="008E3403"/>
    <w:rsid w:val="008E368E"/>
    <w:rsid w:val="008E3751"/>
    <w:rsid w:val="008E3759"/>
    <w:rsid w:val="008E38A6"/>
    <w:rsid w:val="008E398D"/>
    <w:rsid w:val="008E4055"/>
    <w:rsid w:val="008E4088"/>
    <w:rsid w:val="008E437D"/>
    <w:rsid w:val="008E445A"/>
    <w:rsid w:val="008E456F"/>
    <w:rsid w:val="008E465C"/>
    <w:rsid w:val="008E4830"/>
    <w:rsid w:val="008E4861"/>
    <w:rsid w:val="008E4C79"/>
    <w:rsid w:val="008E4FF1"/>
    <w:rsid w:val="008E5010"/>
    <w:rsid w:val="008E53AD"/>
    <w:rsid w:val="008E541E"/>
    <w:rsid w:val="008E55F8"/>
    <w:rsid w:val="008E56CA"/>
    <w:rsid w:val="008E58D6"/>
    <w:rsid w:val="008E5A74"/>
    <w:rsid w:val="008E5C4D"/>
    <w:rsid w:val="008E5C5F"/>
    <w:rsid w:val="008E6022"/>
    <w:rsid w:val="008E60A8"/>
    <w:rsid w:val="008E6172"/>
    <w:rsid w:val="008E632A"/>
    <w:rsid w:val="008E64B8"/>
    <w:rsid w:val="008E6534"/>
    <w:rsid w:val="008E65A1"/>
    <w:rsid w:val="008E6607"/>
    <w:rsid w:val="008E6B2D"/>
    <w:rsid w:val="008E6F4D"/>
    <w:rsid w:val="008E7094"/>
    <w:rsid w:val="008E72C0"/>
    <w:rsid w:val="008E7B6B"/>
    <w:rsid w:val="008E7BBB"/>
    <w:rsid w:val="008E7F46"/>
    <w:rsid w:val="008E7FBF"/>
    <w:rsid w:val="008F02D3"/>
    <w:rsid w:val="008F0656"/>
    <w:rsid w:val="008F06E9"/>
    <w:rsid w:val="008F0799"/>
    <w:rsid w:val="008F07E6"/>
    <w:rsid w:val="008F0A2C"/>
    <w:rsid w:val="008F0B13"/>
    <w:rsid w:val="008F0F28"/>
    <w:rsid w:val="008F105A"/>
    <w:rsid w:val="008F11B9"/>
    <w:rsid w:val="008F139A"/>
    <w:rsid w:val="008F1463"/>
    <w:rsid w:val="008F1496"/>
    <w:rsid w:val="008F15D5"/>
    <w:rsid w:val="008F17CA"/>
    <w:rsid w:val="008F192C"/>
    <w:rsid w:val="008F1A48"/>
    <w:rsid w:val="008F1D16"/>
    <w:rsid w:val="008F1D27"/>
    <w:rsid w:val="008F2060"/>
    <w:rsid w:val="008F2268"/>
    <w:rsid w:val="008F227E"/>
    <w:rsid w:val="008F2390"/>
    <w:rsid w:val="008F247A"/>
    <w:rsid w:val="008F2699"/>
    <w:rsid w:val="008F2A09"/>
    <w:rsid w:val="008F2D03"/>
    <w:rsid w:val="008F31D2"/>
    <w:rsid w:val="008F358B"/>
    <w:rsid w:val="008F37D1"/>
    <w:rsid w:val="008F3839"/>
    <w:rsid w:val="008F3880"/>
    <w:rsid w:val="008F3997"/>
    <w:rsid w:val="008F4618"/>
    <w:rsid w:val="008F46A9"/>
    <w:rsid w:val="008F4739"/>
    <w:rsid w:val="008F48D6"/>
    <w:rsid w:val="008F4E01"/>
    <w:rsid w:val="008F4FFD"/>
    <w:rsid w:val="008F55B0"/>
    <w:rsid w:val="008F5A5E"/>
    <w:rsid w:val="008F5DE3"/>
    <w:rsid w:val="008F5DF0"/>
    <w:rsid w:val="008F6834"/>
    <w:rsid w:val="008F6DBE"/>
    <w:rsid w:val="008F70C1"/>
    <w:rsid w:val="008F7254"/>
    <w:rsid w:val="008F73DE"/>
    <w:rsid w:val="008F7470"/>
    <w:rsid w:val="008F79CD"/>
    <w:rsid w:val="008F7A0A"/>
    <w:rsid w:val="008F7A76"/>
    <w:rsid w:val="008F7BA0"/>
    <w:rsid w:val="008F7CC5"/>
    <w:rsid w:val="009002EE"/>
    <w:rsid w:val="0090076F"/>
    <w:rsid w:val="00900817"/>
    <w:rsid w:val="009009BF"/>
    <w:rsid w:val="00900AD3"/>
    <w:rsid w:val="00900CE4"/>
    <w:rsid w:val="00900E94"/>
    <w:rsid w:val="00901579"/>
    <w:rsid w:val="0090157F"/>
    <w:rsid w:val="00901652"/>
    <w:rsid w:val="009019DA"/>
    <w:rsid w:val="009019FC"/>
    <w:rsid w:val="00901B20"/>
    <w:rsid w:val="00901CD3"/>
    <w:rsid w:val="00901DE4"/>
    <w:rsid w:val="00901DF0"/>
    <w:rsid w:val="00901E2E"/>
    <w:rsid w:val="0090231F"/>
    <w:rsid w:val="00902762"/>
    <w:rsid w:val="00902819"/>
    <w:rsid w:val="009029E4"/>
    <w:rsid w:val="00902B49"/>
    <w:rsid w:val="00902BC9"/>
    <w:rsid w:val="00902C09"/>
    <w:rsid w:val="00902C56"/>
    <w:rsid w:val="00903221"/>
    <w:rsid w:val="00903281"/>
    <w:rsid w:val="009034F6"/>
    <w:rsid w:val="0090367C"/>
    <w:rsid w:val="0090381F"/>
    <w:rsid w:val="0090390E"/>
    <w:rsid w:val="00903997"/>
    <w:rsid w:val="0090429A"/>
    <w:rsid w:val="0090474E"/>
    <w:rsid w:val="0090488B"/>
    <w:rsid w:val="009048E8"/>
    <w:rsid w:val="00904B26"/>
    <w:rsid w:val="00904BBE"/>
    <w:rsid w:val="00904BED"/>
    <w:rsid w:val="00904BF3"/>
    <w:rsid w:val="00904DBD"/>
    <w:rsid w:val="00905075"/>
    <w:rsid w:val="00905673"/>
    <w:rsid w:val="0090569A"/>
    <w:rsid w:val="00905B90"/>
    <w:rsid w:val="00905CCF"/>
    <w:rsid w:val="00905E42"/>
    <w:rsid w:val="00906149"/>
    <w:rsid w:val="009065BE"/>
    <w:rsid w:val="009066C7"/>
    <w:rsid w:val="00906B41"/>
    <w:rsid w:val="00906C82"/>
    <w:rsid w:val="009077B2"/>
    <w:rsid w:val="0091015F"/>
    <w:rsid w:val="009103EE"/>
    <w:rsid w:val="00910539"/>
    <w:rsid w:val="00910731"/>
    <w:rsid w:val="00910762"/>
    <w:rsid w:val="00910A60"/>
    <w:rsid w:val="00910AFA"/>
    <w:rsid w:val="00910B7B"/>
    <w:rsid w:val="00910EF5"/>
    <w:rsid w:val="00910F80"/>
    <w:rsid w:val="00911290"/>
    <w:rsid w:val="009115F9"/>
    <w:rsid w:val="0091177A"/>
    <w:rsid w:val="00911A4B"/>
    <w:rsid w:val="00911BC3"/>
    <w:rsid w:val="0091222F"/>
    <w:rsid w:val="00912853"/>
    <w:rsid w:val="009128D2"/>
    <w:rsid w:val="00912C22"/>
    <w:rsid w:val="0091345B"/>
    <w:rsid w:val="00913533"/>
    <w:rsid w:val="00913621"/>
    <w:rsid w:val="009136BB"/>
    <w:rsid w:val="009137FF"/>
    <w:rsid w:val="00913930"/>
    <w:rsid w:val="009147E8"/>
    <w:rsid w:val="009149D7"/>
    <w:rsid w:val="00914D65"/>
    <w:rsid w:val="00914D69"/>
    <w:rsid w:val="00914DC2"/>
    <w:rsid w:val="00914E4A"/>
    <w:rsid w:val="0091520B"/>
    <w:rsid w:val="0091530B"/>
    <w:rsid w:val="0091546E"/>
    <w:rsid w:val="00915A95"/>
    <w:rsid w:val="00915DA2"/>
    <w:rsid w:val="00915DF9"/>
    <w:rsid w:val="009160E9"/>
    <w:rsid w:val="009161EE"/>
    <w:rsid w:val="00916727"/>
    <w:rsid w:val="00916843"/>
    <w:rsid w:val="00916A71"/>
    <w:rsid w:val="00916B32"/>
    <w:rsid w:val="00917118"/>
    <w:rsid w:val="0091733E"/>
    <w:rsid w:val="0091788E"/>
    <w:rsid w:val="0091798D"/>
    <w:rsid w:val="00917B5E"/>
    <w:rsid w:val="00917EC2"/>
    <w:rsid w:val="00917ED5"/>
    <w:rsid w:val="009200F2"/>
    <w:rsid w:val="00920336"/>
    <w:rsid w:val="009204E0"/>
    <w:rsid w:val="00920866"/>
    <w:rsid w:val="00920BA3"/>
    <w:rsid w:val="00921113"/>
    <w:rsid w:val="0092124B"/>
    <w:rsid w:val="00921337"/>
    <w:rsid w:val="0092163F"/>
    <w:rsid w:val="00921AA3"/>
    <w:rsid w:val="00921C79"/>
    <w:rsid w:val="00921D89"/>
    <w:rsid w:val="00921E93"/>
    <w:rsid w:val="009224DE"/>
    <w:rsid w:val="00922AB9"/>
    <w:rsid w:val="00922AE3"/>
    <w:rsid w:val="00922B13"/>
    <w:rsid w:val="00922CFE"/>
    <w:rsid w:val="00922FE1"/>
    <w:rsid w:val="00923486"/>
    <w:rsid w:val="00923EDD"/>
    <w:rsid w:val="00923FE8"/>
    <w:rsid w:val="009242F4"/>
    <w:rsid w:val="0092434F"/>
    <w:rsid w:val="00924355"/>
    <w:rsid w:val="009243A4"/>
    <w:rsid w:val="00924724"/>
    <w:rsid w:val="0092475A"/>
    <w:rsid w:val="00924C47"/>
    <w:rsid w:val="00924EFC"/>
    <w:rsid w:val="00925719"/>
    <w:rsid w:val="00925B2D"/>
    <w:rsid w:val="009261B6"/>
    <w:rsid w:val="00926275"/>
    <w:rsid w:val="0092638E"/>
    <w:rsid w:val="0092645F"/>
    <w:rsid w:val="00926994"/>
    <w:rsid w:val="00926B66"/>
    <w:rsid w:val="00926C4E"/>
    <w:rsid w:val="00926E3F"/>
    <w:rsid w:val="00926FDD"/>
    <w:rsid w:val="0092710D"/>
    <w:rsid w:val="009272FC"/>
    <w:rsid w:val="009272FF"/>
    <w:rsid w:val="00927824"/>
    <w:rsid w:val="0092793B"/>
    <w:rsid w:val="00927A6F"/>
    <w:rsid w:val="00927B8A"/>
    <w:rsid w:val="00927C7F"/>
    <w:rsid w:val="0093043A"/>
    <w:rsid w:val="00930653"/>
    <w:rsid w:val="009306E5"/>
    <w:rsid w:val="00930AC5"/>
    <w:rsid w:val="00930CCA"/>
    <w:rsid w:val="009312E9"/>
    <w:rsid w:val="0093136A"/>
    <w:rsid w:val="0093137F"/>
    <w:rsid w:val="009313C4"/>
    <w:rsid w:val="00931637"/>
    <w:rsid w:val="00931857"/>
    <w:rsid w:val="00931AFC"/>
    <w:rsid w:val="00931B94"/>
    <w:rsid w:val="00931F18"/>
    <w:rsid w:val="0093209A"/>
    <w:rsid w:val="009320A5"/>
    <w:rsid w:val="009320B7"/>
    <w:rsid w:val="009320D6"/>
    <w:rsid w:val="009323FE"/>
    <w:rsid w:val="0093240D"/>
    <w:rsid w:val="009325E8"/>
    <w:rsid w:val="00932682"/>
    <w:rsid w:val="00932859"/>
    <w:rsid w:val="00932F80"/>
    <w:rsid w:val="009339DA"/>
    <w:rsid w:val="00933C92"/>
    <w:rsid w:val="00933E2E"/>
    <w:rsid w:val="0093403F"/>
    <w:rsid w:val="009341E2"/>
    <w:rsid w:val="00934731"/>
    <w:rsid w:val="009349C2"/>
    <w:rsid w:val="00934AA4"/>
    <w:rsid w:val="00934B14"/>
    <w:rsid w:val="00934DB7"/>
    <w:rsid w:val="00934F35"/>
    <w:rsid w:val="0093519B"/>
    <w:rsid w:val="009352A4"/>
    <w:rsid w:val="009356CA"/>
    <w:rsid w:val="009357B4"/>
    <w:rsid w:val="00935C00"/>
    <w:rsid w:val="00935EBF"/>
    <w:rsid w:val="0093662F"/>
    <w:rsid w:val="0093688E"/>
    <w:rsid w:val="00936C4B"/>
    <w:rsid w:val="00937915"/>
    <w:rsid w:val="00937928"/>
    <w:rsid w:val="00937BF5"/>
    <w:rsid w:val="00937D71"/>
    <w:rsid w:val="00937ECB"/>
    <w:rsid w:val="009400A4"/>
    <w:rsid w:val="009408AC"/>
    <w:rsid w:val="00940BB7"/>
    <w:rsid w:val="00940C58"/>
    <w:rsid w:val="00940DB8"/>
    <w:rsid w:val="00940E1A"/>
    <w:rsid w:val="00941032"/>
    <w:rsid w:val="009410C5"/>
    <w:rsid w:val="0094110E"/>
    <w:rsid w:val="009413C3"/>
    <w:rsid w:val="00941951"/>
    <w:rsid w:val="00941DAC"/>
    <w:rsid w:val="0094223A"/>
    <w:rsid w:val="00942269"/>
    <w:rsid w:val="0094242F"/>
    <w:rsid w:val="0094257A"/>
    <w:rsid w:val="00942606"/>
    <w:rsid w:val="00942950"/>
    <w:rsid w:val="00942BA3"/>
    <w:rsid w:val="00942D0C"/>
    <w:rsid w:val="009431B5"/>
    <w:rsid w:val="009431DE"/>
    <w:rsid w:val="00943226"/>
    <w:rsid w:val="009435E6"/>
    <w:rsid w:val="00943607"/>
    <w:rsid w:val="0094362A"/>
    <w:rsid w:val="00943638"/>
    <w:rsid w:val="00943A31"/>
    <w:rsid w:val="00943A75"/>
    <w:rsid w:val="00943AF7"/>
    <w:rsid w:val="00943F72"/>
    <w:rsid w:val="009443CC"/>
    <w:rsid w:val="0094446B"/>
    <w:rsid w:val="00944622"/>
    <w:rsid w:val="00944A6E"/>
    <w:rsid w:val="00944C6D"/>
    <w:rsid w:val="00944EFE"/>
    <w:rsid w:val="00945046"/>
    <w:rsid w:val="009452D2"/>
    <w:rsid w:val="009454FC"/>
    <w:rsid w:val="00945533"/>
    <w:rsid w:val="009459EC"/>
    <w:rsid w:val="00945A29"/>
    <w:rsid w:val="00946477"/>
    <w:rsid w:val="0094666E"/>
    <w:rsid w:val="00946837"/>
    <w:rsid w:val="00946EFE"/>
    <w:rsid w:val="00947307"/>
    <w:rsid w:val="00947358"/>
    <w:rsid w:val="009473FA"/>
    <w:rsid w:val="009474C3"/>
    <w:rsid w:val="009474D2"/>
    <w:rsid w:val="00947808"/>
    <w:rsid w:val="0094791E"/>
    <w:rsid w:val="00947BF9"/>
    <w:rsid w:val="00947C44"/>
    <w:rsid w:val="00950238"/>
    <w:rsid w:val="00950324"/>
    <w:rsid w:val="009505A3"/>
    <w:rsid w:val="0095070F"/>
    <w:rsid w:val="009508A4"/>
    <w:rsid w:val="00950A9A"/>
    <w:rsid w:val="00950ABA"/>
    <w:rsid w:val="00950EE5"/>
    <w:rsid w:val="00951217"/>
    <w:rsid w:val="009514A3"/>
    <w:rsid w:val="0095177A"/>
    <w:rsid w:val="00952303"/>
    <w:rsid w:val="0095246C"/>
    <w:rsid w:val="0095254E"/>
    <w:rsid w:val="0095256C"/>
    <w:rsid w:val="00952D9D"/>
    <w:rsid w:val="0095367F"/>
    <w:rsid w:val="009538C5"/>
    <w:rsid w:val="009539EC"/>
    <w:rsid w:val="00953C0C"/>
    <w:rsid w:val="00953CAF"/>
    <w:rsid w:val="00953D45"/>
    <w:rsid w:val="00953F6E"/>
    <w:rsid w:val="0095403E"/>
    <w:rsid w:val="009540DC"/>
    <w:rsid w:val="009542EE"/>
    <w:rsid w:val="009544BE"/>
    <w:rsid w:val="0095453C"/>
    <w:rsid w:val="0095473E"/>
    <w:rsid w:val="0095475E"/>
    <w:rsid w:val="009547E0"/>
    <w:rsid w:val="00954870"/>
    <w:rsid w:val="0095494C"/>
    <w:rsid w:val="00954A2F"/>
    <w:rsid w:val="00954A81"/>
    <w:rsid w:val="009553E6"/>
    <w:rsid w:val="009555A6"/>
    <w:rsid w:val="00955903"/>
    <w:rsid w:val="0095597C"/>
    <w:rsid w:val="00955B45"/>
    <w:rsid w:val="00955DA6"/>
    <w:rsid w:val="009560DA"/>
    <w:rsid w:val="00956179"/>
    <w:rsid w:val="009563C8"/>
    <w:rsid w:val="009566B6"/>
    <w:rsid w:val="00956B38"/>
    <w:rsid w:val="00956DDD"/>
    <w:rsid w:val="00956FE1"/>
    <w:rsid w:val="00957406"/>
    <w:rsid w:val="00957494"/>
    <w:rsid w:val="00957651"/>
    <w:rsid w:val="00957E4F"/>
    <w:rsid w:val="00957E67"/>
    <w:rsid w:val="0096031F"/>
    <w:rsid w:val="00960346"/>
    <w:rsid w:val="009603C9"/>
    <w:rsid w:val="00960458"/>
    <w:rsid w:val="009606D6"/>
    <w:rsid w:val="009607A4"/>
    <w:rsid w:val="00960BD2"/>
    <w:rsid w:val="00961531"/>
    <w:rsid w:val="00961592"/>
    <w:rsid w:val="009618CB"/>
    <w:rsid w:val="009621FB"/>
    <w:rsid w:val="00962514"/>
    <w:rsid w:val="00962705"/>
    <w:rsid w:val="00962789"/>
    <w:rsid w:val="00962844"/>
    <w:rsid w:val="00962911"/>
    <w:rsid w:val="00962BF3"/>
    <w:rsid w:val="00962DF2"/>
    <w:rsid w:val="00963328"/>
    <w:rsid w:val="00963B5D"/>
    <w:rsid w:val="00963BF0"/>
    <w:rsid w:val="00963E02"/>
    <w:rsid w:val="00964141"/>
    <w:rsid w:val="009642A7"/>
    <w:rsid w:val="0096458D"/>
    <w:rsid w:val="00964CB0"/>
    <w:rsid w:val="0096533F"/>
    <w:rsid w:val="0096541E"/>
    <w:rsid w:val="00965648"/>
    <w:rsid w:val="0096585B"/>
    <w:rsid w:val="009658B7"/>
    <w:rsid w:val="00965A2B"/>
    <w:rsid w:val="00965E65"/>
    <w:rsid w:val="00965F62"/>
    <w:rsid w:val="0096646E"/>
    <w:rsid w:val="009664A4"/>
    <w:rsid w:val="0096676A"/>
    <w:rsid w:val="0096689E"/>
    <w:rsid w:val="009669AB"/>
    <w:rsid w:val="00966F5D"/>
    <w:rsid w:val="009671DD"/>
    <w:rsid w:val="009672AB"/>
    <w:rsid w:val="0096757D"/>
    <w:rsid w:val="0096768F"/>
    <w:rsid w:val="0096771D"/>
    <w:rsid w:val="0096774F"/>
    <w:rsid w:val="00967A70"/>
    <w:rsid w:val="00967B48"/>
    <w:rsid w:val="0097033C"/>
    <w:rsid w:val="009704DB"/>
    <w:rsid w:val="00970639"/>
    <w:rsid w:val="009707B3"/>
    <w:rsid w:val="00970B68"/>
    <w:rsid w:val="00970C4C"/>
    <w:rsid w:val="00970D0C"/>
    <w:rsid w:val="00971010"/>
    <w:rsid w:val="00971440"/>
    <w:rsid w:val="009714F4"/>
    <w:rsid w:val="00971543"/>
    <w:rsid w:val="009715AD"/>
    <w:rsid w:val="0097161A"/>
    <w:rsid w:val="009717DC"/>
    <w:rsid w:val="00971E17"/>
    <w:rsid w:val="00971F0A"/>
    <w:rsid w:val="009720B3"/>
    <w:rsid w:val="0097228F"/>
    <w:rsid w:val="009722FA"/>
    <w:rsid w:val="0097257F"/>
    <w:rsid w:val="00972805"/>
    <w:rsid w:val="0097291E"/>
    <w:rsid w:val="00972A9A"/>
    <w:rsid w:val="00972AE4"/>
    <w:rsid w:val="00972CFD"/>
    <w:rsid w:val="00972EE7"/>
    <w:rsid w:val="00973136"/>
    <w:rsid w:val="00973407"/>
    <w:rsid w:val="009734CE"/>
    <w:rsid w:val="009735FB"/>
    <w:rsid w:val="00973699"/>
    <w:rsid w:val="0097384F"/>
    <w:rsid w:val="00973AEC"/>
    <w:rsid w:val="00973B09"/>
    <w:rsid w:val="00973C16"/>
    <w:rsid w:val="00973D8F"/>
    <w:rsid w:val="0097401A"/>
    <w:rsid w:val="009743F6"/>
    <w:rsid w:val="00974598"/>
    <w:rsid w:val="00974673"/>
    <w:rsid w:val="009749B7"/>
    <w:rsid w:val="00974C97"/>
    <w:rsid w:val="00974D7B"/>
    <w:rsid w:val="00974E38"/>
    <w:rsid w:val="00974EC1"/>
    <w:rsid w:val="009750A5"/>
    <w:rsid w:val="009751BB"/>
    <w:rsid w:val="0097523F"/>
    <w:rsid w:val="009753C2"/>
    <w:rsid w:val="00975CC3"/>
    <w:rsid w:val="00975E09"/>
    <w:rsid w:val="00975F21"/>
    <w:rsid w:val="00976084"/>
    <w:rsid w:val="00976141"/>
    <w:rsid w:val="00976297"/>
    <w:rsid w:val="00976673"/>
    <w:rsid w:val="00976BA2"/>
    <w:rsid w:val="00976C24"/>
    <w:rsid w:val="00976EBE"/>
    <w:rsid w:val="00977729"/>
    <w:rsid w:val="00977C60"/>
    <w:rsid w:val="00977DBC"/>
    <w:rsid w:val="00977FD6"/>
    <w:rsid w:val="00980619"/>
    <w:rsid w:val="0098075C"/>
    <w:rsid w:val="0098075D"/>
    <w:rsid w:val="0098078F"/>
    <w:rsid w:val="009807B8"/>
    <w:rsid w:val="0098097C"/>
    <w:rsid w:val="00980BDF"/>
    <w:rsid w:val="00981A7F"/>
    <w:rsid w:val="00981D01"/>
    <w:rsid w:val="009820CA"/>
    <w:rsid w:val="00982F22"/>
    <w:rsid w:val="0098313B"/>
    <w:rsid w:val="009835A8"/>
    <w:rsid w:val="00983A18"/>
    <w:rsid w:val="00983B59"/>
    <w:rsid w:val="00983BDB"/>
    <w:rsid w:val="00983C9A"/>
    <w:rsid w:val="00983CED"/>
    <w:rsid w:val="00983D27"/>
    <w:rsid w:val="00983E75"/>
    <w:rsid w:val="00984176"/>
    <w:rsid w:val="00984878"/>
    <w:rsid w:val="0098491D"/>
    <w:rsid w:val="009849B1"/>
    <w:rsid w:val="00984A88"/>
    <w:rsid w:val="00984AB7"/>
    <w:rsid w:val="00984D41"/>
    <w:rsid w:val="00984D7D"/>
    <w:rsid w:val="0098552E"/>
    <w:rsid w:val="00985805"/>
    <w:rsid w:val="009858BB"/>
    <w:rsid w:val="00985B7D"/>
    <w:rsid w:val="00985B9A"/>
    <w:rsid w:val="00986068"/>
    <w:rsid w:val="009860E2"/>
    <w:rsid w:val="0098610B"/>
    <w:rsid w:val="00986143"/>
    <w:rsid w:val="00986467"/>
    <w:rsid w:val="00986682"/>
    <w:rsid w:val="00986E49"/>
    <w:rsid w:val="009873AE"/>
    <w:rsid w:val="00987570"/>
    <w:rsid w:val="0098766E"/>
    <w:rsid w:val="009877DF"/>
    <w:rsid w:val="0098782B"/>
    <w:rsid w:val="00987971"/>
    <w:rsid w:val="00987A27"/>
    <w:rsid w:val="00987D71"/>
    <w:rsid w:val="00987E53"/>
    <w:rsid w:val="0099004D"/>
    <w:rsid w:val="00990092"/>
    <w:rsid w:val="00990215"/>
    <w:rsid w:val="00990244"/>
    <w:rsid w:val="009907DA"/>
    <w:rsid w:val="009910A6"/>
    <w:rsid w:val="0099116D"/>
    <w:rsid w:val="00991320"/>
    <w:rsid w:val="0099146F"/>
    <w:rsid w:val="00991480"/>
    <w:rsid w:val="00991555"/>
    <w:rsid w:val="009916DC"/>
    <w:rsid w:val="009917A3"/>
    <w:rsid w:val="0099195D"/>
    <w:rsid w:val="00991ABA"/>
    <w:rsid w:val="00991D29"/>
    <w:rsid w:val="00991DFE"/>
    <w:rsid w:val="00992272"/>
    <w:rsid w:val="00992377"/>
    <w:rsid w:val="00992426"/>
    <w:rsid w:val="009924C1"/>
    <w:rsid w:val="009925A9"/>
    <w:rsid w:val="0099279C"/>
    <w:rsid w:val="00992944"/>
    <w:rsid w:val="00992D87"/>
    <w:rsid w:val="00992FFF"/>
    <w:rsid w:val="009936C5"/>
    <w:rsid w:val="0099372B"/>
    <w:rsid w:val="009937D2"/>
    <w:rsid w:val="009939CF"/>
    <w:rsid w:val="0099402E"/>
    <w:rsid w:val="0099426F"/>
    <w:rsid w:val="009944CB"/>
    <w:rsid w:val="00994815"/>
    <w:rsid w:val="00994C0D"/>
    <w:rsid w:val="00994C82"/>
    <w:rsid w:val="00995BF8"/>
    <w:rsid w:val="00995DEF"/>
    <w:rsid w:val="00995EB2"/>
    <w:rsid w:val="00996232"/>
    <w:rsid w:val="00996359"/>
    <w:rsid w:val="0099647A"/>
    <w:rsid w:val="009964B8"/>
    <w:rsid w:val="009964E9"/>
    <w:rsid w:val="0099668F"/>
    <w:rsid w:val="009966C8"/>
    <w:rsid w:val="00996FEE"/>
    <w:rsid w:val="009974F4"/>
    <w:rsid w:val="00997837"/>
    <w:rsid w:val="00997D37"/>
    <w:rsid w:val="00997DD3"/>
    <w:rsid w:val="009A052E"/>
    <w:rsid w:val="009A078E"/>
    <w:rsid w:val="009A0981"/>
    <w:rsid w:val="009A1202"/>
    <w:rsid w:val="009A12C0"/>
    <w:rsid w:val="009A12D6"/>
    <w:rsid w:val="009A1609"/>
    <w:rsid w:val="009A180F"/>
    <w:rsid w:val="009A1CD5"/>
    <w:rsid w:val="009A204D"/>
    <w:rsid w:val="009A2083"/>
    <w:rsid w:val="009A213E"/>
    <w:rsid w:val="009A218A"/>
    <w:rsid w:val="009A2AA9"/>
    <w:rsid w:val="009A2AB5"/>
    <w:rsid w:val="009A2ACB"/>
    <w:rsid w:val="009A3394"/>
    <w:rsid w:val="009A3610"/>
    <w:rsid w:val="009A3662"/>
    <w:rsid w:val="009A3AA7"/>
    <w:rsid w:val="009A3B41"/>
    <w:rsid w:val="009A3CC8"/>
    <w:rsid w:val="009A3E63"/>
    <w:rsid w:val="009A3EE9"/>
    <w:rsid w:val="009A41C2"/>
    <w:rsid w:val="009A43EC"/>
    <w:rsid w:val="009A4670"/>
    <w:rsid w:val="009A47D3"/>
    <w:rsid w:val="009A48DD"/>
    <w:rsid w:val="009A4AF5"/>
    <w:rsid w:val="009A4D04"/>
    <w:rsid w:val="009A5479"/>
    <w:rsid w:val="009A5980"/>
    <w:rsid w:val="009A5C7D"/>
    <w:rsid w:val="009A6363"/>
    <w:rsid w:val="009A6414"/>
    <w:rsid w:val="009A68F0"/>
    <w:rsid w:val="009A6996"/>
    <w:rsid w:val="009A6EE1"/>
    <w:rsid w:val="009A71D1"/>
    <w:rsid w:val="009A7320"/>
    <w:rsid w:val="009A743D"/>
    <w:rsid w:val="009A784C"/>
    <w:rsid w:val="009A7853"/>
    <w:rsid w:val="009A7AB6"/>
    <w:rsid w:val="009B0120"/>
    <w:rsid w:val="009B0484"/>
    <w:rsid w:val="009B056F"/>
    <w:rsid w:val="009B067C"/>
    <w:rsid w:val="009B07C2"/>
    <w:rsid w:val="009B08C9"/>
    <w:rsid w:val="009B095F"/>
    <w:rsid w:val="009B0EBE"/>
    <w:rsid w:val="009B1331"/>
    <w:rsid w:val="009B14EA"/>
    <w:rsid w:val="009B195A"/>
    <w:rsid w:val="009B2104"/>
    <w:rsid w:val="009B286B"/>
    <w:rsid w:val="009B2AE1"/>
    <w:rsid w:val="009B2DD3"/>
    <w:rsid w:val="009B3056"/>
    <w:rsid w:val="009B3409"/>
    <w:rsid w:val="009B3761"/>
    <w:rsid w:val="009B3892"/>
    <w:rsid w:val="009B38B9"/>
    <w:rsid w:val="009B3B07"/>
    <w:rsid w:val="009B3C9D"/>
    <w:rsid w:val="009B4014"/>
    <w:rsid w:val="009B4295"/>
    <w:rsid w:val="009B4407"/>
    <w:rsid w:val="009B4609"/>
    <w:rsid w:val="009B4739"/>
    <w:rsid w:val="009B47E3"/>
    <w:rsid w:val="009B48CF"/>
    <w:rsid w:val="009B4B12"/>
    <w:rsid w:val="009B5427"/>
    <w:rsid w:val="009B54E4"/>
    <w:rsid w:val="009B5808"/>
    <w:rsid w:val="009B58E2"/>
    <w:rsid w:val="009B5A96"/>
    <w:rsid w:val="009B5CE6"/>
    <w:rsid w:val="009B5D0C"/>
    <w:rsid w:val="009B60F9"/>
    <w:rsid w:val="009B61EF"/>
    <w:rsid w:val="009B64CB"/>
    <w:rsid w:val="009B6DB0"/>
    <w:rsid w:val="009B6FA6"/>
    <w:rsid w:val="009B724A"/>
    <w:rsid w:val="009B7268"/>
    <w:rsid w:val="009B7482"/>
    <w:rsid w:val="009B74AB"/>
    <w:rsid w:val="009B761B"/>
    <w:rsid w:val="009B772C"/>
    <w:rsid w:val="009B78DB"/>
    <w:rsid w:val="009B7B02"/>
    <w:rsid w:val="009B7DB0"/>
    <w:rsid w:val="009B7F86"/>
    <w:rsid w:val="009C0145"/>
    <w:rsid w:val="009C030A"/>
    <w:rsid w:val="009C0ACA"/>
    <w:rsid w:val="009C0C1A"/>
    <w:rsid w:val="009C10F4"/>
    <w:rsid w:val="009C15C1"/>
    <w:rsid w:val="009C170C"/>
    <w:rsid w:val="009C20F4"/>
    <w:rsid w:val="009C2C65"/>
    <w:rsid w:val="009C2D0C"/>
    <w:rsid w:val="009C2DE4"/>
    <w:rsid w:val="009C2DFF"/>
    <w:rsid w:val="009C2E2A"/>
    <w:rsid w:val="009C2F09"/>
    <w:rsid w:val="009C30F2"/>
    <w:rsid w:val="009C3246"/>
    <w:rsid w:val="009C3422"/>
    <w:rsid w:val="009C3564"/>
    <w:rsid w:val="009C379A"/>
    <w:rsid w:val="009C3A52"/>
    <w:rsid w:val="009C3E4B"/>
    <w:rsid w:val="009C4035"/>
    <w:rsid w:val="009C40A2"/>
    <w:rsid w:val="009C40AE"/>
    <w:rsid w:val="009C417C"/>
    <w:rsid w:val="009C47EC"/>
    <w:rsid w:val="009C481C"/>
    <w:rsid w:val="009C4C09"/>
    <w:rsid w:val="009C4EAE"/>
    <w:rsid w:val="009C4FB6"/>
    <w:rsid w:val="009C5579"/>
    <w:rsid w:val="009C56C1"/>
    <w:rsid w:val="009C5A50"/>
    <w:rsid w:val="009C5A5A"/>
    <w:rsid w:val="009C5C39"/>
    <w:rsid w:val="009C5C50"/>
    <w:rsid w:val="009C5D8E"/>
    <w:rsid w:val="009C5EB4"/>
    <w:rsid w:val="009C5FDD"/>
    <w:rsid w:val="009C6039"/>
    <w:rsid w:val="009C6212"/>
    <w:rsid w:val="009C6218"/>
    <w:rsid w:val="009C62B5"/>
    <w:rsid w:val="009C66D5"/>
    <w:rsid w:val="009C6939"/>
    <w:rsid w:val="009C6A5A"/>
    <w:rsid w:val="009C6A5E"/>
    <w:rsid w:val="009C6AE5"/>
    <w:rsid w:val="009C6B11"/>
    <w:rsid w:val="009C70DE"/>
    <w:rsid w:val="009C719F"/>
    <w:rsid w:val="009C770A"/>
    <w:rsid w:val="009C78D5"/>
    <w:rsid w:val="009C78E7"/>
    <w:rsid w:val="009C7B61"/>
    <w:rsid w:val="009C7E08"/>
    <w:rsid w:val="009C7FBB"/>
    <w:rsid w:val="009D0353"/>
    <w:rsid w:val="009D04EA"/>
    <w:rsid w:val="009D0F77"/>
    <w:rsid w:val="009D0FDF"/>
    <w:rsid w:val="009D10B5"/>
    <w:rsid w:val="009D127D"/>
    <w:rsid w:val="009D1A00"/>
    <w:rsid w:val="009D1BFF"/>
    <w:rsid w:val="009D2432"/>
    <w:rsid w:val="009D2568"/>
    <w:rsid w:val="009D2606"/>
    <w:rsid w:val="009D27EC"/>
    <w:rsid w:val="009D2A87"/>
    <w:rsid w:val="009D2BD5"/>
    <w:rsid w:val="009D2E37"/>
    <w:rsid w:val="009D311B"/>
    <w:rsid w:val="009D36B7"/>
    <w:rsid w:val="009D36BC"/>
    <w:rsid w:val="009D3CB9"/>
    <w:rsid w:val="009D3DCC"/>
    <w:rsid w:val="009D3DF7"/>
    <w:rsid w:val="009D4007"/>
    <w:rsid w:val="009D40BB"/>
    <w:rsid w:val="009D420F"/>
    <w:rsid w:val="009D4447"/>
    <w:rsid w:val="009D44FE"/>
    <w:rsid w:val="009D4776"/>
    <w:rsid w:val="009D4823"/>
    <w:rsid w:val="009D4A03"/>
    <w:rsid w:val="009D5676"/>
    <w:rsid w:val="009D572A"/>
    <w:rsid w:val="009D57C9"/>
    <w:rsid w:val="009D5BA0"/>
    <w:rsid w:val="009D5C6B"/>
    <w:rsid w:val="009D5D80"/>
    <w:rsid w:val="009D5E4D"/>
    <w:rsid w:val="009D62FC"/>
    <w:rsid w:val="009D641A"/>
    <w:rsid w:val="009D6766"/>
    <w:rsid w:val="009D6841"/>
    <w:rsid w:val="009D6B4C"/>
    <w:rsid w:val="009D723D"/>
    <w:rsid w:val="009D78AA"/>
    <w:rsid w:val="009D78D9"/>
    <w:rsid w:val="009D7965"/>
    <w:rsid w:val="009D7CE5"/>
    <w:rsid w:val="009E030F"/>
    <w:rsid w:val="009E0995"/>
    <w:rsid w:val="009E09A5"/>
    <w:rsid w:val="009E0A2D"/>
    <w:rsid w:val="009E0B94"/>
    <w:rsid w:val="009E0C02"/>
    <w:rsid w:val="009E0E19"/>
    <w:rsid w:val="009E115D"/>
    <w:rsid w:val="009E132A"/>
    <w:rsid w:val="009E1337"/>
    <w:rsid w:val="009E147B"/>
    <w:rsid w:val="009E15A1"/>
    <w:rsid w:val="009E1638"/>
    <w:rsid w:val="009E180D"/>
    <w:rsid w:val="009E19FD"/>
    <w:rsid w:val="009E2333"/>
    <w:rsid w:val="009E29EE"/>
    <w:rsid w:val="009E2D7B"/>
    <w:rsid w:val="009E36B3"/>
    <w:rsid w:val="009E3B2B"/>
    <w:rsid w:val="009E3C92"/>
    <w:rsid w:val="009E3D71"/>
    <w:rsid w:val="009E3FA4"/>
    <w:rsid w:val="009E40F8"/>
    <w:rsid w:val="009E41BB"/>
    <w:rsid w:val="009E4398"/>
    <w:rsid w:val="009E4509"/>
    <w:rsid w:val="009E4571"/>
    <w:rsid w:val="009E4AC5"/>
    <w:rsid w:val="009E4CA5"/>
    <w:rsid w:val="009E4CAA"/>
    <w:rsid w:val="009E5722"/>
    <w:rsid w:val="009E5857"/>
    <w:rsid w:val="009E589D"/>
    <w:rsid w:val="009E59F9"/>
    <w:rsid w:val="009E5C14"/>
    <w:rsid w:val="009E5DC7"/>
    <w:rsid w:val="009E5DE9"/>
    <w:rsid w:val="009E5DF8"/>
    <w:rsid w:val="009E5F08"/>
    <w:rsid w:val="009E60A5"/>
    <w:rsid w:val="009E62A8"/>
    <w:rsid w:val="009E644F"/>
    <w:rsid w:val="009E661B"/>
    <w:rsid w:val="009E67E0"/>
    <w:rsid w:val="009E6A41"/>
    <w:rsid w:val="009E6A8E"/>
    <w:rsid w:val="009E6C37"/>
    <w:rsid w:val="009E6D1C"/>
    <w:rsid w:val="009E6D1D"/>
    <w:rsid w:val="009E6E93"/>
    <w:rsid w:val="009E6F96"/>
    <w:rsid w:val="009E70D0"/>
    <w:rsid w:val="009E7103"/>
    <w:rsid w:val="009E7544"/>
    <w:rsid w:val="009E77D8"/>
    <w:rsid w:val="009E78AD"/>
    <w:rsid w:val="009F007C"/>
    <w:rsid w:val="009F0151"/>
    <w:rsid w:val="009F0209"/>
    <w:rsid w:val="009F032E"/>
    <w:rsid w:val="009F04FA"/>
    <w:rsid w:val="009F0755"/>
    <w:rsid w:val="009F0974"/>
    <w:rsid w:val="009F099F"/>
    <w:rsid w:val="009F0A00"/>
    <w:rsid w:val="009F0BFC"/>
    <w:rsid w:val="009F0C87"/>
    <w:rsid w:val="009F0CF9"/>
    <w:rsid w:val="009F0D4D"/>
    <w:rsid w:val="009F1483"/>
    <w:rsid w:val="009F1A33"/>
    <w:rsid w:val="009F1AF6"/>
    <w:rsid w:val="009F24F1"/>
    <w:rsid w:val="009F268A"/>
    <w:rsid w:val="009F270D"/>
    <w:rsid w:val="009F28FE"/>
    <w:rsid w:val="009F2B4F"/>
    <w:rsid w:val="009F3422"/>
    <w:rsid w:val="009F3B1D"/>
    <w:rsid w:val="009F3C17"/>
    <w:rsid w:val="009F3D25"/>
    <w:rsid w:val="009F3ED0"/>
    <w:rsid w:val="009F44AD"/>
    <w:rsid w:val="009F4D5E"/>
    <w:rsid w:val="009F4DB6"/>
    <w:rsid w:val="009F4DEB"/>
    <w:rsid w:val="009F4F93"/>
    <w:rsid w:val="009F4FC2"/>
    <w:rsid w:val="009F515B"/>
    <w:rsid w:val="009F51E7"/>
    <w:rsid w:val="009F55F7"/>
    <w:rsid w:val="009F5807"/>
    <w:rsid w:val="009F581B"/>
    <w:rsid w:val="009F5850"/>
    <w:rsid w:val="009F59B5"/>
    <w:rsid w:val="009F5E2D"/>
    <w:rsid w:val="009F5F7C"/>
    <w:rsid w:val="009F5FFD"/>
    <w:rsid w:val="009F6055"/>
    <w:rsid w:val="009F6361"/>
    <w:rsid w:val="009F642F"/>
    <w:rsid w:val="009F69A2"/>
    <w:rsid w:val="009F6C6F"/>
    <w:rsid w:val="009F6EF0"/>
    <w:rsid w:val="009F7024"/>
    <w:rsid w:val="009F72C4"/>
    <w:rsid w:val="009F77A3"/>
    <w:rsid w:val="009F7865"/>
    <w:rsid w:val="009F79CB"/>
    <w:rsid w:val="009F7A5E"/>
    <w:rsid w:val="009F7F1A"/>
    <w:rsid w:val="00A00228"/>
    <w:rsid w:val="00A00348"/>
    <w:rsid w:val="00A00454"/>
    <w:rsid w:val="00A00547"/>
    <w:rsid w:val="00A00661"/>
    <w:rsid w:val="00A007AF"/>
    <w:rsid w:val="00A00C5B"/>
    <w:rsid w:val="00A0161A"/>
    <w:rsid w:val="00A0187A"/>
    <w:rsid w:val="00A01C98"/>
    <w:rsid w:val="00A01D04"/>
    <w:rsid w:val="00A01D6F"/>
    <w:rsid w:val="00A01DE3"/>
    <w:rsid w:val="00A020BC"/>
    <w:rsid w:val="00A0214A"/>
    <w:rsid w:val="00A022E7"/>
    <w:rsid w:val="00A02667"/>
    <w:rsid w:val="00A02AFE"/>
    <w:rsid w:val="00A02BD6"/>
    <w:rsid w:val="00A02C53"/>
    <w:rsid w:val="00A02C57"/>
    <w:rsid w:val="00A03056"/>
    <w:rsid w:val="00A03212"/>
    <w:rsid w:val="00A03409"/>
    <w:rsid w:val="00A036BE"/>
    <w:rsid w:val="00A0384B"/>
    <w:rsid w:val="00A03B75"/>
    <w:rsid w:val="00A03EF4"/>
    <w:rsid w:val="00A04176"/>
    <w:rsid w:val="00A043AC"/>
    <w:rsid w:val="00A04422"/>
    <w:rsid w:val="00A045B4"/>
    <w:rsid w:val="00A0486C"/>
    <w:rsid w:val="00A04C37"/>
    <w:rsid w:val="00A05093"/>
    <w:rsid w:val="00A053AD"/>
    <w:rsid w:val="00A0554E"/>
    <w:rsid w:val="00A0594A"/>
    <w:rsid w:val="00A05A9F"/>
    <w:rsid w:val="00A05D60"/>
    <w:rsid w:val="00A06248"/>
    <w:rsid w:val="00A069FC"/>
    <w:rsid w:val="00A06A2D"/>
    <w:rsid w:val="00A06A4E"/>
    <w:rsid w:val="00A06CEC"/>
    <w:rsid w:val="00A072B9"/>
    <w:rsid w:val="00A0751B"/>
    <w:rsid w:val="00A076AE"/>
    <w:rsid w:val="00A0779C"/>
    <w:rsid w:val="00A078CF"/>
    <w:rsid w:val="00A07AF5"/>
    <w:rsid w:val="00A07EB0"/>
    <w:rsid w:val="00A1024F"/>
    <w:rsid w:val="00A1041E"/>
    <w:rsid w:val="00A109D1"/>
    <w:rsid w:val="00A10B07"/>
    <w:rsid w:val="00A10CF4"/>
    <w:rsid w:val="00A1111C"/>
    <w:rsid w:val="00A11AE2"/>
    <w:rsid w:val="00A11FB3"/>
    <w:rsid w:val="00A12210"/>
    <w:rsid w:val="00A12235"/>
    <w:rsid w:val="00A12475"/>
    <w:rsid w:val="00A1258E"/>
    <w:rsid w:val="00A12634"/>
    <w:rsid w:val="00A127E3"/>
    <w:rsid w:val="00A12C7C"/>
    <w:rsid w:val="00A12FF0"/>
    <w:rsid w:val="00A130BB"/>
    <w:rsid w:val="00A1321C"/>
    <w:rsid w:val="00A13329"/>
    <w:rsid w:val="00A133C9"/>
    <w:rsid w:val="00A13416"/>
    <w:rsid w:val="00A134D1"/>
    <w:rsid w:val="00A13664"/>
    <w:rsid w:val="00A137C9"/>
    <w:rsid w:val="00A13CD2"/>
    <w:rsid w:val="00A13FBC"/>
    <w:rsid w:val="00A14358"/>
    <w:rsid w:val="00A14A23"/>
    <w:rsid w:val="00A14C80"/>
    <w:rsid w:val="00A14F87"/>
    <w:rsid w:val="00A151A0"/>
    <w:rsid w:val="00A15248"/>
    <w:rsid w:val="00A152C4"/>
    <w:rsid w:val="00A153D5"/>
    <w:rsid w:val="00A1552C"/>
    <w:rsid w:val="00A15765"/>
    <w:rsid w:val="00A159F1"/>
    <w:rsid w:val="00A15D8C"/>
    <w:rsid w:val="00A15E0C"/>
    <w:rsid w:val="00A15F78"/>
    <w:rsid w:val="00A162C6"/>
    <w:rsid w:val="00A1651B"/>
    <w:rsid w:val="00A1697E"/>
    <w:rsid w:val="00A16F3E"/>
    <w:rsid w:val="00A1743D"/>
    <w:rsid w:val="00A175E3"/>
    <w:rsid w:val="00A17AAF"/>
    <w:rsid w:val="00A17CA9"/>
    <w:rsid w:val="00A17E61"/>
    <w:rsid w:val="00A17E6B"/>
    <w:rsid w:val="00A17FA6"/>
    <w:rsid w:val="00A202B2"/>
    <w:rsid w:val="00A20380"/>
    <w:rsid w:val="00A2085A"/>
    <w:rsid w:val="00A20D42"/>
    <w:rsid w:val="00A2115E"/>
    <w:rsid w:val="00A2137F"/>
    <w:rsid w:val="00A218ED"/>
    <w:rsid w:val="00A21994"/>
    <w:rsid w:val="00A21B43"/>
    <w:rsid w:val="00A22264"/>
    <w:rsid w:val="00A223B5"/>
    <w:rsid w:val="00A2263E"/>
    <w:rsid w:val="00A22747"/>
    <w:rsid w:val="00A22A0C"/>
    <w:rsid w:val="00A22B0D"/>
    <w:rsid w:val="00A22BBA"/>
    <w:rsid w:val="00A22D3E"/>
    <w:rsid w:val="00A22EBD"/>
    <w:rsid w:val="00A232A8"/>
    <w:rsid w:val="00A234F5"/>
    <w:rsid w:val="00A23971"/>
    <w:rsid w:val="00A23C89"/>
    <w:rsid w:val="00A23E2F"/>
    <w:rsid w:val="00A24185"/>
    <w:rsid w:val="00A2432A"/>
    <w:rsid w:val="00A24505"/>
    <w:rsid w:val="00A24701"/>
    <w:rsid w:val="00A24772"/>
    <w:rsid w:val="00A24812"/>
    <w:rsid w:val="00A249E6"/>
    <w:rsid w:val="00A24A7C"/>
    <w:rsid w:val="00A24A81"/>
    <w:rsid w:val="00A24EB2"/>
    <w:rsid w:val="00A24FB6"/>
    <w:rsid w:val="00A25305"/>
    <w:rsid w:val="00A258D0"/>
    <w:rsid w:val="00A262D0"/>
    <w:rsid w:val="00A264C8"/>
    <w:rsid w:val="00A269ED"/>
    <w:rsid w:val="00A26A0B"/>
    <w:rsid w:val="00A26F02"/>
    <w:rsid w:val="00A2720D"/>
    <w:rsid w:val="00A27432"/>
    <w:rsid w:val="00A27EFC"/>
    <w:rsid w:val="00A30499"/>
    <w:rsid w:val="00A30587"/>
    <w:rsid w:val="00A3061B"/>
    <w:rsid w:val="00A306C8"/>
    <w:rsid w:val="00A306D2"/>
    <w:rsid w:val="00A306FF"/>
    <w:rsid w:val="00A3080B"/>
    <w:rsid w:val="00A308EE"/>
    <w:rsid w:val="00A30E0A"/>
    <w:rsid w:val="00A3103B"/>
    <w:rsid w:val="00A3120B"/>
    <w:rsid w:val="00A3175C"/>
    <w:rsid w:val="00A31980"/>
    <w:rsid w:val="00A31B41"/>
    <w:rsid w:val="00A31BC2"/>
    <w:rsid w:val="00A31C55"/>
    <w:rsid w:val="00A3209D"/>
    <w:rsid w:val="00A323FF"/>
    <w:rsid w:val="00A32474"/>
    <w:rsid w:val="00A3283A"/>
    <w:rsid w:val="00A32870"/>
    <w:rsid w:val="00A3289A"/>
    <w:rsid w:val="00A32B24"/>
    <w:rsid w:val="00A32C2A"/>
    <w:rsid w:val="00A32D1A"/>
    <w:rsid w:val="00A32E30"/>
    <w:rsid w:val="00A330EE"/>
    <w:rsid w:val="00A3335F"/>
    <w:rsid w:val="00A33A6E"/>
    <w:rsid w:val="00A33D8C"/>
    <w:rsid w:val="00A340B3"/>
    <w:rsid w:val="00A34128"/>
    <w:rsid w:val="00A34135"/>
    <w:rsid w:val="00A34449"/>
    <w:rsid w:val="00A3448C"/>
    <w:rsid w:val="00A345D4"/>
    <w:rsid w:val="00A34C02"/>
    <w:rsid w:val="00A34D09"/>
    <w:rsid w:val="00A3501C"/>
    <w:rsid w:val="00A35474"/>
    <w:rsid w:val="00A356D7"/>
    <w:rsid w:val="00A35BAD"/>
    <w:rsid w:val="00A35F7E"/>
    <w:rsid w:val="00A3641F"/>
    <w:rsid w:val="00A364A5"/>
    <w:rsid w:val="00A365B9"/>
    <w:rsid w:val="00A36CBC"/>
    <w:rsid w:val="00A376D3"/>
    <w:rsid w:val="00A37AB7"/>
    <w:rsid w:val="00A37FEC"/>
    <w:rsid w:val="00A401BE"/>
    <w:rsid w:val="00A402DB"/>
    <w:rsid w:val="00A4031D"/>
    <w:rsid w:val="00A4052E"/>
    <w:rsid w:val="00A408B3"/>
    <w:rsid w:val="00A40C3C"/>
    <w:rsid w:val="00A41125"/>
    <w:rsid w:val="00A411A2"/>
    <w:rsid w:val="00A41321"/>
    <w:rsid w:val="00A4152C"/>
    <w:rsid w:val="00A41799"/>
    <w:rsid w:val="00A4188C"/>
    <w:rsid w:val="00A41CB4"/>
    <w:rsid w:val="00A41DDD"/>
    <w:rsid w:val="00A420D3"/>
    <w:rsid w:val="00A4226D"/>
    <w:rsid w:val="00A426A3"/>
    <w:rsid w:val="00A42D53"/>
    <w:rsid w:val="00A42D62"/>
    <w:rsid w:val="00A43722"/>
    <w:rsid w:val="00A43AA8"/>
    <w:rsid w:val="00A43BAC"/>
    <w:rsid w:val="00A43CF1"/>
    <w:rsid w:val="00A43CF8"/>
    <w:rsid w:val="00A43CFB"/>
    <w:rsid w:val="00A43E4B"/>
    <w:rsid w:val="00A440BC"/>
    <w:rsid w:val="00A44627"/>
    <w:rsid w:val="00A4481A"/>
    <w:rsid w:val="00A448CB"/>
    <w:rsid w:val="00A448E6"/>
    <w:rsid w:val="00A44A9A"/>
    <w:rsid w:val="00A44B15"/>
    <w:rsid w:val="00A44D7C"/>
    <w:rsid w:val="00A44DC0"/>
    <w:rsid w:val="00A4517B"/>
    <w:rsid w:val="00A452E1"/>
    <w:rsid w:val="00A4555F"/>
    <w:rsid w:val="00A45566"/>
    <w:rsid w:val="00A45A57"/>
    <w:rsid w:val="00A45A62"/>
    <w:rsid w:val="00A45BB9"/>
    <w:rsid w:val="00A45BC0"/>
    <w:rsid w:val="00A45C30"/>
    <w:rsid w:val="00A46441"/>
    <w:rsid w:val="00A4665E"/>
    <w:rsid w:val="00A46811"/>
    <w:rsid w:val="00A4682E"/>
    <w:rsid w:val="00A46B5E"/>
    <w:rsid w:val="00A46DC3"/>
    <w:rsid w:val="00A46EA9"/>
    <w:rsid w:val="00A4726D"/>
    <w:rsid w:val="00A47B2C"/>
    <w:rsid w:val="00A47CB8"/>
    <w:rsid w:val="00A47EA3"/>
    <w:rsid w:val="00A500CE"/>
    <w:rsid w:val="00A500EB"/>
    <w:rsid w:val="00A50113"/>
    <w:rsid w:val="00A50234"/>
    <w:rsid w:val="00A5056B"/>
    <w:rsid w:val="00A50745"/>
    <w:rsid w:val="00A50BA2"/>
    <w:rsid w:val="00A50DA5"/>
    <w:rsid w:val="00A5144D"/>
    <w:rsid w:val="00A5160E"/>
    <w:rsid w:val="00A51740"/>
    <w:rsid w:val="00A518BD"/>
    <w:rsid w:val="00A51947"/>
    <w:rsid w:val="00A51987"/>
    <w:rsid w:val="00A5206C"/>
    <w:rsid w:val="00A522F8"/>
    <w:rsid w:val="00A523D5"/>
    <w:rsid w:val="00A5274E"/>
    <w:rsid w:val="00A5294B"/>
    <w:rsid w:val="00A52B07"/>
    <w:rsid w:val="00A52EB8"/>
    <w:rsid w:val="00A52EE3"/>
    <w:rsid w:val="00A52F9B"/>
    <w:rsid w:val="00A5310C"/>
    <w:rsid w:val="00A53322"/>
    <w:rsid w:val="00A53385"/>
    <w:rsid w:val="00A53498"/>
    <w:rsid w:val="00A5397F"/>
    <w:rsid w:val="00A53D23"/>
    <w:rsid w:val="00A53DE3"/>
    <w:rsid w:val="00A53F34"/>
    <w:rsid w:val="00A54050"/>
    <w:rsid w:val="00A54092"/>
    <w:rsid w:val="00A540E4"/>
    <w:rsid w:val="00A540E8"/>
    <w:rsid w:val="00A5422D"/>
    <w:rsid w:val="00A54852"/>
    <w:rsid w:val="00A552DB"/>
    <w:rsid w:val="00A55D61"/>
    <w:rsid w:val="00A56126"/>
    <w:rsid w:val="00A5618A"/>
    <w:rsid w:val="00A56285"/>
    <w:rsid w:val="00A56675"/>
    <w:rsid w:val="00A567CF"/>
    <w:rsid w:val="00A56CD2"/>
    <w:rsid w:val="00A56DC3"/>
    <w:rsid w:val="00A56F32"/>
    <w:rsid w:val="00A57060"/>
    <w:rsid w:val="00A57468"/>
    <w:rsid w:val="00A575F0"/>
    <w:rsid w:val="00A57A42"/>
    <w:rsid w:val="00A57D7F"/>
    <w:rsid w:val="00A57F33"/>
    <w:rsid w:val="00A60106"/>
    <w:rsid w:val="00A6013A"/>
    <w:rsid w:val="00A601EA"/>
    <w:rsid w:val="00A60204"/>
    <w:rsid w:val="00A607BE"/>
    <w:rsid w:val="00A6095D"/>
    <w:rsid w:val="00A60D8A"/>
    <w:rsid w:val="00A60F09"/>
    <w:rsid w:val="00A6128D"/>
    <w:rsid w:val="00A612F6"/>
    <w:rsid w:val="00A614F3"/>
    <w:rsid w:val="00A61504"/>
    <w:rsid w:val="00A61576"/>
    <w:rsid w:val="00A6180B"/>
    <w:rsid w:val="00A61B46"/>
    <w:rsid w:val="00A61B4A"/>
    <w:rsid w:val="00A61BC2"/>
    <w:rsid w:val="00A61ECD"/>
    <w:rsid w:val="00A61F78"/>
    <w:rsid w:val="00A62307"/>
    <w:rsid w:val="00A6232F"/>
    <w:rsid w:val="00A623E7"/>
    <w:rsid w:val="00A624DF"/>
    <w:rsid w:val="00A62559"/>
    <w:rsid w:val="00A625A8"/>
    <w:rsid w:val="00A62A84"/>
    <w:rsid w:val="00A62E11"/>
    <w:rsid w:val="00A63036"/>
    <w:rsid w:val="00A6334D"/>
    <w:rsid w:val="00A6381F"/>
    <w:rsid w:val="00A63929"/>
    <w:rsid w:val="00A63BD2"/>
    <w:rsid w:val="00A63C1F"/>
    <w:rsid w:val="00A63E75"/>
    <w:rsid w:val="00A63FA5"/>
    <w:rsid w:val="00A6413A"/>
    <w:rsid w:val="00A64370"/>
    <w:rsid w:val="00A643C1"/>
    <w:rsid w:val="00A64F83"/>
    <w:rsid w:val="00A652C3"/>
    <w:rsid w:val="00A65467"/>
    <w:rsid w:val="00A658EE"/>
    <w:rsid w:val="00A65D75"/>
    <w:rsid w:val="00A65E4A"/>
    <w:rsid w:val="00A660DF"/>
    <w:rsid w:val="00A66180"/>
    <w:rsid w:val="00A664CC"/>
    <w:rsid w:val="00A66628"/>
    <w:rsid w:val="00A66735"/>
    <w:rsid w:val="00A66763"/>
    <w:rsid w:val="00A668F4"/>
    <w:rsid w:val="00A66996"/>
    <w:rsid w:val="00A66D99"/>
    <w:rsid w:val="00A67494"/>
    <w:rsid w:val="00A67790"/>
    <w:rsid w:val="00A67982"/>
    <w:rsid w:val="00A67ACA"/>
    <w:rsid w:val="00A67C3E"/>
    <w:rsid w:val="00A67DAA"/>
    <w:rsid w:val="00A67E04"/>
    <w:rsid w:val="00A67E5A"/>
    <w:rsid w:val="00A7033B"/>
    <w:rsid w:val="00A7046B"/>
    <w:rsid w:val="00A70984"/>
    <w:rsid w:val="00A70A3E"/>
    <w:rsid w:val="00A70C2A"/>
    <w:rsid w:val="00A70D10"/>
    <w:rsid w:val="00A70E0B"/>
    <w:rsid w:val="00A71389"/>
    <w:rsid w:val="00A71697"/>
    <w:rsid w:val="00A72452"/>
    <w:rsid w:val="00A7249F"/>
    <w:rsid w:val="00A7253E"/>
    <w:rsid w:val="00A727A5"/>
    <w:rsid w:val="00A72822"/>
    <w:rsid w:val="00A72969"/>
    <w:rsid w:val="00A72E31"/>
    <w:rsid w:val="00A7302E"/>
    <w:rsid w:val="00A7340C"/>
    <w:rsid w:val="00A734B0"/>
    <w:rsid w:val="00A73587"/>
    <w:rsid w:val="00A73599"/>
    <w:rsid w:val="00A73C97"/>
    <w:rsid w:val="00A73E71"/>
    <w:rsid w:val="00A73EBE"/>
    <w:rsid w:val="00A73F4D"/>
    <w:rsid w:val="00A742D7"/>
    <w:rsid w:val="00A746DE"/>
    <w:rsid w:val="00A74818"/>
    <w:rsid w:val="00A748C3"/>
    <w:rsid w:val="00A74B2B"/>
    <w:rsid w:val="00A74EB6"/>
    <w:rsid w:val="00A750D0"/>
    <w:rsid w:val="00A75203"/>
    <w:rsid w:val="00A75723"/>
    <w:rsid w:val="00A758D2"/>
    <w:rsid w:val="00A75C32"/>
    <w:rsid w:val="00A76500"/>
    <w:rsid w:val="00A766C9"/>
    <w:rsid w:val="00A76A46"/>
    <w:rsid w:val="00A76AC7"/>
    <w:rsid w:val="00A76F09"/>
    <w:rsid w:val="00A76F30"/>
    <w:rsid w:val="00A77160"/>
    <w:rsid w:val="00A7718E"/>
    <w:rsid w:val="00A77609"/>
    <w:rsid w:val="00A77670"/>
    <w:rsid w:val="00A77FB5"/>
    <w:rsid w:val="00A801F6"/>
    <w:rsid w:val="00A80694"/>
    <w:rsid w:val="00A806F3"/>
    <w:rsid w:val="00A80BCF"/>
    <w:rsid w:val="00A80BD0"/>
    <w:rsid w:val="00A80C17"/>
    <w:rsid w:val="00A80CA8"/>
    <w:rsid w:val="00A80FC3"/>
    <w:rsid w:val="00A8125E"/>
    <w:rsid w:val="00A8144C"/>
    <w:rsid w:val="00A815BF"/>
    <w:rsid w:val="00A817A5"/>
    <w:rsid w:val="00A81C9E"/>
    <w:rsid w:val="00A81D7A"/>
    <w:rsid w:val="00A81E7C"/>
    <w:rsid w:val="00A81E9A"/>
    <w:rsid w:val="00A81F37"/>
    <w:rsid w:val="00A8205F"/>
    <w:rsid w:val="00A82375"/>
    <w:rsid w:val="00A8246F"/>
    <w:rsid w:val="00A8248C"/>
    <w:rsid w:val="00A825E2"/>
    <w:rsid w:val="00A826F4"/>
    <w:rsid w:val="00A82835"/>
    <w:rsid w:val="00A82D4B"/>
    <w:rsid w:val="00A83049"/>
    <w:rsid w:val="00A830EE"/>
    <w:rsid w:val="00A83543"/>
    <w:rsid w:val="00A835D2"/>
    <w:rsid w:val="00A836D6"/>
    <w:rsid w:val="00A83A00"/>
    <w:rsid w:val="00A83C1D"/>
    <w:rsid w:val="00A83C6E"/>
    <w:rsid w:val="00A83D70"/>
    <w:rsid w:val="00A8429D"/>
    <w:rsid w:val="00A844B0"/>
    <w:rsid w:val="00A84552"/>
    <w:rsid w:val="00A84DD1"/>
    <w:rsid w:val="00A85316"/>
    <w:rsid w:val="00A86419"/>
    <w:rsid w:val="00A8652B"/>
    <w:rsid w:val="00A8690E"/>
    <w:rsid w:val="00A873B7"/>
    <w:rsid w:val="00A876D2"/>
    <w:rsid w:val="00A87CB3"/>
    <w:rsid w:val="00A87F0D"/>
    <w:rsid w:val="00A87F76"/>
    <w:rsid w:val="00A9046D"/>
    <w:rsid w:val="00A904F6"/>
    <w:rsid w:val="00A906DE"/>
    <w:rsid w:val="00A906E5"/>
    <w:rsid w:val="00A90794"/>
    <w:rsid w:val="00A90A11"/>
    <w:rsid w:val="00A90C3B"/>
    <w:rsid w:val="00A90D8B"/>
    <w:rsid w:val="00A9149C"/>
    <w:rsid w:val="00A915C5"/>
    <w:rsid w:val="00A91BB6"/>
    <w:rsid w:val="00A91C5B"/>
    <w:rsid w:val="00A91CCC"/>
    <w:rsid w:val="00A91D4D"/>
    <w:rsid w:val="00A91F96"/>
    <w:rsid w:val="00A91F9E"/>
    <w:rsid w:val="00A92305"/>
    <w:rsid w:val="00A9253F"/>
    <w:rsid w:val="00A928CA"/>
    <w:rsid w:val="00A92DF1"/>
    <w:rsid w:val="00A9324B"/>
    <w:rsid w:val="00A93519"/>
    <w:rsid w:val="00A9370A"/>
    <w:rsid w:val="00A9374D"/>
    <w:rsid w:val="00A93E65"/>
    <w:rsid w:val="00A93FB1"/>
    <w:rsid w:val="00A93FE3"/>
    <w:rsid w:val="00A93FF6"/>
    <w:rsid w:val="00A9412B"/>
    <w:rsid w:val="00A9479F"/>
    <w:rsid w:val="00A94ACF"/>
    <w:rsid w:val="00A94B81"/>
    <w:rsid w:val="00A94B83"/>
    <w:rsid w:val="00A94BE0"/>
    <w:rsid w:val="00A94D84"/>
    <w:rsid w:val="00A9516D"/>
    <w:rsid w:val="00A95508"/>
    <w:rsid w:val="00A960B2"/>
    <w:rsid w:val="00A9639E"/>
    <w:rsid w:val="00A963BA"/>
    <w:rsid w:val="00A965F3"/>
    <w:rsid w:val="00A9660C"/>
    <w:rsid w:val="00A96778"/>
    <w:rsid w:val="00A96AC9"/>
    <w:rsid w:val="00A96AD8"/>
    <w:rsid w:val="00A96CDC"/>
    <w:rsid w:val="00A9734A"/>
    <w:rsid w:val="00A9738D"/>
    <w:rsid w:val="00A97C3E"/>
    <w:rsid w:val="00A97DC0"/>
    <w:rsid w:val="00AA0069"/>
    <w:rsid w:val="00AA01C1"/>
    <w:rsid w:val="00AA0322"/>
    <w:rsid w:val="00AA0365"/>
    <w:rsid w:val="00AA0435"/>
    <w:rsid w:val="00AA04EC"/>
    <w:rsid w:val="00AA0F07"/>
    <w:rsid w:val="00AA14B5"/>
    <w:rsid w:val="00AA182A"/>
    <w:rsid w:val="00AA1986"/>
    <w:rsid w:val="00AA1D52"/>
    <w:rsid w:val="00AA2A3B"/>
    <w:rsid w:val="00AA2ADE"/>
    <w:rsid w:val="00AA2F4E"/>
    <w:rsid w:val="00AA3094"/>
    <w:rsid w:val="00AA3208"/>
    <w:rsid w:val="00AA321B"/>
    <w:rsid w:val="00AA327D"/>
    <w:rsid w:val="00AA3418"/>
    <w:rsid w:val="00AA36C2"/>
    <w:rsid w:val="00AA3A6A"/>
    <w:rsid w:val="00AA3E28"/>
    <w:rsid w:val="00AA3F6F"/>
    <w:rsid w:val="00AA4602"/>
    <w:rsid w:val="00AA461F"/>
    <w:rsid w:val="00AA47D0"/>
    <w:rsid w:val="00AA496A"/>
    <w:rsid w:val="00AA4DA7"/>
    <w:rsid w:val="00AA4E51"/>
    <w:rsid w:val="00AA51D4"/>
    <w:rsid w:val="00AA52B8"/>
    <w:rsid w:val="00AA5351"/>
    <w:rsid w:val="00AA5533"/>
    <w:rsid w:val="00AA56F2"/>
    <w:rsid w:val="00AA5713"/>
    <w:rsid w:val="00AA6092"/>
    <w:rsid w:val="00AA630D"/>
    <w:rsid w:val="00AA661B"/>
    <w:rsid w:val="00AA6687"/>
    <w:rsid w:val="00AA68BF"/>
    <w:rsid w:val="00AA6C0A"/>
    <w:rsid w:val="00AA6D7F"/>
    <w:rsid w:val="00AA6DA2"/>
    <w:rsid w:val="00AA6EF7"/>
    <w:rsid w:val="00AA6F8B"/>
    <w:rsid w:val="00AA7089"/>
    <w:rsid w:val="00AA7280"/>
    <w:rsid w:val="00AA72F9"/>
    <w:rsid w:val="00AA7306"/>
    <w:rsid w:val="00AA761B"/>
    <w:rsid w:val="00AA771E"/>
    <w:rsid w:val="00AA7A10"/>
    <w:rsid w:val="00AB008B"/>
    <w:rsid w:val="00AB023B"/>
    <w:rsid w:val="00AB0405"/>
    <w:rsid w:val="00AB0639"/>
    <w:rsid w:val="00AB1212"/>
    <w:rsid w:val="00AB1732"/>
    <w:rsid w:val="00AB1B2F"/>
    <w:rsid w:val="00AB1B53"/>
    <w:rsid w:val="00AB1C26"/>
    <w:rsid w:val="00AB1E20"/>
    <w:rsid w:val="00AB211D"/>
    <w:rsid w:val="00AB246C"/>
    <w:rsid w:val="00AB28C7"/>
    <w:rsid w:val="00AB2BF4"/>
    <w:rsid w:val="00AB2CEE"/>
    <w:rsid w:val="00AB3104"/>
    <w:rsid w:val="00AB33AD"/>
    <w:rsid w:val="00AB362F"/>
    <w:rsid w:val="00AB3C49"/>
    <w:rsid w:val="00AB3C66"/>
    <w:rsid w:val="00AB3DC8"/>
    <w:rsid w:val="00AB3DFC"/>
    <w:rsid w:val="00AB3FD0"/>
    <w:rsid w:val="00AB4724"/>
    <w:rsid w:val="00AB4871"/>
    <w:rsid w:val="00AB48CE"/>
    <w:rsid w:val="00AB4A78"/>
    <w:rsid w:val="00AB4CA7"/>
    <w:rsid w:val="00AB4DB3"/>
    <w:rsid w:val="00AB5106"/>
    <w:rsid w:val="00AB51CF"/>
    <w:rsid w:val="00AB55CC"/>
    <w:rsid w:val="00AB56FC"/>
    <w:rsid w:val="00AB5839"/>
    <w:rsid w:val="00AB66AF"/>
    <w:rsid w:val="00AB6A46"/>
    <w:rsid w:val="00AB6DA6"/>
    <w:rsid w:val="00AB6DE6"/>
    <w:rsid w:val="00AB6F09"/>
    <w:rsid w:val="00AB7575"/>
    <w:rsid w:val="00AB7884"/>
    <w:rsid w:val="00AB78D5"/>
    <w:rsid w:val="00AB7D57"/>
    <w:rsid w:val="00AB7F19"/>
    <w:rsid w:val="00AC0686"/>
    <w:rsid w:val="00AC0772"/>
    <w:rsid w:val="00AC0C0C"/>
    <w:rsid w:val="00AC0D11"/>
    <w:rsid w:val="00AC1340"/>
    <w:rsid w:val="00AC15E4"/>
    <w:rsid w:val="00AC1644"/>
    <w:rsid w:val="00AC1763"/>
    <w:rsid w:val="00AC1998"/>
    <w:rsid w:val="00AC1A7B"/>
    <w:rsid w:val="00AC20A1"/>
    <w:rsid w:val="00AC20AB"/>
    <w:rsid w:val="00AC214B"/>
    <w:rsid w:val="00AC21D2"/>
    <w:rsid w:val="00AC256B"/>
    <w:rsid w:val="00AC25EE"/>
    <w:rsid w:val="00AC28C2"/>
    <w:rsid w:val="00AC2F02"/>
    <w:rsid w:val="00AC3008"/>
    <w:rsid w:val="00AC30F6"/>
    <w:rsid w:val="00AC3188"/>
    <w:rsid w:val="00AC33AC"/>
    <w:rsid w:val="00AC35F9"/>
    <w:rsid w:val="00AC374E"/>
    <w:rsid w:val="00AC3BF6"/>
    <w:rsid w:val="00AC3E80"/>
    <w:rsid w:val="00AC3F13"/>
    <w:rsid w:val="00AC3F51"/>
    <w:rsid w:val="00AC406D"/>
    <w:rsid w:val="00AC42EA"/>
    <w:rsid w:val="00AC4809"/>
    <w:rsid w:val="00AC48BF"/>
    <w:rsid w:val="00AC4A7C"/>
    <w:rsid w:val="00AC4AE1"/>
    <w:rsid w:val="00AC4B2A"/>
    <w:rsid w:val="00AC4B7A"/>
    <w:rsid w:val="00AC5320"/>
    <w:rsid w:val="00AC548F"/>
    <w:rsid w:val="00AC570A"/>
    <w:rsid w:val="00AC58E9"/>
    <w:rsid w:val="00AC5B25"/>
    <w:rsid w:val="00AC5BBB"/>
    <w:rsid w:val="00AC5C31"/>
    <w:rsid w:val="00AC5EEE"/>
    <w:rsid w:val="00AC6A9C"/>
    <w:rsid w:val="00AC6D5D"/>
    <w:rsid w:val="00AC6DDC"/>
    <w:rsid w:val="00AC6E21"/>
    <w:rsid w:val="00AC6F8A"/>
    <w:rsid w:val="00AC7412"/>
    <w:rsid w:val="00AC75C7"/>
    <w:rsid w:val="00AC79DA"/>
    <w:rsid w:val="00AC7B63"/>
    <w:rsid w:val="00AC7C6A"/>
    <w:rsid w:val="00AD021D"/>
    <w:rsid w:val="00AD0457"/>
    <w:rsid w:val="00AD0481"/>
    <w:rsid w:val="00AD13DF"/>
    <w:rsid w:val="00AD19B8"/>
    <w:rsid w:val="00AD19C8"/>
    <w:rsid w:val="00AD1AA7"/>
    <w:rsid w:val="00AD20FA"/>
    <w:rsid w:val="00AD2634"/>
    <w:rsid w:val="00AD2745"/>
    <w:rsid w:val="00AD287C"/>
    <w:rsid w:val="00AD288F"/>
    <w:rsid w:val="00AD2B6A"/>
    <w:rsid w:val="00AD2E52"/>
    <w:rsid w:val="00AD3250"/>
    <w:rsid w:val="00AD3824"/>
    <w:rsid w:val="00AD38C2"/>
    <w:rsid w:val="00AD3902"/>
    <w:rsid w:val="00AD3EFA"/>
    <w:rsid w:val="00AD4023"/>
    <w:rsid w:val="00AD441A"/>
    <w:rsid w:val="00AD49EF"/>
    <w:rsid w:val="00AD4AFC"/>
    <w:rsid w:val="00AD4B45"/>
    <w:rsid w:val="00AD4D2E"/>
    <w:rsid w:val="00AD4D95"/>
    <w:rsid w:val="00AD5003"/>
    <w:rsid w:val="00AD5108"/>
    <w:rsid w:val="00AD578B"/>
    <w:rsid w:val="00AD58FE"/>
    <w:rsid w:val="00AD6146"/>
    <w:rsid w:val="00AD62B2"/>
    <w:rsid w:val="00AD6A9B"/>
    <w:rsid w:val="00AD6C4D"/>
    <w:rsid w:val="00AD6C67"/>
    <w:rsid w:val="00AD6CB8"/>
    <w:rsid w:val="00AD6DA9"/>
    <w:rsid w:val="00AD6E47"/>
    <w:rsid w:val="00AD7622"/>
    <w:rsid w:val="00AD779D"/>
    <w:rsid w:val="00AD77C4"/>
    <w:rsid w:val="00AD7857"/>
    <w:rsid w:val="00AD795E"/>
    <w:rsid w:val="00AD7F0F"/>
    <w:rsid w:val="00AD7FA1"/>
    <w:rsid w:val="00AD7FF6"/>
    <w:rsid w:val="00AE00FD"/>
    <w:rsid w:val="00AE01A8"/>
    <w:rsid w:val="00AE0351"/>
    <w:rsid w:val="00AE0449"/>
    <w:rsid w:val="00AE0840"/>
    <w:rsid w:val="00AE0A12"/>
    <w:rsid w:val="00AE0B90"/>
    <w:rsid w:val="00AE0BF0"/>
    <w:rsid w:val="00AE0EF8"/>
    <w:rsid w:val="00AE0FCA"/>
    <w:rsid w:val="00AE11BA"/>
    <w:rsid w:val="00AE1A80"/>
    <w:rsid w:val="00AE1ABC"/>
    <w:rsid w:val="00AE1D5B"/>
    <w:rsid w:val="00AE1DBB"/>
    <w:rsid w:val="00AE1E34"/>
    <w:rsid w:val="00AE1F01"/>
    <w:rsid w:val="00AE22D6"/>
    <w:rsid w:val="00AE2452"/>
    <w:rsid w:val="00AE2871"/>
    <w:rsid w:val="00AE29B4"/>
    <w:rsid w:val="00AE2B92"/>
    <w:rsid w:val="00AE2C87"/>
    <w:rsid w:val="00AE2F0E"/>
    <w:rsid w:val="00AE2FA2"/>
    <w:rsid w:val="00AE3319"/>
    <w:rsid w:val="00AE3574"/>
    <w:rsid w:val="00AE3A8E"/>
    <w:rsid w:val="00AE3F75"/>
    <w:rsid w:val="00AE4043"/>
    <w:rsid w:val="00AE409F"/>
    <w:rsid w:val="00AE4B53"/>
    <w:rsid w:val="00AE4E18"/>
    <w:rsid w:val="00AE5209"/>
    <w:rsid w:val="00AE5708"/>
    <w:rsid w:val="00AE5BC3"/>
    <w:rsid w:val="00AE5CCC"/>
    <w:rsid w:val="00AE5D38"/>
    <w:rsid w:val="00AE5F4B"/>
    <w:rsid w:val="00AE6164"/>
    <w:rsid w:val="00AE6859"/>
    <w:rsid w:val="00AE68B9"/>
    <w:rsid w:val="00AE6A2C"/>
    <w:rsid w:val="00AE6B45"/>
    <w:rsid w:val="00AE6B46"/>
    <w:rsid w:val="00AE6DE9"/>
    <w:rsid w:val="00AE6E1F"/>
    <w:rsid w:val="00AE70DD"/>
    <w:rsid w:val="00AE75DF"/>
    <w:rsid w:val="00AE77C1"/>
    <w:rsid w:val="00AE7BD8"/>
    <w:rsid w:val="00AF010D"/>
    <w:rsid w:val="00AF0278"/>
    <w:rsid w:val="00AF036E"/>
    <w:rsid w:val="00AF0544"/>
    <w:rsid w:val="00AF11B0"/>
    <w:rsid w:val="00AF15D9"/>
    <w:rsid w:val="00AF1B28"/>
    <w:rsid w:val="00AF1B35"/>
    <w:rsid w:val="00AF1EEB"/>
    <w:rsid w:val="00AF20FA"/>
    <w:rsid w:val="00AF25DB"/>
    <w:rsid w:val="00AF29A1"/>
    <w:rsid w:val="00AF2ACA"/>
    <w:rsid w:val="00AF2C2E"/>
    <w:rsid w:val="00AF2E4C"/>
    <w:rsid w:val="00AF2F9C"/>
    <w:rsid w:val="00AF305E"/>
    <w:rsid w:val="00AF311D"/>
    <w:rsid w:val="00AF33B6"/>
    <w:rsid w:val="00AF3497"/>
    <w:rsid w:val="00AF3580"/>
    <w:rsid w:val="00AF37BD"/>
    <w:rsid w:val="00AF39FD"/>
    <w:rsid w:val="00AF47CD"/>
    <w:rsid w:val="00AF47FE"/>
    <w:rsid w:val="00AF52EB"/>
    <w:rsid w:val="00AF535C"/>
    <w:rsid w:val="00AF53C2"/>
    <w:rsid w:val="00AF5902"/>
    <w:rsid w:val="00AF59E1"/>
    <w:rsid w:val="00AF5E6E"/>
    <w:rsid w:val="00AF607D"/>
    <w:rsid w:val="00AF607E"/>
    <w:rsid w:val="00AF62F6"/>
    <w:rsid w:val="00AF6573"/>
    <w:rsid w:val="00AF696F"/>
    <w:rsid w:val="00AF6D7A"/>
    <w:rsid w:val="00AF6EF0"/>
    <w:rsid w:val="00AF70AC"/>
    <w:rsid w:val="00AF735C"/>
    <w:rsid w:val="00AF767B"/>
    <w:rsid w:val="00AF7910"/>
    <w:rsid w:val="00AF7A00"/>
    <w:rsid w:val="00AF7B70"/>
    <w:rsid w:val="00AF7C08"/>
    <w:rsid w:val="00AF7C1F"/>
    <w:rsid w:val="00AF7C61"/>
    <w:rsid w:val="00B00078"/>
    <w:rsid w:val="00B007E2"/>
    <w:rsid w:val="00B008E7"/>
    <w:rsid w:val="00B00A87"/>
    <w:rsid w:val="00B00D98"/>
    <w:rsid w:val="00B0137C"/>
    <w:rsid w:val="00B01392"/>
    <w:rsid w:val="00B01451"/>
    <w:rsid w:val="00B01A36"/>
    <w:rsid w:val="00B01ACF"/>
    <w:rsid w:val="00B01DF5"/>
    <w:rsid w:val="00B01FA7"/>
    <w:rsid w:val="00B021D7"/>
    <w:rsid w:val="00B025BC"/>
    <w:rsid w:val="00B02835"/>
    <w:rsid w:val="00B02B53"/>
    <w:rsid w:val="00B02E2F"/>
    <w:rsid w:val="00B03066"/>
    <w:rsid w:val="00B03171"/>
    <w:rsid w:val="00B0349C"/>
    <w:rsid w:val="00B03B08"/>
    <w:rsid w:val="00B03BFB"/>
    <w:rsid w:val="00B041D3"/>
    <w:rsid w:val="00B043A5"/>
    <w:rsid w:val="00B04524"/>
    <w:rsid w:val="00B046AD"/>
    <w:rsid w:val="00B04755"/>
    <w:rsid w:val="00B04F4D"/>
    <w:rsid w:val="00B053C0"/>
    <w:rsid w:val="00B05A77"/>
    <w:rsid w:val="00B05C5E"/>
    <w:rsid w:val="00B05F76"/>
    <w:rsid w:val="00B0609B"/>
    <w:rsid w:val="00B062FE"/>
    <w:rsid w:val="00B063C5"/>
    <w:rsid w:val="00B0642E"/>
    <w:rsid w:val="00B06694"/>
    <w:rsid w:val="00B067FE"/>
    <w:rsid w:val="00B06D12"/>
    <w:rsid w:val="00B06FC1"/>
    <w:rsid w:val="00B071D3"/>
    <w:rsid w:val="00B071E0"/>
    <w:rsid w:val="00B07760"/>
    <w:rsid w:val="00B0798B"/>
    <w:rsid w:val="00B079A0"/>
    <w:rsid w:val="00B079CB"/>
    <w:rsid w:val="00B07BD2"/>
    <w:rsid w:val="00B07C94"/>
    <w:rsid w:val="00B07DE9"/>
    <w:rsid w:val="00B07F0E"/>
    <w:rsid w:val="00B101E6"/>
    <w:rsid w:val="00B106AB"/>
    <w:rsid w:val="00B1075E"/>
    <w:rsid w:val="00B10849"/>
    <w:rsid w:val="00B10AD6"/>
    <w:rsid w:val="00B10AF2"/>
    <w:rsid w:val="00B10B6E"/>
    <w:rsid w:val="00B10BD5"/>
    <w:rsid w:val="00B10D33"/>
    <w:rsid w:val="00B10E0C"/>
    <w:rsid w:val="00B1113F"/>
    <w:rsid w:val="00B11217"/>
    <w:rsid w:val="00B11219"/>
    <w:rsid w:val="00B11456"/>
    <w:rsid w:val="00B11464"/>
    <w:rsid w:val="00B11522"/>
    <w:rsid w:val="00B11EC3"/>
    <w:rsid w:val="00B12472"/>
    <w:rsid w:val="00B1269F"/>
    <w:rsid w:val="00B129AC"/>
    <w:rsid w:val="00B12BB2"/>
    <w:rsid w:val="00B12E5C"/>
    <w:rsid w:val="00B1345B"/>
    <w:rsid w:val="00B135DD"/>
    <w:rsid w:val="00B136B6"/>
    <w:rsid w:val="00B13ACE"/>
    <w:rsid w:val="00B140CB"/>
    <w:rsid w:val="00B14588"/>
    <w:rsid w:val="00B14696"/>
    <w:rsid w:val="00B14911"/>
    <w:rsid w:val="00B14A2E"/>
    <w:rsid w:val="00B14FEE"/>
    <w:rsid w:val="00B15029"/>
    <w:rsid w:val="00B15376"/>
    <w:rsid w:val="00B155F6"/>
    <w:rsid w:val="00B15B1F"/>
    <w:rsid w:val="00B15F56"/>
    <w:rsid w:val="00B15FAA"/>
    <w:rsid w:val="00B16077"/>
    <w:rsid w:val="00B168CF"/>
    <w:rsid w:val="00B16BB9"/>
    <w:rsid w:val="00B16C51"/>
    <w:rsid w:val="00B16CD0"/>
    <w:rsid w:val="00B16F8A"/>
    <w:rsid w:val="00B17013"/>
    <w:rsid w:val="00B17500"/>
    <w:rsid w:val="00B17DBC"/>
    <w:rsid w:val="00B20303"/>
    <w:rsid w:val="00B20340"/>
    <w:rsid w:val="00B20570"/>
    <w:rsid w:val="00B20713"/>
    <w:rsid w:val="00B207B0"/>
    <w:rsid w:val="00B2085D"/>
    <w:rsid w:val="00B20926"/>
    <w:rsid w:val="00B20B01"/>
    <w:rsid w:val="00B20B30"/>
    <w:rsid w:val="00B20F41"/>
    <w:rsid w:val="00B215D7"/>
    <w:rsid w:val="00B219DE"/>
    <w:rsid w:val="00B21A1E"/>
    <w:rsid w:val="00B21B96"/>
    <w:rsid w:val="00B21DE0"/>
    <w:rsid w:val="00B2207F"/>
    <w:rsid w:val="00B223BA"/>
    <w:rsid w:val="00B22557"/>
    <w:rsid w:val="00B22A09"/>
    <w:rsid w:val="00B22CDC"/>
    <w:rsid w:val="00B22DF7"/>
    <w:rsid w:val="00B23107"/>
    <w:rsid w:val="00B234CC"/>
    <w:rsid w:val="00B2368D"/>
    <w:rsid w:val="00B23B48"/>
    <w:rsid w:val="00B23B69"/>
    <w:rsid w:val="00B24245"/>
    <w:rsid w:val="00B24286"/>
    <w:rsid w:val="00B242FA"/>
    <w:rsid w:val="00B24A66"/>
    <w:rsid w:val="00B24AC0"/>
    <w:rsid w:val="00B24E2D"/>
    <w:rsid w:val="00B24E5B"/>
    <w:rsid w:val="00B24F3B"/>
    <w:rsid w:val="00B25080"/>
    <w:rsid w:val="00B2522E"/>
    <w:rsid w:val="00B2527D"/>
    <w:rsid w:val="00B25771"/>
    <w:rsid w:val="00B2586B"/>
    <w:rsid w:val="00B25ACB"/>
    <w:rsid w:val="00B25AD8"/>
    <w:rsid w:val="00B25FFB"/>
    <w:rsid w:val="00B26284"/>
    <w:rsid w:val="00B269A7"/>
    <w:rsid w:val="00B26C51"/>
    <w:rsid w:val="00B27047"/>
    <w:rsid w:val="00B27128"/>
    <w:rsid w:val="00B272EF"/>
    <w:rsid w:val="00B277F2"/>
    <w:rsid w:val="00B27AE2"/>
    <w:rsid w:val="00B27B57"/>
    <w:rsid w:val="00B27B75"/>
    <w:rsid w:val="00B27D4D"/>
    <w:rsid w:val="00B30127"/>
    <w:rsid w:val="00B3017D"/>
    <w:rsid w:val="00B30251"/>
    <w:rsid w:val="00B30290"/>
    <w:rsid w:val="00B309A9"/>
    <w:rsid w:val="00B30A45"/>
    <w:rsid w:val="00B30A6F"/>
    <w:rsid w:val="00B30B5B"/>
    <w:rsid w:val="00B30D3D"/>
    <w:rsid w:val="00B311F4"/>
    <w:rsid w:val="00B31AC2"/>
    <w:rsid w:val="00B31F16"/>
    <w:rsid w:val="00B32154"/>
    <w:rsid w:val="00B324CB"/>
    <w:rsid w:val="00B325CF"/>
    <w:rsid w:val="00B32C3F"/>
    <w:rsid w:val="00B32DBC"/>
    <w:rsid w:val="00B333D1"/>
    <w:rsid w:val="00B3359F"/>
    <w:rsid w:val="00B34056"/>
    <w:rsid w:val="00B3421A"/>
    <w:rsid w:val="00B34456"/>
    <w:rsid w:val="00B34D99"/>
    <w:rsid w:val="00B3532A"/>
    <w:rsid w:val="00B353B9"/>
    <w:rsid w:val="00B35EC0"/>
    <w:rsid w:val="00B3645D"/>
    <w:rsid w:val="00B36466"/>
    <w:rsid w:val="00B36626"/>
    <w:rsid w:val="00B366B1"/>
    <w:rsid w:val="00B367D8"/>
    <w:rsid w:val="00B367F4"/>
    <w:rsid w:val="00B368F7"/>
    <w:rsid w:val="00B36B27"/>
    <w:rsid w:val="00B36BCE"/>
    <w:rsid w:val="00B36D04"/>
    <w:rsid w:val="00B37555"/>
    <w:rsid w:val="00B37CDD"/>
    <w:rsid w:val="00B37D4F"/>
    <w:rsid w:val="00B40185"/>
    <w:rsid w:val="00B402A5"/>
    <w:rsid w:val="00B40407"/>
    <w:rsid w:val="00B40868"/>
    <w:rsid w:val="00B40902"/>
    <w:rsid w:val="00B40927"/>
    <w:rsid w:val="00B40C60"/>
    <w:rsid w:val="00B40EEA"/>
    <w:rsid w:val="00B40F8D"/>
    <w:rsid w:val="00B41102"/>
    <w:rsid w:val="00B41793"/>
    <w:rsid w:val="00B41E10"/>
    <w:rsid w:val="00B421A7"/>
    <w:rsid w:val="00B4221C"/>
    <w:rsid w:val="00B42806"/>
    <w:rsid w:val="00B429AD"/>
    <w:rsid w:val="00B42A9D"/>
    <w:rsid w:val="00B43359"/>
    <w:rsid w:val="00B43780"/>
    <w:rsid w:val="00B438D8"/>
    <w:rsid w:val="00B439D6"/>
    <w:rsid w:val="00B43C73"/>
    <w:rsid w:val="00B43F16"/>
    <w:rsid w:val="00B43F90"/>
    <w:rsid w:val="00B44055"/>
    <w:rsid w:val="00B4437B"/>
    <w:rsid w:val="00B44406"/>
    <w:rsid w:val="00B44A0A"/>
    <w:rsid w:val="00B44E95"/>
    <w:rsid w:val="00B44FC8"/>
    <w:rsid w:val="00B45144"/>
    <w:rsid w:val="00B451D3"/>
    <w:rsid w:val="00B45292"/>
    <w:rsid w:val="00B4584C"/>
    <w:rsid w:val="00B46227"/>
    <w:rsid w:val="00B463C4"/>
    <w:rsid w:val="00B465F5"/>
    <w:rsid w:val="00B4664D"/>
    <w:rsid w:val="00B46964"/>
    <w:rsid w:val="00B46BEF"/>
    <w:rsid w:val="00B46E89"/>
    <w:rsid w:val="00B46F89"/>
    <w:rsid w:val="00B472A1"/>
    <w:rsid w:val="00B475D6"/>
    <w:rsid w:val="00B479B1"/>
    <w:rsid w:val="00B47A0F"/>
    <w:rsid w:val="00B47EB1"/>
    <w:rsid w:val="00B50161"/>
    <w:rsid w:val="00B50433"/>
    <w:rsid w:val="00B5047F"/>
    <w:rsid w:val="00B508D5"/>
    <w:rsid w:val="00B50BC1"/>
    <w:rsid w:val="00B517A8"/>
    <w:rsid w:val="00B51880"/>
    <w:rsid w:val="00B51978"/>
    <w:rsid w:val="00B519CA"/>
    <w:rsid w:val="00B51FCB"/>
    <w:rsid w:val="00B52218"/>
    <w:rsid w:val="00B52487"/>
    <w:rsid w:val="00B52570"/>
    <w:rsid w:val="00B5263A"/>
    <w:rsid w:val="00B52680"/>
    <w:rsid w:val="00B52970"/>
    <w:rsid w:val="00B52A45"/>
    <w:rsid w:val="00B52B55"/>
    <w:rsid w:val="00B52D90"/>
    <w:rsid w:val="00B52EF0"/>
    <w:rsid w:val="00B53244"/>
    <w:rsid w:val="00B5329B"/>
    <w:rsid w:val="00B534AA"/>
    <w:rsid w:val="00B5354A"/>
    <w:rsid w:val="00B535F6"/>
    <w:rsid w:val="00B53DAC"/>
    <w:rsid w:val="00B5430D"/>
    <w:rsid w:val="00B543CF"/>
    <w:rsid w:val="00B548B6"/>
    <w:rsid w:val="00B54CAA"/>
    <w:rsid w:val="00B5513C"/>
    <w:rsid w:val="00B555B8"/>
    <w:rsid w:val="00B5573E"/>
    <w:rsid w:val="00B559E6"/>
    <w:rsid w:val="00B55C52"/>
    <w:rsid w:val="00B56067"/>
    <w:rsid w:val="00B5670C"/>
    <w:rsid w:val="00B568A8"/>
    <w:rsid w:val="00B568B7"/>
    <w:rsid w:val="00B56906"/>
    <w:rsid w:val="00B56B07"/>
    <w:rsid w:val="00B56D1D"/>
    <w:rsid w:val="00B56E6A"/>
    <w:rsid w:val="00B56F6D"/>
    <w:rsid w:val="00B5785D"/>
    <w:rsid w:val="00B578A8"/>
    <w:rsid w:val="00B57BFA"/>
    <w:rsid w:val="00B57C49"/>
    <w:rsid w:val="00B60031"/>
    <w:rsid w:val="00B603E7"/>
    <w:rsid w:val="00B613F9"/>
    <w:rsid w:val="00B614BD"/>
    <w:rsid w:val="00B616D5"/>
    <w:rsid w:val="00B616F2"/>
    <w:rsid w:val="00B617DB"/>
    <w:rsid w:val="00B61808"/>
    <w:rsid w:val="00B61926"/>
    <w:rsid w:val="00B61E41"/>
    <w:rsid w:val="00B61E92"/>
    <w:rsid w:val="00B61EBE"/>
    <w:rsid w:val="00B622F9"/>
    <w:rsid w:val="00B623EC"/>
    <w:rsid w:val="00B62430"/>
    <w:rsid w:val="00B6250F"/>
    <w:rsid w:val="00B6254A"/>
    <w:rsid w:val="00B625B9"/>
    <w:rsid w:val="00B6283B"/>
    <w:rsid w:val="00B6299C"/>
    <w:rsid w:val="00B62CD2"/>
    <w:rsid w:val="00B62F52"/>
    <w:rsid w:val="00B6304F"/>
    <w:rsid w:val="00B6306C"/>
    <w:rsid w:val="00B63128"/>
    <w:rsid w:val="00B631D8"/>
    <w:rsid w:val="00B63AD0"/>
    <w:rsid w:val="00B63DDE"/>
    <w:rsid w:val="00B63F55"/>
    <w:rsid w:val="00B63F72"/>
    <w:rsid w:val="00B6401E"/>
    <w:rsid w:val="00B6403D"/>
    <w:rsid w:val="00B641B3"/>
    <w:rsid w:val="00B644B6"/>
    <w:rsid w:val="00B64572"/>
    <w:rsid w:val="00B645A0"/>
    <w:rsid w:val="00B647B3"/>
    <w:rsid w:val="00B647F8"/>
    <w:rsid w:val="00B64D73"/>
    <w:rsid w:val="00B64FFD"/>
    <w:rsid w:val="00B655D8"/>
    <w:rsid w:val="00B6581C"/>
    <w:rsid w:val="00B65A33"/>
    <w:rsid w:val="00B65C1A"/>
    <w:rsid w:val="00B65CCF"/>
    <w:rsid w:val="00B65D3D"/>
    <w:rsid w:val="00B660FA"/>
    <w:rsid w:val="00B663B1"/>
    <w:rsid w:val="00B66584"/>
    <w:rsid w:val="00B665F8"/>
    <w:rsid w:val="00B666ED"/>
    <w:rsid w:val="00B66835"/>
    <w:rsid w:val="00B6689D"/>
    <w:rsid w:val="00B66B25"/>
    <w:rsid w:val="00B66CCB"/>
    <w:rsid w:val="00B66D3F"/>
    <w:rsid w:val="00B66E85"/>
    <w:rsid w:val="00B67BF2"/>
    <w:rsid w:val="00B67C98"/>
    <w:rsid w:val="00B67CE2"/>
    <w:rsid w:val="00B67CF6"/>
    <w:rsid w:val="00B67D8A"/>
    <w:rsid w:val="00B702C1"/>
    <w:rsid w:val="00B70331"/>
    <w:rsid w:val="00B7035B"/>
    <w:rsid w:val="00B707FC"/>
    <w:rsid w:val="00B70862"/>
    <w:rsid w:val="00B70AD1"/>
    <w:rsid w:val="00B71C37"/>
    <w:rsid w:val="00B71D62"/>
    <w:rsid w:val="00B7203B"/>
    <w:rsid w:val="00B72058"/>
    <w:rsid w:val="00B723E2"/>
    <w:rsid w:val="00B724BC"/>
    <w:rsid w:val="00B7254A"/>
    <w:rsid w:val="00B72BAB"/>
    <w:rsid w:val="00B72DCC"/>
    <w:rsid w:val="00B72EDF"/>
    <w:rsid w:val="00B72F0C"/>
    <w:rsid w:val="00B730FC"/>
    <w:rsid w:val="00B73345"/>
    <w:rsid w:val="00B734BF"/>
    <w:rsid w:val="00B73964"/>
    <w:rsid w:val="00B73DB9"/>
    <w:rsid w:val="00B73DE5"/>
    <w:rsid w:val="00B73EB1"/>
    <w:rsid w:val="00B74175"/>
    <w:rsid w:val="00B74632"/>
    <w:rsid w:val="00B74781"/>
    <w:rsid w:val="00B7481C"/>
    <w:rsid w:val="00B74865"/>
    <w:rsid w:val="00B74A08"/>
    <w:rsid w:val="00B74C94"/>
    <w:rsid w:val="00B7501F"/>
    <w:rsid w:val="00B75651"/>
    <w:rsid w:val="00B75708"/>
    <w:rsid w:val="00B75B7F"/>
    <w:rsid w:val="00B75F4A"/>
    <w:rsid w:val="00B762B1"/>
    <w:rsid w:val="00B7645D"/>
    <w:rsid w:val="00B7648A"/>
    <w:rsid w:val="00B765AE"/>
    <w:rsid w:val="00B766A0"/>
    <w:rsid w:val="00B76750"/>
    <w:rsid w:val="00B76C2D"/>
    <w:rsid w:val="00B77650"/>
    <w:rsid w:val="00B776E8"/>
    <w:rsid w:val="00B77880"/>
    <w:rsid w:val="00B779BB"/>
    <w:rsid w:val="00B80203"/>
    <w:rsid w:val="00B80393"/>
    <w:rsid w:val="00B8048C"/>
    <w:rsid w:val="00B80541"/>
    <w:rsid w:val="00B807BF"/>
    <w:rsid w:val="00B80847"/>
    <w:rsid w:val="00B8089F"/>
    <w:rsid w:val="00B808EC"/>
    <w:rsid w:val="00B808F9"/>
    <w:rsid w:val="00B80AE9"/>
    <w:rsid w:val="00B80DF0"/>
    <w:rsid w:val="00B80E2C"/>
    <w:rsid w:val="00B81375"/>
    <w:rsid w:val="00B81385"/>
    <w:rsid w:val="00B81444"/>
    <w:rsid w:val="00B81C2B"/>
    <w:rsid w:val="00B81CA7"/>
    <w:rsid w:val="00B81EA2"/>
    <w:rsid w:val="00B8235D"/>
    <w:rsid w:val="00B82CC1"/>
    <w:rsid w:val="00B82DA7"/>
    <w:rsid w:val="00B82F80"/>
    <w:rsid w:val="00B82FD1"/>
    <w:rsid w:val="00B831F5"/>
    <w:rsid w:val="00B8342B"/>
    <w:rsid w:val="00B8351B"/>
    <w:rsid w:val="00B835D3"/>
    <w:rsid w:val="00B835F0"/>
    <w:rsid w:val="00B836E5"/>
    <w:rsid w:val="00B83730"/>
    <w:rsid w:val="00B837B1"/>
    <w:rsid w:val="00B8398A"/>
    <w:rsid w:val="00B839BE"/>
    <w:rsid w:val="00B83B61"/>
    <w:rsid w:val="00B83D04"/>
    <w:rsid w:val="00B83DCC"/>
    <w:rsid w:val="00B84381"/>
    <w:rsid w:val="00B845F7"/>
    <w:rsid w:val="00B84744"/>
    <w:rsid w:val="00B848B0"/>
    <w:rsid w:val="00B84A6D"/>
    <w:rsid w:val="00B84C0F"/>
    <w:rsid w:val="00B84DA6"/>
    <w:rsid w:val="00B84EA4"/>
    <w:rsid w:val="00B850EA"/>
    <w:rsid w:val="00B850EE"/>
    <w:rsid w:val="00B851F9"/>
    <w:rsid w:val="00B856BF"/>
    <w:rsid w:val="00B85B01"/>
    <w:rsid w:val="00B85B5D"/>
    <w:rsid w:val="00B85C75"/>
    <w:rsid w:val="00B85CCC"/>
    <w:rsid w:val="00B85EE7"/>
    <w:rsid w:val="00B8637E"/>
    <w:rsid w:val="00B8655E"/>
    <w:rsid w:val="00B8657B"/>
    <w:rsid w:val="00B868FE"/>
    <w:rsid w:val="00B86981"/>
    <w:rsid w:val="00B869A0"/>
    <w:rsid w:val="00B86CAE"/>
    <w:rsid w:val="00B86D99"/>
    <w:rsid w:val="00B8715F"/>
    <w:rsid w:val="00B87B62"/>
    <w:rsid w:val="00B87D5E"/>
    <w:rsid w:val="00B90177"/>
    <w:rsid w:val="00B90793"/>
    <w:rsid w:val="00B90E82"/>
    <w:rsid w:val="00B91178"/>
    <w:rsid w:val="00B912C3"/>
    <w:rsid w:val="00B9143D"/>
    <w:rsid w:val="00B9147D"/>
    <w:rsid w:val="00B914A6"/>
    <w:rsid w:val="00B914EC"/>
    <w:rsid w:val="00B91571"/>
    <w:rsid w:val="00B91DEE"/>
    <w:rsid w:val="00B9247D"/>
    <w:rsid w:val="00B924A2"/>
    <w:rsid w:val="00B92510"/>
    <w:rsid w:val="00B92526"/>
    <w:rsid w:val="00B92615"/>
    <w:rsid w:val="00B92A4F"/>
    <w:rsid w:val="00B92CE5"/>
    <w:rsid w:val="00B92D44"/>
    <w:rsid w:val="00B92F6D"/>
    <w:rsid w:val="00B92FB4"/>
    <w:rsid w:val="00B93031"/>
    <w:rsid w:val="00B93049"/>
    <w:rsid w:val="00B93078"/>
    <w:rsid w:val="00B93170"/>
    <w:rsid w:val="00B9323C"/>
    <w:rsid w:val="00B9330D"/>
    <w:rsid w:val="00B93446"/>
    <w:rsid w:val="00B936C3"/>
    <w:rsid w:val="00B939D8"/>
    <w:rsid w:val="00B93B57"/>
    <w:rsid w:val="00B93DF2"/>
    <w:rsid w:val="00B93E1C"/>
    <w:rsid w:val="00B943B8"/>
    <w:rsid w:val="00B94457"/>
    <w:rsid w:val="00B94644"/>
    <w:rsid w:val="00B946EA"/>
    <w:rsid w:val="00B948D2"/>
    <w:rsid w:val="00B94BEF"/>
    <w:rsid w:val="00B94F86"/>
    <w:rsid w:val="00B95041"/>
    <w:rsid w:val="00B953C8"/>
    <w:rsid w:val="00B95440"/>
    <w:rsid w:val="00B955E6"/>
    <w:rsid w:val="00B95855"/>
    <w:rsid w:val="00B96355"/>
    <w:rsid w:val="00B9655F"/>
    <w:rsid w:val="00B96764"/>
    <w:rsid w:val="00B96ED1"/>
    <w:rsid w:val="00B96FC9"/>
    <w:rsid w:val="00B96FF6"/>
    <w:rsid w:val="00B971AA"/>
    <w:rsid w:val="00B972D6"/>
    <w:rsid w:val="00B973E4"/>
    <w:rsid w:val="00B9778D"/>
    <w:rsid w:val="00B97C39"/>
    <w:rsid w:val="00B97C7C"/>
    <w:rsid w:val="00B97FAB"/>
    <w:rsid w:val="00BA011F"/>
    <w:rsid w:val="00BA048A"/>
    <w:rsid w:val="00BA06A5"/>
    <w:rsid w:val="00BA08BA"/>
    <w:rsid w:val="00BA09D7"/>
    <w:rsid w:val="00BA0B75"/>
    <w:rsid w:val="00BA0C6A"/>
    <w:rsid w:val="00BA1218"/>
    <w:rsid w:val="00BA124A"/>
    <w:rsid w:val="00BA15AE"/>
    <w:rsid w:val="00BA1850"/>
    <w:rsid w:val="00BA1912"/>
    <w:rsid w:val="00BA22A0"/>
    <w:rsid w:val="00BA2372"/>
    <w:rsid w:val="00BA27C1"/>
    <w:rsid w:val="00BA2B4A"/>
    <w:rsid w:val="00BA2BEA"/>
    <w:rsid w:val="00BA2C01"/>
    <w:rsid w:val="00BA3277"/>
    <w:rsid w:val="00BA3459"/>
    <w:rsid w:val="00BA37CE"/>
    <w:rsid w:val="00BA3958"/>
    <w:rsid w:val="00BA39C9"/>
    <w:rsid w:val="00BA3A7D"/>
    <w:rsid w:val="00BA3F54"/>
    <w:rsid w:val="00BA4270"/>
    <w:rsid w:val="00BA4559"/>
    <w:rsid w:val="00BA4662"/>
    <w:rsid w:val="00BA47ED"/>
    <w:rsid w:val="00BA48CC"/>
    <w:rsid w:val="00BA4E10"/>
    <w:rsid w:val="00BA4F88"/>
    <w:rsid w:val="00BA50EE"/>
    <w:rsid w:val="00BA510A"/>
    <w:rsid w:val="00BA5684"/>
    <w:rsid w:val="00BA581E"/>
    <w:rsid w:val="00BA58CE"/>
    <w:rsid w:val="00BA5C3B"/>
    <w:rsid w:val="00BA5F9E"/>
    <w:rsid w:val="00BA64F8"/>
    <w:rsid w:val="00BA65D3"/>
    <w:rsid w:val="00BA69D7"/>
    <w:rsid w:val="00BA6A20"/>
    <w:rsid w:val="00BA6AF9"/>
    <w:rsid w:val="00BA6C7D"/>
    <w:rsid w:val="00BA72D4"/>
    <w:rsid w:val="00BA7670"/>
    <w:rsid w:val="00BA76C8"/>
    <w:rsid w:val="00BA7E2B"/>
    <w:rsid w:val="00BB0159"/>
    <w:rsid w:val="00BB0643"/>
    <w:rsid w:val="00BB0729"/>
    <w:rsid w:val="00BB0781"/>
    <w:rsid w:val="00BB08C8"/>
    <w:rsid w:val="00BB0912"/>
    <w:rsid w:val="00BB091C"/>
    <w:rsid w:val="00BB09DA"/>
    <w:rsid w:val="00BB0C35"/>
    <w:rsid w:val="00BB0CCB"/>
    <w:rsid w:val="00BB0DBF"/>
    <w:rsid w:val="00BB0DF6"/>
    <w:rsid w:val="00BB0ED1"/>
    <w:rsid w:val="00BB120B"/>
    <w:rsid w:val="00BB1278"/>
    <w:rsid w:val="00BB144A"/>
    <w:rsid w:val="00BB16EB"/>
    <w:rsid w:val="00BB1729"/>
    <w:rsid w:val="00BB1737"/>
    <w:rsid w:val="00BB178A"/>
    <w:rsid w:val="00BB18BE"/>
    <w:rsid w:val="00BB1EE4"/>
    <w:rsid w:val="00BB1F4F"/>
    <w:rsid w:val="00BB20AF"/>
    <w:rsid w:val="00BB211A"/>
    <w:rsid w:val="00BB212F"/>
    <w:rsid w:val="00BB2181"/>
    <w:rsid w:val="00BB272A"/>
    <w:rsid w:val="00BB279F"/>
    <w:rsid w:val="00BB27A8"/>
    <w:rsid w:val="00BB2A33"/>
    <w:rsid w:val="00BB304D"/>
    <w:rsid w:val="00BB371E"/>
    <w:rsid w:val="00BB3D55"/>
    <w:rsid w:val="00BB3D99"/>
    <w:rsid w:val="00BB3E04"/>
    <w:rsid w:val="00BB430C"/>
    <w:rsid w:val="00BB48FE"/>
    <w:rsid w:val="00BB4A3D"/>
    <w:rsid w:val="00BB4BE0"/>
    <w:rsid w:val="00BB4C96"/>
    <w:rsid w:val="00BB52CA"/>
    <w:rsid w:val="00BB549F"/>
    <w:rsid w:val="00BB55E3"/>
    <w:rsid w:val="00BB5AF6"/>
    <w:rsid w:val="00BB6345"/>
    <w:rsid w:val="00BB694C"/>
    <w:rsid w:val="00BB6A1A"/>
    <w:rsid w:val="00BB6B10"/>
    <w:rsid w:val="00BB6B54"/>
    <w:rsid w:val="00BB6C30"/>
    <w:rsid w:val="00BB6D7E"/>
    <w:rsid w:val="00BB7367"/>
    <w:rsid w:val="00BB7416"/>
    <w:rsid w:val="00BB782A"/>
    <w:rsid w:val="00BB78EC"/>
    <w:rsid w:val="00BB7D7E"/>
    <w:rsid w:val="00BB7FD9"/>
    <w:rsid w:val="00BC0352"/>
    <w:rsid w:val="00BC0430"/>
    <w:rsid w:val="00BC076F"/>
    <w:rsid w:val="00BC0773"/>
    <w:rsid w:val="00BC111E"/>
    <w:rsid w:val="00BC1371"/>
    <w:rsid w:val="00BC14FD"/>
    <w:rsid w:val="00BC1564"/>
    <w:rsid w:val="00BC15D2"/>
    <w:rsid w:val="00BC1627"/>
    <w:rsid w:val="00BC187E"/>
    <w:rsid w:val="00BC18CA"/>
    <w:rsid w:val="00BC2193"/>
    <w:rsid w:val="00BC25F1"/>
    <w:rsid w:val="00BC2A04"/>
    <w:rsid w:val="00BC2A48"/>
    <w:rsid w:val="00BC2AE0"/>
    <w:rsid w:val="00BC2D80"/>
    <w:rsid w:val="00BC2ED0"/>
    <w:rsid w:val="00BC2F25"/>
    <w:rsid w:val="00BC3085"/>
    <w:rsid w:val="00BC30E4"/>
    <w:rsid w:val="00BC33B1"/>
    <w:rsid w:val="00BC3A4B"/>
    <w:rsid w:val="00BC434A"/>
    <w:rsid w:val="00BC4396"/>
    <w:rsid w:val="00BC44BC"/>
    <w:rsid w:val="00BC46F4"/>
    <w:rsid w:val="00BC47C1"/>
    <w:rsid w:val="00BC47D4"/>
    <w:rsid w:val="00BC4C69"/>
    <w:rsid w:val="00BC5035"/>
    <w:rsid w:val="00BC5695"/>
    <w:rsid w:val="00BC56D6"/>
    <w:rsid w:val="00BC5772"/>
    <w:rsid w:val="00BC579B"/>
    <w:rsid w:val="00BC5C14"/>
    <w:rsid w:val="00BC5E82"/>
    <w:rsid w:val="00BC61C1"/>
    <w:rsid w:val="00BC6804"/>
    <w:rsid w:val="00BC70CD"/>
    <w:rsid w:val="00BC714A"/>
    <w:rsid w:val="00BC7226"/>
    <w:rsid w:val="00BC7295"/>
    <w:rsid w:val="00BC74D5"/>
    <w:rsid w:val="00BC78FB"/>
    <w:rsid w:val="00BC7B7C"/>
    <w:rsid w:val="00BC7D2A"/>
    <w:rsid w:val="00BD0035"/>
    <w:rsid w:val="00BD0231"/>
    <w:rsid w:val="00BD066B"/>
    <w:rsid w:val="00BD070A"/>
    <w:rsid w:val="00BD090A"/>
    <w:rsid w:val="00BD093D"/>
    <w:rsid w:val="00BD09AC"/>
    <w:rsid w:val="00BD107C"/>
    <w:rsid w:val="00BD11C8"/>
    <w:rsid w:val="00BD14ED"/>
    <w:rsid w:val="00BD179A"/>
    <w:rsid w:val="00BD1ACE"/>
    <w:rsid w:val="00BD1AF1"/>
    <w:rsid w:val="00BD1B85"/>
    <w:rsid w:val="00BD21DC"/>
    <w:rsid w:val="00BD2938"/>
    <w:rsid w:val="00BD2A32"/>
    <w:rsid w:val="00BD2D1A"/>
    <w:rsid w:val="00BD2DAF"/>
    <w:rsid w:val="00BD319C"/>
    <w:rsid w:val="00BD32F6"/>
    <w:rsid w:val="00BD3639"/>
    <w:rsid w:val="00BD36A4"/>
    <w:rsid w:val="00BD384D"/>
    <w:rsid w:val="00BD387E"/>
    <w:rsid w:val="00BD39E1"/>
    <w:rsid w:val="00BD3DA0"/>
    <w:rsid w:val="00BD3FB9"/>
    <w:rsid w:val="00BD3FE9"/>
    <w:rsid w:val="00BD4392"/>
    <w:rsid w:val="00BD4577"/>
    <w:rsid w:val="00BD478E"/>
    <w:rsid w:val="00BD47F5"/>
    <w:rsid w:val="00BD4B99"/>
    <w:rsid w:val="00BD4FC8"/>
    <w:rsid w:val="00BD559C"/>
    <w:rsid w:val="00BD57F2"/>
    <w:rsid w:val="00BD58DD"/>
    <w:rsid w:val="00BD5A56"/>
    <w:rsid w:val="00BD5BED"/>
    <w:rsid w:val="00BD5D7F"/>
    <w:rsid w:val="00BD5EF8"/>
    <w:rsid w:val="00BD5F8C"/>
    <w:rsid w:val="00BD6773"/>
    <w:rsid w:val="00BD67B4"/>
    <w:rsid w:val="00BD6995"/>
    <w:rsid w:val="00BD70D8"/>
    <w:rsid w:val="00BD737E"/>
    <w:rsid w:val="00BD7501"/>
    <w:rsid w:val="00BD75E9"/>
    <w:rsid w:val="00BD7B0C"/>
    <w:rsid w:val="00BD7F58"/>
    <w:rsid w:val="00BE0039"/>
    <w:rsid w:val="00BE03E5"/>
    <w:rsid w:val="00BE0471"/>
    <w:rsid w:val="00BE0734"/>
    <w:rsid w:val="00BE07EF"/>
    <w:rsid w:val="00BE0D14"/>
    <w:rsid w:val="00BE0DEA"/>
    <w:rsid w:val="00BE114E"/>
    <w:rsid w:val="00BE1213"/>
    <w:rsid w:val="00BE1327"/>
    <w:rsid w:val="00BE19EC"/>
    <w:rsid w:val="00BE1A6E"/>
    <w:rsid w:val="00BE1B3B"/>
    <w:rsid w:val="00BE1CCC"/>
    <w:rsid w:val="00BE1D7A"/>
    <w:rsid w:val="00BE1F63"/>
    <w:rsid w:val="00BE1FC5"/>
    <w:rsid w:val="00BE21BB"/>
    <w:rsid w:val="00BE2362"/>
    <w:rsid w:val="00BE2579"/>
    <w:rsid w:val="00BE257C"/>
    <w:rsid w:val="00BE26D0"/>
    <w:rsid w:val="00BE2831"/>
    <w:rsid w:val="00BE297C"/>
    <w:rsid w:val="00BE2AB5"/>
    <w:rsid w:val="00BE2FCC"/>
    <w:rsid w:val="00BE311D"/>
    <w:rsid w:val="00BE3293"/>
    <w:rsid w:val="00BE362C"/>
    <w:rsid w:val="00BE366D"/>
    <w:rsid w:val="00BE3775"/>
    <w:rsid w:val="00BE3911"/>
    <w:rsid w:val="00BE3A8A"/>
    <w:rsid w:val="00BE3AAF"/>
    <w:rsid w:val="00BE3D7C"/>
    <w:rsid w:val="00BE3E9B"/>
    <w:rsid w:val="00BE3F12"/>
    <w:rsid w:val="00BE4CE7"/>
    <w:rsid w:val="00BE4CF2"/>
    <w:rsid w:val="00BE4D4D"/>
    <w:rsid w:val="00BE5463"/>
    <w:rsid w:val="00BE56DC"/>
    <w:rsid w:val="00BE595D"/>
    <w:rsid w:val="00BE5CE0"/>
    <w:rsid w:val="00BE5F73"/>
    <w:rsid w:val="00BE6006"/>
    <w:rsid w:val="00BE6007"/>
    <w:rsid w:val="00BE6013"/>
    <w:rsid w:val="00BE65EC"/>
    <w:rsid w:val="00BE674A"/>
    <w:rsid w:val="00BE693D"/>
    <w:rsid w:val="00BE7497"/>
    <w:rsid w:val="00BE7680"/>
    <w:rsid w:val="00BE7821"/>
    <w:rsid w:val="00BE7846"/>
    <w:rsid w:val="00BE79B1"/>
    <w:rsid w:val="00BE7F45"/>
    <w:rsid w:val="00BF01B8"/>
    <w:rsid w:val="00BF0230"/>
    <w:rsid w:val="00BF0256"/>
    <w:rsid w:val="00BF0ABC"/>
    <w:rsid w:val="00BF0F24"/>
    <w:rsid w:val="00BF100D"/>
    <w:rsid w:val="00BF1074"/>
    <w:rsid w:val="00BF12D8"/>
    <w:rsid w:val="00BF1564"/>
    <w:rsid w:val="00BF188D"/>
    <w:rsid w:val="00BF1B28"/>
    <w:rsid w:val="00BF1C1E"/>
    <w:rsid w:val="00BF1E3B"/>
    <w:rsid w:val="00BF2228"/>
    <w:rsid w:val="00BF2B5C"/>
    <w:rsid w:val="00BF30C6"/>
    <w:rsid w:val="00BF3BC4"/>
    <w:rsid w:val="00BF3F1E"/>
    <w:rsid w:val="00BF3FAE"/>
    <w:rsid w:val="00BF40D2"/>
    <w:rsid w:val="00BF4195"/>
    <w:rsid w:val="00BF432C"/>
    <w:rsid w:val="00BF448B"/>
    <w:rsid w:val="00BF476B"/>
    <w:rsid w:val="00BF48CA"/>
    <w:rsid w:val="00BF4A32"/>
    <w:rsid w:val="00BF4C22"/>
    <w:rsid w:val="00BF4CC8"/>
    <w:rsid w:val="00BF4EFA"/>
    <w:rsid w:val="00BF505B"/>
    <w:rsid w:val="00BF511B"/>
    <w:rsid w:val="00BF5232"/>
    <w:rsid w:val="00BF5412"/>
    <w:rsid w:val="00BF5431"/>
    <w:rsid w:val="00BF55E3"/>
    <w:rsid w:val="00BF57E4"/>
    <w:rsid w:val="00BF5877"/>
    <w:rsid w:val="00BF5EB2"/>
    <w:rsid w:val="00BF5FAA"/>
    <w:rsid w:val="00BF6403"/>
    <w:rsid w:val="00BF6571"/>
    <w:rsid w:val="00BF6A45"/>
    <w:rsid w:val="00BF6E6B"/>
    <w:rsid w:val="00BF70AB"/>
    <w:rsid w:val="00BF7136"/>
    <w:rsid w:val="00BF7237"/>
    <w:rsid w:val="00BF76C0"/>
    <w:rsid w:val="00BF7778"/>
    <w:rsid w:val="00BF7D2C"/>
    <w:rsid w:val="00BF7DDE"/>
    <w:rsid w:val="00C00136"/>
    <w:rsid w:val="00C0056F"/>
    <w:rsid w:val="00C0079D"/>
    <w:rsid w:val="00C009AC"/>
    <w:rsid w:val="00C00B55"/>
    <w:rsid w:val="00C00C99"/>
    <w:rsid w:val="00C00FA4"/>
    <w:rsid w:val="00C010AE"/>
    <w:rsid w:val="00C010CB"/>
    <w:rsid w:val="00C01113"/>
    <w:rsid w:val="00C01119"/>
    <w:rsid w:val="00C011DE"/>
    <w:rsid w:val="00C01276"/>
    <w:rsid w:val="00C0136A"/>
    <w:rsid w:val="00C01924"/>
    <w:rsid w:val="00C01A63"/>
    <w:rsid w:val="00C01AF8"/>
    <w:rsid w:val="00C01C35"/>
    <w:rsid w:val="00C02467"/>
    <w:rsid w:val="00C02569"/>
    <w:rsid w:val="00C02C71"/>
    <w:rsid w:val="00C02FE6"/>
    <w:rsid w:val="00C0307F"/>
    <w:rsid w:val="00C03D92"/>
    <w:rsid w:val="00C03F56"/>
    <w:rsid w:val="00C04230"/>
    <w:rsid w:val="00C04252"/>
    <w:rsid w:val="00C043F6"/>
    <w:rsid w:val="00C0453B"/>
    <w:rsid w:val="00C04677"/>
    <w:rsid w:val="00C04765"/>
    <w:rsid w:val="00C04B01"/>
    <w:rsid w:val="00C04F52"/>
    <w:rsid w:val="00C04FC2"/>
    <w:rsid w:val="00C04FEF"/>
    <w:rsid w:val="00C05002"/>
    <w:rsid w:val="00C05025"/>
    <w:rsid w:val="00C053A9"/>
    <w:rsid w:val="00C0544F"/>
    <w:rsid w:val="00C054B9"/>
    <w:rsid w:val="00C0552D"/>
    <w:rsid w:val="00C05727"/>
    <w:rsid w:val="00C05D08"/>
    <w:rsid w:val="00C05E25"/>
    <w:rsid w:val="00C061B7"/>
    <w:rsid w:val="00C06973"/>
    <w:rsid w:val="00C06A8C"/>
    <w:rsid w:val="00C06C13"/>
    <w:rsid w:val="00C06FAC"/>
    <w:rsid w:val="00C0703C"/>
    <w:rsid w:val="00C073AA"/>
    <w:rsid w:val="00C074B9"/>
    <w:rsid w:val="00C07537"/>
    <w:rsid w:val="00C0789D"/>
    <w:rsid w:val="00C078DD"/>
    <w:rsid w:val="00C07A5C"/>
    <w:rsid w:val="00C07B1A"/>
    <w:rsid w:val="00C07DD4"/>
    <w:rsid w:val="00C1001D"/>
    <w:rsid w:val="00C1018C"/>
    <w:rsid w:val="00C10246"/>
    <w:rsid w:val="00C1042E"/>
    <w:rsid w:val="00C10436"/>
    <w:rsid w:val="00C106B5"/>
    <w:rsid w:val="00C10889"/>
    <w:rsid w:val="00C10A09"/>
    <w:rsid w:val="00C10A2B"/>
    <w:rsid w:val="00C10ABE"/>
    <w:rsid w:val="00C10CA0"/>
    <w:rsid w:val="00C110FE"/>
    <w:rsid w:val="00C119CA"/>
    <w:rsid w:val="00C11AC2"/>
    <w:rsid w:val="00C11EC6"/>
    <w:rsid w:val="00C1226A"/>
    <w:rsid w:val="00C128D5"/>
    <w:rsid w:val="00C1290C"/>
    <w:rsid w:val="00C129A0"/>
    <w:rsid w:val="00C12A9E"/>
    <w:rsid w:val="00C12E31"/>
    <w:rsid w:val="00C12EBC"/>
    <w:rsid w:val="00C13086"/>
    <w:rsid w:val="00C130A8"/>
    <w:rsid w:val="00C132AA"/>
    <w:rsid w:val="00C13615"/>
    <w:rsid w:val="00C136ED"/>
    <w:rsid w:val="00C13B57"/>
    <w:rsid w:val="00C13DC0"/>
    <w:rsid w:val="00C13F6E"/>
    <w:rsid w:val="00C143E4"/>
    <w:rsid w:val="00C14788"/>
    <w:rsid w:val="00C14840"/>
    <w:rsid w:val="00C14A2C"/>
    <w:rsid w:val="00C14C89"/>
    <w:rsid w:val="00C14CFA"/>
    <w:rsid w:val="00C14DAE"/>
    <w:rsid w:val="00C15106"/>
    <w:rsid w:val="00C151AA"/>
    <w:rsid w:val="00C155CD"/>
    <w:rsid w:val="00C158FB"/>
    <w:rsid w:val="00C15B5A"/>
    <w:rsid w:val="00C15CB1"/>
    <w:rsid w:val="00C15E6B"/>
    <w:rsid w:val="00C16085"/>
    <w:rsid w:val="00C1635C"/>
    <w:rsid w:val="00C16538"/>
    <w:rsid w:val="00C1685F"/>
    <w:rsid w:val="00C16A1C"/>
    <w:rsid w:val="00C16FFA"/>
    <w:rsid w:val="00C174FB"/>
    <w:rsid w:val="00C1759C"/>
    <w:rsid w:val="00C17AD2"/>
    <w:rsid w:val="00C17F5D"/>
    <w:rsid w:val="00C20087"/>
    <w:rsid w:val="00C203BA"/>
    <w:rsid w:val="00C204E3"/>
    <w:rsid w:val="00C208AA"/>
    <w:rsid w:val="00C209B1"/>
    <w:rsid w:val="00C20BCD"/>
    <w:rsid w:val="00C20C6D"/>
    <w:rsid w:val="00C20DE5"/>
    <w:rsid w:val="00C2101F"/>
    <w:rsid w:val="00C21101"/>
    <w:rsid w:val="00C21387"/>
    <w:rsid w:val="00C21514"/>
    <w:rsid w:val="00C216C5"/>
    <w:rsid w:val="00C21714"/>
    <w:rsid w:val="00C21921"/>
    <w:rsid w:val="00C21D48"/>
    <w:rsid w:val="00C2214A"/>
    <w:rsid w:val="00C222BA"/>
    <w:rsid w:val="00C22477"/>
    <w:rsid w:val="00C22596"/>
    <w:rsid w:val="00C2283B"/>
    <w:rsid w:val="00C22BD8"/>
    <w:rsid w:val="00C22C8F"/>
    <w:rsid w:val="00C22C9D"/>
    <w:rsid w:val="00C22D50"/>
    <w:rsid w:val="00C2316B"/>
    <w:rsid w:val="00C234E2"/>
    <w:rsid w:val="00C23625"/>
    <w:rsid w:val="00C23670"/>
    <w:rsid w:val="00C23C2C"/>
    <w:rsid w:val="00C23F4D"/>
    <w:rsid w:val="00C245FC"/>
    <w:rsid w:val="00C24AAA"/>
    <w:rsid w:val="00C24F1F"/>
    <w:rsid w:val="00C25202"/>
    <w:rsid w:val="00C25955"/>
    <w:rsid w:val="00C25FBE"/>
    <w:rsid w:val="00C26432"/>
    <w:rsid w:val="00C2671C"/>
    <w:rsid w:val="00C268BA"/>
    <w:rsid w:val="00C26972"/>
    <w:rsid w:val="00C26EB4"/>
    <w:rsid w:val="00C2713B"/>
    <w:rsid w:val="00C27273"/>
    <w:rsid w:val="00C274DA"/>
    <w:rsid w:val="00C27922"/>
    <w:rsid w:val="00C27AC7"/>
    <w:rsid w:val="00C27B16"/>
    <w:rsid w:val="00C27B71"/>
    <w:rsid w:val="00C27CE0"/>
    <w:rsid w:val="00C27F45"/>
    <w:rsid w:val="00C3019A"/>
    <w:rsid w:val="00C30200"/>
    <w:rsid w:val="00C30221"/>
    <w:rsid w:val="00C302DA"/>
    <w:rsid w:val="00C3059B"/>
    <w:rsid w:val="00C308BF"/>
    <w:rsid w:val="00C3107C"/>
    <w:rsid w:val="00C31338"/>
    <w:rsid w:val="00C3140D"/>
    <w:rsid w:val="00C31442"/>
    <w:rsid w:val="00C3150A"/>
    <w:rsid w:val="00C31B3D"/>
    <w:rsid w:val="00C31B68"/>
    <w:rsid w:val="00C31EE3"/>
    <w:rsid w:val="00C32129"/>
    <w:rsid w:val="00C3279A"/>
    <w:rsid w:val="00C32ADD"/>
    <w:rsid w:val="00C32FC2"/>
    <w:rsid w:val="00C330CC"/>
    <w:rsid w:val="00C3335B"/>
    <w:rsid w:val="00C3343A"/>
    <w:rsid w:val="00C33554"/>
    <w:rsid w:val="00C335C9"/>
    <w:rsid w:val="00C33C07"/>
    <w:rsid w:val="00C34344"/>
    <w:rsid w:val="00C34417"/>
    <w:rsid w:val="00C3458C"/>
    <w:rsid w:val="00C34A9A"/>
    <w:rsid w:val="00C34AD1"/>
    <w:rsid w:val="00C34B51"/>
    <w:rsid w:val="00C34E07"/>
    <w:rsid w:val="00C3508E"/>
    <w:rsid w:val="00C3511A"/>
    <w:rsid w:val="00C351E7"/>
    <w:rsid w:val="00C352DD"/>
    <w:rsid w:val="00C356D4"/>
    <w:rsid w:val="00C35825"/>
    <w:rsid w:val="00C35867"/>
    <w:rsid w:val="00C35FEB"/>
    <w:rsid w:val="00C36284"/>
    <w:rsid w:val="00C362A2"/>
    <w:rsid w:val="00C36899"/>
    <w:rsid w:val="00C3690B"/>
    <w:rsid w:val="00C36999"/>
    <w:rsid w:val="00C36B61"/>
    <w:rsid w:val="00C36D66"/>
    <w:rsid w:val="00C36DFA"/>
    <w:rsid w:val="00C36E5D"/>
    <w:rsid w:val="00C37074"/>
    <w:rsid w:val="00C371B2"/>
    <w:rsid w:val="00C377C1"/>
    <w:rsid w:val="00C37CA4"/>
    <w:rsid w:val="00C37E75"/>
    <w:rsid w:val="00C37FB1"/>
    <w:rsid w:val="00C400D9"/>
    <w:rsid w:val="00C40479"/>
    <w:rsid w:val="00C4083E"/>
    <w:rsid w:val="00C40AD6"/>
    <w:rsid w:val="00C40CA1"/>
    <w:rsid w:val="00C40D37"/>
    <w:rsid w:val="00C40F76"/>
    <w:rsid w:val="00C415EC"/>
    <w:rsid w:val="00C41B49"/>
    <w:rsid w:val="00C42233"/>
    <w:rsid w:val="00C4278F"/>
    <w:rsid w:val="00C42AF5"/>
    <w:rsid w:val="00C42D9D"/>
    <w:rsid w:val="00C42E7E"/>
    <w:rsid w:val="00C42F6E"/>
    <w:rsid w:val="00C42FB8"/>
    <w:rsid w:val="00C4359D"/>
    <w:rsid w:val="00C437D1"/>
    <w:rsid w:val="00C439C0"/>
    <w:rsid w:val="00C43C98"/>
    <w:rsid w:val="00C44594"/>
    <w:rsid w:val="00C448E3"/>
    <w:rsid w:val="00C44BF5"/>
    <w:rsid w:val="00C44F1E"/>
    <w:rsid w:val="00C4507F"/>
    <w:rsid w:val="00C45566"/>
    <w:rsid w:val="00C45688"/>
    <w:rsid w:val="00C456C1"/>
    <w:rsid w:val="00C45940"/>
    <w:rsid w:val="00C4605C"/>
    <w:rsid w:val="00C46703"/>
    <w:rsid w:val="00C467D0"/>
    <w:rsid w:val="00C4697D"/>
    <w:rsid w:val="00C46A75"/>
    <w:rsid w:val="00C46B83"/>
    <w:rsid w:val="00C4718B"/>
    <w:rsid w:val="00C479A4"/>
    <w:rsid w:val="00C479D1"/>
    <w:rsid w:val="00C47DAD"/>
    <w:rsid w:val="00C500B3"/>
    <w:rsid w:val="00C507DB"/>
    <w:rsid w:val="00C50CAE"/>
    <w:rsid w:val="00C50E02"/>
    <w:rsid w:val="00C5114F"/>
    <w:rsid w:val="00C511ED"/>
    <w:rsid w:val="00C5134E"/>
    <w:rsid w:val="00C516E2"/>
    <w:rsid w:val="00C51D6B"/>
    <w:rsid w:val="00C51D83"/>
    <w:rsid w:val="00C51DC5"/>
    <w:rsid w:val="00C51EF6"/>
    <w:rsid w:val="00C52149"/>
    <w:rsid w:val="00C521D1"/>
    <w:rsid w:val="00C5232D"/>
    <w:rsid w:val="00C52390"/>
    <w:rsid w:val="00C52492"/>
    <w:rsid w:val="00C528E9"/>
    <w:rsid w:val="00C528F3"/>
    <w:rsid w:val="00C52AB3"/>
    <w:rsid w:val="00C535C0"/>
    <w:rsid w:val="00C539F5"/>
    <w:rsid w:val="00C53A37"/>
    <w:rsid w:val="00C53B1F"/>
    <w:rsid w:val="00C53BC6"/>
    <w:rsid w:val="00C53C23"/>
    <w:rsid w:val="00C53F36"/>
    <w:rsid w:val="00C5434D"/>
    <w:rsid w:val="00C544CB"/>
    <w:rsid w:val="00C54B3D"/>
    <w:rsid w:val="00C55233"/>
    <w:rsid w:val="00C5553D"/>
    <w:rsid w:val="00C56027"/>
    <w:rsid w:val="00C560BF"/>
    <w:rsid w:val="00C56582"/>
    <w:rsid w:val="00C57107"/>
    <w:rsid w:val="00C57188"/>
    <w:rsid w:val="00C57485"/>
    <w:rsid w:val="00C57A6F"/>
    <w:rsid w:val="00C57E50"/>
    <w:rsid w:val="00C57F77"/>
    <w:rsid w:val="00C57FAA"/>
    <w:rsid w:val="00C600D6"/>
    <w:rsid w:val="00C602E3"/>
    <w:rsid w:val="00C60680"/>
    <w:rsid w:val="00C6097B"/>
    <w:rsid w:val="00C60C49"/>
    <w:rsid w:val="00C6109A"/>
    <w:rsid w:val="00C611A4"/>
    <w:rsid w:val="00C618D7"/>
    <w:rsid w:val="00C61AE3"/>
    <w:rsid w:val="00C61D9A"/>
    <w:rsid w:val="00C61E31"/>
    <w:rsid w:val="00C61EA6"/>
    <w:rsid w:val="00C61F08"/>
    <w:rsid w:val="00C61F11"/>
    <w:rsid w:val="00C61FBB"/>
    <w:rsid w:val="00C62431"/>
    <w:rsid w:val="00C625C5"/>
    <w:rsid w:val="00C6264A"/>
    <w:rsid w:val="00C62BCA"/>
    <w:rsid w:val="00C6307C"/>
    <w:rsid w:val="00C635E8"/>
    <w:rsid w:val="00C63A9E"/>
    <w:rsid w:val="00C6407A"/>
    <w:rsid w:val="00C641BD"/>
    <w:rsid w:val="00C6432F"/>
    <w:rsid w:val="00C64660"/>
    <w:rsid w:val="00C646F0"/>
    <w:rsid w:val="00C64A9D"/>
    <w:rsid w:val="00C64D76"/>
    <w:rsid w:val="00C652E7"/>
    <w:rsid w:val="00C65312"/>
    <w:rsid w:val="00C656BD"/>
    <w:rsid w:val="00C6598F"/>
    <w:rsid w:val="00C65CA2"/>
    <w:rsid w:val="00C660BC"/>
    <w:rsid w:val="00C66569"/>
    <w:rsid w:val="00C666F7"/>
    <w:rsid w:val="00C6684B"/>
    <w:rsid w:val="00C66930"/>
    <w:rsid w:val="00C66A23"/>
    <w:rsid w:val="00C66ED5"/>
    <w:rsid w:val="00C66FED"/>
    <w:rsid w:val="00C6702B"/>
    <w:rsid w:val="00C677A2"/>
    <w:rsid w:val="00C677AA"/>
    <w:rsid w:val="00C67CF8"/>
    <w:rsid w:val="00C67D1C"/>
    <w:rsid w:val="00C67ED3"/>
    <w:rsid w:val="00C70030"/>
    <w:rsid w:val="00C700A2"/>
    <w:rsid w:val="00C70309"/>
    <w:rsid w:val="00C70977"/>
    <w:rsid w:val="00C70CD5"/>
    <w:rsid w:val="00C70D1C"/>
    <w:rsid w:val="00C70E7C"/>
    <w:rsid w:val="00C7107D"/>
    <w:rsid w:val="00C710FB"/>
    <w:rsid w:val="00C711D9"/>
    <w:rsid w:val="00C7131B"/>
    <w:rsid w:val="00C7148B"/>
    <w:rsid w:val="00C714A5"/>
    <w:rsid w:val="00C7158C"/>
    <w:rsid w:val="00C7160F"/>
    <w:rsid w:val="00C7162C"/>
    <w:rsid w:val="00C71F3D"/>
    <w:rsid w:val="00C7205C"/>
    <w:rsid w:val="00C721BC"/>
    <w:rsid w:val="00C7246A"/>
    <w:rsid w:val="00C725AE"/>
    <w:rsid w:val="00C725E2"/>
    <w:rsid w:val="00C726C3"/>
    <w:rsid w:val="00C72798"/>
    <w:rsid w:val="00C72802"/>
    <w:rsid w:val="00C72E1B"/>
    <w:rsid w:val="00C72EA6"/>
    <w:rsid w:val="00C72F1D"/>
    <w:rsid w:val="00C73235"/>
    <w:rsid w:val="00C73751"/>
    <w:rsid w:val="00C737CE"/>
    <w:rsid w:val="00C737D6"/>
    <w:rsid w:val="00C73DDF"/>
    <w:rsid w:val="00C73EDF"/>
    <w:rsid w:val="00C73EF2"/>
    <w:rsid w:val="00C73F0E"/>
    <w:rsid w:val="00C741CF"/>
    <w:rsid w:val="00C743B2"/>
    <w:rsid w:val="00C7486A"/>
    <w:rsid w:val="00C7486F"/>
    <w:rsid w:val="00C748AF"/>
    <w:rsid w:val="00C74985"/>
    <w:rsid w:val="00C74E02"/>
    <w:rsid w:val="00C74EF7"/>
    <w:rsid w:val="00C7574A"/>
    <w:rsid w:val="00C75A3B"/>
    <w:rsid w:val="00C76172"/>
    <w:rsid w:val="00C76184"/>
    <w:rsid w:val="00C76366"/>
    <w:rsid w:val="00C76480"/>
    <w:rsid w:val="00C767AB"/>
    <w:rsid w:val="00C767CD"/>
    <w:rsid w:val="00C76C4F"/>
    <w:rsid w:val="00C76CD0"/>
    <w:rsid w:val="00C76FBA"/>
    <w:rsid w:val="00C771C8"/>
    <w:rsid w:val="00C771EB"/>
    <w:rsid w:val="00C77491"/>
    <w:rsid w:val="00C774E3"/>
    <w:rsid w:val="00C7753C"/>
    <w:rsid w:val="00C7795C"/>
    <w:rsid w:val="00C77C30"/>
    <w:rsid w:val="00C77C56"/>
    <w:rsid w:val="00C8026A"/>
    <w:rsid w:val="00C8058E"/>
    <w:rsid w:val="00C805F1"/>
    <w:rsid w:val="00C806A0"/>
    <w:rsid w:val="00C8095D"/>
    <w:rsid w:val="00C80BFC"/>
    <w:rsid w:val="00C80C27"/>
    <w:rsid w:val="00C80D90"/>
    <w:rsid w:val="00C80FED"/>
    <w:rsid w:val="00C81085"/>
    <w:rsid w:val="00C812BC"/>
    <w:rsid w:val="00C81388"/>
    <w:rsid w:val="00C81396"/>
    <w:rsid w:val="00C813B4"/>
    <w:rsid w:val="00C81668"/>
    <w:rsid w:val="00C81A1A"/>
    <w:rsid w:val="00C81B29"/>
    <w:rsid w:val="00C81B91"/>
    <w:rsid w:val="00C81BD5"/>
    <w:rsid w:val="00C822DA"/>
    <w:rsid w:val="00C82382"/>
    <w:rsid w:val="00C8239C"/>
    <w:rsid w:val="00C823C0"/>
    <w:rsid w:val="00C8246A"/>
    <w:rsid w:val="00C826C8"/>
    <w:rsid w:val="00C8292A"/>
    <w:rsid w:val="00C82CC6"/>
    <w:rsid w:val="00C82D15"/>
    <w:rsid w:val="00C82F67"/>
    <w:rsid w:val="00C83672"/>
    <w:rsid w:val="00C83874"/>
    <w:rsid w:val="00C83AC8"/>
    <w:rsid w:val="00C83EA8"/>
    <w:rsid w:val="00C84034"/>
    <w:rsid w:val="00C8407D"/>
    <w:rsid w:val="00C840FE"/>
    <w:rsid w:val="00C8410E"/>
    <w:rsid w:val="00C8469B"/>
    <w:rsid w:val="00C8473B"/>
    <w:rsid w:val="00C848C6"/>
    <w:rsid w:val="00C85008"/>
    <w:rsid w:val="00C850CF"/>
    <w:rsid w:val="00C85415"/>
    <w:rsid w:val="00C85899"/>
    <w:rsid w:val="00C8590A"/>
    <w:rsid w:val="00C85C92"/>
    <w:rsid w:val="00C85DA4"/>
    <w:rsid w:val="00C86203"/>
    <w:rsid w:val="00C862BD"/>
    <w:rsid w:val="00C8634B"/>
    <w:rsid w:val="00C8648D"/>
    <w:rsid w:val="00C86B55"/>
    <w:rsid w:val="00C86C85"/>
    <w:rsid w:val="00C86D25"/>
    <w:rsid w:val="00C87090"/>
    <w:rsid w:val="00C8728B"/>
    <w:rsid w:val="00C87665"/>
    <w:rsid w:val="00C87AB2"/>
    <w:rsid w:val="00C87B7D"/>
    <w:rsid w:val="00C87FA0"/>
    <w:rsid w:val="00C90AE8"/>
    <w:rsid w:val="00C90CF4"/>
    <w:rsid w:val="00C90E5D"/>
    <w:rsid w:val="00C9104E"/>
    <w:rsid w:val="00C911DE"/>
    <w:rsid w:val="00C91849"/>
    <w:rsid w:val="00C92234"/>
    <w:rsid w:val="00C922CE"/>
    <w:rsid w:val="00C926EF"/>
    <w:rsid w:val="00C926F5"/>
    <w:rsid w:val="00C92E03"/>
    <w:rsid w:val="00C92F6C"/>
    <w:rsid w:val="00C93449"/>
    <w:rsid w:val="00C936BA"/>
    <w:rsid w:val="00C93810"/>
    <w:rsid w:val="00C938A4"/>
    <w:rsid w:val="00C938C2"/>
    <w:rsid w:val="00C939B6"/>
    <w:rsid w:val="00C94124"/>
    <w:rsid w:val="00C94429"/>
    <w:rsid w:val="00C94484"/>
    <w:rsid w:val="00C94671"/>
    <w:rsid w:val="00C948BC"/>
    <w:rsid w:val="00C94973"/>
    <w:rsid w:val="00C94AB7"/>
    <w:rsid w:val="00C94E8A"/>
    <w:rsid w:val="00C94F46"/>
    <w:rsid w:val="00C9546A"/>
    <w:rsid w:val="00C9558B"/>
    <w:rsid w:val="00C95719"/>
    <w:rsid w:val="00C95DF7"/>
    <w:rsid w:val="00C95ED7"/>
    <w:rsid w:val="00C96017"/>
    <w:rsid w:val="00C9627D"/>
    <w:rsid w:val="00C96461"/>
    <w:rsid w:val="00C967F9"/>
    <w:rsid w:val="00C96B42"/>
    <w:rsid w:val="00C96BAC"/>
    <w:rsid w:val="00C974E0"/>
    <w:rsid w:val="00C9764C"/>
    <w:rsid w:val="00C97675"/>
    <w:rsid w:val="00C97AED"/>
    <w:rsid w:val="00C97B05"/>
    <w:rsid w:val="00CA0051"/>
    <w:rsid w:val="00CA0490"/>
    <w:rsid w:val="00CA05DC"/>
    <w:rsid w:val="00CA0781"/>
    <w:rsid w:val="00CA0870"/>
    <w:rsid w:val="00CA10E0"/>
    <w:rsid w:val="00CA15BC"/>
    <w:rsid w:val="00CA167F"/>
    <w:rsid w:val="00CA17D8"/>
    <w:rsid w:val="00CA2052"/>
    <w:rsid w:val="00CA28B3"/>
    <w:rsid w:val="00CA2926"/>
    <w:rsid w:val="00CA3803"/>
    <w:rsid w:val="00CA384C"/>
    <w:rsid w:val="00CA3A2B"/>
    <w:rsid w:val="00CA3B1D"/>
    <w:rsid w:val="00CA3FEB"/>
    <w:rsid w:val="00CA423E"/>
    <w:rsid w:val="00CA46F9"/>
    <w:rsid w:val="00CA47AC"/>
    <w:rsid w:val="00CA501D"/>
    <w:rsid w:val="00CA5140"/>
    <w:rsid w:val="00CA53A5"/>
    <w:rsid w:val="00CA53FB"/>
    <w:rsid w:val="00CA5403"/>
    <w:rsid w:val="00CA5578"/>
    <w:rsid w:val="00CA5766"/>
    <w:rsid w:val="00CA57C3"/>
    <w:rsid w:val="00CA584E"/>
    <w:rsid w:val="00CA5875"/>
    <w:rsid w:val="00CA668E"/>
    <w:rsid w:val="00CA6A7B"/>
    <w:rsid w:val="00CA70DE"/>
    <w:rsid w:val="00CA7523"/>
    <w:rsid w:val="00CA771F"/>
    <w:rsid w:val="00CA7772"/>
    <w:rsid w:val="00CA795B"/>
    <w:rsid w:val="00CA7A85"/>
    <w:rsid w:val="00CB0166"/>
    <w:rsid w:val="00CB04E3"/>
    <w:rsid w:val="00CB06FF"/>
    <w:rsid w:val="00CB0904"/>
    <w:rsid w:val="00CB178E"/>
    <w:rsid w:val="00CB18A1"/>
    <w:rsid w:val="00CB1A1F"/>
    <w:rsid w:val="00CB1C12"/>
    <w:rsid w:val="00CB202D"/>
    <w:rsid w:val="00CB223A"/>
    <w:rsid w:val="00CB29BB"/>
    <w:rsid w:val="00CB29D8"/>
    <w:rsid w:val="00CB2CAB"/>
    <w:rsid w:val="00CB316D"/>
    <w:rsid w:val="00CB3495"/>
    <w:rsid w:val="00CB35AC"/>
    <w:rsid w:val="00CB362B"/>
    <w:rsid w:val="00CB3809"/>
    <w:rsid w:val="00CB3906"/>
    <w:rsid w:val="00CB3F9E"/>
    <w:rsid w:val="00CB40FC"/>
    <w:rsid w:val="00CB4898"/>
    <w:rsid w:val="00CB493B"/>
    <w:rsid w:val="00CB49F6"/>
    <w:rsid w:val="00CB4B06"/>
    <w:rsid w:val="00CB4DB8"/>
    <w:rsid w:val="00CB4E7E"/>
    <w:rsid w:val="00CB526D"/>
    <w:rsid w:val="00CB52B1"/>
    <w:rsid w:val="00CB53CB"/>
    <w:rsid w:val="00CB5580"/>
    <w:rsid w:val="00CB565E"/>
    <w:rsid w:val="00CB5A50"/>
    <w:rsid w:val="00CB5D6E"/>
    <w:rsid w:val="00CB661B"/>
    <w:rsid w:val="00CB6876"/>
    <w:rsid w:val="00CB68C6"/>
    <w:rsid w:val="00CB6C5E"/>
    <w:rsid w:val="00CB6E8C"/>
    <w:rsid w:val="00CB6EEB"/>
    <w:rsid w:val="00CB6EFF"/>
    <w:rsid w:val="00CB71DF"/>
    <w:rsid w:val="00CB7349"/>
    <w:rsid w:val="00CB75D3"/>
    <w:rsid w:val="00CB7A97"/>
    <w:rsid w:val="00CB7CB2"/>
    <w:rsid w:val="00CB7DE4"/>
    <w:rsid w:val="00CB7DF0"/>
    <w:rsid w:val="00CC0169"/>
    <w:rsid w:val="00CC02AE"/>
    <w:rsid w:val="00CC02E2"/>
    <w:rsid w:val="00CC037B"/>
    <w:rsid w:val="00CC05B1"/>
    <w:rsid w:val="00CC0A89"/>
    <w:rsid w:val="00CC122D"/>
    <w:rsid w:val="00CC1662"/>
    <w:rsid w:val="00CC1738"/>
    <w:rsid w:val="00CC19F5"/>
    <w:rsid w:val="00CC1CCC"/>
    <w:rsid w:val="00CC1D47"/>
    <w:rsid w:val="00CC23CD"/>
    <w:rsid w:val="00CC2946"/>
    <w:rsid w:val="00CC2A9A"/>
    <w:rsid w:val="00CC2E7D"/>
    <w:rsid w:val="00CC2EDC"/>
    <w:rsid w:val="00CC39E0"/>
    <w:rsid w:val="00CC3EBB"/>
    <w:rsid w:val="00CC45A9"/>
    <w:rsid w:val="00CC4A05"/>
    <w:rsid w:val="00CC4AAB"/>
    <w:rsid w:val="00CC4ADC"/>
    <w:rsid w:val="00CC4E6A"/>
    <w:rsid w:val="00CC4F6F"/>
    <w:rsid w:val="00CC514E"/>
    <w:rsid w:val="00CC5178"/>
    <w:rsid w:val="00CC527B"/>
    <w:rsid w:val="00CC56BD"/>
    <w:rsid w:val="00CC6002"/>
    <w:rsid w:val="00CC65C8"/>
    <w:rsid w:val="00CC672A"/>
    <w:rsid w:val="00CC72E2"/>
    <w:rsid w:val="00CC7361"/>
    <w:rsid w:val="00CC77D8"/>
    <w:rsid w:val="00CC7A23"/>
    <w:rsid w:val="00CC7B79"/>
    <w:rsid w:val="00CD047A"/>
    <w:rsid w:val="00CD049F"/>
    <w:rsid w:val="00CD0545"/>
    <w:rsid w:val="00CD08ED"/>
    <w:rsid w:val="00CD09B7"/>
    <w:rsid w:val="00CD09D6"/>
    <w:rsid w:val="00CD0A8C"/>
    <w:rsid w:val="00CD0C75"/>
    <w:rsid w:val="00CD1308"/>
    <w:rsid w:val="00CD17FF"/>
    <w:rsid w:val="00CD2498"/>
    <w:rsid w:val="00CD2672"/>
    <w:rsid w:val="00CD2AF3"/>
    <w:rsid w:val="00CD2B97"/>
    <w:rsid w:val="00CD2FFE"/>
    <w:rsid w:val="00CD30B8"/>
    <w:rsid w:val="00CD3298"/>
    <w:rsid w:val="00CD32A7"/>
    <w:rsid w:val="00CD3563"/>
    <w:rsid w:val="00CD362F"/>
    <w:rsid w:val="00CD380B"/>
    <w:rsid w:val="00CD38C7"/>
    <w:rsid w:val="00CD39F6"/>
    <w:rsid w:val="00CD3D94"/>
    <w:rsid w:val="00CD4032"/>
    <w:rsid w:val="00CD41C4"/>
    <w:rsid w:val="00CD4334"/>
    <w:rsid w:val="00CD4458"/>
    <w:rsid w:val="00CD44F7"/>
    <w:rsid w:val="00CD4523"/>
    <w:rsid w:val="00CD476A"/>
    <w:rsid w:val="00CD4B0B"/>
    <w:rsid w:val="00CD4B2E"/>
    <w:rsid w:val="00CD4D23"/>
    <w:rsid w:val="00CD4FF5"/>
    <w:rsid w:val="00CD50EA"/>
    <w:rsid w:val="00CD5241"/>
    <w:rsid w:val="00CD5457"/>
    <w:rsid w:val="00CD5471"/>
    <w:rsid w:val="00CD5755"/>
    <w:rsid w:val="00CD577E"/>
    <w:rsid w:val="00CD57A2"/>
    <w:rsid w:val="00CD59CD"/>
    <w:rsid w:val="00CD613F"/>
    <w:rsid w:val="00CD62AD"/>
    <w:rsid w:val="00CD62D1"/>
    <w:rsid w:val="00CD6404"/>
    <w:rsid w:val="00CD66CA"/>
    <w:rsid w:val="00CD6847"/>
    <w:rsid w:val="00CD6869"/>
    <w:rsid w:val="00CD6956"/>
    <w:rsid w:val="00CD734D"/>
    <w:rsid w:val="00CD7AA6"/>
    <w:rsid w:val="00CD7D8B"/>
    <w:rsid w:val="00CD7DEF"/>
    <w:rsid w:val="00CE002C"/>
    <w:rsid w:val="00CE032E"/>
    <w:rsid w:val="00CE03A3"/>
    <w:rsid w:val="00CE0773"/>
    <w:rsid w:val="00CE08C9"/>
    <w:rsid w:val="00CE0B52"/>
    <w:rsid w:val="00CE0DCE"/>
    <w:rsid w:val="00CE0E74"/>
    <w:rsid w:val="00CE0F08"/>
    <w:rsid w:val="00CE12B0"/>
    <w:rsid w:val="00CE1487"/>
    <w:rsid w:val="00CE1669"/>
    <w:rsid w:val="00CE1787"/>
    <w:rsid w:val="00CE17A8"/>
    <w:rsid w:val="00CE18B4"/>
    <w:rsid w:val="00CE1E3D"/>
    <w:rsid w:val="00CE2279"/>
    <w:rsid w:val="00CE22DC"/>
    <w:rsid w:val="00CE29DA"/>
    <w:rsid w:val="00CE30F0"/>
    <w:rsid w:val="00CE30F2"/>
    <w:rsid w:val="00CE31E8"/>
    <w:rsid w:val="00CE3567"/>
    <w:rsid w:val="00CE36BF"/>
    <w:rsid w:val="00CE3762"/>
    <w:rsid w:val="00CE3886"/>
    <w:rsid w:val="00CE3B28"/>
    <w:rsid w:val="00CE4070"/>
    <w:rsid w:val="00CE4343"/>
    <w:rsid w:val="00CE445D"/>
    <w:rsid w:val="00CE4ECC"/>
    <w:rsid w:val="00CE4F42"/>
    <w:rsid w:val="00CE533C"/>
    <w:rsid w:val="00CE5457"/>
    <w:rsid w:val="00CE58B3"/>
    <w:rsid w:val="00CE590B"/>
    <w:rsid w:val="00CE5AEB"/>
    <w:rsid w:val="00CE5C7A"/>
    <w:rsid w:val="00CE61F0"/>
    <w:rsid w:val="00CE63F0"/>
    <w:rsid w:val="00CE6600"/>
    <w:rsid w:val="00CE671D"/>
    <w:rsid w:val="00CE6893"/>
    <w:rsid w:val="00CE6A1B"/>
    <w:rsid w:val="00CE7167"/>
    <w:rsid w:val="00CE79B8"/>
    <w:rsid w:val="00CE7C5C"/>
    <w:rsid w:val="00CF00A8"/>
    <w:rsid w:val="00CF02F6"/>
    <w:rsid w:val="00CF042D"/>
    <w:rsid w:val="00CF0555"/>
    <w:rsid w:val="00CF0F2F"/>
    <w:rsid w:val="00CF1593"/>
    <w:rsid w:val="00CF1685"/>
    <w:rsid w:val="00CF1855"/>
    <w:rsid w:val="00CF1869"/>
    <w:rsid w:val="00CF1D89"/>
    <w:rsid w:val="00CF1E9B"/>
    <w:rsid w:val="00CF1FCD"/>
    <w:rsid w:val="00CF2167"/>
    <w:rsid w:val="00CF260C"/>
    <w:rsid w:val="00CF282F"/>
    <w:rsid w:val="00CF28B5"/>
    <w:rsid w:val="00CF2B69"/>
    <w:rsid w:val="00CF2F2A"/>
    <w:rsid w:val="00CF2FA1"/>
    <w:rsid w:val="00CF3D1D"/>
    <w:rsid w:val="00CF3E17"/>
    <w:rsid w:val="00CF3E78"/>
    <w:rsid w:val="00CF3EF7"/>
    <w:rsid w:val="00CF45CD"/>
    <w:rsid w:val="00CF4DBA"/>
    <w:rsid w:val="00CF4E78"/>
    <w:rsid w:val="00CF51BE"/>
    <w:rsid w:val="00CF54E1"/>
    <w:rsid w:val="00CF54E2"/>
    <w:rsid w:val="00CF55C4"/>
    <w:rsid w:val="00CF55F2"/>
    <w:rsid w:val="00CF567D"/>
    <w:rsid w:val="00CF585F"/>
    <w:rsid w:val="00CF58DA"/>
    <w:rsid w:val="00CF5925"/>
    <w:rsid w:val="00CF5A62"/>
    <w:rsid w:val="00CF5DC7"/>
    <w:rsid w:val="00CF6040"/>
    <w:rsid w:val="00CF62E4"/>
    <w:rsid w:val="00CF6312"/>
    <w:rsid w:val="00CF6398"/>
    <w:rsid w:val="00CF6433"/>
    <w:rsid w:val="00CF6499"/>
    <w:rsid w:val="00CF6AF5"/>
    <w:rsid w:val="00CF6B99"/>
    <w:rsid w:val="00CF6EB6"/>
    <w:rsid w:val="00CF6EBA"/>
    <w:rsid w:val="00CF7043"/>
    <w:rsid w:val="00CF72F2"/>
    <w:rsid w:val="00CF7654"/>
    <w:rsid w:val="00CF76BB"/>
    <w:rsid w:val="00CF77D2"/>
    <w:rsid w:val="00CF79EE"/>
    <w:rsid w:val="00CF7B2D"/>
    <w:rsid w:val="00CF7B49"/>
    <w:rsid w:val="00CF7E6D"/>
    <w:rsid w:val="00D001A0"/>
    <w:rsid w:val="00D003A2"/>
    <w:rsid w:val="00D004F3"/>
    <w:rsid w:val="00D00618"/>
    <w:rsid w:val="00D00888"/>
    <w:rsid w:val="00D008CD"/>
    <w:rsid w:val="00D00986"/>
    <w:rsid w:val="00D00B50"/>
    <w:rsid w:val="00D00DFD"/>
    <w:rsid w:val="00D014ED"/>
    <w:rsid w:val="00D01596"/>
    <w:rsid w:val="00D0169F"/>
    <w:rsid w:val="00D01712"/>
    <w:rsid w:val="00D01948"/>
    <w:rsid w:val="00D02094"/>
    <w:rsid w:val="00D024E4"/>
    <w:rsid w:val="00D0255B"/>
    <w:rsid w:val="00D026B5"/>
    <w:rsid w:val="00D027B4"/>
    <w:rsid w:val="00D02D4E"/>
    <w:rsid w:val="00D03220"/>
    <w:rsid w:val="00D03255"/>
    <w:rsid w:val="00D033BD"/>
    <w:rsid w:val="00D034F5"/>
    <w:rsid w:val="00D038F2"/>
    <w:rsid w:val="00D03B6E"/>
    <w:rsid w:val="00D03C00"/>
    <w:rsid w:val="00D03EAA"/>
    <w:rsid w:val="00D040FD"/>
    <w:rsid w:val="00D04163"/>
    <w:rsid w:val="00D042EB"/>
    <w:rsid w:val="00D0457A"/>
    <w:rsid w:val="00D04B59"/>
    <w:rsid w:val="00D05104"/>
    <w:rsid w:val="00D05480"/>
    <w:rsid w:val="00D05504"/>
    <w:rsid w:val="00D056B4"/>
    <w:rsid w:val="00D05BA7"/>
    <w:rsid w:val="00D05C32"/>
    <w:rsid w:val="00D06124"/>
    <w:rsid w:val="00D06B58"/>
    <w:rsid w:val="00D06CB3"/>
    <w:rsid w:val="00D070D6"/>
    <w:rsid w:val="00D07163"/>
    <w:rsid w:val="00D07526"/>
    <w:rsid w:val="00D077E5"/>
    <w:rsid w:val="00D07A06"/>
    <w:rsid w:val="00D07D8E"/>
    <w:rsid w:val="00D07F9E"/>
    <w:rsid w:val="00D101E4"/>
    <w:rsid w:val="00D10440"/>
    <w:rsid w:val="00D109A8"/>
    <w:rsid w:val="00D10EF2"/>
    <w:rsid w:val="00D10F8D"/>
    <w:rsid w:val="00D1106B"/>
    <w:rsid w:val="00D11523"/>
    <w:rsid w:val="00D11D6F"/>
    <w:rsid w:val="00D12085"/>
    <w:rsid w:val="00D12327"/>
    <w:rsid w:val="00D123DF"/>
    <w:rsid w:val="00D12A32"/>
    <w:rsid w:val="00D12E8B"/>
    <w:rsid w:val="00D136D5"/>
    <w:rsid w:val="00D13C0B"/>
    <w:rsid w:val="00D13CA7"/>
    <w:rsid w:val="00D13D9A"/>
    <w:rsid w:val="00D13DF3"/>
    <w:rsid w:val="00D13EC6"/>
    <w:rsid w:val="00D14373"/>
    <w:rsid w:val="00D14583"/>
    <w:rsid w:val="00D152D5"/>
    <w:rsid w:val="00D1530C"/>
    <w:rsid w:val="00D153D7"/>
    <w:rsid w:val="00D153FA"/>
    <w:rsid w:val="00D15895"/>
    <w:rsid w:val="00D1609A"/>
    <w:rsid w:val="00D161BD"/>
    <w:rsid w:val="00D165F9"/>
    <w:rsid w:val="00D166FF"/>
    <w:rsid w:val="00D16C49"/>
    <w:rsid w:val="00D16E13"/>
    <w:rsid w:val="00D16E27"/>
    <w:rsid w:val="00D1716B"/>
    <w:rsid w:val="00D1716C"/>
    <w:rsid w:val="00D1784E"/>
    <w:rsid w:val="00D17D79"/>
    <w:rsid w:val="00D17EC2"/>
    <w:rsid w:val="00D17F9A"/>
    <w:rsid w:val="00D17FF9"/>
    <w:rsid w:val="00D2005E"/>
    <w:rsid w:val="00D2085A"/>
    <w:rsid w:val="00D2085C"/>
    <w:rsid w:val="00D20CAB"/>
    <w:rsid w:val="00D20D0D"/>
    <w:rsid w:val="00D20D2C"/>
    <w:rsid w:val="00D20EDF"/>
    <w:rsid w:val="00D20FD4"/>
    <w:rsid w:val="00D21106"/>
    <w:rsid w:val="00D211E4"/>
    <w:rsid w:val="00D213CE"/>
    <w:rsid w:val="00D2151E"/>
    <w:rsid w:val="00D219A4"/>
    <w:rsid w:val="00D21A9D"/>
    <w:rsid w:val="00D21CAE"/>
    <w:rsid w:val="00D21CEC"/>
    <w:rsid w:val="00D21DEF"/>
    <w:rsid w:val="00D21E28"/>
    <w:rsid w:val="00D21F43"/>
    <w:rsid w:val="00D22194"/>
    <w:rsid w:val="00D223A2"/>
    <w:rsid w:val="00D223F3"/>
    <w:rsid w:val="00D225A7"/>
    <w:rsid w:val="00D22BD7"/>
    <w:rsid w:val="00D231C8"/>
    <w:rsid w:val="00D234FF"/>
    <w:rsid w:val="00D2383D"/>
    <w:rsid w:val="00D239C2"/>
    <w:rsid w:val="00D23E15"/>
    <w:rsid w:val="00D241C4"/>
    <w:rsid w:val="00D2441F"/>
    <w:rsid w:val="00D24B54"/>
    <w:rsid w:val="00D24E48"/>
    <w:rsid w:val="00D24F81"/>
    <w:rsid w:val="00D2509B"/>
    <w:rsid w:val="00D251FD"/>
    <w:rsid w:val="00D25443"/>
    <w:rsid w:val="00D25A6C"/>
    <w:rsid w:val="00D25BA6"/>
    <w:rsid w:val="00D25CBB"/>
    <w:rsid w:val="00D26227"/>
    <w:rsid w:val="00D262AB"/>
    <w:rsid w:val="00D26842"/>
    <w:rsid w:val="00D2688B"/>
    <w:rsid w:val="00D26A94"/>
    <w:rsid w:val="00D26CEF"/>
    <w:rsid w:val="00D270DE"/>
    <w:rsid w:val="00D27590"/>
    <w:rsid w:val="00D279EA"/>
    <w:rsid w:val="00D279F7"/>
    <w:rsid w:val="00D27A57"/>
    <w:rsid w:val="00D27C1F"/>
    <w:rsid w:val="00D27C51"/>
    <w:rsid w:val="00D27CE5"/>
    <w:rsid w:val="00D27F72"/>
    <w:rsid w:val="00D3015D"/>
    <w:rsid w:val="00D3084D"/>
    <w:rsid w:val="00D30AC3"/>
    <w:rsid w:val="00D30BA7"/>
    <w:rsid w:val="00D31005"/>
    <w:rsid w:val="00D314B1"/>
    <w:rsid w:val="00D31563"/>
    <w:rsid w:val="00D317D0"/>
    <w:rsid w:val="00D319EB"/>
    <w:rsid w:val="00D32165"/>
    <w:rsid w:val="00D32769"/>
    <w:rsid w:val="00D32958"/>
    <w:rsid w:val="00D32F7D"/>
    <w:rsid w:val="00D330D3"/>
    <w:rsid w:val="00D33539"/>
    <w:rsid w:val="00D33610"/>
    <w:rsid w:val="00D3369A"/>
    <w:rsid w:val="00D337AD"/>
    <w:rsid w:val="00D33AB6"/>
    <w:rsid w:val="00D33B1E"/>
    <w:rsid w:val="00D33F8C"/>
    <w:rsid w:val="00D343EB"/>
    <w:rsid w:val="00D34437"/>
    <w:rsid w:val="00D34AF8"/>
    <w:rsid w:val="00D34C12"/>
    <w:rsid w:val="00D34D60"/>
    <w:rsid w:val="00D34DFD"/>
    <w:rsid w:val="00D35115"/>
    <w:rsid w:val="00D351AC"/>
    <w:rsid w:val="00D35408"/>
    <w:rsid w:val="00D35A1B"/>
    <w:rsid w:val="00D35B39"/>
    <w:rsid w:val="00D35E12"/>
    <w:rsid w:val="00D35F4C"/>
    <w:rsid w:val="00D35F52"/>
    <w:rsid w:val="00D36023"/>
    <w:rsid w:val="00D36CF2"/>
    <w:rsid w:val="00D37122"/>
    <w:rsid w:val="00D37267"/>
    <w:rsid w:val="00D37329"/>
    <w:rsid w:val="00D37407"/>
    <w:rsid w:val="00D3782C"/>
    <w:rsid w:val="00D378A8"/>
    <w:rsid w:val="00D3795C"/>
    <w:rsid w:val="00D379C5"/>
    <w:rsid w:val="00D37AEA"/>
    <w:rsid w:val="00D37D12"/>
    <w:rsid w:val="00D37F7F"/>
    <w:rsid w:val="00D37FCC"/>
    <w:rsid w:val="00D400A0"/>
    <w:rsid w:val="00D40667"/>
    <w:rsid w:val="00D40888"/>
    <w:rsid w:val="00D40923"/>
    <w:rsid w:val="00D40BB7"/>
    <w:rsid w:val="00D40BC8"/>
    <w:rsid w:val="00D41130"/>
    <w:rsid w:val="00D41252"/>
    <w:rsid w:val="00D4162E"/>
    <w:rsid w:val="00D4196B"/>
    <w:rsid w:val="00D4198E"/>
    <w:rsid w:val="00D41B79"/>
    <w:rsid w:val="00D41D5E"/>
    <w:rsid w:val="00D4247C"/>
    <w:rsid w:val="00D4248C"/>
    <w:rsid w:val="00D426FB"/>
    <w:rsid w:val="00D42F73"/>
    <w:rsid w:val="00D430E1"/>
    <w:rsid w:val="00D432A6"/>
    <w:rsid w:val="00D4352B"/>
    <w:rsid w:val="00D435AC"/>
    <w:rsid w:val="00D436BE"/>
    <w:rsid w:val="00D43954"/>
    <w:rsid w:val="00D43A11"/>
    <w:rsid w:val="00D43C43"/>
    <w:rsid w:val="00D44256"/>
    <w:rsid w:val="00D4431C"/>
    <w:rsid w:val="00D44AB5"/>
    <w:rsid w:val="00D44CC1"/>
    <w:rsid w:val="00D44D7C"/>
    <w:rsid w:val="00D4501E"/>
    <w:rsid w:val="00D45538"/>
    <w:rsid w:val="00D459F3"/>
    <w:rsid w:val="00D45C77"/>
    <w:rsid w:val="00D46354"/>
    <w:rsid w:val="00D4658A"/>
    <w:rsid w:val="00D468A1"/>
    <w:rsid w:val="00D468C7"/>
    <w:rsid w:val="00D470A1"/>
    <w:rsid w:val="00D47208"/>
    <w:rsid w:val="00D4765A"/>
    <w:rsid w:val="00D476BB"/>
    <w:rsid w:val="00D4796E"/>
    <w:rsid w:val="00D47E2B"/>
    <w:rsid w:val="00D47E2E"/>
    <w:rsid w:val="00D47EF8"/>
    <w:rsid w:val="00D50004"/>
    <w:rsid w:val="00D50184"/>
    <w:rsid w:val="00D5076F"/>
    <w:rsid w:val="00D50B64"/>
    <w:rsid w:val="00D50D4B"/>
    <w:rsid w:val="00D50F6E"/>
    <w:rsid w:val="00D50F78"/>
    <w:rsid w:val="00D5105B"/>
    <w:rsid w:val="00D510C0"/>
    <w:rsid w:val="00D51266"/>
    <w:rsid w:val="00D5151E"/>
    <w:rsid w:val="00D51927"/>
    <w:rsid w:val="00D51B37"/>
    <w:rsid w:val="00D51BDE"/>
    <w:rsid w:val="00D51CD8"/>
    <w:rsid w:val="00D51FAF"/>
    <w:rsid w:val="00D521A1"/>
    <w:rsid w:val="00D52508"/>
    <w:rsid w:val="00D52AF8"/>
    <w:rsid w:val="00D52B03"/>
    <w:rsid w:val="00D52C77"/>
    <w:rsid w:val="00D52D9A"/>
    <w:rsid w:val="00D5322F"/>
    <w:rsid w:val="00D532E3"/>
    <w:rsid w:val="00D53393"/>
    <w:rsid w:val="00D5360A"/>
    <w:rsid w:val="00D53753"/>
    <w:rsid w:val="00D5380B"/>
    <w:rsid w:val="00D5383D"/>
    <w:rsid w:val="00D53CD5"/>
    <w:rsid w:val="00D540B7"/>
    <w:rsid w:val="00D54126"/>
    <w:rsid w:val="00D5470C"/>
    <w:rsid w:val="00D54AA6"/>
    <w:rsid w:val="00D54ADE"/>
    <w:rsid w:val="00D54F91"/>
    <w:rsid w:val="00D55445"/>
    <w:rsid w:val="00D55702"/>
    <w:rsid w:val="00D55D0B"/>
    <w:rsid w:val="00D5628B"/>
    <w:rsid w:val="00D5635D"/>
    <w:rsid w:val="00D56805"/>
    <w:rsid w:val="00D56908"/>
    <w:rsid w:val="00D56E96"/>
    <w:rsid w:val="00D57174"/>
    <w:rsid w:val="00D571EC"/>
    <w:rsid w:val="00D574D1"/>
    <w:rsid w:val="00D57711"/>
    <w:rsid w:val="00D57EBD"/>
    <w:rsid w:val="00D60072"/>
    <w:rsid w:val="00D605F8"/>
    <w:rsid w:val="00D60616"/>
    <w:rsid w:val="00D60660"/>
    <w:rsid w:val="00D607B8"/>
    <w:rsid w:val="00D609AB"/>
    <w:rsid w:val="00D610D3"/>
    <w:rsid w:val="00D619FC"/>
    <w:rsid w:val="00D61A8E"/>
    <w:rsid w:val="00D61E84"/>
    <w:rsid w:val="00D61F48"/>
    <w:rsid w:val="00D61FCA"/>
    <w:rsid w:val="00D62141"/>
    <w:rsid w:val="00D622C9"/>
    <w:rsid w:val="00D6261C"/>
    <w:rsid w:val="00D62687"/>
    <w:rsid w:val="00D62904"/>
    <w:rsid w:val="00D62AC8"/>
    <w:rsid w:val="00D62C63"/>
    <w:rsid w:val="00D62D17"/>
    <w:rsid w:val="00D62F63"/>
    <w:rsid w:val="00D6340B"/>
    <w:rsid w:val="00D6379A"/>
    <w:rsid w:val="00D6397B"/>
    <w:rsid w:val="00D63CD8"/>
    <w:rsid w:val="00D63DF7"/>
    <w:rsid w:val="00D64161"/>
    <w:rsid w:val="00D641AB"/>
    <w:rsid w:val="00D64555"/>
    <w:rsid w:val="00D64CDC"/>
    <w:rsid w:val="00D64D5A"/>
    <w:rsid w:val="00D64D82"/>
    <w:rsid w:val="00D65AB0"/>
    <w:rsid w:val="00D6645B"/>
    <w:rsid w:val="00D66565"/>
    <w:rsid w:val="00D6673D"/>
    <w:rsid w:val="00D667AE"/>
    <w:rsid w:val="00D6680D"/>
    <w:rsid w:val="00D668B1"/>
    <w:rsid w:val="00D66FCC"/>
    <w:rsid w:val="00D6738F"/>
    <w:rsid w:val="00D67979"/>
    <w:rsid w:val="00D67BBE"/>
    <w:rsid w:val="00D67EBB"/>
    <w:rsid w:val="00D701C0"/>
    <w:rsid w:val="00D70334"/>
    <w:rsid w:val="00D70360"/>
    <w:rsid w:val="00D705CD"/>
    <w:rsid w:val="00D708BE"/>
    <w:rsid w:val="00D70A89"/>
    <w:rsid w:val="00D7188E"/>
    <w:rsid w:val="00D718F4"/>
    <w:rsid w:val="00D71D42"/>
    <w:rsid w:val="00D71EC5"/>
    <w:rsid w:val="00D724FF"/>
    <w:rsid w:val="00D72A0C"/>
    <w:rsid w:val="00D72C58"/>
    <w:rsid w:val="00D72CC7"/>
    <w:rsid w:val="00D7327C"/>
    <w:rsid w:val="00D732A6"/>
    <w:rsid w:val="00D7367D"/>
    <w:rsid w:val="00D738D2"/>
    <w:rsid w:val="00D7396A"/>
    <w:rsid w:val="00D73F4E"/>
    <w:rsid w:val="00D74326"/>
    <w:rsid w:val="00D7432F"/>
    <w:rsid w:val="00D743DA"/>
    <w:rsid w:val="00D7461A"/>
    <w:rsid w:val="00D74720"/>
    <w:rsid w:val="00D74AED"/>
    <w:rsid w:val="00D74B18"/>
    <w:rsid w:val="00D74C17"/>
    <w:rsid w:val="00D74DD6"/>
    <w:rsid w:val="00D74F94"/>
    <w:rsid w:val="00D74FF2"/>
    <w:rsid w:val="00D752B1"/>
    <w:rsid w:val="00D757F4"/>
    <w:rsid w:val="00D75896"/>
    <w:rsid w:val="00D758B5"/>
    <w:rsid w:val="00D75AC6"/>
    <w:rsid w:val="00D75AF3"/>
    <w:rsid w:val="00D75F5D"/>
    <w:rsid w:val="00D76273"/>
    <w:rsid w:val="00D7633E"/>
    <w:rsid w:val="00D763B0"/>
    <w:rsid w:val="00D766DA"/>
    <w:rsid w:val="00D767DA"/>
    <w:rsid w:val="00D768B1"/>
    <w:rsid w:val="00D76F70"/>
    <w:rsid w:val="00D76FC7"/>
    <w:rsid w:val="00D772AA"/>
    <w:rsid w:val="00D773C1"/>
    <w:rsid w:val="00D775E8"/>
    <w:rsid w:val="00D77714"/>
    <w:rsid w:val="00D77840"/>
    <w:rsid w:val="00D77BE3"/>
    <w:rsid w:val="00D77C48"/>
    <w:rsid w:val="00D77C68"/>
    <w:rsid w:val="00D77E90"/>
    <w:rsid w:val="00D77E98"/>
    <w:rsid w:val="00D80192"/>
    <w:rsid w:val="00D801B5"/>
    <w:rsid w:val="00D80312"/>
    <w:rsid w:val="00D80360"/>
    <w:rsid w:val="00D80437"/>
    <w:rsid w:val="00D8053E"/>
    <w:rsid w:val="00D80727"/>
    <w:rsid w:val="00D80905"/>
    <w:rsid w:val="00D8092F"/>
    <w:rsid w:val="00D80957"/>
    <w:rsid w:val="00D80B45"/>
    <w:rsid w:val="00D80C60"/>
    <w:rsid w:val="00D80E1F"/>
    <w:rsid w:val="00D80E7B"/>
    <w:rsid w:val="00D81299"/>
    <w:rsid w:val="00D8131E"/>
    <w:rsid w:val="00D81385"/>
    <w:rsid w:val="00D814E3"/>
    <w:rsid w:val="00D8169E"/>
    <w:rsid w:val="00D816C7"/>
    <w:rsid w:val="00D81ACC"/>
    <w:rsid w:val="00D82089"/>
    <w:rsid w:val="00D82299"/>
    <w:rsid w:val="00D82511"/>
    <w:rsid w:val="00D82639"/>
    <w:rsid w:val="00D826D0"/>
    <w:rsid w:val="00D826D7"/>
    <w:rsid w:val="00D82703"/>
    <w:rsid w:val="00D82AF5"/>
    <w:rsid w:val="00D82B2A"/>
    <w:rsid w:val="00D82DB3"/>
    <w:rsid w:val="00D83694"/>
    <w:rsid w:val="00D838A3"/>
    <w:rsid w:val="00D84050"/>
    <w:rsid w:val="00D84759"/>
    <w:rsid w:val="00D84C26"/>
    <w:rsid w:val="00D84F41"/>
    <w:rsid w:val="00D85118"/>
    <w:rsid w:val="00D851DD"/>
    <w:rsid w:val="00D85B7D"/>
    <w:rsid w:val="00D85C19"/>
    <w:rsid w:val="00D85CB6"/>
    <w:rsid w:val="00D85DB7"/>
    <w:rsid w:val="00D86285"/>
    <w:rsid w:val="00D86308"/>
    <w:rsid w:val="00D8662E"/>
    <w:rsid w:val="00D867E2"/>
    <w:rsid w:val="00D8687C"/>
    <w:rsid w:val="00D869C4"/>
    <w:rsid w:val="00D86A45"/>
    <w:rsid w:val="00D871E0"/>
    <w:rsid w:val="00D872B6"/>
    <w:rsid w:val="00D875F9"/>
    <w:rsid w:val="00D87EC2"/>
    <w:rsid w:val="00D90762"/>
    <w:rsid w:val="00D908AA"/>
    <w:rsid w:val="00D90D1C"/>
    <w:rsid w:val="00D90E88"/>
    <w:rsid w:val="00D9107D"/>
    <w:rsid w:val="00D91191"/>
    <w:rsid w:val="00D9123E"/>
    <w:rsid w:val="00D913AD"/>
    <w:rsid w:val="00D91586"/>
    <w:rsid w:val="00D9183F"/>
    <w:rsid w:val="00D91969"/>
    <w:rsid w:val="00D91C1C"/>
    <w:rsid w:val="00D91C27"/>
    <w:rsid w:val="00D92042"/>
    <w:rsid w:val="00D92062"/>
    <w:rsid w:val="00D9223D"/>
    <w:rsid w:val="00D9299E"/>
    <w:rsid w:val="00D92B7E"/>
    <w:rsid w:val="00D92D3E"/>
    <w:rsid w:val="00D930E3"/>
    <w:rsid w:val="00D9318E"/>
    <w:rsid w:val="00D932C4"/>
    <w:rsid w:val="00D93607"/>
    <w:rsid w:val="00D93C08"/>
    <w:rsid w:val="00D93D1E"/>
    <w:rsid w:val="00D942B3"/>
    <w:rsid w:val="00D945C9"/>
    <w:rsid w:val="00D947B2"/>
    <w:rsid w:val="00D94ACD"/>
    <w:rsid w:val="00D94BF7"/>
    <w:rsid w:val="00D9506E"/>
    <w:rsid w:val="00D95582"/>
    <w:rsid w:val="00D955AA"/>
    <w:rsid w:val="00D95742"/>
    <w:rsid w:val="00D957E6"/>
    <w:rsid w:val="00D95BF3"/>
    <w:rsid w:val="00D96414"/>
    <w:rsid w:val="00D966DF"/>
    <w:rsid w:val="00D96868"/>
    <w:rsid w:val="00D96910"/>
    <w:rsid w:val="00D96AC7"/>
    <w:rsid w:val="00D9719F"/>
    <w:rsid w:val="00D97629"/>
    <w:rsid w:val="00D976CC"/>
    <w:rsid w:val="00D976D2"/>
    <w:rsid w:val="00D979A2"/>
    <w:rsid w:val="00D97D72"/>
    <w:rsid w:val="00D97FC4"/>
    <w:rsid w:val="00DA006A"/>
    <w:rsid w:val="00DA0270"/>
    <w:rsid w:val="00DA02A0"/>
    <w:rsid w:val="00DA0800"/>
    <w:rsid w:val="00DA09E9"/>
    <w:rsid w:val="00DA0CE1"/>
    <w:rsid w:val="00DA0F39"/>
    <w:rsid w:val="00DA11A4"/>
    <w:rsid w:val="00DA11EC"/>
    <w:rsid w:val="00DA123E"/>
    <w:rsid w:val="00DA124D"/>
    <w:rsid w:val="00DA1287"/>
    <w:rsid w:val="00DA1477"/>
    <w:rsid w:val="00DA1626"/>
    <w:rsid w:val="00DA18E8"/>
    <w:rsid w:val="00DA18FF"/>
    <w:rsid w:val="00DA1A89"/>
    <w:rsid w:val="00DA1AA8"/>
    <w:rsid w:val="00DA1AE9"/>
    <w:rsid w:val="00DA20A8"/>
    <w:rsid w:val="00DA2218"/>
    <w:rsid w:val="00DA2459"/>
    <w:rsid w:val="00DA2562"/>
    <w:rsid w:val="00DA2CC8"/>
    <w:rsid w:val="00DA2DDD"/>
    <w:rsid w:val="00DA2F5A"/>
    <w:rsid w:val="00DA33E9"/>
    <w:rsid w:val="00DA37A0"/>
    <w:rsid w:val="00DA3E93"/>
    <w:rsid w:val="00DA3F33"/>
    <w:rsid w:val="00DA3F5A"/>
    <w:rsid w:val="00DA3FFA"/>
    <w:rsid w:val="00DA4452"/>
    <w:rsid w:val="00DA48EE"/>
    <w:rsid w:val="00DA4F38"/>
    <w:rsid w:val="00DA5003"/>
    <w:rsid w:val="00DA5008"/>
    <w:rsid w:val="00DA5230"/>
    <w:rsid w:val="00DA5BDF"/>
    <w:rsid w:val="00DA5DB6"/>
    <w:rsid w:val="00DA5DC9"/>
    <w:rsid w:val="00DA5DD6"/>
    <w:rsid w:val="00DA5E5A"/>
    <w:rsid w:val="00DA617B"/>
    <w:rsid w:val="00DA6460"/>
    <w:rsid w:val="00DA6570"/>
    <w:rsid w:val="00DA66B1"/>
    <w:rsid w:val="00DA6903"/>
    <w:rsid w:val="00DA6A3B"/>
    <w:rsid w:val="00DA6BFF"/>
    <w:rsid w:val="00DA6D8C"/>
    <w:rsid w:val="00DA6EB9"/>
    <w:rsid w:val="00DA6F4A"/>
    <w:rsid w:val="00DA7160"/>
    <w:rsid w:val="00DA71F6"/>
    <w:rsid w:val="00DA72B5"/>
    <w:rsid w:val="00DA782A"/>
    <w:rsid w:val="00DA795A"/>
    <w:rsid w:val="00DA7A5C"/>
    <w:rsid w:val="00DA7C1F"/>
    <w:rsid w:val="00DA7E81"/>
    <w:rsid w:val="00DA7E84"/>
    <w:rsid w:val="00DA7F4C"/>
    <w:rsid w:val="00DB0204"/>
    <w:rsid w:val="00DB0280"/>
    <w:rsid w:val="00DB03CF"/>
    <w:rsid w:val="00DB0609"/>
    <w:rsid w:val="00DB07BE"/>
    <w:rsid w:val="00DB0B84"/>
    <w:rsid w:val="00DB0FC9"/>
    <w:rsid w:val="00DB1297"/>
    <w:rsid w:val="00DB1B50"/>
    <w:rsid w:val="00DB1C81"/>
    <w:rsid w:val="00DB22EA"/>
    <w:rsid w:val="00DB23A5"/>
    <w:rsid w:val="00DB247C"/>
    <w:rsid w:val="00DB388B"/>
    <w:rsid w:val="00DB3926"/>
    <w:rsid w:val="00DB392D"/>
    <w:rsid w:val="00DB3EB0"/>
    <w:rsid w:val="00DB420B"/>
    <w:rsid w:val="00DB427D"/>
    <w:rsid w:val="00DB42B8"/>
    <w:rsid w:val="00DB4853"/>
    <w:rsid w:val="00DB4BCC"/>
    <w:rsid w:val="00DB4C42"/>
    <w:rsid w:val="00DB4DED"/>
    <w:rsid w:val="00DB4E1E"/>
    <w:rsid w:val="00DB5908"/>
    <w:rsid w:val="00DB5B7A"/>
    <w:rsid w:val="00DB5CA7"/>
    <w:rsid w:val="00DB65A1"/>
    <w:rsid w:val="00DB664E"/>
    <w:rsid w:val="00DB69BC"/>
    <w:rsid w:val="00DB6F0F"/>
    <w:rsid w:val="00DB7007"/>
    <w:rsid w:val="00DB70FD"/>
    <w:rsid w:val="00DB7118"/>
    <w:rsid w:val="00DB7165"/>
    <w:rsid w:val="00DB7764"/>
    <w:rsid w:val="00DB78F6"/>
    <w:rsid w:val="00DB7CF0"/>
    <w:rsid w:val="00DB7F15"/>
    <w:rsid w:val="00DC02DD"/>
    <w:rsid w:val="00DC03BD"/>
    <w:rsid w:val="00DC0500"/>
    <w:rsid w:val="00DC0630"/>
    <w:rsid w:val="00DC0699"/>
    <w:rsid w:val="00DC06B3"/>
    <w:rsid w:val="00DC0772"/>
    <w:rsid w:val="00DC080E"/>
    <w:rsid w:val="00DC08E4"/>
    <w:rsid w:val="00DC0B5B"/>
    <w:rsid w:val="00DC17E5"/>
    <w:rsid w:val="00DC1B95"/>
    <w:rsid w:val="00DC2CF1"/>
    <w:rsid w:val="00DC2FAE"/>
    <w:rsid w:val="00DC3024"/>
    <w:rsid w:val="00DC303A"/>
    <w:rsid w:val="00DC30C4"/>
    <w:rsid w:val="00DC3108"/>
    <w:rsid w:val="00DC36E5"/>
    <w:rsid w:val="00DC3799"/>
    <w:rsid w:val="00DC3884"/>
    <w:rsid w:val="00DC3972"/>
    <w:rsid w:val="00DC3DE3"/>
    <w:rsid w:val="00DC3FD7"/>
    <w:rsid w:val="00DC43B0"/>
    <w:rsid w:val="00DC4B1A"/>
    <w:rsid w:val="00DC4BC3"/>
    <w:rsid w:val="00DC4C09"/>
    <w:rsid w:val="00DC4E25"/>
    <w:rsid w:val="00DC5014"/>
    <w:rsid w:val="00DC50B9"/>
    <w:rsid w:val="00DC51AA"/>
    <w:rsid w:val="00DC5257"/>
    <w:rsid w:val="00DC5374"/>
    <w:rsid w:val="00DC5409"/>
    <w:rsid w:val="00DC5420"/>
    <w:rsid w:val="00DC5428"/>
    <w:rsid w:val="00DC544E"/>
    <w:rsid w:val="00DC5716"/>
    <w:rsid w:val="00DC5E20"/>
    <w:rsid w:val="00DC6141"/>
    <w:rsid w:val="00DC63A1"/>
    <w:rsid w:val="00DC6591"/>
    <w:rsid w:val="00DC65CF"/>
    <w:rsid w:val="00DC6998"/>
    <w:rsid w:val="00DC6E86"/>
    <w:rsid w:val="00DC762F"/>
    <w:rsid w:val="00DC76F5"/>
    <w:rsid w:val="00DC77B0"/>
    <w:rsid w:val="00DC7820"/>
    <w:rsid w:val="00DC7843"/>
    <w:rsid w:val="00DC787F"/>
    <w:rsid w:val="00DC79EA"/>
    <w:rsid w:val="00DC7A34"/>
    <w:rsid w:val="00DC7BCA"/>
    <w:rsid w:val="00DC7CF7"/>
    <w:rsid w:val="00DC7D02"/>
    <w:rsid w:val="00DC7DFF"/>
    <w:rsid w:val="00DC7F82"/>
    <w:rsid w:val="00DD0032"/>
    <w:rsid w:val="00DD0096"/>
    <w:rsid w:val="00DD031E"/>
    <w:rsid w:val="00DD0487"/>
    <w:rsid w:val="00DD0F7D"/>
    <w:rsid w:val="00DD15B9"/>
    <w:rsid w:val="00DD162F"/>
    <w:rsid w:val="00DD1955"/>
    <w:rsid w:val="00DD1C62"/>
    <w:rsid w:val="00DD1FE1"/>
    <w:rsid w:val="00DD2304"/>
    <w:rsid w:val="00DD2C7B"/>
    <w:rsid w:val="00DD3556"/>
    <w:rsid w:val="00DD35A4"/>
    <w:rsid w:val="00DD3C0C"/>
    <w:rsid w:val="00DD3EF6"/>
    <w:rsid w:val="00DD415C"/>
    <w:rsid w:val="00DD4620"/>
    <w:rsid w:val="00DD49B2"/>
    <w:rsid w:val="00DD4C39"/>
    <w:rsid w:val="00DD4C67"/>
    <w:rsid w:val="00DD4C68"/>
    <w:rsid w:val="00DD4E61"/>
    <w:rsid w:val="00DD4E9F"/>
    <w:rsid w:val="00DD5016"/>
    <w:rsid w:val="00DD504B"/>
    <w:rsid w:val="00DD53A5"/>
    <w:rsid w:val="00DD53D7"/>
    <w:rsid w:val="00DD5883"/>
    <w:rsid w:val="00DD58EB"/>
    <w:rsid w:val="00DD5A6E"/>
    <w:rsid w:val="00DD5BE9"/>
    <w:rsid w:val="00DD60AE"/>
    <w:rsid w:val="00DD65E7"/>
    <w:rsid w:val="00DD6ADC"/>
    <w:rsid w:val="00DD718D"/>
    <w:rsid w:val="00DD7235"/>
    <w:rsid w:val="00DD7419"/>
    <w:rsid w:val="00DD7632"/>
    <w:rsid w:val="00DD7894"/>
    <w:rsid w:val="00DE053D"/>
    <w:rsid w:val="00DE0638"/>
    <w:rsid w:val="00DE080D"/>
    <w:rsid w:val="00DE095A"/>
    <w:rsid w:val="00DE0AAD"/>
    <w:rsid w:val="00DE0B4F"/>
    <w:rsid w:val="00DE0CAC"/>
    <w:rsid w:val="00DE1582"/>
    <w:rsid w:val="00DE1B4C"/>
    <w:rsid w:val="00DE1BFB"/>
    <w:rsid w:val="00DE1D9E"/>
    <w:rsid w:val="00DE1E0A"/>
    <w:rsid w:val="00DE241D"/>
    <w:rsid w:val="00DE248D"/>
    <w:rsid w:val="00DE2634"/>
    <w:rsid w:val="00DE2711"/>
    <w:rsid w:val="00DE29EA"/>
    <w:rsid w:val="00DE2B8F"/>
    <w:rsid w:val="00DE2C76"/>
    <w:rsid w:val="00DE2C7B"/>
    <w:rsid w:val="00DE2FE0"/>
    <w:rsid w:val="00DE306A"/>
    <w:rsid w:val="00DE326C"/>
    <w:rsid w:val="00DE3443"/>
    <w:rsid w:val="00DE3BB8"/>
    <w:rsid w:val="00DE4325"/>
    <w:rsid w:val="00DE4853"/>
    <w:rsid w:val="00DE4C6E"/>
    <w:rsid w:val="00DE4C75"/>
    <w:rsid w:val="00DE530A"/>
    <w:rsid w:val="00DE550A"/>
    <w:rsid w:val="00DE5AD4"/>
    <w:rsid w:val="00DE5AE6"/>
    <w:rsid w:val="00DE61D5"/>
    <w:rsid w:val="00DE62AA"/>
    <w:rsid w:val="00DE632B"/>
    <w:rsid w:val="00DE6346"/>
    <w:rsid w:val="00DE6996"/>
    <w:rsid w:val="00DE6D71"/>
    <w:rsid w:val="00DE6D8D"/>
    <w:rsid w:val="00DE6E1B"/>
    <w:rsid w:val="00DE6ED0"/>
    <w:rsid w:val="00DE6EFC"/>
    <w:rsid w:val="00DE70F6"/>
    <w:rsid w:val="00DE7AF1"/>
    <w:rsid w:val="00DE7D96"/>
    <w:rsid w:val="00DF0737"/>
    <w:rsid w:val="00DF0C21"/>
    <w:rsid w:val="00DF0EB0"/>
    <w:rsid w:val="00DF0FB1"/>
    <w:rsid w:val="00DF1157"/>
    <w:rsid w:val="00DF148E"/>
    <w:rsid w:val="00DF1649"/>
    <w:rsid w:val="00DF1CBA"/>
    <w:rsid w:val="00DF1CDD"/>
    <w:rsid w:val="00DF1E06"/>
    <w:rsid w:val="00DF205F"/>
    <w:rsid w:val="00DF20A7"/>
    <w:rsid w:val="00DF22F9"/>
    <w:rsid w:val="00DF278F"/>
    <w:rsid w:val="00DF2849"/>
    <w:rsid w:val="00DF2C1C"/>
    <w:rsid w:val="00DF2C60"/>
    <w:rsid w:val="00DF2D17"/>
    <w:rsid w:val="00DF2EC2"/>
    <w:rsid w:val="00DF3270"/>
    <w:rsid w:val="00DF33A2"/>
    <w:rsid w:val="00DF3586"/>
    <w:rsid w:val="00DF37EA"/>
    <w:rsid w:val="00DF38F2"/>
    <w:rsid w:val="00DF3BD8"/>
    <w:rsid w:val="00DF3C62"/>
    <w:rsid w:val="00DF3D82"/>
    <w:rsid w:val="00DF41BF"/>
    <w:rsid w:val="00DF45E0"/>
    <w:rsid w:val="00DF4617"/>
    <w:rsid w:val="00DF4630"/>
    <w:rsid w:val="00DF4647"/>
    <w:rsid w:val="00DF5188"/>
    <w:rsid w:val="00DF58FD"/>
    <w:rsid w:val="00DF5948"/>
    <w:rsid w:val="00DF5B5F"/>
    <w:rsid w:val="00DF5D39"/>
    <w:rsid w:val="00DF6076"/>
    <w:rsid w:val="00DF6146"/>
    <w:rsid w:val="00DF6275"/>
    <w:rsid w:val="00DF65AF"/>
    <w:rsid w:val="00DF6667"/>
    <w:rsid w:val="00DF6AB4"/>
    <w:rsid w:val="00DF6E95"/>
    <w:rsid w:val="00DF7141"/>
    <w:rsid w:val="00DF722F"/>
    <w:rsid w:val="00DF726E"/>
    <w:rsid w:val="00DF747B"/>
    <w:rsid w:val="00DF747C"/>
    <w:rsid w:val="00DF7D83"/>
    <w:rsid w:val="00DF7FFB"/>
    <w:rsid w:val="00E0017C"/>
    <w:rsid w:val="00E001E7"/>
    <w:rsid w:val="00E004A5"/>
    <w:rsid w:val="00E00757"/>
    <w:rsid w:val="00E00B3F"/>
    <w:rsid w:val="00E00E52"/>
    <w:rsid w:val="00E00FCC"/>
    <w:rsid w:val="00E0116C"/>
    <w:rsid w:val="00E01498"/>
    <w:rsid w:val="00E017E8"/>
    <w:rsid w:val="00E0191F"/>
    <w:rsid w:val="00E01A1D"/>
    <w:rsid w:val="00E01A4D"/>
    <w:rsid w:val="00E01B32"/>
    <w:rsid w:val="00E01C02"/>
    <w:rsid w:val="00E01C07"/>
    <w:rsid w:val="00E01D79"/>
    <w:rsid w:val="00E024F8"/>
    <w:rsid w:val="00E02733"/>
    <w:rsid w:val="00E0286D"/>
    <w:rsid w:val="00E02C3A"/>
    <w:rsid w:val="00E02CDA"/>
    <w:rsid w:val="00E02DA3"/>
    <w:rsid w:val="00E02E44"/>
    <w:rsid w:val="00E0315B"/>
    <w:rsid w:val="00E033B3"/>
    <w:rsid w:val="00E034D5"/>
    <w:rsid w:val="00E035A8"/>
    <w:rsid w:val="00E03682"/>
    <w:rsid w:val="00E037E5"/>
    <w:rsid w:val="00E03859"/>
    <w:rsid w:val="00E03AD3"/>
    <w:rsid w:val="00E04524"/>
    <w:rsid w:val="00E046DD"/>
    <w:rsid w:val="00E04748"/>
    <w:rsid w:val="00E047DA"/>
    <w:rsid w:val="00E048E9"/>
    <w:rsid w:val="00E04BAB"/>
    <w:rsid w:val="00E04F82"/>
    <w:rsid w:val="00E05095"/>
    <w:rsid w:val="00E05477"/>
    <w:rsid w:val="00E05AD7"/>
    <w:rsid w:val="00E06268"/>
    <w:rsid w:val="00E06273"/>
    <w:rsid w:val="00E06345"/>
    <w:rsid w:val="00E066FD"/>
    <w:rsid w:val="00E06880"/>
    <w:rsid w:val="00E06FAF"/>
    <w:rsid w:val="00E07250"/>
    <w:rsid w:val="00E075B0"/>
    <w:rsid w:val="00E07699"/>
    <w:rsid w:val="00E076F7"/>
    <w:rsid w:val="00E077EB"/>
    <w:rsid w:val="00E07ED0"/>
    <w:rsid w:val="00E07F66"/>
    <w:rsid w:val="00E1033E"/>
    <w:rsid w:val="00E1086D"/>
    <w:rsid w:val="00E10AC7"/>
    <w:rsid w:val="00E10B77"/>
    <w:rsid w:val="00E113C1"/>
    <w:rsid w:val="00E11443"/>
    <w:rsid w:val="00E1190B"/>
    <w:rsid w:val="00E11CC3"/>
    <w:rsid w:val="00E122D4"/>
    <w:rsid w:val="00E125B2"/>
    <w:rsid w:val="00E1268C"/>
    <w:rsid w:val="00E127DB"/>
    <w:rsid w:val="00E128F6"/>
    <w:rsid w:val="00E12AC5"/>
    <w:rsid w:val="00E12D6C"/>
    <w:rsid w:val="00E12D74"/>
    <w:rsid w:val="00E12DD2"/>
    <w:rsid w:val="00E12E76"/>
    <w:rsid w:val="00E12FE8"/>
    <w:rsid w:val="00E135CE"/>
    <w:rsid w:val="00E136F9"/>
    <w:rsid w:val="00E13EFF"/>
    <w:rsid w:val="00E13F75"/>
    <w:rsid w:val="00E140D1"/>
    <w:rsid w:val="00E144A5"/>
    <w:rsid w:val="00E14571"/>
    <w:rsid w:val="00E14572"/>
    <w:rsid w:val="00E146B0"/>
    <w:rsid w:val="00E14795"/>
    <w:rsid w:val="00E14B4F"/>
    <w:rsid w:val="00E14BAD"/>
    <w:rsid w:val="00E14CDC"/>
    <w:rsid w:val="00E14DEF"/>
    <w:rsid w:val="00E150AD"/>
    <w:rsid w:val="00E151A4"/>
    <w:rsid w:val="00E15560"/>
    <w:rsid w:val="00E15629"/>
    <w:rsid w:val="00E15C18"/>
    <w:rsid w:val="00E15D9D"/>
    <w:rsid w:val="00E15FF9"/>
    <w:rsid w:val="00E161F1"/>
    <w:rsid w:val="00E16571"/>
    <w:rsid w:val="00E166B8"/>
    <w:rsid w:val="00E16A7E"/>
    <w:rsid w:val="00E17335"/>
    <w:rsid w:val="00E17855"/>
    <w:rsid w:val="00E178E8"/>
    <w:rsid w:val="00E2003D"/>
    <w:rsid w:val="00E201B9"/>
    <w:rsid w:val="00E20416"/>
    <w:rsid w:val="00E208A2"/>
    <w:rsid w:val="00E20A2B"/>
    <w:rsid w:val="00E20E15"/>
    <w:rsid w:val="00E20E93"/>
    <w:rsid w:val="00E21261"/>
    <w:rsid w:val="00E213BD"/>
    <w:rsid w:val="00E21430"/>
    <w:rsid w:val="00E218A3"/>
    <w:rsid w:val="00E218C7"/>
    <w:rsid w:val="00E21A40"/>
    <w:rsid w:val="00E21A47"/>
    <w:rsid w:val="00E21B00"/>
    <w:rsid w:val="00E21DD4"/>
    <w:rsid w:val="00E21FCF"/>
    <w:rsid w:val="00E22092"/>
    <w:rsid w:val="00E22375"/>
    <w:rsid w:val="00E22450"/>
    <w:rsid w:val="00E22A38"/>
    <w:rsid w:val="00E2329A"/>
    <w:rsid w:val="00E232E2"/>
    <w:rsid w:val="00E23502"/>
    <w:rsid w:val="00E23573"/>
    <w:rsid w:val="00E23681"/>
    <w:rsid w:val="00E23989"/>
    <w:rsid w:val="00E2398F"/>
    <w:rsid w:val="00E2416F"/>
    <w:rsid w:val="00E2419B"/>
    <w:rsid w:val="00E24266"/>
    <w:rsid w:val="00E2437B"/>
    <w:rsid w:val="00E243D3"/>
    <w:rsid w:val="00E24782"/>
    <w:rsid w:val="00E24818"/>
    <w:rsid w:val="00E24CAB"/>
    <w:rsid w:val="00E24F28"/>
    <w:rsid w:val="00E25040"/>
    <w:rsid w:val="00E2549A"/>
    <w:rsid w:val="00E255AA"/>
    <w:rsid w:val="00E2588D"/>
    <w:rsid w:val="00E258E6"/>
    <w:rsid w:val="00E25FB2"/>
    <w:rsid w:val="00E2616B"/>
    <w:rsid w:val="00E26532"/>
    <w:rsid w:val="00E26758"/>
    <w:rsid w:val="00E26A37"/>
    <w:rsid w:val="00E26CD1"/>
    <w:rsid w:val="00E26EC5"/>
    <w:rsid w:val="00E27054"/>
    <w:rsid w:val="00E2709F"/>
    <w:rsid w:val="00E2711B"/>
    <w:rsid w:val="00E27361"/>
    <w:rsid w:val="00E2737A"/>
    <w:rsid w:val="00E305B4"/>
    <w:rsid w:val="00E30788"/>
    <w:rsid w:val="00E3089A"/>
    <w:rsid w:val="00E308EE"/>
    <w:rsid w:val="00E3098F"/>
    <w:rsid w:val="00E30F1C"/>
    <w:rsid w:val="00E31846"/>
    <w:rsid w:val="00E31A4D"/>
    <w:rsid w:val="00E31AA9"/>
    <w:rsid w:val="00E31B47"/>
    <w:rsid w:val="00E322A7"/>
    <w:rsid w:val="00E32829"/>
    <w:rsid w:val="00E3297D"/>
    <w:rsid w:val="00E32B1A"/>
    <w:rsid w:val="00E32BBE"/>
    <w:rsid w:val="00E32BCA"/>
    <w:rsid w:val="00E32C0D"/>
    <w:rsid w:val="00E32E67"/>
    <w:rsid w:val="00E32F6E"/>
    <w:rsid w:val="00E3306D"/>
    <w:rsid w:val="00E332BA"/>
    <w:rsid w:val="00E33353"/>
    <w:rsid w:val="00E33FCD"/>
    <w:rsid w:val="00E340F5"/>
    <w:rsid w:val="00E342AD"/>
    <w:rsid w:val="00E34641"/>
    <w:rsid w:val="00E34746"/>
    <w:rsid w:val="00E3475D"/>
    <w:rsid w:val="00E347BE"/>
    <w:rsid w:val="00E347D5"/>
    <w:rsid w:val="00E3494A"/>
    <w:rsid w:val="00E350E6"/>
    <w:rsid w:val="00E3545B"/>
    <w:rsid w:val="00E3588A"/>
    <w:rsid w:val="00E35A62"/>
    <w:rsid w:val="00E35AA2"/>
    <w:rsid w:val="00E35DBA"/>
    <w:rsid w:val="00E3600C"/>
    <w:rsid w:val="00E364D2"/>
    <w:rsid w:val="00E3654C"/>
    <w:rsid w:val="00E3659B"/>
    <w:rsid w:val="00E36654"/>
    <w:rsid w:val="00E3673A"/>
    <w:rsid w:val="00E36A7B"/>
    <w:rsid w:val="00E36D2E"/>
    <w:rsid w:val="00E36E55"/>
    <w:rsid w:val="00E36F6B"/>
    <w:rsid w:val="00E37403"/>
    <w:rsid w:val="00E37813"/>
    <w:rsid w:val="00E3784E"/>
    <w:rsid w:val="00E37AAA"/>
    <w:rsid w:val="00E37F9F"/>
    <w:rsid w:val="00E401CB"/>
    <w:rsid w:val="00E403EA"/>
    <w:rsid w:val="00E40407"/>
    <w:rsid w:val="00E40575"/>
    <w:rsid w:val="00E40635"/>
    <w:rsid w:val="00E406E7"/>
    <w:rsid w:val="00E4074E"/>
    <w:rsid w:val="00E408E1"/>
    <w:rsid w:val="00E40A21"/>
    <w:rsid w:val="00E40ACB"/>
    <w:rsid w:val="00E40B95"/>
    <w:rsid w:val="00E40CBF"/>
    <w:rsid w:val="00E40FE7"/>
    <w:rsid w:val="00E4137F"/>
    <w:rsid w:val="00E41672"/>
    <w:rsid w:val="00E4184F"/>
    <w:rsid w:val="00E4185B"/>
    <w:rsid w:val="00E41E45"/>
    <w:rsid w:val="00E424A0"/>
    <w:rsid w:val="00E42896"/>
    <w:rsid w:val="00E42FC0"/>
    <w:rsid w:val="00E4316C"/>
    <w:rsid w:val="00E43254"/>
    <w:rsid w:val="00E43362"/>
    <w:rsid w:val="00E43539"/>
    <w:rsid w:val="00E435E2"/>
    <w:rsid w:val="00E4411C"/>
    <w:rsid w:val="00E44145"/>
    <w:rsid w:val="00E441A9"/>
    <w:rsid w:val="00E44540"/>
    <w:rsid w:val="00E4495C"/>
    <w:rsid w:val="00E44B48"/>
    <w:rsid w:val="00E44B86"/>
    <w:rsid w:val="00E44BDB"/>
    <w:rsid w:val="00E44C1E"/>
    <w:rsid w:val="00E44C67"/>
    <w:rsid w:val="00E44E83"/>
    <w:rsid w:val="00E45026"/>
    <w:rsid w:val="00E45330"/>
    <w:rsid w:val="00E45887"/>
    <w:rsid w:val="00E45968"/>
    <w:rsid w:val="00E45B42"/>
    <w:rsid w:val="00E45EED"/>
    <w:rsid w:val="00E460A5"/>
    <w:rsid w:val="00E46457"/>
    <w:rsid w:val="00E4692D"/>
    <w:rsid w:val="00E469B8"/>
    <w:rsid w:val="00E46BC4"/>
    <w:rsid w:val="00E46C02"/>
    <w:rsid w:val="00E47B5B"/>
    <w:rsid w:val="00E47B6E"/>
    <w:rsid w:val="00E47D88"/>
    <w:rsid w:val="00E47E30"/>
    <w:rsid w:val="00E47F8E"/>
    <w:rsid w:val="00E50355"/>
    <w:rsid w:val="00E505F1"/>
    <w:rsid w:val="00E50966"/>
    <w:rsid w:val="00E50C69"/>
    <w:rsid w:val="00E50DE0"/>
    <w:rsid w:val="00E510E4"/>
    <w:rsid w:val="00E51328"/>
    <w:rsid w:val="00E513A6"/>
    <w:rsid w:val="00E51599"/>
    <w:rsid w:val="00E516FA"/>
    <w:rsid w:val="00E517C0"/>
    <w:rsid w:val="00E51808"/>
    <w:rsid w:val="00E51A42"/>
    <w:rsid w:val="00E521A7"/>
    <w:rsid w:val="00E52287"/>
    <w:rsid w:val="00E525BC"/>
    <w:rsid w:val="00E52669"/>
    <w:rsid w:val="00E52746"/>
    <w:rsid w:val="00E529A9"/>
    <w:rsid w:val="00E529C9"/>
    <w:rsid w:val="00E52E13"/>
    <w:rsid w:val="00E53370"/>
    <w:rsid w:val="00E5387C"/>
    <w:rsid w:val="00E539C8"/>
    <w:rsid w:val="00E53A66"/>
    <w:rsid w:val="00E53B1A"/>
    <w:rsid w:val="00E53C54"/>
    <w:rsid w:val="00E53D8A"/>
    <w:rsid w:val="00E54548"/>
    <w:rsid w:val="00E54685"/>
    <w:rsid w:val="00E549ED"/>
    <w:rsid w:val="00E54A92"/>
    <w:rsid w:val="00E54EDC"/>
    <w:rsid w:val="00E554D8"/>
    <w:rsid w:val="00E55725"/>
    <w:rsid w:val="00E55972"/>
    <w:rsid w:val="00E559D0"/>
    <w:rsid w:val="00E55B27"/>
    <w:rsid w:val="00E55F8D"/>
    <w:rsid w:val="00E563F0"/>
    <w:rsid w:val="00E566A1"/>
    <w:rsid w:val="00E566C8"/>
    <w:rsid w:val="00E56701"/>
    <w:rsid w:val="00E57071"/>
    <w:rsid w:val="00E57161"/>
    <w:rsid w:val="00E5781B"/>
    <w:rsid w:val="00E57AFF"/>
    <w:rsid w:val="00E57BCD"/>
    <w:rsid w:val="00E60094"/>
    <w:rsid w:val="00E602C4"/>
    <w:rsid w:val="00E60456"/>
    <w:rsid w:val="00E60994"/>
    <w:rsid w:val="00E60A2B"/>
    <w:rsid w:val="00E60A2F"/>
    <w:rsid w:val="00E60A59"/>
    <w:rsid w:val="00E60C42"/>
    <w:rsid w:val="00E60F93"/>
    <w:rsid w:val="00E60FF7"/>
    <w:rsid w:val="00E61282"/>
    <w:rsid w:val="00E615FE"/>
    <w:rsid w:val="00E618CF"/>
    <w:rsid w:val="00E61ABD"/>
    <w:rsid w:val="00E61CE9"/>
    <w:rsid w:val="00E61CF3"/>
    <w:rsid w:val="00E6231E"/>
    <w:rsid w:val="00E623F5"/>
    <w:rsid w:val="00E624A4"/>
    <w:rsid w:val="00E62690"/>
    <w:rsid w:val="00E62C9E"/>
    <w:rsid w:val="00E62E2C"/>
    <w:rsid w:val="00E630DF"/>
    <w:rsid w:val="00E63199"/>
    <w:rsid w:val="00E638CC"/>
    <w:rsid w:val="00E63957"/>
    <w:rsid w:val="00E63A19"/>
    <w:rsid w:val="00E63A5D"/>
    <w:rsid w:val="00E6418F"/>
    <w:rsid w:val="00E64197"/>
    <w:rsid w:val="00E6468F"/>
    <w:rsid w:val="00E64AC8"/>
    <w:rsid w:val="00E64BCF"/>
    <w:rsid w:val="00E64C14"/>
    <w:rsid w:val="00E64CE8"/>
    <w:rsid w:val="00E64D4E"/>
    <w:rsid w:val="00E65030"/>
    <w:rsid w:val="00E6536B"/>
    <w:rsid w:val="00E6547C"/>
    <w:rsid w:val="00E65502"/>
    <w:rsid w:val="00E6564E"/>
    <w:rsid w:val="00E65921"/>
    <w:rsid w:val="00E65E1C"/>
    <w:rsid w:val="00E65FD0"/>
    <w:rsid w:val="00E665BD"/>
    <w:rsid w:val="00E66706"/>
    <w:rsid w:val="00E667A8"/>
    <w:rsid w:val="00E6686C"/>
    <w:rsid w:val="00E668B6"/>
    <w:rsid w:val="00E66CE0"/>
    <w:rsid w:val="00E66D1B"/>
    <w:rsid w:val="00E670FD"/>
    <w:rsid w:val="00E67120"/>
    <w:rsid w:val="00E67197"/>
    <w:rsid w:val="00E67565"/>
    <w:rsid w:val="00E67615"/>
    <w:rsid w:val="00E67811"/>
    <w:rsid w:val="00E67DE8"/>
    <w:rsid w:val="00E67FC1"/>
    <w:rsid w:val="00E70210"/>
    <w:rsid w:val="00E705C3"/>
    <w:rsid w:val="00E706EA"/>
    <w:rsid w:val="00E707F3"/>
    <w:rsid w:val="00E70CF8"/>
    <w:rsid w:val="00E712FE"/>
    <w:rsid w:val="00E7171D"/>
    <w:rsid w:val="00E71BC8"/>
    <w:rsid w:val="00E71CE6"/>
    <w:rsid w:val="00E71FC9"/>
    <w:rsid w:val="00E71FE5"/>
    <w:rsid w:val="00E72290"/>
    <w:rsid w:val="00E7240F"/>
    <w:rsid w:val="00E725D3"/>
    <w:rsid w:val="00E730CC"/>
    <w:rsid w:val="00E7313A"/>
    <w:rsid w:val="00E73498"/>
    <w:rsid w:val="00E73573"/>
    <w:rsid w:val="00E73889"/>
    <w:rsid w:val="00E73A28"/>
    <w:rsid w:val="00E73D38"/>
    <w:rsid w:val="00E73D48"/>
    <w:rsid w:val="00E73DFB"/>
    <w:rsid w:val="00E73EF7"/>
    <w:rsid w:val="00E74333"/>
    <w:rsid w:val="00E74521"/>
    <w:rsid w:val="00E7499B"/>
    <w:rsid w:val="00E74A84"/>
    <w:rsid w:val="00E74B56"/>
    <w:rsid w:val="00E74C5E"/>
    <w:rsid w:val="00E752B7"/>
    <w:rsid w:val="00E758CA"/>
    <w:rsid w:val="00E75B51"/>
    <w:rsid w:val="00E762B2"/>
    <w:rsid w:val="00E76468"/>
    <w:rsid w:val="00E764D7"/>
    <w:rsid w:val="00E76573"/>
    <w:rsid w:val="00E766CB"/>
    <w:rsid w:val="00E76886"/>
    <w:rsid w:val="00E76909"/>
    <w:rsid w:val="00E76A39"/>
    <w:rsid w:val="00E76E3A"/>
    <w:rsid w:val="00E76EA6"/>
    <w:rsid w:val="00E76FED"/>
    <w:rsid w:val="00E771B4"/>
    <w:rsid w:val="00E77307"/>
    <w:rsid w:val="00E773B9"/>
    <w:rsid w:val="00E773D5"/>
    <w:rsid w:val="00E776F8"/>
    <w:rsid w:val="00E778E5"/>
    <w:rsid w:val="00E77B24"/>
    <w:rsid w:val="00E77B27"/>
    <w:rsid w:val="00E805C8"/>
    <w:rsid w:val="00E80701"/>
    <w:rsid w:val="00E80873"/>
    <w:rsid w:val="00E80A70"/>
    <w:rsid w:val="00E81103"/>
    <w:rsid w:val="00E814F4"/>
    <w:rsid w:val="00E8157C"/>
    <w:rsid w:val="00E81705"/>
    <w:rsid w:val="00E817E0"/>
    <w:rsid w:val="00E818C5"/>
    <w:rsid w:val="00E81A80"/>
    <w:rsid w:val="00E81D8B"/>
    <w:rsid w:val="00E81E9D"/>
    <w:rsid w:val="00E82203"/>
    <w:rsid w:val="00E82362"/>
    <w:rsid w:val="00E824EA"/>
    <w:rsid w:val="00E82B83"/>
    <w:rsid w:val="00E82C4C"/>
    <w:rsid w:val="00E82C87"/>
    <w:rsid w:val="00E8361C"/>
    <w:rsid w:val="00E83C21"/>
    <w:rsid w:val="00E83D59"/>
    <w:rsid w:val="00E83E56"/>
    <w:rsid w:val="00E83FAC"/>
    <w:rsid w:val="00E841F9"/>
    <w:rsid w:val="00E8437B"/>
    <w:rsid w:val="00E84624"/>
    <w:rsid w:val="00E848A5"/>
    <w:rsid w:val="00E8494F"/>
    <w:rsid w:val="00E85345"/>
    <w:rsid w:val="00E85356"/>
    <w:rsid w:val="00E8541A"/>
    <w:rsid w:val="00E8582C"/>
    <w:rsid w:val="00E859BC"/>
    <w:rsid w:val="00E85BF8"/>
    <w:rsid w:val="00E85DA0"/>
    <w:rsid w:val="00E85FFD"/>
    <w:rsid w:val="00E86352"/>
    <w:rsid w:val="00E86415"/>
    <w:rsid w:val="00E865B7"/>
    <w:rsid w:val="00E866D4"/>
    <w:rsid w:val="00E86952"/>
    <w:rsid w:val="00E86961"/>
    <w:rsid w:val="00E86C4C"/>
    <w:rsid w:val="00E86CCB"/>
    <w:rsid w:val="00E871A2"/>
    <w:rsid w:val="00E876AF"/>
    <w:rsid w:val="00E87BC5"/>
    <w:rsid w:val="00E87CDA"/>
    <w:rsid w:val="00E9037F"/>
    <w:rsid w:val="00E90386"/>
    <w:rsid w:val="00E9060A"/>
    <w:rsid w:val="00E90633"/>
    <w:rsid w:val="00E90D38"/>
    <w:rsid w:val="00E90F9D"/>
    <w:rsid w:val="00E91348"/>
    <w:rsid w:val="00E917C8"/>
    <w:rsid w:val="00E91F75"/>
    <w:rsid w:val="00E91FA5"/>
    <w:rsid w:val="00E92190"/>
    <w:rsid w:val="00E9291A"/>
    <w:rsid w:val="00E92A2B"/>
    <w:rsid w:val="00E92AC6"/>
    <w:rsid w:val="00E931AA"/>
    <w:rsid w:val="00E9325D"/>
    <w:rsid w:val="00E934F5"/>
    <w:rsid w:val="00E9351C"/>
    <w:rsid w:val="00E93608"/>
    <w:rsid w:val="00E938CA"/>
    <w:rsid w:val="00E93969"/>
    <w:rsid w:val="00E9417F"/>
    <w:rsid w:val="00E94247"/>
    <w:rsid w:val="00E943AA"/>
    <w:rsid w:val="00E948A5"/>
    <w:rsid w:val="00E94AFC"/>
    <w:rsid w:val="00E94C91"/>
    <w:rsid w:val="00E9511E"/>
    <w:rsid w:val="00E951D6"/>
    <w:rsid w:val="00E956A1"/>
    <w:rsid w:val="00E958BC"/>
    <w:rsid w:val="00E95C7E"/>
    <w:rsid w:val="00E9608D"/>
    <w:rsid w:val="00E96284"/>
    <w:rsid w:val="00E963EE"/>
    <w:rsid w:val="00E9640E"/>
    <w:rsid w:val="00E9652B"/>
    <w:rsid w:val="00E9666F"/>
    <w:rsid w:val="00E9676E"/>
    <w:rsid w:val="00E9688E"/>
    <w:rsid w:val="00E96C80"/>
    <w:rsid w:val="00E9734C"/>
    <w:rsid w:val="00E97412"/>
    <w:rsid w:val="00E97899"/>
    <w:rsid w:val="00E97977"/>
    <w:rsid w:val="00E97A18"/>
    <w:rsid w:val="00E97D48"/>
    <w:rsid w:val="00EA05B7"/>
    <w:rsid w:val="00EA071D"/>
    <w:rsid w:val="00EA07C3"/>
    <w:rsid w:val="00EA0A54"/>
    <w:rsid w:val="00EA0BF8"/>
    <w:rsid w:val="00EA0D07"/>
    <w:rsid w:val="00EA0DDF"/>
    <w:rsid w:val="00EA0DE2"/>
    <w:rsid w:val="00EA0E55"/>
    <w:rsid w:val="00EA12D0"/>
    <w:rsid w:val="00EA14E3"/>
    <w:rsid w:val="00EA1645"/>
    <w:rsid w:val="00EA1A80"/>
    <w:rsid w:val="00EA1B9B"/>
    <w:rsid w:val="00EA2922"/>
    <w:rsid w:val="00EA2D2E"/>
    <w:rsid w:val="00EA2E3A"/>
    <w:rsid w:val="00EA303E"/>
    <w:rsid w:val="00EA30A8"/>
    <w:rsid w:val="00EA33D9"/>
    <w:rsid w:val="00EA355F"/>
    <w:rsid w:val="00EA38F0"/>
    <w:rsid w:val="00EA3CE2"/>
    <w:rsid w:val="00EA3FC3"/>
    <w:rsid w:val="00EA4153"/>
    <w:rsid w:val="00EA4406"/>
    <w:rsid w:val="00EA460E"/>
    <w:rsid w:val="00EA4D89"/>
    <w:rsid w:val="00EA4E49"/>
    <w:rsid w:val="00EA588B"/>
    <w:rsid w:val="00EA5AC5"/>
    <w:rsid w:val="00EA5BA5"/>
    <w:rsid w:val="00EA5DDC"/>
    <w:rsid w:val="00EA60A0"/>
    <w:rsid w:val="00EA60BC"/>
    <w:rsid w:val="00EA6341"/>
    <w:rsid w:val="00EA644E"/>
    <w:rsid w:val="00EA6800"/>
    <w:rsid w:val="00EA685F"/>
    <w:rsid w:val="00EA6864"/>
    <w:rsid w:val="00EA69F0"/>
    <w:rsid w:val="00EA78A8"/>
    <w:rsid w:val="00EA7C3E"/>
    <w:rsid w:val="00EA7D70"/>
    <w:rsid w:val="00EB02FD"/>
    <w:rsid w:val="00EB02FF"/>
    <w:rsid w:val="00EB0B0C"/>
    <w:rsid w:val="00EB0B1B"/>
    <w:rsid w:val="00EB0FB6"/>
    <w:rsid w:val="00EB10F0"/>
    <w:rsid w:val="00EB1737"/>
    <w:rsid w:val="00EB1A75"/>
    <w:rsid w:val="00EB1AE5"/>
    <w:rsid w:val="00EB1D68"/>
    <w:rsid w:val="00EB1DD5"/>
    <w:rsid w:val="00EB1DF5"/>
    <w:rsid w:val="00EB1E57"/>
    <w:rsid w:val="00EB1F57"/>
    <w:rsid w:val="00EB2016"/>
    <w:rsid w:val="00EB2243"/>
    <w:rsid w:val="00EB2258"/>
    <w:rsid w:val="00EB250D"/>
    <w:rsid w:val="00EB29D7"/>
    <w:rsid w:val="00EB29F2"/>
    <w:rsid w:val="00EB3071"/>
    <w:rsid w:val="00EB32F4"/>
    <w:rsid w:val="00EB33F3"/>
    <w:rsid w:val="00EB3551"/>
    <w:rsid w:val="00EB3889"/>
    <w:rsid w:val="00EB38B3"/>
    <w:rsid w:val="00EB38C2"/>
    <w:rsid w:val="00EB38E6"/>
    <w:rsid w:val="00EB43D0"/>
    <w:rsid w:val="00EB4790"/>
    <w:rsid w:val="00EB48F2"/>
    <w:rsid w:val="00EB49C1"/>
    <w:rsid w:val="00EB4B8E"/>
    <w:rsid w:val="00EB54F3"/>
    <w:rsid w:val="00EB5526"/>
    <w:rsid w:val="00EB599B"/>
    <w:rsid w:val="00EB59EE"/>
    <w:rsid w:val="00EB5AA8"/>
    <w:rsid w:val="00EB5C13"/>
    <w:rsid w:val="00EB5D96"/>
    <w:rsid w:val="00EB62C9"/>
    <w:rsid w:val="00EB63BE"/>
    <w:rsid w:val="00EB6562"/>
    <w:rsid w:val="00EB6739"/>
    <w:rsid w:val="00EB69AF"/>
    <w:rsid w:val="00EB6B46"/>
    <w:rsid w:val="00EB6BF7"/>
    <w:rsid w:val="00EB6C9F"/>
    <w:rsid w:val="00EB7145"/>
    <w:rsid w:val="00EB7A0C"/>
    <w:rsid w:val="00EB7A12"/>
    <w:rsid w:val="00EB7AC1"/>
    <w:rsid w:val="00EB7ADD"/>
    <w:rsid w:val="00EB7E32"/>
    <w:rsid w:val="00EC0D91"/>
    <w:rsid w:val="00EC0EA7"/>
    <w:rsid w:val="00EC25C9"/>
    <w:rsid w:val="00EC290D"/>
    <w:rsid w:val="00EC3021"/>
    <w:rsid w:val="00EC34BB"/>
    <w:rsid w:val="00EC35C6"/>
    <w:rsid w:val="00EC36D2"/>
    <w:rsid w:val="00EC381F"/>
    <w:rsid w:val="00EC38F7"/>
    <w:rsid w:val="00EC3CD6"/>
    <w:rsid w:val="00EC40E9"/>
    <w:rsid w:val="00EC433F"/>
    <w:rsid w:val="00EC46ED"/>
    <w:rsid w:val="00EC4BA7"/>
    <w:rsid w:val="00EC4E6F"/>
    <w:rsid w:val="00EC5071"/>
    <w:rsid w:val="00EC50F5"/>
    <w:rsid w:val="00EC523C"/>
    <w:rsid w:val="00EC5A06"/>
    <w:rsid w:val="00EC5A77"/>
    <w:rsid w:val="00EC5CBC"/>
    <w:rsid w:val="00EC5DAC"/>
    <w:rsid w:val="00EC5E05"/>
    <w:rsid w:val="00EC645F"/>
    <w:rsid w:val="00EC6464"/>
    <w:rsid w:val="00EC6529"/>
    <w:rsid w:val="00EC6983"/>
    <w:rsid w:val="00EC6AC9"/>
    <w:rsid w:val="00EC7074"/>
    <w:rsid w:val="00EC72EF"/>
    <w:rsid w:val="00EC7300"/>
    <w:rsid w:val="00EC730F"/>
    <w:rsid w:val="00EC7343"/>
    <w:rsid w:val="00EC75B9"/>
    <w:rsid w:val="00EC78ED"/>
    <w:rsid w:val="00EC7C8F"/>
    <w:rsid w:val="00EC7D51"/>
    <w:rsid w:val="00EC7DE0"/>
    <w:rsid w:val="00EC7EEF"/>
    <w:rsid w:val="00ED0413"/>
    <w:rsid w:val="00ED055F"/>
    <w:rsid w:val="00ED064C"/>
    <w:rsid w:val="00ED0A94"/>
    <w:rsid w:val="00ED0BBA"/>
    <w:rsid w:val="00ED0D58"/>
    <w:rsid w:val="00ED1496"/>
    <w:rsid w:val="00ED1DDC"/>
    <w:rsid w:val="00ED1ECF"/>
    <w:rsid w:val="00ED1F18"/>
    <w:rsid w:val="00ED2010"/>
    <w:rsid w:val="00ED20F7"/>
    <w:rsid w:val="00ED28D4"/>
    <w:rsid w:val="00ED2AB0"/>
    <w:rsid w:val="00ED2BA5"/>
    <w:rsid w:val="00ED2F54"/>
    <w:rsid w:val="00ED31B6"/>
    <w:rsid w:val="00ED322A"/>
    <w:rsid w:val="00ED33A5"/>
    <w:rsid w:val="00ED35C0"/>
    <w:rsid w:val="00ED38A8"/>
    <w:rsid w:val="00ED3959"/>
    <w:rsid w:val="00ED3A11"/>
    <w:rsid w:val="00ED40AD"/>
    <w:rsid w:val="00ED4728"/>
    <w:rsid w:val="00ED47BB"/>
    <w:rsid w:val="00ED4AD9"/>
    <w:rsid w:val="00ED5044"/>
    <w:rsid w:val="00ED5342"/>
    <w:rsid w:val="00ED5597"/>
    <w:rsid w:val="00ED5599"/>
    <w:rsid w:val="00ED586E"/>
    <w:rsid w:val="00ED5A02"/>
    <w:rsid w:val="00ED5C69"/>
    <w:rsid w:val="00ED5D84"/>
    <w:rsid w:val="00ED5E04"/>
    <w:rsid w:val="00ED618C"/>
    <w:rsid w:val="00ED625F"/>
    <w:rsid w:val="00ED64C0"/>
    <w:rsid w:val="00ED6521"/>
    <w:rsid w:val="00ED6718"/>
    <w:rsid w:val="00ED680F"/>
    <w:rsid w:val="00ED6B80"/>
    <w:rsid w:val="00ED6C52"/>
    <w:rsid w:val="00ED6E17"/>
    <w:rsid w:val="00ED6F5F"/>
    <w:rsid w:val="00ED6F93"/>
    <w:rsid w:val="00ED756B"/>
    <w:rsid w:val="00ED769C"/>
    <w:rsid w:val="00ED7E58"/>
    <w:rsid w:val="00EE02C1"/>
    <w:rsid w:val="00EE0645"/>
    <w:rsid w:val="00EE0696"/>
    <w:rsid w:val="00EE0972"/>
    <w:rsid w:val="00EE0EF7"/>
    <w:rsid w:val="00EE0F84"/>
    <w:rsid w:val="00EE1249"/>
    <w:rsid w:val="00EE1300"/>
    <w:rsid w:val="00EE18F2"/>
    <w:rsid w:val="00EE1932"/>
    <w:rsid w:val="00EE1A9A"/>
    <w:rsid w:val="00EE1E2F"/>
    <w:rsid w:val="00EE20FA"/>
    <w:rsid w:val="00EE2235"/>
    <w:rsid w:val="00EE2317"/>
    <w:rsid w:val="00EE23BB"/>
    <w:rsid w:val="00EE2540"/>
    <w:rsid w:val="00EE2A60"/>
    <w:rsid w:val="00EE2FA9"/>
    <w:rsid w:val="00EE3284"/>
    <w:rsid w:val="00EE37AD"/>
    <w:rsid w:val="00EE3873"/>
    <w:rsid w:val="00EE398F"/>
    <w:rsid w:val="00EE3B52"/>
    <w:rsid w:val="00EE46FF"/>
    <w:rsid w:val="00EE4753"/>
    <w:rsid w:val="00EE4AAD"/>
    <w:rsid w:val="00EE4FD3"/>
    <w:rsid w:val="00EE5219"/>
    <w:rsid w:val="00EE5270"/>
    <w:rsid w:val="00EE568E"/>
    <w:rsid w:val="00EE5724"/>
    <w:rsid w:val="00EE5783"/>
    <w:rsid w:val="00EE5DF5"/>
    <w:rsid w:val="00EE5E15"/>
    <w:rsid w:val="00EE60F9"/>
    <w:rsid w:val="00EE622E"/>
    <w:rsid w:val="00EE63C8"/>
    <w:rsid w:val="00EE65D6"/>
    <w:rsid w:val="00EE65F5"/>
    <w:rsid w:val="00EE6649"/>
    <w:rsid w:val="00EE69AD"/>
    <w:rsid w:val="00EE6CFC"/>
    <w:rsid w:val="00EE6D1A"/>
    <w:rsid w:val="00EE7096"/>
    <w:rsid w:val="00EE775D"/>
    <w:rsid w:val="00EE77FB"/>
    <w:rsid w:val="00EE7ADA"/>
    <w:rsid w:val="00EE7B87"/>
    <w:rsid w:val="00EE7C35"/>
    <w:rsid w:val="00EE7D9F"/>
    <w:rsid w:val="00EE7DC8"/>
    <w:rsid w:val="00EF0754"/>
    <w:rsid w:val="00EF09D5"/>
    <w:rsid w:val="00EF0BEC"/>
    <w:rsid w:val="00EF0D56"/>
    <w:rsid w:val="00EF0E9E"/>
    <w:rsid w:val="00EF0F3E"/>
    <w:rsid w:val="00EF0FF3"/>
    <w:rsid w:val="00EF1127"/>
    <w:rsid w:val="00EF12FF"/>
    <w:rsid w:val="00EF137D"/>
    <w:rsid w:val="00EF14DB"/>
    <w:rsid w:val="00EF184B"/>
    <w:rsid w:val="00EF185E"/>
    <w:rsid w:val="00EF2048"/>
    <w:rsid w:val="00EF2120"/>
    <w:rsid w:val="00EF21C1"/>
    <w:rsid w:val="00EF2611"/>
    <w:rsid w:val="00EF2B7F"/>
    <w:rsid w:val="00EF2BAA"/>
    <w:rsid w:val="00EF32FD"/>
    <w:rsid w:val="00EF34C0"/>
    <w:rsid w:val="00EF3B8B"/>
    <w:rsid w:val="00EF3C91"/>
    <w:rsid w:val="00EF4140"/>
    <w:rsid w:val="00EF430B"/>
    <w:rsid w:val="00EF4442"/>
    <w:rsid w:val="00EF48AC"/>
    <w:rsid w:val="00EF4E70"/>
    <w:rsid w:val="00EF4FDF"/>
    <w:rsid w:val="00EF51DA"/>
    <w:rsid w:val="00EF549E"/>
    <w:rsid w:val="00EF55AC"/>
    <w:rsid w:val="00EF5C33"/>
    <w:rsid w:val="00EF5D4E"/>
    <w:rsid w:val="00EF5E6E"/>
    <w:rsid w:val="00EF6007"/>
    <w:rsid w:val="00EF6037"/>
    <w:rsid w:val="00EF6395"/>
    <w:rsid w:val="00EF63CA"/>
    <w:rsid w:val="00EF66C4"/>
    <w:rsid w:val="00EF68F3"/>
    <w:rsid w:val="00EF6B24"/>
    <w:rsid w:val="00EF6E47"/>
    <w:rsid w:val="00EF7151"/>
    <w:rsid w:val="00EF71CB"/>
    <w:rsid w:val="00EF720B"/>
    <w:rsid w:val="00EF72F1"/>
    <w:rsid w:val="00EF76BD"/>
    <w:rsid w:val="00EF77AE"/>
    <w:rsid w:val="00EF7B19"/>
    <w:rsid w:val="00EF7D73"/>
    <w:rsid w:val="00EF7F7B"/>
    <w:rsid w:val="00F0002A"/>
    <w:rsid w:val="00F0012E"/>
    <w:rsid w:val="00F0047C"/>
    <w:rsid w:val="00F005A2"/>
    <w:rsid w:val="00F0069D"/>
    <w:rsid w:val="00F00940"/>
    <w:rsid w:val="00F011D0"/>
    <w:rsid w:val="00F013EB"/>
    <w:rsid w:val="00F014C5"/>
    <w:rsid w:val="00F0154A"/>
    <w:rsid w:val="00F01858"/>
    <w:rsid w:val="00F02197"/>
    <w:rsid w:val="00F023D4"/>
    <w:rsid w:val="00F026A8"/>
    <w:rsid w:val="00F02F0A"/>
    <w:rsid w:val="00F030B3"/>
    <w:rsid w:val="00F03114"/>
    <w:rsid w:val="00F032EE"/>
    <w:rsid w:val="00F03557"/>
    <w:rsid w:val="00F0368D"/>
    <w:rsid w:val="00F038BD"/>
    <w:rsid w:val="00F03AE5"/>
    <w:rsid w:val="00F0444F"/>
    <w:rsid w:val="00F044FE"/>
    <w:rsid w:val="00F04540"/>
    <w:rsid w:val="00F04565"/>
    <w:rsid w:val="00F04637"/>
    <w:rsid w:val="00F048D9"/>
    <w:rsid w:val="00F048E3"/>
    <w:rsid w:val="00F04A93"/>
    <w:rsid w:val="00F04B11"/>
    <w:rsid w:val="00F04B95"/>
    <w:rsid w:val="00F04FB4"/>
    <w:rsid w:val="00F052C6"/>
    <w:rsid w:val="00F053AF"/>
    <w:rsid w:val="00F0557D"/>
    <w:rsid w:val="00F06559"/>
    <w:rsid w:val="00F067B0"/>
    <w:rsid w:val="00F067B9"/>
    <w:rsid w:val="00F06906"/>
    <w:rsid w:val="00F06A3D"/>
    <w:rsid w:val="00F07DA3"/>
    <w:rsid w:val="00F07F57"/>
    <w:rsid w:val="00F10317"/>
    <w:rsid w:val="00F1051E"/>
    <w:rsid w:val="00F10529"/>
    <w:rsid w:val="00F106FF"/>
    <w:rsid w:val="00F1099C"/>
    <w:rsid w:val="00F10AD7"/>
    <w:rsid w:val="00F1132D"/>
    <w:rsid w:val="00F11516"/>
    <w:rsid w:val="00F119F2"/>
    <w:rsid w:val="00F12070"/>
    <w:rsid w:val="00F127DB"/>
    <w:rsid w:val="00F128B8"/>
    <w:rsid w:val="00F12ADF"/>
    <w:rsid w:val="00F12C0F"/>
    <w:rsid w:val="00F12F81"/>
    <w:rsid w:val="00F12FD9"/>
    <w:rsid w:val="00F13129"/>
    <w:rsid w:val="00F131FC"/>
    <w:rsid w:val="00F135DE"/>
    <w:rsid w:val="00F13626"/>
    <w:rsid w:val="00F13697"/>
    <w:rsid w:val="00F137B0"/>
    <w:rsid w:val="00F13B09"/>
    <w:rsid w:val="00F1440C"/>
    <w:rsid w:val="00F14648"/>
    <w:rsid w:val="00F14659"/>
    <w:rsid w:val="00F14794"/>
    <w:rsid w:val="00F14B29"/>
    <w:rsid w:val="00F14D48"/>
    <w:rsid w:val="00F14DA3"/>
    <w:rsid w:val="00F14DEB"/>
    <w:rsid w:val="00F14EBA"/>
    <w:rsid w:val="00F150F3"/>
    <w:rsid w:val="00F153AD"/>
    <w:rsid w:val="00F1556D"/>
    <w:rsid w:val="00F1560A"/>
    <w:rsid w:val="00F15716"/>
    <w:rsid w:val="00F15B21"/>
    <w:rsid w:val="00F15F30"/>
    <w:rsid w:val="00F160D8"/>
    <w:rsid w:val="00F16354"/>
    <w:rsid w:val="00F164FB"/>
    <w:rsid w:val="00F16959"/>
    <w:rsid w:val="00F169FF"/>
    <w:rsid w:val="00F16AE8"/>
    <w:rsid w:val="00F16BFB"/>
    <w:rsid w:val="00F16C87"/>
    <w:rsid w:val="00F16D09"/>
    <w:rsid w:val="00F16D40"/>
    <w:rsid w:val="00F16F33"/>
    <w:rsid w:val="00F17330"/>
    <w:rsid w:val="00F176C8"/>
    <w:rsid w:val="00F1779E"/>
    <w:rsid w:val="00F177C9"/>
    <w:rsid w:val="00F17EB6"/>
    <w:rsid w:val="00F20148"/>
    <w:rsid w:val="00F2047B"/>
    <w:rsid w:val="00F205BF"/>
    <w:rsid w:val="00F20630"/>
    <w:rsid w:val="00F207E7"/>
    <w:rsid w:val="00F20961"/>
    <w:rsid w:val="00F20A69"/>
    <w:rsid w:val="00F21025"/>
    <w:rsid w:val="00F2114E"/>
    <w:rsid w:val="00F2175E"/>
    <w:rsid w:val="00F219B9"/>
    <w:rsid w:val="00F219FA"/>
    <w:rsid w:val="00F21B52"/>
    <w:rsid w:val="00F21EE9"/>
    <w:rsid w:val="00F22047"/>
    <w:rsid w:val="00F22441"/>
    <w:rsid w:val="00F2262E"/>
    <w:rsid w:val="00F226AF"/>
    <w:rsid w:val="00F22905"/>
    <w:rsid w:val="00F22A89"/>
    <w:rsid w:val="00F22C31"/>
    <w:rsid w:val="00F22D9C"/>
    <w:rsid w:val="00F22F77"/>
    <w:rsid w:val="00F233E2"/>
    <w:rsid w:val="00F2353B"/>
    <w:rsid w:val="00F23551"/>
    <w:rsid w:val="00F23644"/>
    <w:rsid w:val="00F237ED"/>
    <w:rsid w:val="00F23988"/>
    <w:rsid w:val="00F239DC"/>
    <w:rsid w:val="00F23A46"/>
    <w:rsid w:val="00F23B66"/>
    <w:rsid w:val="00F23B72"/>
    <w:rsid w:val="00F23C89"/>
    <w:rsid w:val="00F23DA7"/>
    <w:rsid w:val="00F23EF4"/>
    <w:rsid w:val="00F240EA"/>
    <w:rsid w:val="00F24208"/>
    <w:rsid w:val="00F24A32"/>
    <w:rsid w:val="00F24B99"/>
    <w:rsid w:val="00F24C6B"/>
    <w:rsid w:val="00F257E2"/>
    <w:rsid w:val="00F25A0B"/>
    <w:rsid w:val="00F25A5B"/>
    <w:rsid w:val="00F262D7"/>
    <w:rsid w:val="00F263B9"/>
    <w:rsid w:val="00F26DFE"/>
    <w:rsid w:val="00F26E9C"/>
    <w:rsid w:val="00F27198"/>
    <w:rsid w:val="00F27331"/>
    <w:rsid w:val="00F2739E"/>
    <w:rsid w:val="00F27987"/>
    <w:rsid w:val="00F27DC2"/>
    <w:rsid w:val="00F27DF9"/>
    <w:rsid w:val="00F27FC8"/>
    <w:rsid w:val="00F30427"/>
    <w:rsid w:val="00F30700"/>
    <w:rsid w:val="00F30B13"/>
    <w:rsid w:val="00F30D05"/>
    <w:rsid w:val="00F3119D"/>
    <w:rsid w:val="00F31538"/>
    <w:rsid w:val="00F3178D"/>
    <w:rsid w:val="00F3181C"/>
    <w:rsid w:val="00F31A54"/>
    <w:rsid w:val="00F31A95"/>
    <w:rsid w:val="00F31F65"/>
    <w:rsid w:val="00F32267"/>
    <w:rsid w:val="00F32465"/>
    <w:rsid w:val="00F32702"/>
    <w:rsid w:val="00F3296B"/>
    <w:rsid w:val="00F329BB"/>
    <w:rsid w:val="00F329C3"/>
    <w:rsid w:val="00F32A9D"/>
    <w:rsid w:val="00F32C53"/>
    <w:rsid w:val="00F32C81"/>
    <w:rsid w:val="00F3313D"/>
    <w:rsid w:val="00F33143"/>
    <w:rsid w:val="00F331BF"/>
    <w:rsid w:val="00F33744"/>
    <w:rsid w:val="00F337CD"/>
    <w:rsid w:val="00F33A32"/>
    <w:rsid w:val="00F33E5F"/>
    <w:rsid w:val="00F33FB3"/>
    <w:rsid w:val="00F34342"/>
    <w:rsid w:val="00F34640"/>
    <w:rsid w:val="00F34AD3"/>
    <w:rsid w:val="00F34ADC"/>
    <w:rsid w:val="00F34B05"/>
    <w:rsid w:val="00F34E13"/>
    <w:rsid w:val="00F352B1"/>
    <w:rsid w:val="00F35837"/>
    <w:rsid w:val="00F35D43"/>
    <w:rsid w:val="00F361CF"/>
    <w:rsid w:val="00F364C8"/>
    <w:rsid w:val="00F366BD"/>
    <w:rsid w:val="00F36894"/>
    <w:rsid w:val="00F368A8"/>
    <w:rsid w:val="00F368ED"/>
    <w:rsid w:val="00F36B0B"/>
    <w:rsid w:val="00F372EA"/>
    <w:rsid w:val="00F3742E"/>
    <w:rsid w:val="00F375C2"/>
    <w:rsid w:val="00F37606"/>
    <w:rsid w:val="00F376DA"/>
    <w:rsid w:val="00F37995"/>
    <w:rsid w:val="00F379CF"/>
    <w:rsid w:val="00F37BF0"/>
    <w:rsid w:val="00F37C2D"/>
    <w:rsid w:val="00F401E1"/>
    <w:rsid w:val="00F40866"/>
    <w:rsid w:val="00F40A72"/>
    <w:rsid w:val="00F40EF6"/>
    <w:rsid w:val="00F41398"/>
    <w:rsid w:val="00F4173C"/>
    <w:rsid w:val="00F4176E"/>
    <w:rsid w:val="00F41796"/>
    <w:rsid w:val="00F41A92"/>
    <w:rsid w:val="00F41C73"/>
    <w:rsid w:val="00F422DB"/>
    <w:rsid w:val="00F424DA"/>
    <w:rsid w:val="00F42570"/>
    <w:rsid w:val="00F426CF"/>
    <w:rsid w:val="00F426F4"/>
    <w:rsid w:val="00F42B5B"/>
    <w:rsid w:val="00F430BC"/>
    <w:rsid w:val="00F43219"/>
    <w:rsid w:val="00F433D3"/>
    <w:rsid w:val="00F434B9"/>
    <w:rsid w:val="00F439B3"/>
    <w:rsid w:val="00F43EBB"/>
    <w:rsid w:val="00F43ECD"/>
    <w:rsid w:val="00F43FEE"/>
    <w:rsid w:val="00F4422D"/>
    <w:rsid w:val="00F44484"/>
    <w:rsid w:val="00F44585"/>
    <w:rsid w:val="00F44614"/>
    <w:rsid w:val="00F44A79"/>
    <w:rsid w:val="00F44F20"/>
    <w:rsid w:val="00F45091"/>
    <w:rsid w:val="00F450BF"/>
    <w:rsid w:val="00F4528B"/>
    <w:rsid w:val="00F45802"/>
    <w:rsid w:val="00F45816"/>
    <w:rsid w:val="00F4583B"/>
    <w:rsid w:val="00F45B02"/>
    <w:rsid w:val="00F45C5F"/>
    <w:rsid w:val="00F45E02"/>
    <w:rsid w:val="00F45E9A"/>
    <w:rsid w:val="00F460DD"/>
    <w:rsid w:val="00F46BAA"/>
    <w:rsid w:val="00F46CD8"/>
    <w:rsid w:val="00F46E70"/>
    <w:rsid w:val="00F47331"/>
    <w:rsid w:val="00F473D9"/>
    <w:rsid w:val="00F4760B"/>
    <w:rsid w:val="00F47786"/>
    <w:rsid w:val="00F477DE"/>
    <w:rsid w:val="00F47A85"/>
    <w:rsid w:val="00F47AAB"/>
    <w:rsid w:val="00F47B60"/>
    <w:rsid w:val="00F47B6C"/>
    <w:rsid w:val="00F505F3"/>
    <w:rsid w:val="00F506FC"/>
    <w:rsid w:val="00F508C3"/>
    <w:rsid w:val="00F50B86"/>
    <w:rsid w:val="00F50CE7"/>
    <w:rsid w:val="00F51465"/>
    <w:rsid w:val="00F51830"/>
    <w:rsid w:val="00F51F42"/>
    <w:rsid w:val="00F524AB"/>
    <w:rsid w:val="00F525D3"/>
    <w:rsid w:val="00F526D5"/>
    <w:rsid w:val="00F52888"/>
    <w:rsid w:val="00F52BC0"/>
    <w:rsid w:val="00F52DE5"/>
    <w:rsid w:val="00F52E7E"/>
    <w:rsid w:val="00F5304D"/>
    <w:rsid w:val="00F53074"/>
    <w:rsid w:val="00F53151"/>
    <w:rsid w:val="00F53346"/>
    <w:rsid w:val="00F536C3"/>
    <w:rsid w:val="00F539B5"/>
    <w:rsid w:val="00F53A5C"/>
    <w:rsid w:val="00F53B22"/>
    <w:rsid w:val="00F53CF9"/>
    <w:rsid w:val="00F54098"/>
    <w:rsid w:val="00F54407"/>
    <w:rsid w:val="00F54507"/>
    <w:rsid w:val="00F5486A"/>
    <w:rsid w:val="00F54D4A"/>
    <w:rsid w:val="00F54E1C"/>
    <w:rsid w:val="00F55408"/>
    <w:rsid w:val="00F5565D"/>
    <w:rsid w:val="00F557A9"/>
    <w:rsid w:val="00F55D0E"/>
    <w:rsid w:val="00F55EF3"/>
    <w:rsid w:val="00F55F0F"/>
    <w:rsid w:val="00F56580"/>
    <w:rsid w:val="00F567D0"/>
    <w:rsid w:val="00F56BC1"/>
    <w:rsid w:val="00F56CE5"/>
    <w:rsid w:val="00F57119"/>
    <w:rsid w:val="00F57197"/>
    <w:rsid w:val="00F574BC"/>
    <w:rsid w:val="00F57B4C"/>
    <w:rsid w:val="00F602FB"/>
    <w:rsid w:val="00F60398"/>
    <w:rsid w:val="00F603DA"/>
    <w:rsid w:val="00F60479"/>
    <w:rsid w:val="00F60630"/>
    <w:rsid w:val="00F6066B"/>
    <w:rsid w:val="00F607F9"/>
    <w:rsid w:val="00F60803"/>
    <w:rsid w:val="00F60A0D"/>
    <w:rsid w:val="00F60C19"/>
    <w:rsid w:val="00F60FF0"/>
    <w:rsid w:val="00F612F7"/>
    <w:rsid w:val="00F61307"/>
    <w:rsid w:val="00F61700"/>
    <w:rsid w:val="00F619B2"/>
    <w:rsid w:val="00F61C6B"/>
    <w:rsid w:val="00F61D92"/>
    <w:rsid w:val="00F61F82"/>
    <w:rsid w:val="00F62363"/>
    <w:rsid w:val="00F6241F"/>
    <w:rsid w:val="00F6261D"/>
    <w:rsid w:val="00F62771"/>
    <w:rsid w:val="00F62CBC"/>
    <w:rsid w:val="00F63232"/>
    <w:rsid w:val="00F6332E"/>
    <w:rsid w:val="00F63820"/>
    <w:rsid w:val="00F63949"/>
    <w:rsid w:val="00F63ABE"/>
    <w:rsid w:val="00F63D8E"/>
    <w:rsid w:val="00F63DB7"/>
    <w:rsid w:val="00F63E64"/>
    <w:rsid w:val="00F64240"/>
    <w:rsid w:val="00F643BD"/>
    <w:rsid w:val="00F64422"/>
    <w:rsid w:val="00F64AFF"/>
    <w:rsid w:val="00F64B18"/>
    <w:rsid w:val="00F64C5D"/>
    <w:rsid w:val="00F64E30"/>
    <w:rsid w:val="00F65961"/>
    <w:rsid w:val="00F65A56"/>
    <w:rsid w:val="00F65CC1"/>
    <w:rsid w:val="00F66418"/>
    <w:rsid w:val="00F66439"/>
    <w:rsid w:val="00F665E6"/>
    <w:rsid w:val="00F671E6"/>
    <w:rsid w:val="00F6743E"/>
    <w:rsid w:val="00F6751C"/>
    <w:rsid w:val="00F67581"/>
    <w:rsid w:val="00F67750"/>
    <w:rsid w:val="00F67C65"/>
    <w:rsid w:val="00F67C90"/>
    <w:rsid w:val="00F67CDB"/>
    <w:rsid w:val="00F67E46"/>
    <w:rsid w:val="00F701C1"/>
    <w:rsid w:val="00F70BD7"/>
    <w:rsid w:val="00F70FCE"/>
    <w:rsid w:val="00F7127A"/>
    <w:rsid w:val="00F713CF"/>
    <w:rsid w:val="00F715D2"/>
    <w:rsid w:val="00F715E0"/>
    <w:rsid w:val="00F717F0"/>
    <w:rsid w:val="00F7199B"/>
    <w:rsid w:val="00F71A43"/>
    <w:rsid w:val="00F71D5D"/>
    <w:rsid w:val="00F71D78"/>
    <w:rsid w:val="00F71D7C"/>
    <w:rsid w:val="00F71EA8"/>
    <w:rsid w:val="00F71ED3"/>
    <w:rsid w:val="00F71F51"/>
    <w:rsid w:val="00F7227D"/>
    <w:rsid w:val="00F72283"/>
    <w:rsid w:val="00F72453"/>
    <w:rsid w:val="00F7253B"/>
    <w:rsid w:val="00F725B9"/>
    <w:rsid w:val="00F7264C"/>
    <w:rsid w:val="00F727EB"/>
    <w:rsid w:val="00F72A21"/>
    <w:rsid w:val="00F72A5C"/>
    <w:rsid w:val="00F72AE1"/>
    <w:rsid w:val="00F72B4F"/>
    <w:rsid w:val="00F72CB3"/>
    <w:rsid w:val="00F72F8F"/>
    <w:rsid w:val="00F7329F"/>
    <w:rsid w:val="00F7341C"/>
    <w:rsid w:val="00F74163"/>
    <w:rsid w:val="00F743FC"/>
    <w:rsid w:val="00F747C9"/>
    <w:rsid w:val="00F748B5"/>
    <w:rsid w:val="00F7491A"/>
    <w:rsid w:val="00F74C37"/>
    <w:rsid w:val="00F74CE3"/>
    <w:rsid w:val="00F74FA9"/>
    <w:rsid w:val="00F7529F"/>
    <w:rsid w:val="00F756A0"/>
    <w:rsid w:val="00F756FC"/>
    <w:rsid w:val="00F7583E"/>
    <w:rsid w:val="00F759C2"/>
    <w:rsid w:val="00F75A4A"/>
    <w:rsid w:val="00F75C3F"/>
    <w:rsid w:val="00F75EFC"/>
    <w:rsid w:val="00F760F6"/>
    <w:rsid w:val="00F76A2B"/>
    <w:rsid w:val="00F76F64"/>
    <w:rsid w:val="00F7715D"/>
    <w:rsid w:val="00F7725B"/>
    <w:rsid w:val="00F77776"/>
    <w:rsid w:val="00F77822"/>
    <w:rsid w:val="00F77872"/>
    <w:rsid w:val="00F8009D"/>
    <w:rsid w:val="00F809EE"/>
    <w:rsid w:val="00F80A7C"/>
    <w:rsid w:val="00F80B5D"/>
    <w:rsid w:val="00F80BD5"/>
    <w:rsid w:val="00F80D61"/>
    <w:rsid w:val="00F80E64"/>
    <w:rsid w:val="00F80FE9"/>
    <w:rsid w:val="00F81044"/>
    <w:rsid w:val="00F8112E"/>
    <w:rsid w:val="00F81370"/>
    <w:rsid w:val="00F81935"/>
    <w:rsid w:val="00F81952"/>
    <w:rsid w:val="00F81AE3"/>
    <w:rsid w:val="00F81C58"/>
    <w:rsid w:val="00F81CE8"/>
    <w:rsid w:val="00F8202A"/>
    <w:rsid w:val="00F8205A"/>
    <w:rsid w:val="00F82123"/>
    <w:rsid w:val="00F82487"/>
    <w:rsid w:val="00F8306E"/>
    <w:rsid w:val="00F830B8"/>
    <w:rsid w:val="00F83202"/>
    <w:rsid w:val="00F832A5"/>
    <w:rsid w:val="00F83586"/>
    <w:rsid w:val="00F83640"/>
    <w:rsid w:val="00F8395B"/>
    <w:rsid w:val="00F8399B"/>
    <w:rsid w:val="00F83C30"/>
    <w:rsid w:val="00F83F56"/>
    <w:rsid w:val="00F83F6D"/>
    <w:rsid w:val="00F84024"/>
    <w:rsid w:val="00F8404D"/>
    <w:rsid w:val="00F8467B"/>
    <w:rsid w:val="00F85247"/>
    <w:rsid w:val="00F85353"/>
    <w:rsid w:val="00F85725"/>
    <w:rsid w:val="00F85BD3"/>
    <w:rsid w:val="00F85E11"/>
    <w:rsid w:val="00F860EB"/>
    <w:rsid w:val="00F86420"/>
    <w:rsid w:val="00F86E89"/>
    <w:rsid w:val="00F86F0F"/>
    <w:rsid w:val="00F86FFD"/>
    <w:rsid w:val="00F87026"/>
    <w:rsid w:val="00F8725C"/>
    <w:rsid w:val="00F87893"/>
    <w:rsid w:val="00F878B2"/>
    <w:rsid w:val="00F87F3E"/>
    <w:rsid w:val="00F87F70"/>
    <w:rsid w:val="00F904FD"/>
    <w:rsid w:val="00F9058D"/>
    <w:rsid w:val="00F906AE"/>
    <w:rsid w:val="00F90717"/>
    <w:rsid w:val="00F907AA"/>
    <w:rsid w:val="00F90986"/>
    <w:rsid w:val="00F9098C"/>
    <w:rsid w:val="00F90C07"/>
    <w:rsid w:val="00F90D5C"/>
    <w:rsid w:val="00F91141"/>
    <w:rsid w:val="00F917D4"/>
    <w:rsid w:val="00F91864"/>
    <w:rsid w:val="00F91BDB"/>
    <w:rsid w:val="00F91DBA"/>
    <w:rsid w:val="00F91F1F"/>
    <w:rsid w:val="00F9216E"/>
    <w:rsid w:val="00F9272B"/>
    <w:rsid w:val="00F9295A"/>
    <w:rsid w:val="00F9295F"/>
    <w:rsid w:val="00F92E8C"/>
    <w:rsid w:val="00F92FCE"/>
    <w:rsid w:val="00F9300F"/>
    <w:rsid w:val="00F93262"/>
    <w:rsid w:val="00F93345"/>
    <w:rsid w:val="00F9351D"/>
    <w:rsid w:val="00F93A7B"/>
    <w:rsid w:val="00F93B49"/>
    <w:rsid w:val="00F93C42"/>
    <w:rsid w:val="00F9402F"/>
    <w:rsid w:val="00F9406B"/>
    <w:rsid w:val="00F94157"/>
    <w:rsid w:val="00F9450D"/>
    <w:rsid w:val="00F94556"/>
    <w:rsid w:val="00F94BAC"/>
    <w:rsid w:val="00F94DA0"/>
    <w:rsid w:val="00F94F64"/>
    <w:rsid w:val="00F95238"/>
    <w:rsid w:val="00F95373"/>
    <w:rsid w:val="00F9571D"/>
    <w:rsid w:val="00F95AFB"/>
    <w:rsid w:val="00F95CDF"/>
    <w:rsid w:val="00F95E70"/>
    <w:rsid w:val="00F96378"/>
    <w:rsid w:val="00F963A8"/>
    <w:rsid w:val="00F967E4"/>
    <w:rsid w:val="00F96CFA"/>
    <w:rsid w:val="00F96E25"/>
    <w:rsid w:val="00F96E3E"/>
    <w:rsid w:val="00F96E7E"/>
    <w:rsid w:val="00F97BC6"/>
    <w:rsid w:val="00F97DC5"/>
    <w:rsid w:val="00FA00BA"/>
    <w:rsid w:val="00FA02A5"/>
    <w:rsid w:val="00FA0300"/>
    <w:rsid w:val="00FA06EF"/>
    <w:rsid w:val="00FA0A53"/>
    <w:rsid w:val="00FA0A64"/>
    <w:rsid w:val="00FA0D37"/>
    <w:rsid w:val="00FA124A"/>
    <w:rsid w:val="00FA12F1"/>
    <w:rsid w:val="00FA16C2"/>
    <w:rsid w:val="00FA177A"/>
    <w:rsid w:val="00FA2000"/>
    <w:rsid w:val="00FA2228"/>
    <w:rsid w:val="00FA2B27"/>
    <w:rsid w:val="00FA2F4F"/>
    <w:rsid w:val="00FA32A1"/>
    <w:rsid w:val="00FA35E6"/>
    <w:rsid w:val="00FA38B2"/>
    <w:rsid w:val="00FA3D9A"/>
    <w:rsid w:val="00FA41AA"/>
    <w:rsid w:val="00FA4323"/>
    <w:rsid w:val="00FA4665"/>
    <w:rsid w:val="00FA46B4"/>
    <w:rsid w:val="00FA497A"/>
    <w:rsid w:val="00FA4C8B"/>
    <w:rsid w:val="00FA4F3E"/>
    <w:rsid w:val="00FA4FA0"/>
    <w:rsid w:val="00FA4FF3"/>
    <w:rsid w:val="00FA50B0"/>
    <w:rsid w:val="00FA5349"/>
    <w:rsid w:val="00FA5551"/>
    <w:rsid w:val="00FA57DB"/>
    <w:rsid w:val="00FA58E0"/>
    <w:rsid w:val="00FA632C"/>
    <w:rsid w:val="00FA646D"/>
    <w:rsid w:val="00FA6471"/>
    <w:rsid w:val="00FA6C56"/>
    <w:rsid w:val="00FA6C8B"/>
    <w:rsid w:val="00FA6E1F"/>
    <w:rsid w:val="00FA7022"/>
    <w:rsid w:val="00FA712B"/>
    <w:rsid w:val="00FA7362"/>
    <w:rsid w:val="00FA74DF"/>
    <w:rsid w:val="00FA793F"/>
    <w:rsid w:val="00FA7BB6"/>
    <w:rsid w:val="00FB02CD"/>
    <w:rsid w:val="00FB02F7"/>
    <w:rsid w:val="00FB055E"/>
    <w:rsid w:val="00FB0BC2"/>
    <w:rsid w:val="00FB1208"/>
    <w:rsid w:val="00FB12FA"/>
    <w:rsid w:val="00FB17AF"/>
    <w:rsid w:val="00FB1EE7"/>
    <w:rsid w:val="00FB1FB6"/>
    <w:rsid w:val="00FB214C"/>
    <w:rsid w:val="00FB2391"/>
    <w:rsid w:val="00FB2C41"/>
    <w:rsid w:val="00FB2D2D"/>
    <w:rsid w:val="00FB3410"/>
    <w:rsid w:val="00FB352C"/>
    <w:rsid w:val="00FB36F3"/>
    <w:rsid w:val="00FB3BDC"/>
    <w:rsid w:val="00FB3DBB"/>
    <w:rsid w:val="00FB3E95"/>
    <w:rsid w:val="00FB3F8D"/>
    <w:rsid w:val="00FB40CB"/>
    <w:rsid w:val="00FB464E"/>
    <w:rsid w:val="00FB468F"/>
    <w:rsid w:val="00FB493D"/>
    <w:rsid w:val="00FB4A99"/>
    <w:rsid w:val="00FB4BD5"/>
    <w:rsid w:val="00FB4F5A"/>
    <w:rsid w:val="00FB5202"/>
    <w:rsid w:val="00FB5230"/>
    <w:rsid w:val="00FB54B0"/>
    <w:rsid w:val="00FB5891"/>
    <w:rsid w:val="00FB6012"/>
    <w:rsid w:val="00FB628B"/>
    <w:rsid w:val="00FB62D1"/>
    <w:rsid w:val="00FB6424"/>
    <w:rsid w:val="00FB64E3"/>
    <w:rsid w:val="00FB6B84"/>
    <w:rsid w:val="00FB6BE1"/>
    <w:rsid w:val="00FB6E60"/>
    <w:rsid w:val="00FB6F48"/>
    <w:rsid w:val="00FB710E"/>
    <w:rsid w:val="00FB74CA"/>
    <w:rsid w:val="00FB785B"/>
    <w:rsid w:val="00FB7910"/>
    <w:rsid w:val="00FB7CC1"/>
    <w:rsid w:val="00FB7F94"/>
    <w:rsid w:val="00FB7FED"/>
    <w:rsid w:val="00FC04FD"/>
    <w:rsid w:val="00FC065E"/>
    <w:rsid w:val="00FC09F9"/>
    <w:rsid w:val="00FC10AD"/>
    <w:rsid w:val="00FC1A1F"/>
    <w:rsid w:val="00FC23B9"/>
    <w:rsid w:val="00FC23F8"/>
    <w:rsid w:val="00FC272B"/>
    <w:rsid w:val="00FC2889"/>
    <w:rsid w:val="00FC2B0C"/>
    <w:rsid w:val="00FC2C7A"/>
    <w:rsid w:val="00FC31ED"/>
    <w:rsid w:val="00FC3653"/>
    <w:rsid w:val="00FC3728"/>
    <w:rsid w:val="00FC3C2B"/>
    <w:rsid w:val="00FC3CA9"/>
    <w:rsid w:val="00FC3D24"/>
    <w:rsid w:val="00FC3F46"/>
    <w:rsid w:val="00FC4434"/>
    <w:rsid w:val="00FC44B7"/>
    <w:rsid w:val="00FC47DD"/>
    <w:rsid w:val="00FC4CFE"/>
    <w:rsid w:val="00FC521F"/>
    <w:rsid w:val="00FC52CF"/>
    <w:rsid w:val="00FC5682"/>
    <w:rsid w:val="00FC5761"/>
    <w:rsid w:val="00FC5789"/>
    <w:rsid w:val="00FC58F9"/>
    <w:rsid w:val="00FC6019"/>
    <w:rsid w:val="00FC68AE"/>
    <w:rsid w:val="00FC6BFA"/>
    <w:rsid w:val="00FC6E5D"/>
    <w:rsid w:val="00FC726F"/>
    <w:rsid w:val="00FC766B"/>
    <w:rsid w:val="00FC7A65"/>
    <w:rsid w:val="00FC7B31"/>
    <w:rsid w:val="00FC7D32"/>
    <w:rsid w:val="00FC7E9B"/>
    <w:rsid w:val="00FD0173"/>
    <w:rsid w:val="00FD0BF2"/>
    <w:rsid w:val="00FD0C58"/>
    <w:rsid w:val="00FD0FB4"/>
    <w:rsid w:val="00FD10F3"/>
    <w:rsid w:val="00FD1439"/>
    <w:rsid w:val="00FD156E"/>
    <w:rsid w:val="00FD157A"/>
    <w:rsid w:val="00FD1A00"/>
    <w:rsid w:val="00FD1A39"/>
    <w:rsid w:val="00FD1B06"/>
    <w:rsid w:val="00FD1CF4"/>
    <w:rsid w:val="00FD1D08"/>
    <w:rsid w:val="00FD2008"/>
    <w:rsid w:val="00FD200B"/>
    <w:rsid w:val="00FD203C"/>
    <w:rsid w:val="00FD298C"/>
    <w:rsid w:val="00FD29BB"/>
    <w:rsid w:val="00FD29F7"/>
    <w:rsid w:val="00FD2B03"/>
    <w:rsid w:val="00FD2C2A"/>
    <w:rsid w:val="00FD3101"/>
    <w:rsid w:val="00FD31F1"/>
    <w:rsid w:val="00FD37C0"/>
    <w:rsid w:val="00FD3B04"/>
    <w:rsid w:val="00FD3C73"/>
    <w:rsid w:val="00FD3F06"/>
    <w:rsid w:val="00FD4114"/>
    <w:rsid w:val="00FD41B5"/>
    <w:rsid w:val="00FD4306"/>
    <w:rsid w:val="00FD475C"/>
    <w:rsid w:val="00FD4DA4"/>
    <w:rsid w:val="00FD4E0E"/>
    <w:rsid w:val="00FD519F"/>
    <w:rsid w:val="00FD55FB"/>
    <w:rsid w:val="00FD5881"/>
    <w:rsid w:val="00FD588B"/>
    <w:rsid w:val="00FD5B4C"/>
    <w:rsid w:val="00FD5BA9"/>
    <w:rsid w:val="00FD5D8D"/>
    <w:rsid w:val="00FD5F3A"/>
    <w:rsid w:val="00FD5F84"/>
    <w:rsid w:val="00FD6397"/>
    <w:rsid w:val="00FD6684"/>
    <w:rsid w:val="00FD68BE"/>
    <w:rsid w:val="00FD6A2B"/>
    <w:rsid w:val="00FD6B08"/>
    <w:rsid w:val="00FD6BB1"/>
    <w:rsid w:val="00FD6E69"/>
    <w:rsid w:val="00FD773E"/>
    <w:rsid w:val="00FD7985"/>
    <w:rsid w:val="00FD7B33"/>
    <w:rsid w:val="00FD7EA2"/>
    <w:rsid w:val="00FE02BB"/>
    <w:rsid w:val="00FE0787"/>
    <w:rsid w:val="00FE08D6"/>
    <w:rsid w:val="00FE0D4C"/>
    <w:rsid w:val="00FE1049"/>
    <w:rsid w:val="00FE138C"/>
    <w:rsid w:val="00FE13DC"/>
    <w:rsid w:val="00FE1B8A"/>
    <w:rsid w:val="00FE1BA7"/>
    <w:rsid w:val="00FE1E04"/>
    <w:rsid w:val="00FE2241"/>
    <w:rsid w:val="00FE277F"/>
    <w:rsid w:val="00FE2A07"/>
    <w:rsid w:val="00FE2D34"/>
    <w:rsid w:val="00FE308F"/>
    <w:rsid w:val="00FE32C3"/>
    <w:rsid w:val="00FE32EB"/>
    <w:rsid w:val="00FE34DA"/>
    <w:rsid w:val="00FE3540"/>
    <w:rsid w:val="00FE38BC"/>
    <w:rsid w:val="00FE39B8"/>
    <w:rsid w:val="00FE3A24"/>
    <w:rsid w:val="00FE3A8B"/>
    <w:rsid w:val="00FE3B09"/>
    <w:rsid w:val="00FE3E1B"/>
    <w:rsid w:val="00FE3E65"/>
    <w:rsid w:val="00FE44CC"/>
    <w:rsid w:val="00FE4836"/>
    <w:rsid w:val="00FE4A6F"/>
    <w:rsid w:val="00FE4C75"/>
    <w:rsid w:val="00FE4D6F"/>
    <w:rsid w:val="00FE50C1"/>
    <w:rsid w:val="00FE56E4"/>
    <w:rsid w:val="00FE5775"/>
    <w:rsid w:val="00FE5BFC"/>
    <w:rsid w:val="00FE5E71"/>
    <w:rsid w:val="00FE5FF2"/>
    <w:rsid w:val="00FE63FB"/>
    <w:rsid w:val="00FE6454"/>
    <w:rsid w:val="00FE64A1"/>
    <w:rsid w:val="00FE6911"/>
    <w:rsid w:val="00FE6CBD"/>
    <w:rsid w:val="00FE7059"/>
    <w:rsid w:val="00FE705C"/>
    <w:rsid w:val="00FE710C"/>
    <w:rsid w:val="00FE72ED"/>
    <w:rsid w:val="00FE7637"/>
    <w:rsid w:val="00FE76AD"/>
    <w:rsid w:val="00FE7871"/>
    <w:rsid w:val="00FE7BA6"/>
    <w:rsid w:val="00FF032A"/>
    <w:rsid w:val="00FF0B7A"/>
    <w:rsid w:val="00FF0BBD"/>
    <w:rsid w:val="00FF0C28"/>
    <w:rsid w:val="00FF0E5C"/>
    <w:rsid w:val="00FF12BB"/>
    <w:rsid w:val="00FF16A2"/>
    <w:rsid w:val="00FF1CF7"/>
    <w:rsid w:val="00FF1ED5"/>
    <w:rsid w:val="00FF23FD"/>
    <w:rsid w:val="00FF24C9"/>
    <w:rsid w:val="00FF2E24"/>
    <w:rsid w:val="00FF3053"/>
    <w:rsid w:val="00FF31CB"/>
    <w:rsid w:val="00FF34B8"/>
    <w:rsid w:val="00FF358D"/>
    <w:rsid w:val="00FF35A5"/>
    <w:rsid w:val="00FF35D1"/>
    <w:rsid w:val="00FF3682"/>
    <w:rsid w:val="00FF36E5"/>
    <w:rsid w:val="00FF3957"/>
    <w:rsid w:val="00FF399F"/>
    <w:rsid w:val="00FF3A82"/>
    <w:rsid w:val="00FF3DB5"/>
    <w:rsid w:val="00FF3E5B"/>
    <w:rsid w:val="00FF3F06"/>
    <w:rsid w:val="00FF42F9"/>
    <w:rsid w:val="00FF4347"/>
    <w:rsid w:val="00FF442C"/>
    <w:rsid w:val="00FF4599"/>
    <w:rsid w:val="00FF487A"/>
    <w:rsid w:val="00FF4945"/>
    <w:rsid w:val="00FF49C3"/>
    <w:rsid w:val="00FF4A19"/>
    <w:rsid w:val="00FF4B95"/>
    <w:rsid w:val="00FF4FE0"/>
    <w:rsid w:val="00FF594C"/>
    <w:rsid w:val="00FF5E35"/>
    <w:rsid w:val="00FF609C"/>
    <w:rsid w:val="00FF60F9"/>
    <w:rsid w:val="00FF63AA"/>
    <w:rsid w:val="00FF69F7"/>
    <w:rsid w:val="00FF6A2C"/>
    <w:rsid w:val="00FF6A32"/>
    <w:rsid w:val="00FF6A68"/>
    <w:rsid w:val="00FF6DC4"/>
    <w:rsid w:val="00FF6ED1"/>
    <w:rsid w:val="00FF6F2C"/>
    <w:rsid w:val="00FF6F70"/>
    <w:rsid w:val="00FF7614"/>
    <w:rsid w:val="00FF762C"/>
    <w:rsid w:val="00FF7704"/>
    <w:rsid w:val="00FF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  <v:stroke dashstyle="dash" weight=".25pt"/>
    </o:shapedefaults>
    <o:shapelayout v:ext="edit">
      <o:idmap v:ext="edit" data="1"/>
    </o:shapelayout>
  </w:shapeDefaults>
  <w:decimalSymbol w:val="."/>
  <w:listSeparator w:val=","/>
  <w14:docId w14:val="5880A694"/>
  <w15:docId w15:val="{5118D19E-6D86-4CD1-8057-652C930C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03409"/>
    <w:pPr>
      <w:spacing w:line="276" w:lineRule="auto"/>
      <w:ind w:firstLine="420"/>
      <w:jc w:val="both"/>
    </w:pPr>
    <w:rPr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CE61F0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Char"/>
    <w:uiPriority w:val="9"/>
    <w:unhideWhenUsed/>
    <w:qFormat/>
    <w:rsid w:val="0002417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2"/>
    <w:next w:val="a2"/>
    <w:link w:val="3Char"/>
    <w:uiPriority w:val="9"/>
    <w:unhideWhenUsed/>
    <w:qFormat/>
    <w:rsid w:val="0002417A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02417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E12DD2"/>
    <w:pPr>
      <w:keepNext/>
      <w:keepLines/>
      <w:numPr>
        <w:numId w:val="4"/>
      </w:numPr>
      <w:spacing w:before="200"/>
      <w:outlineLvl w:val="4"/>
    </w:pPr>
    <w:rPr>
      <w:rFonts w:ascii="Cambria" w:hAnsi="Cambria"/>
      <w:b/>
      <w:color w:val="243F60"/>
      <w:sz w:val="20"/>
      <w:szCs w:val="2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4A0C78"/>
    <w:pPr>
      <w:keepNext/>
      <w:keepLines/>
      <w:numPr>
        <w:numId w:val="5"/>
      </w:numPr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02417A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2417A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2417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E61F0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02417A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link w:val="30"/>
    <w:uiPriority w:val="9"/>
    <w:rsid w:val="0002417A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link w:val="4"/>
    <w:uiPriority w:val="9"/>
    <w:rsid w:val="0002417A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link w:val="5"/>
    <w:uiPriority w:val="9"/>
    <w:rsid w:val="00E12DD2"/>
    <w:rPr>
      <w:rFonts w:ascii="Cambria" w:hAnsi="Cambria"/>
      <w:b/>
      <w:color w:val="243F60"/>
    </w:rPr>
  </w:style>
  <w:style w:type="character" w:customStyle="1" w:styleId="6Char">
    <w:name w:val="标题 6 Char"/>
    <w:link w:val="6"/>
    <w:uiPriority w:val="9"/>
    <w:rsid w:val="004A0C78"/>
    <w:rPr>
      <w:rFonts w:ascii="Cambria" w:hAnsi="Cambria"/>
      <w:i/>
      <w:iCs/>
      <w:color w:val="243F60"/>
    </w:rPr>
  </w:style>
  <w:style w:type="character" w:customStyle="1" w:styleId="7Char">
    <w:name w:val="标题 7 Char"/>
    <w:link w:val="7"/>
    <w:uiPriority w:val="9"/>
    <w:rsid w:val="0002417A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02417A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link w:val="9"/>
    <w:uiPriority w:val="9"/>
    <w:rsid w:val="0002417A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6">
    <w:name w:val="header"/>
    <w:basedOn w:val="a2"/>
    <w:link w:val="Char"/>
    <w:uiPriority w:val="99"/>
    <w:unhideWhenUsed/>
    <w:rsid w:val="00973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97384F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9738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7384F"/>
    <w:rPr>
      <w:sz w:val="18"/>
      <w:szCs w:val="18"/>
    </w:rPr>
  </w:style>
  <w:style w:type="paragraph" w:styleId="a8">
    <w:name w:val="List Paragraph"/>
    <w:basedOn w:val="a2"/>
    <w:link w:val="Char1"/>
    <w:uiPriority w:val="34"/>
    <w:qFormat/>
    <w:rsid w:val="0002417A"/>
    <w:pPr>
      <w:ind w:left="720"/>
      <w:contextualSpacing/>
    </w:pPr>
  </w:style>
  <w:style w:type="character" w:customStyle="1" w:styleId="Char1">
    <w:name w:val="列出段落 Char"/>
    <w:basedOn w:val="a3"/>
    <w:link w:val="a8"/>
    <w:uiPriority w:val="34"/>
    <w:rsid w:val="005A67D1"/>
  </w:style>
  <w:style w:type="paragraph" w:styleId="10">
    <w:name w:val="toc 1"/>
    <w:basedOn w:val="a2"/>
    <w:next w:val="a2"/>
    <w:autoRedefine/>
    <w:uiPriority w:val="39"/>
    <w:unhideWhenUsed/>
    <w:qFormat/>
    <w:rsid w:val="002F13EE"/>
    <w:pPr>
      <w:tabs>
        <w:tab w:val="left" w:pos="1134"/>
        <w:tab w:val="right" w:leader="dot" w:pos="8296"/>
      </w:tabs>
      <w:adjustRightInd w:val="0"/>
    </w:pPr>
    <w:rPr>
      <w:noProof/>
      <w:kern w:val="2"/>
    </w:rPr>
  </w:style>
  <w:style w:type="paragraph" w:styleId="21">
    <w:name w:val="toc 2"/>
    <w:basedOn w:val="a2"/>
    <w:next w:val="a2"/>
    <w:autoRedefine/>
    <w:uiPriority w:val="39"/>
    <w:unhideWhenUsed/>
    <w:qFormat/>
    <w:rsid w:val="002F13EE"/>
    <w:pPr>
      <w:tabs>
        <w:tab w:val="left" w:pos="1276"/>
        <w:tab w:val="right" w:leader="dot" w:pos="8296"/>
      </w:tabs>
      <w:ind w:leftChars="200" w:left="420"/>
    </w:pPr>
    <w:rPr>
      <w:noProof/>
      <w:kern w:val="2"/>
    </w:rPr>
  </w:style>
  <w:style w:type="character" w:styleId="a9">
    <w:name w:val="Hyperlink"/>
    <w:uiPriority w:val="99"/>
    <w:unhideWhenUsed/>
    <w:rsid w:val="002B0958"/>
    <w:rPr>
      <w:color w:val="0000FF"/>
      <w:u w:val="single"/>
    </w:rPr>
  </w:style>
  <w:style w:type="paragraph" w:styleId="aa">
    <w:name w:val="caption"/>
    <w:basedOn w:val="a2"/>
    <w:next w:val="a2"/>
    <w:unhideWhenUsed/>
    <w:qFormat/>
    <w:rsid w:val="00437517"/>
    <w:pPr>
      <w:spacing w:line="240" w:lineRule="auto"/>
      <w:jc w:val="center"/>
    </w:pPr>
    <w:rPr>
      <w:b/>
      <w:bCs/>
      <w:sz w:val="18"/>
      <w:szCs w:val="18"/>
    </w:rPr>
  </w:style>
  <w:style w:type="paragraph" w:styleId="ab">
    <w:name w:val="Title"/>
    <w:basedOn w:val="a2"/>
    <w:next w:val="a2"/>
    <w:link w:val="Char2"/>
    <w:uiPriority w:val="10"/>
    <w:qFormat/>
    <w:rsid w:val="0002417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2">
    <w:name w:val="标题 Char"/>
    <w:link w:val="ab"/>
    <w:uiPriority w:val="10"/>
    <w:rsid w:val="0002417A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c">
    <w:name w:val="Subtitle"/>
    <w:basedOn w:val="a2"/>
    <w:next w:val="a2"/>
    <w:link w:val="Char3"/>
    <w:uiPriority w:val="11"/>
    <w:qFormat/>
    <w:rsid w:val="0002417A"/>
    <w:pPr>
      <w:numPr>
        <w:ilvl w:val="1"/>
      </w:numPr>
      <w:ind w:firstLine="420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3">
    <w:name w:val="副标题 Char"/>
    <w:link w:val="ac"/>
    <w:uiPriority w:val="11"/>
    <w:rsid w:val="0002417A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uiPriority w:val="22"/>
    <w:qFormat/>
    <w:rsid w:val="0002417A"/>
    <w:rPr>
      <w:b/>
      <w:bCs/>
    </w:rPr>
  </w:style>
  <w:style w:type="character" w:styleId="ae">
    <w:name w:val="Emphasis"/>
    <w:uiPriority w:val="20"/>
    <w:qFormat/>
    <w:rsid w:val="0002417A"/>
    <w:rPr>
      <w:i/>
      <w:iCs/>
    </w:rPr>
  </w:style>
  <w:style w:type="paragraph" w:styleId="af">
    <w:name w:val="No Spacing"/>
    <w:link w:val="Char4"/>
    <w:uiPriority w:val="1"/>
    <w:qFormat/>
    <w:rsid w:val="0002417A"/>
    <w:rPr>
      <w:sz w:val="22"/>
      <w:szCs w:val="22"/>
      <w:lang w:eastAsia="en-US" w:bidi="en-US"/>
    </w:rPr>
  </w:style>
  <w:style w:type="character" w:customStyle="1" w:styleId="Char4">
    <w:name w:val="无间隔 Char"/>
    <w:basedOn w:val="a3"/>
    <w:link w:val="af"/>
    <w:uiPriority w:val="1"/>
    <w:rsid w:val="0002417A"/>
    <w:rPr>
      <w:sz w:val="22"/>
      <w:szCs w:val="22"/>
      <w:lang w:val="en-US" w:eastAsia="en-US" w:bidi="en-US"/>
    </w:rPr>
  </w:style>
  <w:style w:type="paragraph" w:styleId="af0">
    <w:name w:val="Quote"/>
    <w:basedOn w:val="a2"/>
    <w:next w:val="a2"/>
    <w:link w:val="Char5"/>
    <w:uiPriority w:val="29"/>
    <w:qFormat/>
    <w:rsid w:val="0002417A"/>
    <w:rPr>
      <w:i/>
      <w:iCs/>
      <w:color w:val="000000"/>
      <w:sz w:val="20"/>
      <w:szCs w:val="20"/>
    </w:rPr>
  </w:style>
  <w:style w:type="character" w:customStyle="1" w:styleId="Char5">
    <w:name w:val="引用 Char"/>
    <w:link w:val="af0"/>
    <w:uiPriority w:val="29"/>
    <w:rsid w:val="0002417A"/>
    <w:rPr>
      <w:i/>
      <w:iCs/>
      <w:color w:val="000000"/>
    </w:rPr>
  </w:style>
  <w:style w:type="paragraph" w:styleId="af1">
    <w:name w:val="Intense Quote"/>
    <w:basedOn w:val="a2"/>
    <w:next w:val="a2"/>
    <w:link w:val="Char6"/>
    <w:uiPriority w:val="30"/>
    <w:qFormat/>
    <w:rsid w:val="000241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link w:val="af1"/>
    <w:uiPriority w:val="30"/>
    <w:rsid w:val="0002417A"/>
    <w:rPr>
      <w:b/>
      <w:bCs/>
      <w:i/>
      <w:iCs/>
      <w:color w:val="4F81BD"/>
    </w:rPr>
  </w:style>
  <w:style w:type="character" w:styleId="af2">
    <w:name w:val="Subtle Emphasis"/>
    <w:uiPriority w:val="19"/>
    <w:qFormat/>
    <w:rsid w:val="0002417A"/>
    <w:rPr>
      <w:i/>
      <w:iCs/>
      <w:color w:val="808080"/>
    </w:rPr>
  </w:style>
  <w:style w:type="character" w:styleId="af3">
    <w:name w:val="Intense Emphasis"/>
    <w:uiPriority w:val="21"/>
    <w:qFormat/>
    <w:rsid w:val="0002417A"/>
    <w:rPr>
      <w:b/>
      <w:bCs/>
      <w:i/>
      <w:iCs/>
      <w:color w:val="4F81BD"/>
    </w:rPr>
  </w:style>
  <w:style w:type="character" w:styleId="af4">
    <w:name w:val="Subtle Reference"/>
    <w:uiPriority w:val="31"/>
    <w:qFormat/>
    <w:rsid w:val="0002417A"/>
    <w:rPr>
      <w:smallCaps/>
      <w:color w:val="C0504D"/>
      <w:u w:val="single"/>
    </w:rPr>
  </w:style>
  <w:style w:type="character" w:styleId="af5">
    <w:name w:val="Intense Reference"/>
    <w:uiPriority w:val="32"/>
    <w:qFormat/>
    <w:rsid w:val="0002417A"/>
    <w:rPr>
      <w:b/>
      <w:bCs/>
      <w:smallCaps/>
      <w:color w:val="C0504D"/>
      <w:spacing w:val="5"/>
      <w:u w:val="single"/>
    </w:rPr>
  </w:style>
  <w:style w:type="character" w:styleId="af6">
    <w:name w:val="Book Title"/>
    <w:uiPriority w:val="33"/>
    <w:qFormat/>
    <w:rsid w:val="0002417A"/>
    <w:rPr>
      <w:b/>
      <w:bCs/>
      <w:smallCaps/>
      <w:spacing w:val="5"/>
    </w:rPr>
  </w:style>
  <w:style w:type="paragraph" w:styleId="TOC">
    <w:name w:val="TOC Heading"/>
    <w:basedOn w:val="1"/>
    <w:next w:val="a2"/>
    <w:uiPriority w:val="39"/>
    <w:unhideWhenUsed/>
    <w:qFormat/>
    <w:rsid w:val="0002417A"/>
    <w:pPr>
      <w:outlineLvl w:val="9"/>
    </w:pPr>
  </w:style>
  <w:style w:type="paragraph" w:customStyle="1" w:styleId="a">
    <w:name w:val="节"/>
    <w:basedOn w:val="20"/>
    <w:link w:val="Char7"/>
    <w:qFormat/>
    <w:rsid w:val="001E7981"/>
    <w:pPr>
      <w:numPr>
        <w:ilvl w:val="1"/>
        <w:numId w:val="1"/>
      </w:numPr>
      <w:spacing w:after="156"/>
    </w:pPr>
    <w:rPr>
      <w:b w:val="0"/>
      <w:color w:val="auto"/>
      <w:sz w:val="32"/>
    </w:rPr>
  </w:style>
  <w:style w:type="character" w:customStyle="1" w:styleId="Char7">
    <w:name w:val="节 Char"/>
    <w:link w:val="a"/>
    <w:rsid w:val="001E7981"/>
    <w:rPr>
      <w:rFonts w:ascii="Cambria" w:hAnsi="Cambria"/>
      <w:bCs/>
      <w:sz w:val="32"/>
      <w:szCs w:val="26"/>
    </w:rPr>
  </w:style>
  <w:style w:type="paragraph" w:customStyle="1" w:styleId="af7">
    <w:name w:val="章"/>
    <w:basedOn w:val="1"/>
    <w:next w:val="a2"/>
    <w:link w:val="Char8"/>
    <w:qFormat/>
    <w:rsid w:val="00271E90"/>
    <w:pPr>
      <w:spacing w:after="156"/>
    </w:pPr>
    <w:rPr>
      <w:rFonts w:ascii="Cambria" w:hAnsi="Cambria"/>
      <w:kern w:val="0"/>
      <w:szCs w:val="28"/>
    </w:rPr>
  </w:style>
  <w:style w:type="character" w:customStyle="1" w:styleId="Char8">
    <w:name w:val="章 Char"/>
    <w:link w:val="af7"/>
    <w:rsid w:val="00271E90"/>
    <w:rPr>
      <w:rFonts w:ascii="Cambria" w:hAnsi="Cambria"/>
      <w:b/>
      <w:bCs/>
      <w:sz w:val="44"/>
      <w:szCs w:val="28"/>
    </w:rPr>
  </w:style>
  <w:style w:type="paragraph" w:styleId="af8">
    <w:name w:val="Balloon Text"/>
    <w:basedOn w:val="a2"/>
    <w:link w:val="Char9"/>
    <w:unhideWhenUsed/>
    <w:rsid w:val="004E7381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link w:val="af8"/>
    <w:rsid w:val="004E7381"/>
    <w:rPr>
      <w:sz w:val="18"/>
      <w:szCs w:val="18"/>
    </w:rPr>
  </w:style>
  <w:style w:type="paragraph" w:customStyle="1" w:styleId="11">
    <w:name w:val="标题1"/>
    <w:basedOn w:val="af7"/>
    <w:link w:val="1Char0"/>
    <w:rsid w:val="0030382C"/>
  </w:style>
  <w:style w:type="character" w:customStyle="1" w:styleId="1Char0">
    <w:name w:val="标题1 Char"/>
    <w:basedOn w:val="Char8"/>
    <w:link w:val="11"/>
    <w:rsid w:val="0030382C"/>
    <w:rPr>
      <w:rFonts w:ascii="Cambria" w:hAnsi="Cambria"/>
      <w:b/>
      <w:bCs/>
      <w:sz w:val="44"/>
      <w:szCs w:val="28"/>
    </w:rPr>
  </w:style>
  <w:style w:type="paragraph" w:styleId="af9">
    <w:name w:val="Document Map"/>
    <w:basedOn w:val="a2"/>
    <w:link w:val="Chara"/>
    <w:unhideWhenUsed/>
    <w:rsid w:val="0030382C"/>
    <w:rPr>
      <w:rFonts w:ascii="宋体"/>
      <w:sz w:val="18"/>
      <w:szCs w:val="18"/>
    </w:rPr>
  </w:style>
  <w:style w:type="character" w:customStyle="1" w:styleId="Chara">
    <w:name w:val="文档结构图 Char"/>
    <w:link w:val="af9"/>
    <w:rsid w:val="0030382C"/>
    <w:rPr>
      <w:rFonts w:ascii="宋体" w:eastAsia="宋体"/>
      <w:sz w:val="18"/>
      <w:szCs w:val="18"/>
    </w:rPr>
  </w:style>
  <w:style w:type="paragraph" w:customStyle="1" w:styleId="12">
    <w:name w:val="样式1"/>
    <w:basedOn w:val="af7"/>
    <w:link w:val="1Char1"/>
    <w:rsid w:val="009F77A3"/>
  </w:style>
  <w:style w:type="character" w:customStyle="1" w:styleId="1Char1">
    <w:name w:val="样式1 Char"/>
    <w:basedOn w:val="Char8"/>
    <w:link w:val="12"/>
    <w:rsid w:val="009F77A3"/>
    <w:rPr>
      <w:rFonts w:ascii="Cambria" w:hAnsi="Cambria"/>
      <w:b/>
      <w:bCs/>
      <w:sz w:val="44"/>
      <w:szCs w:val="28"/>
    </w:rPr>
  </w:style>
  <w:style w:type="paragraph" w:customStyle="1" w:styleId="a0">
    <w:name w:val="小节"/>
    <w:basedOn w:val="30"/>
    <w:link w:val="Charb"/>
    <w:qFormat/>
    <w:rsid w:val="001E7981"/>
    <w:pPr>
      <w:numPr>
        <w:ilvl w:val="2"/>
        <w:numId w:val="1"/>
      </w:numPr>
      <w:spacing w:after="156"/>
    </w:pPr>
    <w:rPr>
      <w:b w:val="0"/>
      <w:color w:val="auto"/>
      <w:sz w:val="28"/>
    </w:rPr>
  </w:style>
  <w:style w:type="character" w:customStyle="1" w:styleId="Charb">
    <w:name w:val="小节 Char"/>
    <w:link w:val="a0"/>
    <w:qFormat/>
    <w:rsid w:val="001E7981"/>
    <w:rPr>
      <w:rFonts w:ascii="Cambria" w:hAnsi="Cambria"/>
      <w:bCs/>
      <w:sz w:val="28"/>
    </w:rPr>
  </w:style>
  <w:style w:type="character" w:styleId="afa">
    <w:name w:val="Placeholder Text"/>
    <w:uiPriority w:val="99"/>
    <w:semiHidden/>
    <w:rsid w:val="002D148B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qFormat/>
    <w:rsid w:val="002F13EE"/>
    <w:pPr>
      <w:tabs>
        <w:tab w:val="left" w:pos="1985"/>
        <w:tab w:val="right" w:leader="dot" w:pos="8296"/>
      </w:tabs>
      <w:ind w:leftChars="400" w:left="840"/>
    </w:pPr>
  </w:style>
  <w:style w:type="paragraph" w:customStyle="1" w:styleId="afb">
    <w:name w:val="小分节"/>
    <w:basedOn w:val="4"/>
    <w:link w:val="Charc"/>
    <w:qFormat/>
    <w:rsid w:val="00EB6B46"/>
    <w:pPr>
      <w:ind w:left="420" w:firstLine="0"/>
    </w:pPr>
    <w:rPr>
      <w:i w:val="0"/>
      <w:color w:val="auto"/>
      <w:sz w:val="24"/>
      <w:szCs w:val="24"/>
    </w:rPr>
  </w:style>
  <w:style w:type="character" w:customStyle="1" w:styleId="Charc">
    <w:name w:val="小分节 Char"/>
    <w:link w:val="afb"/>
    <w:rsid w:val="00EB6B46"/>
    <w:rPr>
      <w:rFonts w:ascii="Cambria" w:hAnsi="Cambria"/>
      <w:b/>
      <w:bCs/>
      <w:iCs/>
      <w:sz w:val="24"/>
      <w:szCs w:val="24"/>
    </w:rPr>
  </w:style>
  <w:style w:type="character" w:customStyle="1" w:styleId="cmti-101">
    <w:name w:val="cmti-101"/>
    <w:rsid w:val="00DE7AF1"/>
    <w:rPr>
      <w:i/>
      <w:iCs/>
    </w:rPr>
  </w:style>
  <w:style w:type="paragraph" w:styleId="HTML">
    <w:name w:val="HTML Preformatted"/>
    <w:basedOn w:val="a2"/>
    <w:link w:val="HTMLChar"/>
    <w:uiPriority w:val="99"/>
    <w:rsid w:val="00DE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DE7AF1"/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2">
    <w:name w:val="样式 标题 2 +"/>
    <w:basedOn w:val="20"/>
    <w:qFormat/>
    <w:rsid w:val="00DE7AF1"/>
    <w:pPr>
      <w:widowControl w:val="0"/>
      <w:numPr>
        <w:ilvl w:val="1"/>
        <w:numId w:val="2"/>
      </w:numPr>
      <w:spacing w:before="260" w:after="260" w:line="416" w:lineRule="auto"/>
    </w:pPr>
    <w:rPr>
      <w:rFonts w:ascii="Arial" w:eastAsia="黑体" w:hAnsi="Arial"/>
      <w:color w:val="auto"/>
      <w:sz w:val="32"/>
      <w:szCs w:val="32"/>
    </w:rPr>
  </w:style>
  <w:style w:type="paragraph" w:customStyle="1" w:styleId="3">
    <w:name w:val="样式 标题 3 +"/>
    <w:basedOn w:val="30"/>
    <w:qFormat/>
    <w:rsid w:val="00DE7AF1"/>
    <w:pPr>
      <w:widowControl w:val="0"/>
      <w:numPr>
        <w:ilvl w:val="2"/>
        <w:numId w:val="2"/>
      </w:numPr>
      <w:spacing w:before="260" w:after="260" w:line="416" w:lineRule="auto"/>
    </w:pPr>
    <w:rPr>
      <w:rFonts w:ascii="Times New Roman" w:hAnsi="Times New Roman"/>
      <w:color w:val="auto"/>
      <w:sz w:val="32"/>
      <w:szCs w:val="32"/>
    </w:rPr>
  </w:style>
  <w:style w:type="paragraph" w:customStyle="1" w:styleId="40">
    <w:name w:val="标题4"/>
    <w:basedOn w:val="4"/>
    <w:rsid w:val="00DE7AF1"/>
    <w:pPr>
      <w:widowControl w:val="0"/>
      <w:tabs>
        <w:tab w:val="num" w:pos="851"/>
      </w:tabs>
      <w:spacing w:before="280" w:after="290" w:line="376" w:lineRule="auto"/>
      <w:ind w:left="851" w:hanging="851"/>
    </w:pPr>
    <w:rPr>
      <w:rFonts w:ascii="Arial" w:eastAsia="黑体" w:hAnsi="Arial"/>
      <w:i w:val="0"/>
      <w:iCs w:val="0"/>
      <w:color w:val="auto"/>
      <w:kern w:val="2"/>
      <w:sz w:val="28"/>
      <w:szCs w:val="28"/>
    </w:rPr>
  </w:style>
  <w:style w:type="character" w:styleId="afc">
    <w:name w:val="page number"/>
    <w:basedOn w:val="a3"/>
    <w:rsid w:val="00DE7AF1"/>
  </w:style>
  <w:style w:type="paragraph" w:styleId="41">
    <w:name w:val="toc 4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600" w:left="1260" w:firstLine="0"/>
    </w:pPr>
    <w:rPr>
      <w:kern w:val="2"/>
    </w:rPr>
  </w:style>
  <w:style w:type="paragraph" w:styleId="50">
    <w:name w:val="toc 5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800" w:left="1680" w:firstLine="0"/>
    </w:pPr>
    <w:rPr>
      <w:kern w:val="2"/>
    </w:rPr>
  </w:style>
  <w:style w:type="paragraph" w:styleId="60">
    <w:name w:val="toc 6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000" w:left="2100" w:firstLine="0"/>
    </w:pPr>
    <w:rPr>
      <w:kern w:val="2"/>
    </w:rPr>
  </w:style>
  <w:style w:type="paragraph" w:styleId="70">
    <w:name w:val="toc 7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200" w:left="2520" w:firstLine="0"/>
    </w:pPr>
    <w:rPr>
      <w:kern w:val="2"/>
    </w:rPr>
  </w:style>
  <w:style w:type="paragraph" w:styleId="80">
    <w:name w:val="toc 8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400" w:left="2940" w:firstLine="0"/>
    </w:pPr>
    <w:rPr>
      <w:kern w:val="2"/>
    </w:rPr>
  </w:style>
  <w:style w:type="paragraph" w:styleId="90">
    <w:name w:val="toc 9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600" w:left="3360" w:firstLine="0"/>
    </w:pPr>
    <w:rPr>
      <w:kern w:val="2"/>
    </w:rPr>
  </w:style>
  <w:style w:type="paragraph" w:styleId="afd">
    <w:name w:val="Normal (Web)"/>
    <w:basedOn w:val="a2"/>
    <w:uiPriority w:val="99"/>
    <w:unhideWhenUsed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atitle">
    <w:name w:val="atitle"/>
    <w:basedOn w:val="a3"/>
    <w:rsid w:val="00DE7AF1"/>
  </w:style>
  <w:style w:type="character" w:customStyle="1" w:styleId="smalltitle">
    <w:name w:val="smalltitle"/>
    <w:basedOn w:val="a3"/>
    <w:rsid w:val="00DE7AF1"/>
  </w:style>
  <w:style w:type="table" w:styleId="afe">
    <w:name w:val="Table Grid"/>
    <w:basedOn w:val="a4"/>
    <w:uiPriority w:val="39"/>
    <w:rsid w:val="00DE7AF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annotation reference"/>
    <w:rsid w:val="00DE7AF1"/>
    <w:rPr>
      <w:sz w:val="21"/>
      <w:szCs w:val="21"/>
    </w:rPr>
  </w:style>
  <w:style w:type="paragraph" w:styleId="aff0">
    <w:name w:val="annotation text"/>
    <w:basedOn w:val="a2"/>
    <w:link w:val="Chard"/>
    <w:rsid w:val="00DE7AF1"/>
    <w:pPr>
      <w:widowControl w:val="0"/>
      <w:spacing w:line="240" w:lineRule="auto"/>
      <w:ind w:firstLine="0"/>
      <w:jc w:val="left"/>
    </w:pPr>
    <w:rPr>
      <w:rFonts w:ascii="Times New Roman" w:hAnsi="Times New Roman"/>
      <w:kern w:val="2"/>
      <w:szCs w:val="24"/>
    </w:rPr>
  </w:style>
  <w:style w:type="character" w:customStyle="1" w:styleId="Chard">
    <w:name w:val="批注文字 Char"/>
    <w:link w:val="aff0"/>
    <w:rsid w:val="00DE7AF1"/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paragraph" w:styleId="aff1">
    <w:name w:val="annotation subject"/>
    <w:basedOn w:val="aff0"/>
    <w:next w:val="aff0"/>
    <w:link w:val="Chare"/>
    <w:rsid w:val="00DE7AF1"/>
    <w:rPr>
      <w:b/>
      <w:bCs/>
    </w:rPr>
  </w:style>
  <w:style w:type="character" w:customStyle="1" w:styleId="Chare">
    <w:name w:val="批注主题 Char"/>
    <w:link w:val="aff1"/>
    <w:rsid w:val="00DE7AF1"/>
    <w:rPr>
      <w:rFonts w:ascii="Times New Roman" w:eastAsia="宋体" w:hAnsi="Times New Roman" w:cs="Times New Roman"/>
      <w:b/>
      <w:bCs/>
      <w:kern w:val="2"/>
      <w:sz w:val="21"/>
      <w:szCs w:val="24"/>
      <w:lang w:eastAsia="zh-CN" w:bidi="ar-SA"/>
    </w:rPr>
  </w:style>
  <w:style w:type="character" w:customStyle="1" w:styleId="submitted">
    <w:name w:val="submitted"/>
    <w:basedOn w:val="a3"/>
    <w:rsid w:val="00DE7AF1"/>
  </w:style>
  <w:style w:type="paragraph" w:customStyle="1" w:styleId="a00">
    <w:name w:val="a0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customStyle="1" w:styleId="a20">
    <w:name w:val="a2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char00">
    <w:name w:val="char0"/>
    <w:basedOn w:val="a3"/>
    <w:rsid w:val="00DE7AF1"/>
  </w:style>
  <w:style w:type="paragraph" w:customStyle="1" w:styleId="a10">
    <w:name w:val="a1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13">
    <w:name w:val="访问过的超链接1"/>
    <w:rsid w:val="00DE7AF1"/>
    <w:rPr>
      <w:color w:val="800080"/>
      <w:u w:val="single"/>
    </w:rPr>
  </w:style>
  <w:style w:type="character" w:customStyle="1" w:styleId="preprocessor">
    <w:name w:val="preprocessor"/>
    <w:basedOn w:val="a3"/>
    <w:rsid w:val="00DE7AF1"/>
  </w:style>
  <w:style w:type="character" w:customStyle="1" w:styleId="datatypes">
    <w:name w:val="datatypes"/>
    <w:basedOn w:val="a3"/>
    <w:rsid w:val="00DE7AF1"/>
  </w:style>
  <w:style w:type="character" w:customStyle="1" w:styleId="string">
    <w:name w:val="string"/>
    <w:basedOn w:val="a3"/>
    <w:rsid w:val="00DE7AF1"/>
  </w:style>
  <w:style w:type="character" w:customStyle="1" w:styleId="keyword">
    <w:name w:val="keyword"/>
    <w:basedOn w:val="a3"/>
    <w:rsid w:val="00DE7AF1"/>
  </w:style>
  <w:style w:type="character" w:customStyle="1" w:styleId="comment">
    <w:name w:val="comment"/>
    <w:basedOn w:val="a3"/>
    <w:rsid w:val="00DE7AF1"/>
  </w:style>
  <w:style w:type="paragraph" w:styleId="aff2">
    <w:name w:val="footnote text"/>
    <w:basedOn w:val="a2"/>
    <w:link w:val="Charf"/>
    <w:rsid w:val="00DE7AF1"/>
    <w:pPr>
      <w:widowControl w:val="0"/>
      <w:snapToGrid w:val="0"/>
      <w:spacing w:line="240" w:lineRule="auto"/>
      <w:ind w:firstLine="0"/>
      <w:jc w:val="left"/>
    </w:pPr>
    <w:rPr>
      <w:rFonts w:ascii="Times New Roman" w:hAnsi="Times New Roman"/>
      <w:kern w:val="2"/>
      <w:sz w:val="18"/>
      <w:szCs w:val="18"/>
    </w:rPr>
  </w:style>
  <w:style w:type="character" w:customStyle="1" w:styleId="Charf">
    <w:name w:val="脚注文本 Char"/>
    <w:link w:val="aff2"/>
    <w:rsid w:val="00DE7AF1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styleId="aff3">
    <w:name w:val="footnote reference"/>
    <w:rsid w:val="00DE7AF1"/>
    <w:rPr>
      <w:vertAlign w:val="superscript"/>
    </w:rPr>
  </w:style>
  <w:style w:type="character" w:styleId="HTML0">
    <w:name w:val="HTML Code"/>
    <w:uiPriority w:val="99"/>
    <w:unhideWhenUsed/>
    <w:rsid w:val="00DE7AF1"/>
    <w:rPr>
      <w:rFonts w:ascii="宋体" w:eastAsia="宋体" w:hAnsi="宋体" w:cs="宋体"/>
      <w:sz w:val="24"/>
      <w:szCs w:val="24"/>
    </w:rPr>
  </w:style>
  <w:style w:type="character" w:styleId="HTML1">
    <w:name w:val="HTML Typewriter"/>
    <w:uiPriority w:val="99"/>
    <w:unhideWhenUsed/>
    <w:rsid w:val="00DE7AF1"/>
    <w:rPr>
      <w:rFonts w:ascii="宋体" w:eastAsia="宋体" w:hAnsi="宋体" w:cs="宋体"/>
      <w:sz w:val="24"/>
      <w:szCs w:val="24"/>
    </w:rPr>
  </w:style>
  <w:style w:type="character" w:styleId="HTML2">
    <w:name w:val="HTML Cite"/>
    <w:uiPriority w:val="99"/>
    <w:semiHidden/>
    <w:unhideWhenUsed/>
    <w:rsid w:val="00D07A06"/>
    <w:rPr>
      <w:i/>
      <w:iCs/>
    </w:rPr>
  </w:style>
  <w:style w:type="character" w:customStyle="1" w:styleId="code-object">
    <w:name w:val="code-object"/>
    <w:basedOn w:val="a3"/>
    <w:rsid w:val="00C12EBC"/>
  </w:style>
  <w:style w:type="character" w:customStyle="1" w:styleId="code-keyword">
    <w:name w:val="code-keyword"/>
    <w:basedOn w:val="a3"/>
    <w:rsid w:val="00C12EBC"/>
  </w:style>
  <w:style w:type="character" w:customStyle="1" w:styleId="term">
    <w:name w:val="term"/>
    <w:basedOn w:val="a3"/>
    <w:rsid w:val="00846AD4"/>
  </w:style>
  <w:style w:type="paragraph" w:customStyle="1" w:styleId="msolistparagraph0">
    <w:name w:val="msolistparagraph"/>
    <w:basedOn w:val="a2"/>
    <w:rsid w:val="00006D00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aff4">
    <w:name w:val="Normal Indent"/>
    <w:basedOn w:val="a2"/>
    <w:rsid w:val="00006D00"/>
    <w:pPr>
      <w:widowControl w:val="0"/>
      <w:spacing w:line="240" w:lineRule="auto"/>
    </w:pPr>
    <w:rPr>
      <w:rFonts w:ascii="Times New Roman" w:hAnsi="Times New Roman"/>
      <w:kern w:val="2"/>
      <w:szCs w:val="20"/>
    </w:rPr>
  </w:style>
  <w:style w:type="character" w:customStyle="1" w:styleId="apple-style-span">
    <w:name w:val="apple-style-span"/>
    <w:basedOn w:val="a3"/>
    <w:rsid w:val="005423CB"/>
  </w:style>
  <w:style w:type="character" w:customStyle="1" w:styleId="apple-converted-space">
    <w:name w:val="apple-converted-space"/>
    <w:basedOn w:val="a3"/>
    <w:rsid w:val="001045A3"/>
  </w:style>
  <w:style w:type="paragraph" w:styleId="aff5">
    <w:name w:val="Revision"/>
    <w:hidden/>
    <w:uiPriority w:val="99"/>
    <w:semiHidden/>
    <w:rsid w:val="00F95E70"/>
    <w:rPr>
      <w:sz w:val="21"/>
      <w:szCs w:val="22"/>
      <w:lang w:bidi="en-US"/>
    </w:rPr>
  </w:style>
  <w:style w:type="character" w:customStyle="1" w:styleId="postbody">
    <w:name w:val="postbody"/>
    <w:basedOn w:val="a3"/>
    <w:rsid w:val="005B69C3"/>
  </w:style>
  <w:style w:type="paragraph" w:customStyle="1" w:styleId="C0">
    <w:name w:val="C代码样式"/>
    <w:basedOn w:val="a8"/>
    <w:next w:val="a2"/>
    <w:link w:val="CChar"/>
    <w:autoRedefine/>
    <w:qFormat/>
    <w:rsid w:val="003257B6"/>
    <w:pPr>
      <w:numPr>
        <w:numId w:val="31"/>
      </w:numPr>
      <w:spacing w:line="0" w:lineRule="atLeast"/>
    </w:pPr>
    <w:rPr>
      <w:sz w:val="18"/>
      <w:szCs w:val="20"/>
    </w:rPr>
  </w:style>
  <w:style w:type="character" w:customStyle="1" w:styleId="CChar">
    <w:name w:val="C代码样式 Char"/>
    <w:link w:val="C0"/>
    <w:qFormat/>
    <w:rsid w:val="003257B6"/>
    <w:rPr>
      <w:sz w:val="18"/>
    </w:rPr>
  </w:style>
  <w:style w:type="character" w:customStyle="1" w:styleId="ttag">
    <w:name w:val="t_tag"/>
    <w:basedOn w:val="a3"/>
    <w:rsid w:val="00D22BD7"/>
  </w:style>
  <w:style w:type="character" w:customStyle="1" w:styleId="linkterms">
    <w:name w:val="linkterms"/>
    <w:basedOn w:val="a3"/>
    <w:rsid w:val="00D22BD7"/>
  </w:style>
  <w:style w:type="paragraph" w:styleId="aff6">
    <w:name w:val="table of figures"/>
    <w:basedOn w:val="a2"/>
    <w:next w:val="a2"/>
    <w:uiPriority w:val="99"/>
    <w:unhideWhenUsed/>
    <w:rsid w:val="007A50D1"/>
    <w:pPr>
      <w:ind w:leftChars="200" w:left="200" w:hangingChars="200" w:hanging="200"/>
    </w:pPr>
  </w:style>
  <w:style w:type="paragraph" w:customStyle="1" w:styleId="C1">
    <w:name w:val="C注释"/>
    <w:basedOn w:val="a8"/>
    <w:link w:val="CChar0"/>
    <w:autoRedefine/>
    <w:qFormat/>
    <w:rsid w:val="00007C14"/>
    <w:pPr>
      <w:spacing w:line="0" w:lineRule="atLeast"/>
      <w:ind w:left="425" w:firstLine="0"/>
    </w:pPr>
    <w:rPr>
      <w:rFonts w:eastAsia="Courier New"/>
      <w:sz w:val="18"/>
      <w:szCs w:val="20"/>
    </w:rPr>
  </w:style>
  <w:style w:type="character" w:customStyle="1" w:styleId="CChar0">
    <w:name w:val="C注释 Char"/>
    <w:link w:val="C1"/>
    <w:rsid w:val="00007C14"/>
    <w:rPr>
      <w:rFonts w:eastAsia="Courier New"/>
      <w:sz w:val="18"/>
      <w:lang w:eastAsia="zh-CN"/>
    </w:rPr>
  </w:style>
  <w:style w:type="character" w:customStyle="1" w:styleId="cmtt-10">
    <w:name w:val="cmtt-10"/>
    <w:basedOn w:val="a3"/>
    <w:rsid w:val="002478DF"/>
  </w:style>
  <w:style w:type="character" w:customStyle="1" w:styleId="headline-content">
    <w:name w:val="headline-content"/>
    <w:basedOn w:val="a3"/>
    <w:rsid w:val="005E6F90"/>
  </w:style>
  <w:style w:type="character" w:customStyle="1" w:styleId="st">
    <w:name w:val="st"/>
    <w:basedOn w:val="a3"/>
    <w:rsid w:val="00DB0B84"/>
  </w:style>
  <w:style w:type="character" w:customStyle="1" w:styleId="rgctlv">
    <w:name w:val="rg_ctlv"/>
    <w:basedOn w:val="a3"/>
    <w:rsid w:val="003141D8"/>
  </w:style>
  <w:style w:type="paragraph" w:customStyle="1" w:styleId="aff7">
    <w:name w:val="屏幕显示"/>
    <w:basedOn w:val="C1"/>
    <w:next w:val="a2"/>
    <w:link w:val="Charf0"/>
    <w:qFormat/>
    <w:rsid w:val="00901CD3"/>
    <w:pPr>
      <w:spacing w:beforeLines="50" w:before="156" w:afterLines="50" w:after="156"/>
      <w:ind w:left="0"/>
      <w:jc w:val="left"/>
    </w:pPr>
    <w:rPr>
      <w:rFonts w:ascii="MS Gothic" w:eastAsia="MS Gothic" w:hAnsi="MS Gothic" w:cs="微软雅黑"/>
      <w:sz w:val="16"/>
      <w:szCs w:val="12"/>
    </w:rPr>
  </w:style>
  <w:style w:type="character" w:customStyle="1" w:styleId="Charf0">
    <w:name w:val="屏幕显示 Char"/>
    <w:basedOn w:val="CChar0"/>
    <w:link w:val="aff7"/>
    <w:qFormat/>
    <w:rsid w:val="00901CD3"/>
    <w:rPr>
      <w:rFonts w:ascii="MS Gothic" w:eastAsia="MS Gothic" w:hAnsi="MS Gothic" w:cs="微软雅黑"/>
      <w:sz w:val="16"/>
      <w:szCs w:val="12"/>
      <w:lang w:eastAsia="zh-CN"/>
    </w:rPr>
  </w:style>
  <w:style w:type="paragraph" w:customStyle="1" w:styleId="C">
    <w:name w:val="C代码无行号"/>
    <w:basedOn w:val="C0"/>
    <w:next w:val="a2"/>
    <w:link w:val="CChar1"/>
    <w:qFormat/>
    <w:rsid w:val="00C06FAC"/>
    <w:pPr>
      <w:numPr>
        <w:numId w:val="16"/>
      </w:numPr>
    </w:pPr>
    <w:rPr>
      <w:rFonts w:ascii="楷体" w:eastAsia="楷体" w:hAnsi="楷体"/>
    </w:rPr>
  </w:style>
  <w:style w:type="character" w:customStyle="1" w:styleId="CChar1">
    <w:name w:val="C代码无行号 Char"/>
    <w:basedOn w:val="CChar"/>
    <w:link w:val="C"/>
    <w:rsid w:val="00C06FAC"/>
    <w:rPr>
      <w:rFonts w:ascii="楷体" w:eastAsia="楷体" w:hAnsi="楷体"/>
      <w:sz w:val="18"/>
    </w:rPr>
  </w:style>
  <w:style w:type="paragraph" w:customStyle="1" w:styleId="aff8">
    <w:name w:val="屏显黑体"/>
    <w:basedOn w:val="aff7"/>
    <w:link w:val="Charf1"/>
    <w:qFormat/>
    <w:rsid w:val="00AD3824"/>
    <w:rPr>
      <w:b/>
      <w:color w:val="FF0000"/>
    </w:rPr>
  </w:style>
  <w:style w:type="character" w:customStyle="1" w:styleId="Charf1">
    <w:name w:val="屏显黑体 Char"/>
    <w:basedOn w:val="Charf0"/>
    <w:link w:val="aff8"/>
    <w:rsid w:val="00AD3824"/>
    <w:rPr>
      <w:rFonts w:ascii="MS Gothic" w:eastAsia="MS Gothic" w:hAnsi="MS Gothic" w:cs="微软雅黑"/>
      <w:b/>
      <w:color w:val="FF0000"/>
      <w:sz w:val="16"/>
      <w:szCs w:val="12"/>
      <w:lang w:eastAsia="zh-CN"/>
    </w:rPr>
  </w:style>
  <w:style w:type="paragraph" w:customStyle="1" w:styleId="aff9">
    <w:name w:val="章标题"/>
    <w:basedOn w:val="1"/>
    <w:link w:val="Charf2"/>
    <w:qFormat/>
    <w:rsid w:val="00E10AC7"/>
  </w:style>
  <w:style w:type="character" w:customStyle="1" w:styleId="Charf2">
    <w:name w:val="章标题 Char"/>
    <w:basedOn w:val="1Char"/>
    <w:link w:val="aff9"/>
    <w:rsid w:val="00E10AC7"/>
    <w:rPr>
      <w:b/>
      <w:bCs/>
      <w:kern w:val="44"/>
      <w:sz w:val="44"/>
      <w:szCs w:val="44"/>
    </w:rPr>
  </w:style>
  <w:style w:type="character" w:customStyle="1" w:styleId="lxrtitle">
    <w:name w:val="lxr_title"/>
    <w:basedOn w:val="a3"/>
    <w:rsid w:val="00EF51DA"/>
  </w:style>
  <w:style w:type="paragraph" w:customStyle="1" w:styleId="URL-">
    <w:name w:val="URL-文件"/>
    <w:basedOn w:val="a2"/>
    <w:next w:val="a2"/>
    <w:link w:val="URL-Char"/>
    <w:qFormat/>
    <w:rsid w:val="00461118"/>
    <w:pPr>
      <w:spacing w:line="0" w:lineRule="atLeast"/>
      <w:ind w:firstLine="0"/>
    </w:pPr>
    <w:rPr>
      <w:i/>
      <w:sz w:val="20"/>
      <w:szCs w:val="20"/>
    </w:rPr>
  </w:style>
  <w:style w:type="character" w:customStyle="1" w:styleId="URL-Char">
    <w:name w:val="URL-文件 Char"/>
    <w:basedOn w:val="a3"/>
    <w:link w:val="URL-"/>
    <w:rsid w:val="00461118"/>
    <w:rPr>
      <w:i/>
    </w:rPr>
  </w:style>
  <w:style w:type="paragraph" w:customStyle="1" w:styleId="-">
    <w:name w:val="代码-黑体"/>
    <w:basedOn w:val="C"/>
    <w:link w:val="-Char"/>
    <w:qFormat/>
    <w:rsid w:val="00AD6C4D"/>
    <w:pPr>
      <w:ind w:left="425" w:firstLine="100"/>
    </w:pPr>
    <w:rPr>
      <w:b/>
    </w:rPr>
  </w:style>
  <w:style w:type="character" w:customStyle="1" w:styleId="-Char">
    <w:name w:val="代码-黑体 Char"/>
    <w:basedOn w:val="CChar1"/>
    <w:link w:val="-"/>
    <w:rsid w:val="00AD6C4D"/>
    <w:rPr>
      <w:rFonts w:ascii="楷体" w:eastAsia="楷体" w:hAnsi="楷体"/>
      <w:b/>
      <w:sz w:val="18"/>
    </w:rPr>
  </w:style>
  <w:style w:type="paragraph" w:customStyle="1" w:styleId="a1">
    <w:name w:val="汇总项"/>
    <w:basedOn w:val="a2"/>
    <w:link w:val="Charf3"/>
    <w:qFormat/>
    <w:rsid w:val="00CE58B3"/>
    <w:pPr>
      <w:numPr>
        <w:numId w:val="3"/>
      </w:numPr>
    </w:pPr>
  </w:style>
  <w:style w:type="character" w:customStyle="1" w:styleId="Charf3">
    <w:name w:val="汇总项 Char"/>
    <w:basedOn w:val="a3"/>
    <w:link w:val="a1"/>
    <w:rsid w:val="00CE58B3"/>
    <w:rPr>
      <w:sz w:val="21"/>
      <w:szCs w:val="22"/>
    </w:rPr>
  </w:style>
  <w:style w:type="character" w:customStyle="1" w:styleId="preprocessor2">
    <w:name w:val="preprocessor2"/>
    <w:basedOn w:val="a3"/>
    <w:rsid w:val="003F0017"/>
  </w:style>
  <w:style w:type="character" w:customStyle="1" w:styleId="keyword2">
    <w:name w:val="keyword2"/>
    <w:basedOn w:val="a3"/>
    <w:rsid w:val="003F0017"/>
  </w:style>
  <w:style w:type="character" w:customStyle="1" w:styleId="resultline">
    <w:name w:val="resultline"/>
    <w:basedOn w:val="a3"/>
    <w:rsid w:val="00FD4114"/>
    <w:rPr>
      <w:vanish w:val="0"/>
      <w:webHidden w:val="0"/>
      <w:specVanish w:val="0"/>
    </w:rPr>
  </w:style>
  <w:style w:type="paragraph" w:customStyle="1" w:styleId="Default">
    <w:name w:val="Default"/>
    <w:rsid w:val="00740DE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ln1">
    <w:name w:val="pln1"/>
    <w:basedOn w:val="a2"/>
    <w:rsid w:val="00E40635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color w:val="333333"/>
      <w:sz w:val="24"/>
      <w:szCs w:val="24"/>
    </w:rPr>
  </w:style>
  <w:style w:type="character" w:customStyle="1" w:styleId="pun">
    <w:name w:val="pun"/>
    <w:basedOn w:val="a3"/>
    <w:rsid w:val="00E40635"/>
  </w:style>
  <w:style w:type="character" w:customStyle="1" w:styleId="lit">
    <w:name w:val="lit"/>
    <w:basedOn w:val="a3"/>
    <w:rsid w:val="00E40635"/>
  </w:style>
  <w:style w:type="character" w:customStyle="1" w:styleId="110">
    <w:name w:val="访问过的超链接11"/>
    <w:rsid w:val="000B6DC9"/>
    <w:rPr>
      <w:color w:val="800080"/>
      <w:u w:val="single"/>
    </w:rPr>
  </w:style>
  <w:style w:type="paragraph" w:styleId="affa">
    <w:name w:val="Date"/>
    <w:basedOn w:val="a2"/>
    <w:next w:val="a2"/>
    <w:link w:val="Charf4"/>
    <w:uiPriority w:val="99"/>
    <w:semiHidden/>
    <w:unhideWhenUsed/>
    <w:rsid w:val="00EB5D96"/>
    <w:pPr>
      <w:ind w:leftChars="2500" w:left="100"/>
    </w:pPr>
  </w:style>
  <w:style w:type="character" w:customStyle="1" w:styleId="Charf4">
    <w:name w:val="日期 Char"/>
    <w:basedOn w:val="a3"/>
    <w:link w:val="affa"/>
    <w:uiPriority w:val="99"/>
    <w:semiHidden/>
    <w:rsid w:val="00EB5D96"/>
    <w:rPr>
      <w:sz w:val="21"/>
      <w:szCs w:val="22"/>
    </w:rPr>
  </w:style>
  <w:style w:type="character" w:customStyle="1" w:styleId="hljs-meta-keyword">
    <w:name w:val="hljs-meta-keyword"/>
    <w:basedOn w:val="a3"/>
    <w:rsid w:val="00027E9C"/>
  </w:style>
  <w:style w:type="character" w:styleId="affb">
    <w:name w:val="FollowedHyperlink"/>
    <w:basedOn w:val="a3"/>
    <w:uiPriority w:val="99"/>
    <w:semiHidden/>
    <w:unhideWhenUsed/>
    <w:rsid w:val="00BB52CA"/>
    <w:rPr>
      <w:color w:val="800080" w:themeColor="followedHyperlink"/>
      <w:u w:val="single"/>
    </w:rPr>
  </w:style>
  <w:style w:type="character" w:customStyle="1" w:styleId="samp">
    <w:name w:val="samp"/>
    <w:basedOn w:val="a3"/>
    <w:rsid w:val="007A53A3"/>
  </w:style>
  <w:style w:type="character" w:customStyle="1" w:styleId="14">
    <w:name w:val="未处理的提及1"/>
    <w:basedOn w:val="a3"/>
    <w:uiPriority w:val="99"/>
    <w:semiHidden/>
    <w:unhideWhenUsed/>
    <w:rsid w:val="007F3642"/>
    <w:rPr>
      <w:color w:val="808080"/>
      <w:shd w:val="clear" w:color="auto" w:fill="E6E6E6"/>
    </w:rPr>
  </w:style>
  <w:style w:type="character" w:customStyle="1" w:styleId="22">
    <w:name w:val="未处理的提及2"/>
    <w:basedOn w:val="a3"/>
    <w:uiPriority w:val="99"/>
    <w:semiHidden/>
    <w:unhideWhenUsed/>
    <w:rsid w:val="00594A68"/>
    <w:rPr>
      <w:color w:val="808080"/>
      <w:shd w:val="clear" w:color="auto" w:fill="E6E6E6"/>
    </w:rPr>
  </w:style>
  <w:style w:type="paragraph" w:styleId="affc">
    <w:name w:val="Plain Text"/>
    <w:basedOn w:val="a2"/>
    <w:link w:val="Charf5"/>
    <w:uiPriority w:val="99"/>
    <w:unhideWhenUsed/>
    <w:rsid w:val="00BA15AE"/>
    <w:pPr>
      <w:widowControl w:val="0"/>
      <w:spacing w:line="240" w:lineRule="auto"/>
      <w:ind w:firstLine="0"/>
    </w:pPr>
    <w:rPr>
      <w:rFonts w:ascii="宋体" w:hAnsi="Courier New" w:cs="Courier New"/>
      <w:kern w:val="2"/>
      <w:szCs w:val="21"/>
    </w:rPr>
  </w:style>
  <w:style w:type="character" w:customStyle="1" w:styleId="Charf5">
    <w:name w:val="纯文本 Char"/>
    <w:basedOn w:val="a3"/>
    <w:link w:val="affc"/>
    <w:uiPriority w:val="99"/>
    <w:rsid w:val="00BA15AE"/>
    <w:rPr>
      <w:rFonts w:ascii="宋体" w:hAnsi="Courier New" w:cs="Courier New"/>
      <w:kern w:val="2"/>
      <w:sz w:val="21"/>
      <w:szCs w:val="21"/>
    </w:rPr>
  </w:style>
  <w:style w:type="character" w:customStyle="1" w:styleId="mw-headline">
    <w:name w:val="mw-headline"/>
    <w:basedOn w:val="a3"/>
    <w:rsid w:val="00BA15AE"/>
  </w:style>
  <w:style w:type="character" w:customStyle="1" w:styleId="32">
    <w:name w:val="未处理的提及3"/>
    <w:basedOn w:val="a3"/>
    <w:uiPriority w:val="99"/>
    <w:semiHidden/>
    <w:unhideWhenUsed/>
    <w:rsid w:val="00EA60A0"/>
    <w:rPr>
      <w:color w:val="808080"/>
      <w:shd w:val="clear" w:color="auto" w:fill="E6E6E6"/>
    </w:rPr>
  </w:style>
  <w:style w:type="character" w:customStyle="1" w:styleId="42">
    <w:name w:val="未处理的提及4"/>
    <w:basedOn w:val="a3"/>
    <w:uiPriority w:val="99"/>
    <w:semiHidden/>
    <w:unhideWhenUsed/>
    <w:rsid w:val="006A04CD"/>
    <w:rPr>
      <w:color w:val="808080"/>
      <w:shd w:val="clear" w:color="auto" w:fill="E6E6E6"/>
    </w:rPr>
  </w:style>
  <w:style w:type="character" w:customStyle="1" w:styleId="51">
    <w:name w:val="未处理的提及5"/>
    <w:basedOn w:val="a3"/>
    <w:uiPriority w:val="99"/>
    <w:semiHidden/>
    <w:unhideWhenUsed/>
    <w:rsid w:val="0054726C"/>
    <w:rPr>
      <w:color w:val="808080"/>
      <w:shd w:val="clear" w:color="auto" w:fill="E6E6E6"/>
    </w:rPr>
  </w:style>
  <w:style w:type="character" w:customStyle="1" w:styleId="61">
    <w:name w:val="未处理的提及6"/>
    <w:basedOn w:val="a3"/>
    <w:uiPriority w:val="99"/>
    <w:semiHidden/>
    <w:unhideWhenUsed/>
    <w:rsid w:val="00D57174"/>
    <w:rPr>
      <w:color w:val="808080"/>
      <w:shd w:val="clear" w:color="auto" w:fill="E6E6E6"/>
    </w:rPr>
  </w:style>
  <w:style w:type="character" w:customStyle="1" w:styleId="71">
    <w:name w:val="未处理的提及7"/>
    <w:basedOn w:val="a3"/>
    <w:uiPriority w:val="99"/>
    <w:semiHidden/>
    <w:unhideWhenUsed/>
    <w:rsid w:val="009048E8"/>
    <w:rPr>
      <w:color w:val="605E5C"/>
      <w:shd w:val="clear" w:color="auto" w:fill="E1DFDD"/>
    </w:rPr>
  </w:style>
  <w:style w:type="character" w:customStyle="1" w:styleId="81">
    <w:name w:val="未处理的提及8"/>
    <w:basedOn w:val="a3"/>
    <w:uiPriority w:val="99"/>
    <w:semiHidden/>
    <w:unhideWhenUsed/>
    <w:rsid w:val="005A2D00"/>
    <w:rPr>
      <w:color w:val="605E5C"/>
      <w:shd w:val="clear" w:color="auto" w:fill="E1DFDD"/>
    </w:rPr>
  </w:style>
  <w:style w:type="character" w:customStyle="1" w:styleId="91">
    <w:name w:val="未处理的提及9"/>
    <w:basedOn w:val="a3"/>
    <w:uiPriority w:val="99"/>
    <w:semiHidden/>
    <w:unhideWhenUsed/>
    <w:rsid w:val="00396F8B"/>
    <w:rPr>
      <w:color w:val="605E5C"/>
      <w:shd w:val="clear" w:color="auto" w:fill="E1DFDD"/>
    </w:rPr>
  </w:style>
  <w:style w:type="character" w:customStyle="1" w:styleId="100">
    <w:name w:val="未处理的提及10"/>
    <w:basedOn w:val="a3"/>
    <w:uiPriority w:val="99"/>
    <w:semiHidden/>
    <w:unhideWhenUsed/>
    <w:rsid w:val="00A4226D"/>
    <w:rPr>
      <w:color w:val="605E5C"/>
      <w:shd w:val="clear" w:color="auto" w:fill="E1DFDD"/>
    </w:rPr>
  </w:style>
  <w:style w:type="character" w:customStyle="1" w:styleId="111">
    <w:name w:val="未处理的提及11"/>
    <w:basedOn w:val="a3"/>
    <w:uiPriority w:val="99"/>
    <w:semiHidden/>
    <w:unhideWhenUsed/>
    <w:rsid w:val="00100FBE"/>
    <w:rPr>
      <w:color w:val="605E5C"/>
      <w:shd w:val="clear" w:color="auto" w:fill="E1DFDD"/>
    </w:rPr>
  </w:style>
  <w:style w:type="character" w:customStyle="1" w:styleId="C2">
    <w:name w:val="C代码无行号 字符"/>
    <w:basedOn w:val="a3"/>
    <w:rsid w:val="000746F4"/>
    <w:rPr>
      <w:rFonts w:ascii="楷体" w:eastAsia="楷体" w:hAnsi="楷体"/>
      <w:sz w:val="18"/>
    </w:rPr>
  </w:style>
  <w:style w:type="character" w:customStyle="1" w:styleId="120">
    <w:name w:val="未处理的提及12"/>
    <w:basedOn w:val="a3"/>
    <w:uiPriority w:val="99"/>
    <w:semiHidden/>
    <w:unhideWhenUsed/>
    <w:rsid w:val="0043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75">
      <w:bodyDiv w:val="1"/>
      <w:marLeft w:val="0"/>
      <w:marRight w:val="0"/>
      <w:marTop w:val="0"/>
      <w:marBottom w:val="78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942">
              <w:marLeft w:val="0"/>
              <w:marRight w:val="0"/>
              <w:marTop w:val="0"/>
              <w:marBottom w:val="0"/>
              <w:divBdr>
                <w:top w:val="single" w:sz="6" w:space="0" w:color="4273B3"/>
                <w:left w:val="none" w:sz="0" w:space="0" w:color="auto"/>
                <w:bottom w:val="single" w:sz="2" w:space="0" w:color="DBDBDB"/>
                <w:right w:val="none" w:sz="0" w:space="0" w:color="auto"/>
              </w:divBdr>
            </w:div>
          </w:divsChild>
        </w:div>
      </w:divsChild>
    </w:div>
    <w:div w:id="1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5697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66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86107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43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506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422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0796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7199">
                              <w:marLeft w:val="0"/>
                              <w:marRight w:val="36"/>
                              <w:marTop w:val="0"/>
                              <w:marBottom w:val="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8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402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822">
              <w:marLeft w:val="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430">
                  <w:marLeft w:val="0"/>
                  <w:marRight w:val="0"/>
                  <w:marTop w:val="0"/>
                  <w:marBottom w:val="0"/>
                  <w:divBdr>
                    <w:top w:val="single" w:sz="4" w:space="15" w:color="C2D9E8"/>
                    <w:left w:val="single" w:sz="4" w:space="0" w:color="C2D9E8"/>
                    <w:bottom w:val="single" w:sz="4" w:space="5" w:color="C2D9E8"/>
                    <w:right w:val="single" w:sz="4" w:space="0" w:color="C2D9E8"/>
                  </w:divBdr>
                  <w:divsChild>
                    <w:div w:id="18784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3">
      <w:bodyDiv w:val="1"/>
      <w:marLeft w:val="30"/>
      <w:marRight w:val="3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75653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277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67">
          <w:marLeft w:val="1500"/>
          <w:marRight w:val="0"/>
          <w:marTop w:val="0"/>
          <w:marBottom w:val="0"/>
          <w:divBdr>
            <w:top w:val="none" w:sz="0" w:space="0" w:color="auto"/>
            <w:left w:val="single" w:sz="2" w:space="4" w:color="555555"/>
            <w:bottom w:val="single" w:sz="12" w:space="4" w:color="000000"/>
            <w:right w:val="none" w:sz="0" w:space="0" w:color="auto"/>
          </w:divBdr>
          <w:divsChild>
            <w:div w:id="2012292618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634868109">
                  <w:marLeft w:val="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4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2961">
              <w:marLeft w:val="0"/>
              <w:marRight w:val="0"/>
              <w:marTop w:val="0"/>
              <w:marBottom w:val="0"/>
              <w:divBdr>
                <w:top w:val="dotted" w:sz="4" w:space="11" w:color="8B8D72"/>
                <w:left w:val="dotted" w:sz="4" w:space="11" w:color="8B8D72"/>
                <w:bottom w:val="dotted" w:sz="4" w:space="11" w:color="8B8D72"/>
                <w:right w:val="dotted" w:sz="4" w:space="11" w:color="8B8D72"/>
              </w:divBdr>
              <w:divsChild>
                <w:div w:id="268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7023">
                              <w:marLeft w:val="0"/>
                              <w:marRight w:val="32"/>
                              <w:marTop w:val="43"/>
                              <w:marBottom w:val="0"/>
                              <w:divBdr>
                                <w:top w:val="single" w:sz="4" w:space="9" w:color="DDDDDD"/>
                                <w:left w:val="single" w:sz="4" w:space="11" w:color="DDDDDD"/>
                                <w:bottom w:val="single" w:sz="4" w:space="5" w:color="DDDDDD"/>
                                <w:right w:val="single" w:sz="4" w:space="16" w:color="DDDDDD"/>
                              </w:divBdr>
                              <w:divsChild>
                                <w:div w:id="4130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9459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60075">
              <w:marLeft w:val="0"/>
              <w:marRight w:val="0"/>
              <w:marTop w:val="0"/>
              <w:marBottom w:val="0"/>
              <w:divBdr>
                <w:top w:val="single" w:sz="2" w:space="0" w:color="E9EEE3"/>
                <w:left w:val="none" w:sz="0" w:space="0" w:color="auto"/>
                <w:bottom w:val="single" w:sz="2" w:space="7" w:color="E9EEE3"/>
                <w:right w:val="none" w:sz="0" w:space="0" w:color="auto"/>
              </w:divBdr>
              <w:divsChild>
                <w:div w:id="172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0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491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98">
              <w:marLeft w:val="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7020">
                  <w:marLeft w:val="0"/>
                  <w:marRight w:val="0"/>
                  <w:marTop w:val="0"/>
                  <w:marBottom w:val="0"/>
                  <w:divBdr>
                    <w:top w:val="single" w:sz="4" w:space="15" w:color="C2D9E8"/>
                    <w:left w:val="single" w:sz="4" w:space="0" w:color="C2D9E8"/>
                    <w:bottom w:val="single" w:sz="4" w:space="5" w:color="C2D9E8"/>
                    <w:right w:val="single" w:sz="4" w:space="0" w:color="C2D9E8"/>
                  </w:divBdr>
                  <w:divsChild>
                    <w:div w:id="17655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91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092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78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3503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1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69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03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591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0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60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87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7773626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336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31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586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69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505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5501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109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744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115">
          <w:marLeft w:val="125"/>
          <w:marRight w:val="3381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718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1294869874">
                  <w:marLeft w:val="0"/>
                  <w:marRight w:val="0"/>
                  <w:marTop w:val="0"/>
                  <w:marBottom w:val="0"/>
                  <w:divBdr>
                    <w:top w:val="single" w:sz="4" w:space="3" w:color="DDDDDD"/>
                    <w:left w:val="single" w:sz="4" w:space="3" w:color="DDDDDD"/>
                    <w:bottom w:val="single" w:sz="4" w:space="3" w:color="DDDDDD"/>
                    <w:right w:val="single" w:sz="4" w:space="3" w:color="DDDDDD"/>
                  </w:divBdr>
                  <w:divsChild>
                    <w:div w:id="709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3871">
                          <w:marLeft w:val="177"/>
                          <w:marRight w:val="177"/>
                          <w:marTop w:val="177"/>
                          <w:marBottom w:val="17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39356">
                              <w:marLeft w:val="0"/>
                              <w:marRight w:val="0"/>
                              <w:marTop w:val="17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15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51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262">
                  <w:marLeft w:val="0"/>
                  <w:marRight w:val="0"/>
                  <w:marTop w:val="0"/>
                  <w:marBottom w:val="0"/>
                  <w:divBdr>
                    <w:top w:val="single" w:sz="4" w:space="19" w:color="C2D9E8"/>
                    <w:left w:val="single" w:sz="4" w:space="0" w:color="C2D9E8"/>
                    <w:bottom w:val="single" w:sz="4" w:space="6" w:color="C2D9E8"/>
                    <w:right w:val="single" w:sz="4" w:space="0" w:color="C2D9E8"/>
                  </w:divBdr>
                  <w:divsChild>
                    <w:div w:id="11861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92716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7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17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5662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120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7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9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4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89395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510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5517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68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174">
              <w:marLeft w:val="0"/>
              <w:marRight w:val="0"/>
              <w:marTop w:val="0"/>
              <w:marBottom w:val="0"/>
              <w:divBdr>
                <w:top w:val="dotted" w:sz="4" w:space="11" w:color="8B8D72"/>
                <w:left w:val="dotted" w:sz="4" w:space="11" w:color="8B8D72"/>
                <w:bottom w:val="dotted" w:sz="4" w:space="11" w:color="8B8D72"/>
                <w:right w:val="dotted" w:sz="4" w:space="11" w:color="8B8D72"/>
              </w:divBdr>
              <w:divsChild>
                <w:div w:id="20710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1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8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135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530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96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523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203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7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528505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58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665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9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05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953">
          <w:marLeft w:val="33"/>
          <w:marRight w:val="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135">
              <w:marLeft w:val="14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733">
                  <w:marLeft w:val="0"/>
                  <w:marRight w:val="0"/>
                  <w:marTop w:val="0"/>
                  <w:marBottom w:val="0"/>
                  <w:divBdr>
                    <w:top w:val="single" w:sz="2" w:space="10" w:color="C2D9E8"/>
                    <w:left w:val="single" w:sz="2" w:space="0" w:color="C2D9E8"/>
                    <w:bottom w:val="single" w:sz="2" w:space="3" w:color="C2D9E8"/>
                    <w:right w:val="single" w:sz="2" w:space="0" w:color="C2D9E8"/>
                  </w:divBdr>
                  <w:divsChild>
                    <w:div w:id="13134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955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801">
              <w:marLeft w:val="0"/>
              <w:marRight w:val="0"/>
              <w:marTop w:val="0"/>
              <w:marBottom w:val="0"/>
              <w:divBdr>
                <w:top w:val="single" w:sz="2" w:space="3" w:color="DDDDDD"/>
                <w:left w:val="single" w:sz="2" w:space="3" w:color="DDDDDD"/>
                <w:bottom w:val="single" w:sz="2" w:space="3" w:color="DDDDDD"/>
                <w:right w:val="single" w:sz="2" w:space="3" w:color="DDDDDD"/>
              </w:divBdr>
              <w:divsChild>
                <w:div w:id="1791125448">
                  <w:marLeft w:val="0"/>
                  <w:marRight w:val="0"/>
                  <w:marTop w:val="0"/>
                  <w:marBottom w:val="0"/>
                  <w:divBdr>
                    <w:top w:val="single" w:sz="2" w:space="3" w:color="DDDDDD"/>
                    <w:left w:val="single" w:sz="2" w:space="0" w:color="DDDDDD"/>
                    <w:bottom w:val="single" w:sz="2" w:space="3" w:color="DDDDDD"/>
                    <w:right w:val="single" w:sz="2" w:space="0" w:color="DDDDDD"/>
                  </w:divBdr>
                  <w:divsChild>
                    <w:div w:id="2276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2660">
                          <w:marLeft w:val="143"/>
                          <w:marRight w:val="143"/>
                          <w:marTop w:val="143"/>
                          <w:marBottom w:val="1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6341">
                              <w:marLeft w:val="0"/>
                              <w:marRight w:val="0"/>
                              <w:marTop w:val="14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030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3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36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289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14338476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1462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697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99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027">
      <w:bodyDiv w:val="1"/>
      <w:marLeft w:val="23"/>
      <w:marRight w:val="23"/>
      <w:marTop w:val="2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00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3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6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6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8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1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7420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6616">
                                          <w:marLeft w:val="0"/>
                                          <w:marRight w:val="0"/>
                                          <w:marTop w:val="133"/>
                                          <w:marBottom w:val="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6613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998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3380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883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6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2" w:space="8" w:color="000000"/>
              </w:divBdr>
              <w:divsChild>
                <w:div w:id="12303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32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733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20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776">
      <w:bodyDiv w:val="1"/>
      <w:marLeft w:val="30"/>
      <w:marRight w:val="3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028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1591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49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5141598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9323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3385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525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xr.linux.no/linux+*/+code=elf_format" TargetMode="External"/><Relationship Id="rId18" Type="http://schemas.openxmlformats.org/officeDocument/2006/relationships/hyperlink" Target="http://lxr.linux.no/linux+*/+code=load_binary" TargetMode="External"/><Relationship Id="rId26" Type="http://schemas.openxmlformats.org/officeDocument/2006/relationships/hyperlink" Target="http://lxr.linux.no/linux+*/fs/binfmt_elf.c" TargetMode="External"/><Relationship Id="rId3" Type="http://schemas.openxmlformats.org/officeDocument/2006/relationships/styles" Target="styles.xml"/><Relationship Id="rId21" Type="http://schemas.openxmlformats.org/officeDocument/2006/relationships/hyperlink" Target="http://lxr.linux.no/linux+*/+code=load_sh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xr.linux.no/linux+*/+code=linux_binfmt" TargetMode="External"/><Relationship Id="rId17" Type="http://schemas.openxmlformats.org/officeDocument/2006/relationships/hyperlink" Target="http://lxr.linux.no/linux+*/fs/binfmt_elf.c" TargetMode="External"/><Relationship Id="rId25" Type="http://schemas.openxmlformats.org/officeDocument/2006/relationships/hyperlink" Target="http://lxr.linux.no/linux+*/+code=elf_core_dum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xr.linux.no/linux+*/+code=THIS_MODULE" TargetMode="External"/><Relationship Id="rId20" Type="http://schemas.openxmlformats.org/officeDocument/2006/relationships/hyperlink" Target="http://lxr.linux.no/linux+*/fs/binfmt_elf.c" TargetMode="External"/><Relationship Id="rId29" Type="http://schemas.openxmlformats.org/officeDocument/2006/relationships/hyperlink" Target="http://lxr.linux.no/linux+*/fs/binfmt_elf.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xr.linux.no/linux+*/fs/binfmt_elf.c" TargetMode="External"/><Relationship Id="rId24" Type="http://schemas.openxmlformats.org/officeDocument/2006/relationships/hyperlink" Target="http://lxr.linux.no/linux+*/+code=core_dum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xr.linux.no/linux+*/+code=module" TargetMode="External"/><Relationship Id="rId23" Type="http://schemas.openxmlformats.org/officeDocument/2006/relationships/hyperlink" Target="http://lxr.linux.no/linux+*/fs/binfmt_elf.c" TargetMode="External"/><Relationship Id="rId28" Type="http://schemas.openxmlformats.org/officeDocument/2006/relationships/hyperlink" Target="http://lxr.linux.no/linux+*/+code=ELF_EXEC_PAGESIZ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xr.linux.no/linux+*/+code=load_elf_binar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lxr.linux.no/linux+*/fs/binfmt_elf.c" TargetMode="External"/><Relationship Id="rId22" Type="http://schemas.openxmlformats.org/officeDocument/2006/relationships/hyperlink" Target="http://lxr.linux.no/linux+*/+code=load_elf_library" TargetMode="External"/><Relationship Id="rId27" Type="http://schemas.openxmlformats.org/officeDocument/2006/relationships/hyperlink" Target="http://lxr.linux.no/linux+*/+code=min_coredump" TargetMode="External"/><Relationship Id="rId30" Type="http://schemas.openxmlformats.org/officeDocument/2006/relationships/fontTable" Target="fontTable.xml"/><Relationship Id="rId20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2\Linux&#20869;&#26680;&#23548;&#35835;\Ver0.1\Linux&#20869;&#26680;&#20027;&#39064;&#20998;&#26512;10-08-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BB76A-617D-4693-8B88-D635A6A9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Linux内核主题分析10-08-模板.dotx</Template>
  <TotalTime>211</TotalTime>
  <Pages>1</Pages>
  <Words>9090</Words>
  <Characters>51813</Characters>
  <Application>Microsoft Office Word</Application>
  <DocSecurity>0</DocSecurity>
  <Lines>431</Lines>
  <Paragraphs>121</Paragraphs>
  <ScaleCrop>false</ScaleCrop>
  <Company/>
  <LinksUpToDate>false</LinksUpToDate>
  <CharactersWithSpaces>60782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34</cp:revision>
  <cp:lastPrinted>2019-11-28T13:51:00Z</cp:lastPrinted>
  <dcterms:created xsi:type="dcterms:W3CDTF">2020-12-03T10:14:00Z</dcterms:created>
  <dcterms:modified xsi:type="dcterms:W3CDTF">2022-06-04T12:25:00Z</dcterms:modified>
</cp:coreProperties>
</file>