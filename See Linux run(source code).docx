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FA" w:rsidRPr="003E2E86" w:rsidRDefault="000848FA" w:rsidP="00BB782A">
      <w:pPr>
        <w:rPr>
          <w:vertAlign w:val="superscript"/>
        </w:rPr>
      </w:pPr>
    </w:p>
    <w:tbl>
      <w:tblPr>
        <w:tblpPr w:leftFromText="187" w:rightFromText="187" w:vertAnchor="page" w:horzAnchor="margin" w:tblpXSpec="center" w:tblpY="2502"/>
        <w:tblW w:w="4385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4C1D51" w:rsidRPr="003E2E86" w:rsidTr="009408AC">
        <w:tc>
          <w:tcPr>
            <w:tcW w:w="748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C1D51" w:rsidRPr="003E2E86" w:rsidRDefault="004C1D51" w:rsidP="004C1D51">
            <w:pPr>
              <w:pStyle w:val="af4"/>
              <w:rPr>
                <w:rFonts w:ascii="Cambria" w:hAnsi="Cambria"/>
              </w:rPr>
            </w:pPr>
            <w:r w:rsidRPr="003E2E86">
              <w:rPr>
                <w:rFonts w:ascii="Cambria" w:hAnsi="Cambria" w:hint="eastAsia"/>
                <w:lang w:val="zh-CN"/>
              </w:rPr>
              <w:t>深圳大学</w:t>
            </w:r>
          </w:p>
        </w:tc>
      </w:tr>
      <w:tr w:rsidR="004C1D51" w:rsidRPr="003E2E86" w:rsidTr="009408AC">
        <w:tc>
          <w:tcPr>
            <w:tcW w:w="7486" w:type="dxa"/>
          </w:tcPr>
          <w:p w:rsidR="00AC6DDC" w:rsidRDefault="00EB5D96" w:rsidP="002A7426">
            <w:pPr>
              <w:pStyle w:val="af4"/>
              <w:rPr>
                <w:rFonts w:ascii="Cambria" w:hAnsi="Cambria"/>
                <w:sz w:val="72"/>
                <w:szCs w:val="72"/>
                <w:lang w:eastAsia="zh-CN"/>
              </w:rPr>
            </w:pPr>
            <w:r>
              <w:rPr>
                <w:rFonts w:ascii="Cambria" w:hAnsi="Cambria" w:hint="eastAsia"/>
                <w:sz w:val="72"/>
                <w:szCs w:val="72"/>
                <w:lang w:eastAsia="zh-CN"/>
              </w:rPr>
              <w:t>操作系统</w:t>
            </w:r>
            <w:r w:rsidR="00BA48CC">
              <w:rPr>
                <w:rFonts w:ascii="Cambria" w:hAnsi="Cambria" w:hint="eastAsia"/>
                <w:sz w:val="40"/>
                <w:szCs w:val="72"/>
                <w:lang w:eastAsia="zh-CN"/>
              </w:rPr>
              <w:t>之</w:t>
            </w:r>
            <w:r w:rsidR="00BA48CC">
              <w:rPr>
                <w:rFonts w:ascii="Cambria" w:hAnsi="Cambria" w:hint="eastAsia"/>
                <w:sz w:val="72"/>
                <w:szCs w:val="72"/>
                <w:lang w:eastAsia="zh-CN"/>
              </w:rPr>
              <w:t>编程观察</w:t>
            </w:r>
          </w:p>
          <w:p w:rsidR="00033FD8" w:rsidRDefault="00EB5D96" w:rsidP="002A7426">
            <w:pPr>
              <w:pStyle w:val="af4"/>
              <w:rPr>
                <w:rFonts w:ascii="Cambria" w:hAnsi="Cambria"/>
                <w:sz w:val="72"/>
                <w:szCs w:val="72"/>
                <w:lang w:eastAsia="zh-CN"/>
              </w:rPr>
            </w:pPr>
            <w:r w:rsidRPr="00EB5D96">
              <w:rPr>
                <w:rFonts w:ascii="Cambria" w:hAnsi="Cambria" w:hint="eastAsia"/>
                <w:sz w:val="44"/>
                <w:szCs w:val="72"/>
                <w:lang w:eastAsia="zh-CN"/>
              </w:rPr>
              <w:t>（</w:t>
            </w:r>
            <w:r w:rsidRPr="00EB5D96">
              <w:rPr>
                <w:rFonts w:ascii="Cambria" w:hAnsi="Cambria" w:hint="eastAsia"/>
                <w:sz w:val="44"/>
                <w:szCs w:val="72"/>
                <w:lang w:eastAsia="zh-CN"/>
              </w:rPr>
              <w:t>L</w:t>
            </w:r>
            <w:r w:rsidRPr="00EB5D96">
              <w:rPr>
                <w:rFonts w:ascii="Cambria" w:hAnsi="Cambria"/>
                <w:sz w:val="44"/>
                <w:szCs w:val="72"/>
                <w:lang w:eastAsia="zh-CN"/>
              </w:rPr>
              <w:t>inux</w:t>
            </w:r>
            <w:r w:rsidRPr="00EB5D96">
              <w:rPr>
                <w:rFonts w:ascii="Cambria" w:hAnsi="Cambria" w:hint="eastAsia"/>
                <w:sz w:val="44"/>
                <w:szCs w:val="72"/>
                <w:lang w:eastAsia="zh-CN"/>
              </w:rPr>
              <w:t>平台）</w:t>
            </w:r>
          </w:p>
          <w:p w:rsidR="002A7426" w:rsidRPr="003E2E86" w:rsidRDefault="002A7426" w:rsidP="002A7426">
            <w:pPr>
              <w:pStyle w:val="af4"/>
              <w:rPr>
                <w:rFonts w:ascii="Cambria" w:hAnsi="Cambria"/>
                <w:sz w:val="36"/>
                <w:szCs w:val="36"/>
                <w:lang w:eastAsia="zh-CN"/>
              </w:rPr>
            </w:pPr>
          </w:p>
          <w:p w:rsidR="004C1D51" w:rsidRDefault="004C1D51" w:rsidP="00BE3F12">
            <w:pPr>
              <w:pStyle w:val="af4"/>
              <w:rPr>
                <w:rFonts w:ascii="Cambria" w:hAnsi="Cambria"/>
                <w:sz w:val="36"/>
                <w:szCs w:val="36"/>
                <w:lang w:eastAsia="zh-CN"/>
              </w:rPr>
            </w:pP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(V</w:t>
            </w:r>
            <w:r w:rsidRPr="003E2E86">
              <w:rPr>
                <w:rFonts w:ascii="Cambria" w:hAnsi="Cambria" w:hint="eastAsia"/>
                <w:sz w:val="36"/>
                <w:szCs w:val="36"/>
                <w:lang w:eastAsia="zh-CN"/>
              </w:rPr>
              <w:t xml:space="preserve"> </w:t>
            </w:r>
            <w:r w:rsidR="009667A8">
              <w:rPr>
                <w:rFonts w:ascii="Cambria" w:hAnsi="Cambria" w:hint="eastAsia"/>
                <w:sz w:val="36"/>
                <w:szCs w:val="36"/>
                <w:lang w:eastAsia="zh-CN"/>
              </w:rPr>
              <w:t>1</w:t>
            </w: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.</w:t>
            </w:r>
            <w:r w:rsidR="009667A8">
              <w:rPr>
                <w:rFonts w:ascii="Cambria" w:hAnsi="Cambria" w:hint="eastAsia"/>
                <w:sz w:val="36"/>
                <w:szCs w:val="36"/>
                <w:lang w:eastAsia="zh-CN"/>
              </w:rPr>
              <w:t>00</w:t>
            </w:r>
            <w:r w:rsidRPr="003E2E86">
              <w:rPr>
                <w:rFonts w:ascii="Cambria" w:hAnsi="Cambria"/>
                <w:sz w:val="36"/>
                <w:szCs w:val="36"/>
                <w:lang w:eastAsia="zh-CN"/>
              </w:rPr>
              <w:t>)</w:t>
            </w:r>
          </w:p>
          <w:p w:rsidR="00750029" w:rsidRPr="00750029" w:rsidRDefault="00750029" w:rsidP="002A7426">
            <w:pPr>
              <w:pStyle w:val="af4"/>
              <w:rPr>
                <w:rFonts w:ascii="Cambria" w:hAnsi="Cambria"/>
                <w:sz w:val="72"/>
                <w:szCs w:val="72"/>
                <w:lang w:eastAsia="zh-CN"/>
              </w:rPr>
            </w:pPr>
          </w:p>
        </w:tc>
      </w:tr>
      <w:tr w:rsidR="004C1D51" w:rsidRPr="003E2E86" w:rsidTr="009408AC">
        <w:tc>
          <w:tcPr>
            <w:tcW w:w="748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D29" w:rsidRPr="003E2E86" w:rsidRDefault="00813D29" w:rsidP="004C1D51">
            <w:pPr>
              <w:pStyle w:val="af4"/>
              <w:rPr>
                <w:rFonts w:ascii="Cambria" w:hAnsi="Cambria"/>
                <w:lang w:eastAsia="zh-CN"/>
              </w:rPr>
            </w:pPr>
          </w:p>
          <w:p w:rsidR="00813D29" w:rsidRPr="003E2E86" w:rsidRDefault="00813D29" w:rsidP="004C1D51">
            <w:pPr>
              <w:pStyle w:val="af4"/>
              <w:rPr>
                <w:rFonts w:ascii="Cambria" w:hAnsi="Cambria"/>
                <w:sz w:val="30"/>
                <w:szCs w:val="30"/>
                <w:lang w:eastAsia="zh-CN"/>
              </w:rPr>
            </w:pPr>
            <w:r w:rsidRPr="003E2E86">
              <w:rPr>
                <w:rFonts w:ascii="Cambria" w:hAnsi="Cambria" w:hint="eastAsia"/>
                <w:sz w:val="30"/>
                <w:szCs w:val="30"/>
                <w:lang w:eastAsia="zh-CN"/>
              </w:rPr>
              <w:t>罗秋明</w:t>
            </w:r>
            <w:r w:rsidR="00281E4D">
              <w:rPr>
                <w:rFonts w:ascii="Cambria" w:hAnsi="Cambria" w:hint="eastAsia"/>
                <w:sz w:val="30"/>
                <w:szCs w:val="30"/>
                <w:lang w:eastAsia="zh-CN"/>
              </w:rPr>
              <w:t xml:space="preserve"> </w:t>
            </w:r>
            <w:r w:rsidR="00281E4D">
              <w:rPr>
                <w:rFonts w:ascii="Cambria" w:hAnsi="Cambria" w:hint="eastAsia"/>
                <w:sz w:val="30"/>
                <w:szCs w:val="30"/>
                <w:lang w:eastAsia="zh-CN"/>
              </w:rPr>
              <w:t>著</w:t>
            </w:r>
          </w:p>
          <w:p w:rsidR="00813D29" w:rsidRPr="003E2E86" w:rsidRDefault="00813D29" w:rsidP="004C1D51">
            <w:pPr>
              <w:pStyle w:val="af4"/>
              <w:rPr>
                <w:rFonts w:ascii="Cambria" w:hAnsi="Cambria"/>
                <w:lang w:eastAsia="zh-CN"/>
              </w:rPr>
            </w:pPr>
          </w:p>
        </w:tc>
      </w:tr>
    </w:tbl>
    <w:p w:rsidR="00360BD4" w:rsidRPr="003E2E86" w:rsidRDefault="00360BD4" w:rsidP="002363D5"/>
    <w:p w:rsidR="00360BD4" w:rsidRPr="003E2E86" w:rsidRDefault="00360BD4" w:rsidP="002363D5"/>
    <w:p w:rsidR="000136BE" w:rsidRDefault="00360BD4" w:rsidP="00EB6B46">
      <w:pPr>
        <w:pStyle w:val="aff5"/>
      </w:pPr>
      <w:r w:rsidRPr="003E2E86">
        <w:br w:type="page"/>
      </w:r>
    </w:p>
    <w:p w:rsidR="00D87108" w:rsidRPr="003E2E86" w:rsidRDefault="00D87108" w:rsidP="002363D5"/>
    <w:p w:rsidR="00D64D5A" w:rsidRDefault="00D64D5A" w:rsidP="008E72C0">
      <w:pPr>
        <w:jc w:val="center"/>
      </w:pPr>
      <w:r>
        <w:rPr>
          <w:lang w:val="zh-CN"/>
        </w:rPr>
        <w:t>目录</w:t>
      </w:r>
    </w:p>
    <w:p w:rsidR="0083108B" w:rsidRDefault="00B543CF">
      <w:pPr>
        <w:pStyle w:val="11"/>
        <w:rPr>
          <w:rFonts w:asciiTheme="minorHAnsi" w:eastAsiaTheme="minorEastAsia" w:hAnsiTheme="minorHAnsi" w:cstheme="minorBidi"/>
        </w:rPr>
      </w:pPr>
      <w:r>
        <w:fldChar w:fldCharType="begin"/>
      </w:r>
      <w:r w:rsidR="00D64D5A">
        <w:instrText xml:space="preserve"> TOC \o "1-3" \h \z \u </w:instrText>
      </w:r>
      <w:r>
        <w:fldChar w:fldCharType="separate"/>
      </w:r>
      <w:hyperlink w:anchor="_Toc486237049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1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Linux</w:t>
        </w:r>
        <w:r w:rsidR="0083108B" w:rsidRPr="00A42FC0">
          <w:rPr>
            <w:rStyle w:val="ac"/>
            <w:rFonts w:hint="eastAsia"/>
          </w:rPr>
          <w:t>安装与访问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_Toc486237049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50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安装</w:t>
        </w:r>
        <w:r w:rsidR="0083108B" w:rsidRPr="00A42FC0">
          <w:rPr>
            <w:rStyle w:val="ac"/>
          </w:rPr>
          <w:t>Linux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_Toc486237050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1" w:history="1">
        <w:r w:rsidR="0083108B" w:rsidRPr="00A42FC0">
          <w:rPr>
            <w:rStyle w:val="ac"/>
            <w:noProof/>
          </w:rPr>
          <w:t>1.1.1.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下载</w:t>
        </w:r>
        <w:r w:rsidR="0083108B" w:rsidRPr="00A42FC0">
          <w:rPr>
            <w:rStyle w:val="ac"/>
            <w:noProof/>
          </w:rPr>
          <w:t>Centos7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2" w:history="1">
        <w:r w:rsidR="0083108B" w:rsidRPr="00A42FC0">
          <w:rPr>
            <w:rStyle w:val="ac"/>
            <w:noProof/>
          </w:rPr>
          <w:t>1.1.2.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Centos7</w:t>
        </w:r>
        <w:r w:rsidR="0083108B" w:rsidRPr="00A42FC0">
          <w:rPr>
            <w:rStyle w:val="ac"/>
            <w:rFonts w:hint="eastAsia"/>
            <w:noProof/>
          </w:rPr>
          <w:t>安装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53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虚拟机安装</w:t>
        </w:r>
        <w:r w:rsidR="0083108B" w:rsidRPr="00A42FC0">
          <w:rPr>
            <w:rStyle w:val="ac"/>
          </w:rPr>
          <w:t>Linux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_Toc486237053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7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4" w:history="1">
        <w:r w:rsidR="0083108B" w:rsidRPr="00A42FC0">
          <w:rPr>
            <w:rStyle w:val="ac"/>
            <w:noProof/>
          </w:rPr>
          <w:t>1.2.1.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VirtualBox</w:t>
        </w:r>
        <w:r w:rsidR="0083108B" w:rsidRPr="00A42FC0">
          <w:rPr>
            <w:rStyle w:val="ac"/>
            <w:rFonts w:hint="eastAsia"/>
            <w:noProof/>
          </w:rPr>
          <w:t>安装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7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5" w:history="1">
        <w:r w:rsidR="0083108B" w:rsidRPr="00A42FC0">
          <w:rPr>
            <w:rStyle w:val="ac"/>
            <w:noProof/>
          </w:rPr>
          <w:t>1.2.2.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虚拟机配置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6" w:history="1">
        <w:r w:rsidR="0083108B" w:rsidRPr="00A42FC0">
          <w:rPr>
            <w:rStyle w:val="ac"/>
            <w:noProof/>
          </w:rPr>
          <w:t>1.2.3.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虚拟机安装</w:t>
        </w:r>
        <w:r w:rsidR="0083108B" w:rsidRPr="00A42FC0">
          <w:rPr>
            <w:rStyle w:val="ac"/>
            <w:noProof/>
          </w:rPr>
          <w:t>Linux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57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ssh</w:t>
        </w:r>
        <w:r w:rsidR="0083108B" w:rsidRPr="00A42FC0">
          <w:rPr>
            <w:rStyle w:val="ac"/>
            <w:rFonts w:hint="eastAsia"/>
          </w:rPr>
          <w:t>远程终端访问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_Toc486237057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13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5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初次接触</w:t>
        </w:r>
        <w:r w:rsidR="0083108B" w:rsidRPr="00A42FC0">
          <w:rPr>
            <w:rStyle w:val="ac"/>
          </w:rPr>
          <w:t>Linux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_Toc486237058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14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59" w:history="1">
        <w:r w:rsidR="0083108B" w:rsidRPr="00A42FC0">
          <w:rPr>
            <w:rStyle w:val="ac"/>
            <w:noProof/>
          </w:rPr>
          <w:t>1.4.1.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简单操作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_Toc486237059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60" w:history="1">
        <w:r w:rsidR="0083108B" w:rsidRPr="00A42FC0">
          <w:rPr>
            <w:rStyle w:val="ac"/>
            <w:noProof/>
          </w:rPr>
          <w:t>1.4.2.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运行</w:t>
        </w:r>
        <w:r w:rsidR="0083108B" w:rsidRPr="00A42FC0">
          <w:rPr>
            <w:rStyle w:val="ac"/>
            <w:noProof/>
          </w:rPr>
          <w:t>HelloWorld</w:t>
        </w:r>
        <w:r w:rsidR="0083108B" w:rsidRPr="00A42FC0">
          <w:rPr>
            <w:rStyle w:val="ac"/>
            <w:rFonts w:hint="eastAsia"/>
            <w:noProof/>
          </w:rPr>
          <w:t>程序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_Toc486237060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61" w:history="1">
        <w:r w:rsidR="0083108B" w:rsidRPr="00A42FC0">
          <w:rPr>
            <w:rStyle w:val="ac"/>
            <w:noProof/>
          </w:rPr>
          <w:t>1.4.3.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操作系统接口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_Toc486237061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62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阅读注意事项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_Toc486237062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63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1.6.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_Toc486237063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064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2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进程控制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_Toc486237064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23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6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进程基本概念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_Toc486237065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23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66" w:history="1">
        <w:r w:rsidR="0083108B" w:rsidRPr="00A42FC0">
          <w:rPr>
            <w:rStyle w:val="ac"/>
            <w:noProof/>
          </w:rPr>
          <w:t>2.1.1.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进程实体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_Toc486237066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24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67" w:history="1">
        <w:r w:rsidR="0083108B" w:rsidRPr="00A42FC0">
          <w:rPr>
            <w:rStyle w:val="ac"/>
            <w:noProof/>
          </w:rPr>
          <w:t>2.1.2.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进程间组织关系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_Toc486237067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68" w:history="1">
        <w:r w:rsidR="0083108B" w:rsidRPr="00A42FC0">
          <w:rPr>
            <w:rStyle w:val="ac"/>
            <w:noProof/>
          </w:rPr>
          <w:t>2.1.3.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进程控制命令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_Toc486237068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69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创建与撤销进程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_Toc486237069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30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0" w:history="1">
        <w:r w:rsidR="0083108B" w:rsidRPr="00A42FC0">
          <w:rPr>
            <w:rStyle w:val="ac"/>
            <w:noProof/>
          </w:rPr>
          <w:t>2.2.1.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fork()</w:t>
        </w:r>
        <w:r w:rsidR="0083108B" w:rsidRPr="00A42FC0">
          <w:rPr>
            <w:rStyle w:val="ac"/>
            <w:rFonts w:hint="eastAsia"/>
            <w:noProof/>
          </w:rPr>
          <w:t>创建子进程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1" w:history="1">
        <w:r w:rsidR="0083108B" w:rsidRPr="00A42FC0">
          <w:rPr>
            <w:rStyle w:val="ac"/>
            <w:noProof/>
          </w:rPr>
          <w:t>2.2.2.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孤儿进程和僵尸进程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2" w:history="1">
        <w:r w:rsidR="0083108B" w:rsidRPr="00A42FC0">
          <w:rPr>
            <w:rStyle w:val="ac"/>
            <w:noProof/>
          </w:rPr>
          <w:t>2.2.3.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exec</w:t>
        </w:r>
        <w:r w:rsidR="0083108B" w:rsidRPr="00A42FC0">
          <w:rPr>
            <w:rStyle w:val="ac"/>
            <w:rFonts w:hint="eastAsia"/>
            <w:noProof/>
          </w:rPr>
          <w:t>函数族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3" w:history="1">
        <w:r w:rsidR="0083108B" w:rsidRPr="00A42FC0">
          <w:rPr>
            <w:rStyle w:val="ac"/>
            <w:noProof/>
          </w:rPr>
          <w:t>2.2.4.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通过</w:t>
        </w:r>
        <w:r w:rsidR="0083108B" w:rsidRPr="00A42FC0">
          <w:rPr>
            <w:rStyle w:val="ac"/>
            <w:noProof/>
          </w:rPr>
          <w:t>kill()</w:t>
        </w:r>
        <w:r w:rsidR="0083108B" w:rsidRPr="00A42FC0">
          <w:rPr>
            <w:rStyle w:val="ac"/>
            <w:rFonts w:hint="eastAsia"/>
            <w:noProof/>
          </w:rPr>
          <w:t>撤销进程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4" w:history="1">
        <w:r w:rsidR="0083108B" w:rsidRPr="00A42FC0">
          <w:rPr>
            <w:rStyle w:val="ac"/>
            <w:noProof/>
          </w:rPr>
          <w:t>2.2.5.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创建守护进程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7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创建</w:t>
        </w:r>
        <w:r w:rsidR="0083108B" w:rsidRPr="00A42FC0">
          <w:rPr>
            <w:rStyle w:val="ac"/>
          </w:rPr>
          <w:t>pthread</w:t>
        </w:r>
        <w:r w:rsidR="0083108B" w:rsidRPr="00A42FC0">
          <w:rPr>
            <w:rStyle w:val="ac"/>
            <w:rFonts w:hint="eastAsia"/>
          </w:rPr>
          <w:t>线程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_Toc486237075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38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6" w:history="1">
        <w:r w:rsidR="0083108B" w:rsidRPr="00A42FC0">
          <w:rPr>
            <w:rStyle w:val="ac"/>
            <w:noProof/>
          </w:rPr>
          <w:t>2.3.1.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进程与线程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39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7" w:history="1">
        <w:r w:rsidR="0083108B" w:rsidRPr="00A42FC0">
          <w:rPr>
            <w:rStyle w:val="ac"/>
            <w:noProof/>
          </w:rPr>
          <w:t>2.3.2.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创建方法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_Toc486237077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40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7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</w:t>
        </w:r>
        <w:r w:rsidR="0083108B" w:rsidRPr="00A42FC0">
          <w:rPr>
            <w:rStyle w:val="ac"/>
          </w:rPr>
          <w:t>/</w:t>
        </w:r>
        <w:r w:rsidR="0083108B" w:rsidRPr="00A42FC0">
          <w:rPr>
            <w:rStyle w:val="ac"/>
            <w:rFonts w:hint="eastAsia"/>
          </w:rPr>
          <w:t>线程资源开销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_Toc486237078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41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79" w:history="1">
        <w:r w:rsidR="0083108B" w:rsidRPr="00A42FC0">
          <w:rPr>
            <w:rStyle w:val="ac"/>
            <w:noProof/>
          </w:rPr>
          <w:t>2.4.1.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PCB</w:t>
        </w:r>
        <w:r w:rsidR="0083108B" w:rsidRPr="00A42FC0">
          <w:rPr>
            <w:rStyle w:val="ac"/>
            <w:rFonts w:hint="eastAsia"/>
            <w:noProof/>
          </w:rPr>
          <w:t>开销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_Toc486237079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41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80" w:history="1">
        <w:r w:rsidR="0083108B" w:rsidRPr="00A42FC0">
          <w:rPr>
            <w:rStyle w:val="ac"/>
            <w:noProof/>
          </w:rPr>
          <w:t>2.4.2.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内存描述符开销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_Toc486237080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43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81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_Toc486237081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44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82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2.6.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_Toc486237082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44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083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3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进程调度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_Toc486237083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46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8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调度与均衡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_Toc486237084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46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85" w:history="1">
        <w:r w:rsidR="0083108B" w:rsidRPr="00A42FC0">
          <w:rPr>
            <w:rStyle w:val="ac"/>
            <w:noProof/>
          </w:rPr>
          <w:t>3.1.1.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调度与均衡框架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_Toc486237085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49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86" w:history="1">
        <w:r w:rsidR="0083108B" w:rsidRPr="00A42FC0">
          <w:rPr>
            <w:rStyle w:val="ac"/>
            <w:noProof/>
          </w:rPr>
          <w:t>3.1.2.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全系统的调度统计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_Toc486237086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50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87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进程状态及其转变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_Toc486237087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52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88" w:history="1">
        <w:r w:rsidR="0083108B" w:rsidRPr="00A42FC0">
          <w:rPr>
            <w:rStyle w:val="ac"/>
            <w:noProof/>
          </w:rPr>
          <w:t>3.2.1.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进程状态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_Toc486237088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52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89" w:history="1">
        <w:r w:rsidR="0083108B" w:rsidRPr="00A42FC0">
          <w:rPr>
            <w:rStyle w:val="ac"/>
            <w:noProof/>
          </w:rPr>
          <w:t>3.2.2.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状态转换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_Toc486237089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56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90" w:history="1">
        <w:r w:rsidR="0083108B" w:rsidRPr="00A42FC0">
          <w:rPr>
            <w:rStyle w:val="ac"/>
            <w:noProof/>
          </w:rPr>
          <w:t>3.2.3.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进程的调度统计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_Toc486237090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58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91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进程的调度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_Toc486237091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61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92" w:history="1">
        <w:r w:rsidR="0083108B" w:rsidRPr="00A42FC0">
          <w:rPr>
            <w:rStyle w:val="ac"/>
            <w:noProof/>
          </w:rPr>
          <w:t>3.3.1.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普通进程的</w:t>
        </w:r>
        <w:r w:rsidR="0083108B" w:rsidRPr="00A42FC0">
          <w:rPr>
            <w:rStyle w:val="ac"/>
            <w:noProof/>
          </w:rPr>
          <w:t xml:space="preserve"> CFS</w:t>
        </w:r>
        <w:r w:rsidR="0083108B" w:rsidRPr="00A42FC0">
          <w:rPr>
            <w:rStyle w:val="ac"/>
            <w:rFonts w:hint="eastAsia"/>
            <w:noProof/>
          </w:rPr>
          <w:t>调度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_Toc486237092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61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93" w:history="1">
        <w:r w:rsidR="0083108B" w:rsidRPr="00A42FC0">
          <w:rPr>
            <w:rStyle w:val="ac"/>
            <w:noProof/>
          </w:rPr>
          <w:t>3.3.2.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实时进程调度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_Toc486237093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65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9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进程迁移与负载均衡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_Toc486237094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72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95" w:history="1">
        <w:r w:rsidR="0083108B" w:rsidRPr="00A42FC0">
          <w:rPr>
            <w:rStyle w:val="ac"/>
            <w:noProof/>
          </w:rPr>
          <w:t>3.4.1.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CFS</w:t>
        </w:r>
        <w:r w:rsidR="0083108B" w:rsidRPr="00A42FC0">
          <w:rPr>
            <w:rStyle w:val="ac"/>
            <w:rFonts w:hint="eastAsia"/>
            <w:noProof/>
          </w:rPr>
          <w:t>进程的负载均衡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_Toc486237095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72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096" w:history="1">
        <w:r w:rsidR="0083108B" w:rsidRPr="00A42FC0">
          <w:rPr>
            <w:rStyle w:val="ac"/>
            <w:noProof/>
          </w:rPr>
          <w:t>3.4.2.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实时进程的负载均衡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_Toc486237096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77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97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_Toc486237097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79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09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3.6.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_Toc486237098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79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099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4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进程间通信与同步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_Toc486237099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80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00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4.1.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进程间通信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_Toc486237100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80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01" w:history="1">
        <w:r w:rsidR="0083108B" w:rsidRPr="00A42FC0">
          <w:rPr>
            <w:rStyle w:val="ac"/>
            <w:noProof/>
          </w:rPr>
          <w:t>4.1.1.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管道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_Toc486237101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80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02" w:history="1">
        <w:r w:rsidR="0083108B" w:rsidRPr="00A42FC0">
          <w:rPr>
            <w:rStyle w:val="ac"/>
            <w:noProof/>
          </w:rPr>
          <w:t>4.1.2.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System V IPC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_Toc486237102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83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03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4.2.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进程间同步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_Toc486237103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92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04" w:history="1">
        <w:r w:rsidR="0083108B" w:rsidRPr="00A42FC0">
          <w:rPr>
            <w:rStyle w:val="ac"/>
            <w:noProof/>
          </w:rPr>
          <w:t>4.2.1.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System V IPC</w:t>
        </w:r>
        <w:r w:rsidR="0083108B" w:rsidRPr="00A42FC0">
          <w:rPr>
            <w:rStyle w:val="ac"/>
            <w:rFonts w:hint="eastAsia"/>
            <w:noProof/>
          </w:rPr>
          <w:t>信号量集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_Toc486237104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93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05" w:history="1">
        <w:r w:rsidR="0083108B" w:rsidRPr="00A42FC0">
          <w:rPr>
            <w:rStyle w:val="ac"/>
            <w:noProof/>
          </w:rPr>
          <w:t>4.2.2.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POSIX</w:t>
        </w:r>
        <w:r w:rsidR="0083108B" w:rsidRPr="00A42FC0">
          <w:rPr>
            <w:rStyle w:val="ac"/>
            <w:rFonts w:hint="eastAsia"/>
            <w:noProof/>
          </w:rPr>
          <w:t>信号量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_Toc486237105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101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06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4.3.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107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07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4.4.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107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108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5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内存管理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108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09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5.1.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虚存空间管理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_Toc486237109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108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0" w:history="1">
        <w:r w:rsidR="0083108B" w:rsidRPr="00A42FC0">
          <w:rPr>
            <w:rStyle w:val="ac"/>
            <w:noProof/>
          </w:rPr>
          <w:t>5.1.1.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进程映像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108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1" w:history="1">
        <w:r w:rsidR="0083108B" w:rsidRPr="00A42FC0">
          <w:rPr>
            <w:rStyle w:val="ac"/>
            <w:noProof/>
          </w:rPr>
          <w:t>5.1.2.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堆区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112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2" w:history="1">
        <w:r w:rsidR="0083108B" w:rsidRPr="00A42FC0">
          <w:rPr>
            <w:rStyle w:val="ac"/>
            <w:noProof/>
          </w:rPr>
          <w:t>5.1.3.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文件映射区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116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3" w:history="1">
        <w:r w:rsidR="0083108B" w:rsidRPr="00A42FC0">
          <w:rPr>
            <w:rStyle w:val="ac"/>
            <w:noProof/>
          </w:rPr>
          <w:t>5.1.4.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栈区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118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4" w:history="1">
        <w:r w:rsidR="0083108B" w:rsidRPr="00A42FC0">
          <w:rPr>
            <w:rStyle w:val="ac"/>
            <w:noProof/>
          </w:rPr>
          <w:t>5.1.5.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访问任意进程的虚存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122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5" w:history="1">
        <w:r w:rsidR="0083108B" w:rsidRPr="00A42FC0">
          <w:rPr>
            <w:rStyle w:val="ac"/>
            <w:noProof/>
          </w:rPr>
          <w:t>5.1.6.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虚存使用的物理页帧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124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16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5.2.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分页机制与页表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_Toc486237116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126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7" w:history="1">
        <w:r w:rsidR="0083108B" w:rsidRPr="00A42FC0">
          <w:rPr>
            <w:rStyle w:val="ac"/>
            <w:noProof/>
          </w:rPr>
          <w:t>5.2.1.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分页机制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_Toc486237117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126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18" w:history="1">
        <w:r w:rsidR="0083108B" w:rsidRPr="00A42FC0">
          <w:rPr>
            <w:rStyle w:val="ac"/>
            <w:noProof/>
          </w:rPr>
          <w:t>5.2.2.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进程页表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_Toc486237118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130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19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5.3.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物理内存组织管理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_Toc486237119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134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0" w:history="1">
        <w:r w:rsidR="0083108B" w:rsidRPr="00A42FC0">
          <w:rPr>
            <w:rStyle w:val="ac"/>
            <w:noProof/>
          </w:rPr>
          <w:t>5.3.1.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页帧、节点、内存域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134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1" w:history="1">
        <w:r w:rsidR="0083108B" w:rsidRPr="00A42FC0">
          <w:rPr>
            <w:rStyle w:val="ac"/>
            <w:noProof/>
          </w:rPr>
          <w:t>5.3.2.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空闲页帧管理——</w:t>
        </w:r>
        <w:r w:rsidR="0083108B" w:rsidRPr="00A42FC0">
          <w:rPr>
            <w:rStyle w:val="ac"/>
            <w:noProof/>
          </w:rPr>
          <w:t>Buddy</w:t>
        </w:r>
        <w:r w:rsidR="0083108B" w:rsidRPr="00A42FC0">
          <w:rPr>
            <w:rStyle w:val="ac"/>
            <w:rFonts w:hint="eastAsia"/>
            <w:noProof/>
          </w:rPr>
          <w:t>系统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140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2" w:history="1">
        <w:r w:rsidR="0083108B" w:rsidRPr="00A42FC0">
          <w:rPr>
            <w:rStyle w:val="ac"/>
            <w:noProof/>
          </w:rPr>
          <w:t>5.3.3.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物理内存分配与回收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142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3" w:history="1">
        <w:r w:rsidR="0083108B" w:rsidRPr="00A42FC0">
          <w:rPr>
            <w:rStyle w:val="ac"/>
            <w:noProof/>
          </w:rPr>
          <w:t>5.3.4.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内存回收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150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2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5.4.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_Toc486237124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160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2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5.5.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_Toc486237125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160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126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6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综合——新进程创建到运行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_Toc486237126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161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27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6.1.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shell</w:t>
        </w:r>
        <w:r w:rsidR="0083108B" w:rsidRPr="00A42FC0">
          <w:rPr>
            <w:rStyle w:val="ac"/>
            <w:rFonts w:hint="eastAsia"/>
          </w:rPr>
          <w:t>读入命令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_Toc486237127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161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8" w:history="1">
        <w:r w:rsidR="0083108B" w:rsidRPr="00A42FC0">
          <w:rPr>
            <w:rStyle w:val="ac"/>
            <w:noProof/>
          </w:rPr>
          <w:t>6.1.1.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用户空间与内核空间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_Toc486237128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161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29" w:history="1">
        <w:r w:rsidR="0083108B" w:rsidRPr="00A42FC0">
          <w:rPr>
            <w:rStyle w:val="ac"/>
            <w:noProof/>
          </w:rPr>
          <w:t>6.1.2.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读入命令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_Toc486237129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162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30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6.2.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创建进程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_Toc486237130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167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31" w:history="1">
        <w:r w:rsidR="0083108B" w:rsidRPr="00A42FC0">
          <w:rPr>
            <w:rStyle w:val="ac"/>
            <w:noProof/>
          </w:rPr>
          <w:t>6.2.1.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fork()</w:t>
        </w:r>
        <w:r w:rsidR="0083108B" w:rsidRPr="00A42FC0">
          <w:rPr>
            <w:rStyle w:val="ac"/>
            <w:rFonts w:hint="eastAsia"/>
            <w:noProof/>
          </w:rPr>
          <w:t>拷贝进程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_Toc486237131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168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32" w:history="1">
        <w:r w:rsidR="0083108B" w:rsidRPr="00A42FC0">
          <w:rPr>
            <w:rStyle w:val="ac"/>
            <w:noProof/>
          </w:rPr>
          <w:t>6.2.2.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替换进程</w:t>
        </w:r>
        <w:r w:rsidR="00482D0B">
          <w:rPr>
            <w:rStyle w:val="ac"/>
            <w:rFonts w:hint="eastAsia"/>
            <w:noProof/>
          </w:rPr>
          <w:t>映像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_Toc486237132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168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33" w:history="1">
        <w:r w:rsidR="0083108B" w:rsidRPr="00A42FC0">
          <w:rPr>
            <w:rStyle w:val="ac"/>
            <w:noProof/>
          </w:rPr>
          <w:t>6.2.3.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开始运行新进程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_Toc486237133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169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34" w:history="1">
        <w:r w:rsidR="0083108B" w:rsidRPr="00A42FC0">
          <w:rPr>
            <w:rStyle w:val="ac"/>
            <w:noProof/>
          </w:rPr>
          <w:t>6.2.4.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进程</w:t>
        </w:r>
        <w:r w:rsidR="00482D0B">
          <w:rPr>
            <w:rStyle w:val="ac"/>
            <w:rFonts w:hint="eastAsia"/>
            <w:noProof/>
          </w:rPr>
          <w:t>映像</w:t>
        </w:r>
        <w:r w:rsidR="0083108B" w:rsidRPr="00A42FC0">
          <w:rPr>
            <w:rStyle w:val="ac"/>
            <w:rFonts w:hint="eastAsia"/>
            <w:noProof/>
          </w:rPr>
          <w:t>与缺页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_Toc486237134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170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3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6.3.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_Toc486237135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170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36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6.4.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_Toc486237136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171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137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7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VFS</w:t>
        </w:r>
        <w:r w:rsidR="0083108B" w:rsidRPr="00A42FC0">
          <w:rPr>
            <w:rStyle w:val="ac"/>
            <w:rFonts w:hint="eastAsia"/>
          </w:rPr>
          <w:t>文件系统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_Toc486237137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172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3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VFS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_Toc486237138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172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39" w:history="1">
        <w:r w:rsidR="0083108B" w:rsidRPr="00A42FC0">
          <w:rPr>
            <w:rStyle w:val="ac"/>
            <w:noProof/>
          </w:rPr>
          <w:t>7.1.1.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VFS</w:t>
        </w:r>
        <w:r w:rsidR="0083108B" w:rsidRPr="00A42FC0">
          <w:rPr>
            <w:rStyle w:val="ac"/>
            <w:rFonts w:hint="eastAsia"/>
            <w:noProof/>
          </w:rPr>
          <w:t>对象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_Toc486237139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173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0" w:history="1">
        <w:r w:rsidR="0083108B" w:rsidRPr="00A42FC0">
          <w:rPr>
            <w:rStyle w:val="ac"/>
            <w:noProof/>
          </w:rPr>
          <w:t>7.1.2.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文件系统类型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174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41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文件基本操作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_Toc486237141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175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2" w:history="1">
        <w:r w:rsidR="0083108B" w:rsidRPr="00A42FC0">
          <w:rPr>
            <w:rStyle w:val="ac"/>
            <w:noProof/>
          </w:rPr>
          <w:t>7.2.1.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命令行基本操作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175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3" w:history="1">
        <w:r w:rsidR="0083108B" w:rsidRPr="00A42FC0">
          <w:rPr>
            <w:rStyle w:val="ac"/>
            <w:noProof/>
          </w:rPr>
          <w:t>7.2.2.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编程接口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177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4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目录结构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_Toc486237144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180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5" w:history="1">
        <w:r w:rsidR="0083108B" w:rsidRPr="00A42FC0">
          <w:rPr>
            <w:rStyle w:val="ac"/>
            <w:noProof/>
          </w:rPr>
          <w:t>7.3.1.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树形结构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180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6" w:history="1">
        <w:r w:rsidR="0083108B" w:rsidRPr="00A42FC0">
          <w:rPr>
            <w:rStyle w:val="ac"/>
            <w:noProof/>
          </w:rPr>
          <w:t>7.3.2.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软</w:t>
        </w:r>
        <w:r w:rsidR="0083108B" w:rsidRPr="00A42FC0">
          <w:rPr>
            <w:rStyle w:val="ac"/>
            <w:noProof/>
          </w:rPr>
          <w:t>/</w:t>
        </w:r>
        <w:r w:rsidR="0083108B" w:rsidRPr="00A42FC0">
          <w:rPr>
            <w:rStyle w:val="ac"/>
            <w:rFonts w:hint="eastAsia"/>
            <w:noProof/>
          </w:rPr>
          <w:t>硬链接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181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7" w:history="1">
        <w:r w:rsidR="0083108B" w:rsidRPr="00A42FC0">
          <w:rPr>
            <w:rStyle w:val="ac"/>
            <w:noProof/>
          </w:rPr>
          <w:t>7.3.3.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文件系统创建与挂载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_Toc486237147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184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4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页缓存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_Toc486237148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188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49" w:history="1">
        <w:r w:rsidR="0083108B" w:rsidRPr="00A42FC0">
          <w:rPr>
            <w:rStyle w:val="ac"/>
            <w:noProof/>
          </w:rPr>
          <w:t>7.4.1.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页缓存基本概念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_Toc486237149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188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50" w:history="1">
        <w:r w:rsidR="0083108B" w:rsidRPr="00A42FC0">
          <w:rPr>
            <w:rStyle w:val="ac"/>
            <w:noProof/>
          </w:rPr>
          <w:t>7.4.2.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页缓存动态变化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_Toc486237150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190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51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非文件功能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_Toc486237151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191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52" w:history="1">
        <w:r w:rsidR="0083108B" w:rsidRPr="00A42FC0">
          <w:rPr>
            <w:rStyle w:val="ac"/>
            <w:noProof/>
          </w:rPr>
          <w:t>7.5.1.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交换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_Toc486237152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191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53" w:history="1">
        <w:r w:rsidR="0083108B" w:rsidRPr="00A42FC0">
          <w:rPr>
            <w:rStyle w:val="ac"/>
            <w:noProof/>
          </w:rPr>
          <w:t>7.5.2.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设备接口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_Toc486237153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195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54" w:history="1">
        <w:r w:rsidR="0083108B" w:rsidRPr="00A42FC0">
          <w:rPr>
            <w:rStyle w:val="ac"/>
            <w:noProof/>
          </w:rPr>
          <w:t>7.5.3.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noProof/>
          </w:rPr>
          <w:t>proc</w:t>
        </w:r>
        <w:r w:rsidR="0083108B" w:rsidRPr="00A42FC0">
          <w:rPr>
            <w:rStyle w:val="ac"/>
            <w:rFonts w:hint="eastAsia"/>
            <w:noProof/>
          </w:rPr>
          <w:t>文件系统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_Toc486237154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199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5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7.6.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_Toc486237155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200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56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7.7.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_Toc486237156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201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157" w:history="1">
        <w:r w:rsidR="0083108B" w:rsidRPr="00A42FC0">
          <w:rPr>
            <w:rStyle w:val="ac"/>
            <w:rFonts w:hint="eastAsia"/>
            <w:kern w:val="0"/>
          </w:rPr>
          <w:t>第</w:t>
        </w:r>
        <w:r w:rsidR="0083108B" w:rsidRPr="00A42FC0">
          <w:rPr>
            <w:rStyle w:val="ac"/>
            <w:rFonts w:hint="eastAsia"/>
            <w:kern w:val="0"/>
          </w:rPr>
          <w:t>8</w:t>
        </w:r>
        <w:r w:rsidR="0083108B" w:rsidRPr="00A42FC0">
          <w:rPr>
            <w:rStyle w:val="ac"/>
            <w:rFonts w:hint="eastAsia"/>
            <w:kern w:val="0"/>
          </w:rPr>
          <w:t>章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EXT2</w:t>
        </w:r>
        <w:r w:rsidR="0083108B" w:rsidRPr="00A42FC0">
          <w:rPr>
            <w:rStyle w:val="ac"/>
            <w:rFonts w:hint="eastAsia"/>
          </w:rPr>
          <w:t>文件系统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_Toc486237157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202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58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8.1.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EXT2</w:t>
        </w:r>
        <w:r w:rsidR="0083108B" w:rsidRPr="00A42FC0">
          <w:rPr>
            <w:rStyle w:val="ac"/>
            <w:rFonts w:hint="eastAsia"/>
          </w:rPr>
          <w:t>磁盘数据的组织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_Toc486237158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202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59" w:history="1">
        <w:r w:rsidR="0083108B" w:rsidRPr="00A42FC0">
          <w:rPr>
            <w:rStyle w:val="ac"/>
            <w:noProof/>
          </w:rPr>
          <w:t>8.1.1.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整体布局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_Toc486237159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202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0" w:history="1">
        <w:r w:rsidR="0083108B" w:rsidRPr="00A42FC0">
          <w:rPr>
            <w:rStyle w:val="ac"/>
            <w:noProof/>
          </w:rPr>
          <w:t>8.1.2.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超级块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203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1" w:history="1">
        <w:r w:rsidR="0083108B" w:rsidRPr="00A42FC0">
          <w:rPr>
            <w:rStyle w:val="ac"/>
            <w:noProof/>
          </w:rPr>
          <w:t>8.1.3.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块组描述符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205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2" w:history="1">
        <w:r w:rsidR="0083108B" w:rsidRPr="00A42FC0">
          <w:rPr>
            <w:rStyle w:val="ac"/>
            <w:noProof/>
          </w:rPr>
          <w:t>8.1.4.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索引节点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205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3" w:history="1">
        <w:r w:rsidR="0083108B" w:rsidRPr="00A42FC0">
          <w:rPr>
            <w:rStyle w:val="ac"/>
            <w:noProof/>
          </w:rPr>
          <w:t>8.1.5.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目录结构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209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6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8.2.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</w:rPr>
          <w:t>EXT2</w:t>
        </w:r>
        <w:r w:rsidR="0083108B" w:rsidRPr="00A42FC0">
          <w:rPr>
            <w:rStyle w:val="ac"/>
            <w:rFonts w:hint="eastAsia"/>
          </w:rPr>
          <w:t>文件系统的创建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_Toc486237164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210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5" w:history="1">
        <w:r w:rsidR="0083108B" w:rsidRPr="00A42FC0">
          <w:rPr>
            <w:rStyle w:val="ac"/>
            <w:noProof/>
          </w:rPr>
          <w:t>8.2.1.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分配磁盘空间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_Toc486237165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210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6" w:history="1">
        <w:r w:rsidR="0083108B" w:rsidRPr="00A42FC0">
          <w:rPr>
            <w:rStyle w:val="ac"/>
            <w:noProof/>
          </w:rPr>
          <w:t>8.2.2.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创建环回设备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_Toc486237166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7" w:history="1">
        <w:r w:rsidR="0083108B" w:rsidRPr="00A42FC0">
          <w:rPr>
            <w:rStyle w:val="ac"/>
            <w:noProof/>
          </w:rPr>
          <w:t>8.2.3.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创建</w:t>
        </w:r>
        <w:r w:rsidR="0083108B" w:rsidRPr="00A42FC0">
          <w:rPr>
            <w:rStyle w:val="ac"/>
            <w:noProof/>
          </w:rPr>
          <w:t>EXT2</w:t>
        </w:r>
        <w:r w:rsidR="0083108B" w:rsidRPr="00A42FC0">
          <w:rPr>
            <w:rStyle w:val="ac"/>
            <w:rFonts w:hint="eastAsia"/>
            <w:noProof/>
          </w:rPr>
          <w:t>文件系统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_Toc486237167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68" w:history="1">
        <w:r w:rsidR="0083108B" w:rsidRPr="00A42FC0">
          <w:rPr>
            <w:rStyle w:val="ac"/>
            <w:noProof/>
          </w:rPr>
          <w:t>8.2.4.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挂载文件系统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_Toc486237168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211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69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8.3.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查看</w:t>
        </w:r>
        <w:r w:rsidR="0083108B" w:rsidRPr="00A42FC0">
          <w:rPr>
            <w:rStyle w:val="ac"/>
          </w:rPr>
          <w:t>EXT2</w:t>
        </w:r>
        <w:r w:rsidR="0083108B" w:rsidRPr="00A42FC0">
          <w:rPr>
            <w:rStyle w:val="ac"/>
            <w:rFonts w:hint="eastAsia"/>
          </w:rPr>
          <w:t>磁盘数据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_Toc486237169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212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70" w:history="1">
        <w:r w:rsidR="0083108B" w:rsidRPr="00A42FC0">
          <w:rPr>
            <w:rStyle w:val="ac"/>
            <w:noProof/>
          </w:rPr>
          <w:t>8.3.1.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布局信息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_Toc486237170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212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71" w:history="1">
        <w:r w:rsidR="0083108B" w:rsidRPr="00A42FC0">
          <w:rPr>
            <w:rStyle w:val="ac"/>
            <w:noProof/>
          </w:rPr>
          <w:t>8.3.2.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块组描述符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_Toc486237171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215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72" w:history="1">
        <w:r w:rsidR="0083108B" w:rsidRPr="00A42FC0">
          <w:rPr>
            <w:rStyle w:val="ac"/>
            <w:noProof/>
          </w:rPr>
          <w:t>8.3.3.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索引节点与文件内容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_Toc486237172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216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32"/>
        <w:rPr>
          <w:rFonts w:asciiTheme="minorHAnsi" w:eastAsiaTheme="minorEastAsia" w:hAnsiTheme="minorHAnsi" w:cstheme="minorBidi"/>
          <w:noProof/>
          <w:kern w:val="2"/>
        </w:rPr>
      </w:pPr>
      <w:hyperlink w:anchor="_Toc486237173" w:history="1">
        <w:r w:rsidR="0083108B" w:rsidRPr="00A42FC0">
          <w:rPr>
            <w:rStyle w:val="ac"/>
            <w:noProof/>
          </w:rPr>
          <w:t>8.3.4.</w:t>
        </w:r>
        <w:r w:rsidR="0083108B">
          <w:rPr>
            <w:rFonts w:asciiTheme="minorHAnsi" w:eastAsiaTheme="minorEastAsia" w:hAnsiTheme="minorHAnsi" w:cstheme="minorBidi"/>
            <w:noProof/>
            <w:kern w:val="2"/>
          </w:rPr>
          <w:tab/>
        </w:r>
        <w:r w:rsidR="0083108B" w:rsidRPr="00A42FC0">
          <w:rPr>
            <w:rStyle w:val="ac"/>
            <w:rFonts w:hint="eastAsia"/>
            <w:noProof/>
          </w:rPr>
          <w:t>目录结构</w:t>
        </w:r>
        <w:r w:rsidR="0083108B">
          <w:rPr>
            <w:noProof/>
            <w:webHidden/>
          </w:rPr>
          <w:tab/>
        </w:r>
        <w:r w:rsidR="0083108B">
          <w:rPr>
            <w:noProof/>
            <w:webHidden/>
          </w:rPr>
          <w:fldChar w:fldCharType="begin"/>
        </w:r>
        <w:r w:rsidR="0083108B">
          <w:rPr>
            <w:noProof/>
            <w:webHidden/>
          </w:rPr>
          <w:instrText xml:space="preserve"> PAGEREF _Toc486237173 \h </w:instrText>
        </w:r>
        <w:r w:rsidR="0083108B">
          <w:rPr>
            <w:noProof/>
            <w:webHidden/>
          </w:rPr>
        </w:r>
        <w:r w:rsidR="0083108B">
          <w:rPr>
            <w:noProof/>
            <w:webHidden/>
          </w:rPr>
          <w:fldChar w:fldCharType="separate"/>
        </w:r>
        <w:r w:rsidR="003B3EFC">
          <w:rPr>
            <w:noProof/>
            <w:webHidden/>
          </w:rPr>
          <w:t>219</w:t>
        </w:r>
        <w:r w:rsidR="0083108B">
          <w:rPr>
            <w:noProof/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74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8.4.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小结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_Toc486237174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223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22"/>
        <w:rPr>
          <w:rFonts w:asciiTheme="minorHAnsi" w:eastAsiaTheme="minorEastAsia" w:hAnsiTheme="minorHAnsi" w:cstheme="minorBidi"/>
        </w:rPr>
      </w:pPr>
      <w:hyperlink w:anchor="_Toc486237175" w:history="1">
        <w:r w:rsidR="0083108B" w:rsidRPr="00A42FC0">
          <w:rPr>
            <w:rStyle w:val="ac"/>
            <w:rFonts w:ascii="Times New Roman" w:hAnsi="Times New Roman"/>
            <w:snapToGrid w:val="0"/>
            <w:w w:val="0"/>
          </w:rPr>
          <w:t>8.5.</w:t>
        </w:r>
        <w:r w:rsidR="0083108B">
          <w:rPr>
            <w:rFonts w:asciiTheme="minorHAnsi" w:eastAsiaTheme="minorEastAsia" w:hAnsiTheme="minorHAnsi" w:cstheme="minorBidi"/>
          </w:rPr>
          <w:tab/>
        </w:r>
        <w:r w:rsidR="0083108B" w:rsidRPr="00A42FC0">
          <w:rPr>
            <w:rStyle w:val="ac"/>
            <w:rFonts w:hint="eastAsia"/>
          </w:rPr>
          <w:t>练习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_Toc486237175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223</w:t>
        </w:r>
        <w:r w:rsidR="0083108B">
          <w:rPr>
            <w:webHidden/>
          </w:rPr>
          <w:fldChar w:fldCharType="end"/>
        </w:r>
      </w:hyperlink>
    </w:p>
    <w:p w:rsidR="0083108B" w:rsidRDefault="00602ED7">
      <w:pPr>
        <w:pStyle w:val="11"/>
        <w:rPr>
          <w:rFonts w:asciiTheme="minorHAnsi" w:eastAsiaTheme="minorEastAsia" w:hAnsiTheme="minorHAnsi" w:cstheme="minorBidi"/>
        </w:rPr>
      </w:pPr>
      <w:hyperlink w:anchor="_Toc486237176" w:history="1">
        <w:r w:rsidR="0083108B" w:rsidRPr="00A42FC0">
          <w:rPr>
            <w:rStyle w:val="ac"/>
            <w:rFonts w:hint="eastAsia"/>
          </w:rPr>
          <w:t>附录（</w:t>
        </w:r>
        <w:r w:rsidR="0083108B" w:rsidRPr="00A42FC0">
          <w:rPr>
            <w:rStyle w:val="ac"/>
          </w:rPr>
          <w:t>vi</w:t>
        </w:r>
        <w:r w:rsidR="0083108B" w:rsidRPr="00A42FC0">
          <w:rPr>
            <w:rStyle w:val="ac"/>
            <w:rFonts w:hint="eastAsia"/>
          </w:rPr>
          <w:t>编辑命令）</w:t>
        </w:r>
        <w:r w:rsidR="0083108B">
          <w:rPr>
            <w:webHidden/>
          </w:rPr>
          <w:tab/>
        </w:r>
        <w:r w:rsidR="0083108B">
          <w:rPr>
            <w:webHidden/>
          </w:rPr>
          <w:fldChar w:fldCharType="begin"/>
        </w:r>
        <w:r w:rsidR="0083108B">
          <w:rPr>
            <w:webHidden/>
          </w:rPr>
          <w:instrText xml:space="preserve"> PAGEREF _Toc486237176 \h </w:instrText>
        </w:r>
        <w:r w:rsidR="0083108B">
          <w:rPr>
            <w:webHidden/>
          </w:rPr>
        </w:r>
        <w:r w:rsidR="0083108B">
          <w:rPr>
            <w:webHidden/>
          </w:rPr>
          <w:fldChar w:fldCharType="separate"/>
        </w:r>
        <w:r w:rsidR="003B3EFC">
          <w:rPr>
            <w:webHidden/>
          </w:rPr>
          <w:t>224</w:t>
        </w:r>
        <w:r w:rsidR="0083108B">
          <w:rPr>
            <w:webHidden/>
          </w:rPr>
          <w:fldChar w:fldCharType="end"/>
        </w:r>
      </w:hyperlink>
    </w:p>
    <w:p w:rsidR="00C61F08" w:rsidRPr="003E2E86" w:rsidRDefault="00B543CF" w:rsidP="00A23F78">
      <w:pPr>
        <w:spacing w:line="240" w:lineRule="auto"/>
        <w:ind w:firstLine="0"/>
        <w:jc w:val="left"/>
        <w:sectPr w:rsidR="00C61F08" w:rsidRPr="003E2E86" w:rsidSect="0025493F">
          <w:headerReference w:type="even" r:id="rId8"/>
          <w:headerReference w:type="default" r:id="rId9"/>
          <w:footerReference w:type="default" r:id="rId10"/>
          <w:pgSz w:w="11907" w:h="16839" w:code="9"/>
          <w:pgMar w:top="1440" w:right="1559" w:bottom="1440" w:left="1843" w:header="851" w:footer="992" w:gutter="0"/>
          <w:pgNumType w:start="1"/>
          <w:cols w:space="425"/>
          <w:docGrid w:type="lines" w:linePitch="312"/>
        </w:sectPr>
      </w:pPr>
      <w:r>
        <w:fldChar w:fldCharType="end"/>
      </w:r>
      <w:r w:rsidR="00767A07">
        <w:br w:type="page"/>
      </w:r>
    </w:p>
    <w:p w:rsidR="000B78EF" w:rsidRPr="00EB5D96" w:rsidRDefault="000B78EF" w:rsidP="000B78EF">
      <w:pPr>
        <w:pStyle w:val="1"/>
      </w:pPr>
      <w:bookmarkStart w:id="0" w:name="_Ref484359200"/>
      <w:bookmarkStart w:id="1" w:name="_Toc486237049"/>
      <w:bookmarkStart w:id="2" w:name="_Ref337556449"/>
      <w:r>
        <w:rPr>
          <w:rFonts w:hint="eastAsia"/>
        </w:rPr>
        <w:lastRenderedPageBreak/>
        <w:t>Linux</w:t>
      </w:r>
      <w:r>
        <w:rPr>
          <w:rFonts w:hint="eastAsia"/>
        </w:rPr>
        <w:t>安装与访问</w:t>
      </w:r>
      <w:bookmarkEnd w:id="0"/>
      <w:bookmarkEnd w:id="1"/>
    </w:p>
    <w:p w:rsidR="000B78EF" w:rsidRDefault="000B78EF" w:rsidP="000B78EF">
      <w:pPr>
        <w:pStyle w:val="a"/>
      </w:pPr>
      <w:bookmarkStart w:id="3" w:name="_Ref477080882"/>
      <w:bookmarkStart w:id="4" w:name="_Ref477082252"/>
      <w:bookmarkStart w:id="5" w:name="_Toc486237050"/>
      <w:r>
        <w:rPr>
          <w:rFonts w:hint="eastAsia"/>
        </w:rPr>
        <w:t>安装</w:t>
      </w:r>
      <w:r>
        <w:rPr>
          <w:rFonts w:hint="eastAsia"/>
        </w:rPr>
        <w:t>Linux</w:t>
      </w:r>
      <w:bookmarkEnd w:id="3"/>
      <w:bookmarkEnd w:id="4"/>
      <w:bookmarkEnd w:id="5"/>
    </w:p>
    <w:p w:rsidR="000B78EF" w:rsidRDefault="000B78EF" w:rsidP="006E1466">
      <w:pPr>
        <w:pStyle w:val="a0"/>
      </w:pPr>
      <w:bookmarkStart w:id="6" w:name="_Toc486237051"/>
      <w:r>
        <w:rPr>
          <w:rFonts w:hint="eastAsia"/>
        </w:rPr>
        <w:t>下载</w:t>
      </w:r>
      <w:r w:rsidR="006C2A81">
        <w:rPr>
          <w:rFonts w:hint="eastAsia"/>
        </w:rPr>
        <w:t>Centos7</w:t>
      </w:r>
      <w:bookmarkEnd w:id="6"/>
    </w:p>
    <w:p w:rsidR="00576F7C" w:rsidRDefault="00576F7C" w:rsidP="006E1466">
      <w:pPr>
        <w:pStyle w:val="a0"/>
      </w:pPr>
      <w:bookmarkStart w:id="7" w:name="_Toc486237052"/>
      <w:r>
        <w:rPr>
          <w:rFonts w:hint="eastAsia"/>
        </w:rPr>
        <w:t>Centos7</w:t>
      </w:r>
      <w:r>
        <w:rPr>
          <w:rFonts w:hint="eastAsia"/>
        </w:rPr>
        <w:t>安装</w:t>
      </w:r>
      <w:bookmarkEnd w:id="7"/>
    </w:p>
    <w:p w:rsidR="000B78EF" w:rsidRDefault="000B78EF" w:rsidP="000B78EF">
      <w:pPr>
        <w:pStyle w:val="a"/>
      </w:pPr>
      <w:bookmarkStart w:id="8" w:name="_Toc486237053"/>
      <w:r>
        <w:rPr>
          <w:rFonts w:hint="eastAsia"/>
        </w:rPr>
        <w:t>虚拟机安装</w:t>
      </w:r>
      <w:r>
        <w:rPr>
          <w:rFonts w:hint="eastAsia"/>
        </w:rPr>
        <w:t>Linux</w:t>
      </w:r>
      <w:bookmarkEnd w:id="8"/>
    </w:p>
    <w:p w:rsidR="000B78EF" w:rsidRDefault="006C2A81" w:rsidP="000B78EF">
      <w:pPr>
        <w:pStyle w:val="a0"/>
      </w:pPr>
      <w:bookmarkStart w:id="9" w:name="_Ref477082131"/>
      <w:bookmarkStart w:id="10" w:name="_Toc486237054"/>
      <w:r>
        <w:rPr>
          <w:rFonts w:hint="eastAsia"/>
        </w:rPr>
        <w:t>V</w:t>
      </w:r>
      <w:r>
        <w:t>irtualBo</w:t>
      </w:r>
      <w:r w:rsidR="00F1440C">
        <w:t>x</w:t>
      </w:r>
      <w:r w:rsidR="000B78EF">
        <w:rPr>
          <w:rFonts w:hint="eastAsia"/>
        </w:rPr>
        <w:t>安装</w:t>
      </w:r>
      <w:bookmarkEnd w:id="9"/>
      <w:bookmarkEnd w:id="10"/>
    </w:p>
    <w:p w:rsidR="000B78EF" w:rsidRDefault="000B78EF" w:rsidP="000B78EF">
      <w:pPr>
        <w:pStyle w:val="a0"/>
      </w:pPr>
      <w:bookmarkStart w:id="11" w:name="_Ref477082136"/>
      <w:bookmarkStart w:id="12" w:name="_Toc486237055"/>
      <w:r>
        <w:rPr>
          <w:rFonts w:hint="eastAsia"/>
        </w:rPr>
        <w:t>虚拟机配置</w:t>
      </w:r>
      <w:bookmarkEnd w:id="11"/>
      <w:bookmarkEnd w:id="12"/>
    </w:p>
    <w:p w:rsidR="00BF6E6B" w:rsidRDefault="00BF6E6B" w:rsidP="00BF6E6B">
      <w:pPr>
        <w:pStyle w:val="a0"/>
      </w:pPr>
      <w:bookmarkStart w:id="13" w:name="_Toc486237056"/>
      <w:r>
        <w:rPr>
          <w:rFonts w:hint="eastAsia"/>
        </w:rPr>
        <w:t>虚拟机安装</w:t>
      </w:r>
      <w:r>
        <w:t>Linux</w:t>
      </w:r>
      <w:bookmarkEnd w:id="13"/>
    </w:p>
    <w:p w:rsidR="000B78EF" w:rsidRDefault="000B78EF" w:rsidP="000B78EF">
      <w:pPr>
        <w:pStyle w:val="a"/>
      </w:pPr>
      <w:bookmarkStart w:id="14" w:name="_Toc486237057"/>
      <w:r>
        <w:t>ssh</w:t>
      </w:r>
      <w:r>
        <w:rPr>
          <w:rFonts w:hint="eastAsia"/>
        </w:rPr>
        <w:t>远程终端访问</w:t>
      </w:r>
      <w:bookmarkEnd w:id="14"/>
    </w:p>
    <w:p w:rsidR="000C3E8B" w:rsidRDefault="000C3E8B" w:rsidP="000C3E8B">
      <w:pPr>
        <w:pStyle w:val="a"/>
      </w:pPr>
      <w:bookmarkStart w:id="15" w:name="_Toc486237058"/>
      <w:r>
        <w:rPr>
          <w:rFonts w:hint="eastAsia"/>
        </w:rPr>
        <w:t>初次接触</w:t>
      </w:r>
      <w:r>
        <w:rPr>
          <w:rFonts w:hint="eastAsia"/>
        </w:rPr>
        <w:t>Linux</w:t>
      </w:r>
      <w:bookmarkEnd w:id="15"/>
    </w:p>
    <w:p w:rsidR="000C3E8B" w:rsidRDefault="000C3E8B" w:rsidP="000C3E8B">
      <w:pPr>
        <w:pStyle w:val="a0"/>
      </w:pPr>
      <w:bookmarkStart w:id="16" w:name="_Ref477272218"/>
      <w:bookmarkStart w:id="17" w:name="_Toc486237059"/>
      <w:r>
        <w:rPr>
          <w:rFonts w:hint="eastAsia"/>
        </w:rPr>
        <w:t>简单</w:t>
      </w:r>
      <w:r w:rsidR="00124F17">
        <w:rPr>
          <w:rFonts w:hint="eastAsia"/>
        </w:rPr>
        <w:t>操作</w:t>
      </w:r>
      <w:bookmarkEnd w:id="16"/>
      <w:bookmarkEnd w:id="17"/>
    </w:p>
    <w:p w:rsidR="000C3E8B" w:rsidRDefault="000C3E8B" w:rsidP="000C3E8B">
      <w:pPr>
        <w:pStyle w:val="a0"/>
      </w:pPr>
      <w:bookmarkStart w:id="18" w:name="_Toc486237060"/>
      <w:r>
        <w:rPr>
          <w:rFonts w:hint="eastAsia"/>
        </w:rPr>
        <w:t>运行</w:t>
      </w:r>
      <w:r>
        <w:rPr>
          <w:rFonts w:hint="eastAsia"/>
        </w:rPr>
        <w:t>Hello</w:t>
      </w:r>
      <w:r>
        <w:t>W</w:t>
      </w:r>
      <w:r>
        <w:rPr>
          <w:rFonts w:hint="eastAsia"/>
        </w:rPr>
        <w:t>orld</w:t>
      </w:r>
      <w:r>
        <w:rPr>
          <w:rFonts w:hint="eastAsia"/>
        </w:rPr>
        <w:t>程序</w:t>
      </w:r>
      <w:bookmarkEnd w:id="18"/>
    </w:p>
    <w:p w:rsidR="00E06268" w:rsidRDefault="00E06268" w:rsidP="00E06268">
      <w:pPr>
        <w:pStyle w:val="ad"/>
      </w:pPr>
      <w:bookmarkStart w:id="19" w:name="_Ref48452348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19"/>
      <w:r>
        <w:t xml:space="preserve"> </w:t>
      </w:r>
      <w:r>
        <w:rPr>
          <w:rFonts w:hint="eastAsia"/>
        </w:rPr>
        <w:t>Hello</w:t>
      </w:r>
      <w:r>
        <w:t>World.c</w:t>
      </w:r>
    </w:p>
    <w:p w:rsidR="00E06268" w:rsidRDefault="00E06268" w:rsidP="00E06268">
      <w:pPr>
        <w:pStyle w:val="C1"/>
      </w:pPr>
      <w:r>
        <w:rPr>
          <w:rFonts w:hint="eastAsia"/>
        </w:rPr>
        <w:t>#include &lt;stdio.h&gt;</w:t>
      </w:r>
    </w:p>
    <w:p w:rsidR="00E06268" w:rsidRDefault="00E06268" w:rsidP="00E06268">
      <w:pPr>
        <w:pStyle w:val="C1"/>
      </w:pPr>
      <w:r>
        <w:t>int main()</w:t>
      </w:r>
    </w:p>
    <w:p w:rsidR="00E06268" w:rsidRDefault="00E06268" w:rsidP="00E06268">
      <w:pPr>
        <w:pStyle w:val="C1"/>
      </w:pPr>
      <w:r>
        <w:t>{</w:t>
      </w:r>
    </w:p>
    <w:p w:rsidR="00E06268" w:rsidRDefault="00E06268" w:rsidP="00E06268">
      <w:pPr>
        <w:pStyle w:val="C1"/>
      </w:pPr>
      <w:r>
        <w:tab/>
        <w:t>printf(“HelloWorld!\n”);</w:t>
      </w:r>
    </w:p>
    <w:p w:rsidR="00E06268" w:rsidRDefault="00E06268" w:rsidP="00E06268">
      <w:pPr>
        <w:pStyle w:val="C1"/>
      </w:pPr>
      <w:r>
        <w:tab/>
        <w:t>return 0;</w:t>
      </w:r>
    </w:p>
    <w:p w:rsidR="00E06268" w:rsidRDefault="00E06268" w:rsidP="00E06268">
      <w:pPr>
        <w:pStyle w:val="C1"/>
      </w:pPr>
      <w:r>
        <w:t>}</w:t>
      </w:r>
    </w:p>
    <w:p w:rsidR="009B0EBE" w:rsidRDefault="009B0EBE" w:rsidP="009B0EBE"/>
    <w:p w:rsidR="009B0EBE" w:rsidRDefault="009B0EBE" w:rsidP="009B0EBE">
      <w:pPr>
        <w:pStyle w:val="ad"/>
      </w:pPr>
      <w:bookmarkStart w:id="20" w:name="_Ref477099816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20"/>
      <w:r>
        <w:t xml:space="preserve"> </w:t>
      </w:r>
      <w:r>
        <w:rPr>
          <w:rFonts w:hint="eastAsia"/>
        </w:rPr>
        <w:t>Hello</w:t>
      </w:r>
      <w:r>
        <w:t>World</w:t>
      </w:r>
      <w:r>
        <w:rPr>
          <w:rFonts w:hint="eastAsia"/>
        </w:rPr>
        <w:t>-</w:t>
      </w:r>
      <w:r>
        <w:t>getchar.c</w:t>
      </w:r>
    </w:p>
    <w:p w:rsidR="009B0EBE" w:rsidRDefault="009B0EBE" w:rsidP="009B0EBE">
      <w:pPr>
        <w:pStyle w:val="C1"/>
      </w:pPr>
      <w:r>
        <w:rPr>
          <w:rFonts w:hint="eastAsia"/>
        </w:rPr>
        <w:t>#include &lt;stdio.h&gt;</w:t>
      </w:r>
    </w:p>
    <w:p w:rsidR="009B0EBE" w:rsidRDefault="009B0EBE" w:rsidP="009B0EBE">
      <w:pPr>
        <w:pStyle w:val="C1"/>
      </w:pPr>
      <w:r>
        <w:t>int main()</w:t>
      </w:r>
    </w:p>
    <w:p w:rsidR="009B0EBE" w:rsidRDefault="009B0EBE" w:rsidP="009B0EBE">
      <w:pPr>
        <w:pStyle w:val="C1"/>
      </w:pPr>
      <w:r>
        <w:t>{</w:t>
      </w:r>
    </w:p>
    <w:p w:rsidR="009B0EBE" w:rsidRDefault="009B0EBE" w:rsidP="009B0EBE">
      <w:pPr>
        <w:pStyle w:val="C1"/>
      </w:pPr>
      <w:r>
        <w:lastRenderedPageBreak/>
        <w:tab/>
        <w:t>printf(“HelloWorld!\n”);</w:t>
      </w:r>
    </w:p>
    <w:p w:rsidR="009B0EBE" w:rsidRPr="004700A8" w:rsidRDefault="009B0EBE" w:rsidP="009B0EBE">
      <w:pPr>
        <w:pStyle w:val="C1"/>
      </w:pPr>
      <w:r>
        <w:tab/>
        <w:t>getchar();</w:t>
      </w:r>
    </w:p>
    <w:p w:rsidR="009B0EBE" w:rsidRDefault="009B0EBE" w:rsidP="009B0EBE">
      <w:pPr>
        <w:pStyle w:val="C1"/>
      </w:pPr>
      <w:r>
        <w:tab/>
        <w:t>return 0;</w:t>
      </w:r>
    </w:p>
    <w:p w:rsidR="009B0EBE" w:rsidRDefault="009B0EBE" w:rsidP="009B0EBE">
      <w:pPr>
        <w:pStyle w:val="C1"/>
      </w:pPr>
      <w:r>
        <w:t>}</w:t>
      </w:r>
    </w:p>
    <w:p w:rsidR="003A4A98" w:rsidRDefault="003A4A98" w:rsidP="003A4A98">
      <w:pPr>
        <w:pStyle w:val="a0"/>
      </w:pPr>
      <w:bookmarkStart w:id="21" w:name="_Toc486237061"/>
      <w:r>
        <w:rPr>
          <w:rFonts w:hint="eastAsia"/>
        </w:rPr>
        <w:t>操作系统接口</w:t>
      </w:r>
      <w:bookmarkEnd w:id="21"/>
    </w:p>
    <w:p w:rsidR="007E7E79" w:rsidRDefault="007E7E79" w:rsidP="007E7E79">
      <w:pPr>
        <w:pStyle w:val="a"/>
      </w:pPr>
      <w:bookmarkStart w:id="22" w:name="_Toc486237062"/>
      <w:r>
        <w:rPr>
          <w:rFonts w:hint="eastAsia"/>
        </w:rPr>
        <w:t>阅读注意事项</w:t>
      </w:r>
      <w:bookmarkEnd w:id="22"/>
    </w:p>
    <w:p w:rsidR="004700A8" w:rsidRDefault="00834210" w:rsidP="004D5046">
      <w:pPr>
        <w:pStyle w:val="a"/>
      </w:pPr>
      <w:bookmarkStart w:id="23" w:name="_Toc486237063"/>
      <w:r>
        <w:rPr>
          <w:rFonts w:hint="eastAsia"/>
        </w:rPr>
        <w:t>小结</w:t>
      </w:r>
      <w:bookmarkEnd w:id="23"/>
    </w:p>
    <w:p w:rsidR="000B78EF" w:rsidRDefault="000B78EF">
      <w:pPr>
        <w:spacing w:line="240" w:lineRule="auto"/>
        <w:ind w:firstLine="0"/>
        <w:jc w:val="left"/>
      </w:pPr>
      <w:r>
        <w:br w:type="page"/>
      </w:r>
    </w:p>
    <w:p w:rsidR="000B78EF" w:rsidRDefault="000B78EF" w:rsidP="004700A8">
      <w:pPr>
        <w:pStyle w:val="1"/>
      </w:pPr>
      <w:bookmarkStart w:id="24" w:name="_Ref484239130"/>
      <w:bookmarkStart w:id="25" w:name="_Ref484267552"/>
      <w:bookmarkStart w:id="26" w:name="_Toc486237064"/>
      <w:r>
        <w:rPr>
          <w:rFonts w:hint="eastAsia"/>
        </w:rPr>
        <w:lastRenderedPageBreak/>
        <w:t>进程控制</w:t>
      </w:r>
      <w:bookmarkEnd w:id="24"/>
      <w:bookmarkEnd w:id="25"/>
      <w:bookmarkEnd w:id="26"/>
    </w:p>
    <w:p w:rsidR="000B78EF" w:rsidRDefault="000B78EF" w:rsidP="000B78EF">
      <w:pPr>
        <w:pStyle w:val="a"/>
      </w:pPr>
      <w:bookmarkStart w:id="27" w:name="_Toc486237065"/>
      <w:r>
        <w:rPr>
          <w:rFonts w:hint="eastAsia"/>
        </w:rPr>
        <w:t>进程基本概念</w:t>
      </w:r>
      <w:bookmarkEnd w:id="27"/>
    </w:p>
    <w:p w:rsidR="0086769A" w:rsidRDefault="0086769A" w:rsidP="0086769A">
      <w:pPr>
        <w:pStyle w:val="a0"/>
      </w:pPr>
      <w:bookmarkStart w:id="28" w:name="_Toc486237066"/>
      <w:r>
        <w:rPr>
          <w:rFonts w:hint="eastAsia"/>
        </w:rPr>
        <w:t>进程实体</w:t>
      </w:r>
      <w:bookmarkEnd w:id="28"/>
    </w:p>
    <w:p w:rsidR="004700A8" w:rsidRDefault="004700A8" w:rsidP="004700A8">
      <w:pPr>
        <w:pStyle w:val="a0"/>
      </w:pPr>
      <w:bookmarkStart w:id="29" w:name="_Ref486167534"/>
      <w:bookmarkStart w:id="30" w:name="_Toc486237067"/>
      <w:r>
        <w:rPr>
          <w:rFonts w:hint="eastAsia"/>
        </w:rPr>
        <w:t>进程间组织关系</w:t>
      </w:r>
      <w:bookmarkEnd w:id="29"/>
      <w:bookmarkEnd w:id="30"/>
    </w:p>
    <w:p w:rsidR="00987570" w:rsidRDefault="00987570" w:rsidP="00987570">
      <w:pPr>
        <w:pStyle w:val="a0"/>
      </w:pPr>
      <w:bookmarkStart w:id="31" w:name="_Toc486237068"/>
      <w:r>
        <w:rPr>
          <w:rFonts w:hint="eastAsia"/>
        </w:rPr>
        <w:t>进程控制命令</w:t>
      </w:r>
      <w:bookmarkEnd w:id="31"/>
    </w:p>
    <w:p w:rsidR="00D5628B" w:rsidRDefault="00D5628B" w:rsidP="00D5628B">
      <w:pPr>
        <w:pStyle w:val="ad"/>
      </w:pPr>
      <w:bookmarkStart w:id="32" w:name="_Ref47737150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32"/>
      <w:r>
        <w:t xml:space="preserve"> shel</w:t>
      </w:r>
      <w:r>
        <w:rPr>
          <w:rFonts w:hint="eastAsia"/>
        </w:rPr>
        <w:t>l</w:t>
      </w:r>
      <w:r w:rsidR="00F40179">
        <w:rPr>
          <w:rFonts w:hint="eastAsia"/>
        </w:rPr>
        <w:t>脚本</w:t>
      </w:r>
      <w:r>
        <w:rPr>
          <w:rFonts w:hint="eastAsia"/>
        </w:rPr>
        <w:t>示例（创建进程）</w:t>
      </w:r>
    </w:p>
    <w:p w:rsidR="00D5628B" w:rsidRDefault="00D5628B" w:rsidP="00D5628B">
      <w:pPr>
        <w:pStyle w:val="C1"/>
      </w:pPr>
      <w:r>
        <w:t>#!/usr/bin/bash</w:t>
      </w:r>
    </w:p>
    <w:p w:rsidR="00D5628B" w:rsidRDefault="00D5628B" w:rsidP="00D5628B">
      <w:pPr>
        <w:pStyle w:val="C1"/>
      </w:pPr>
      <w:r>
        <w:t>echo Running a shell script!</w:t>
      </w:r>
    </w:p>
    <w:p w:rsidR="00D5628B" w:rsidRDefault="00D5628B" w:rsidP="00D5628B">
      <w:pPr>
        <w:pStyle w:val="C1"/>
      </w:pPr>
      <w:r>
        <w:t>HelloWorld</w:t>
      </w:r>
    </w:p>
    <w:p w:rsidR="000B78EF" w:rsidRDefault="00987570" w:rsidP="00987570">
      <w:pPr>
        <w:pStyle w:val="a"/>
      </w:pPr>
      <w:bookmarkStart w:id="33" w:name="_Ref477246721"/>
      <w:bookmarkStart w:id="34" w:name="_Ref484291086"/>
      <w:bookmarkStart w:id="35" w:name="_Toc486237069"/>
      <w:r>
        <w:rPr>
          <w:rFonts w:hint="eastAsia"/>
        </w:rPr>
        <w:t>创建</w:t>
      </w:r>
      <w:r w:rsidR="00326DE3">
        <w:rPr>
          <w:rFonts w:hint="eastAsia"/>
        </w:rPr>
        <w:t>与撤销</w:t>
      </w:r>
      <w:bookmarkEnd w:id="33"/>
      <w:r w:rsidR="00112D88">
        <w:rPr>
          <w:rFonts w:hint="eastAsia"/>
        </w:rPr>
        <w:t>进程</w:t>
      </w:r>
      <w:bookmarkEnd w:id="34"/>
      <w:bookmarkEnd w:id="35"/>
    </w:p>
    <w:p w:rsidR="00987570" w:rsidRDefault="00987570" w:rsidP="000B78EF"/>
    <w:p w:rsidR="00A8125E" w:rsidRDefault="00A8125E" w:rsidP="00A8125E">
      <w:pPr>
        <w:pStyle w:val="a0"/>
      </w:pPr>
      <w:bookmarkStart w:id="36" w:name="_Toc486237070"/>
      <w:r>
        <w:rPr>
          <w:rFonts w:hint="eastAsia"/>
        </w:rPr>
        <w:t>fork()</w:t>
      </w:r>
      <w:r>
        <w:rPr>
          <w:rFonts w:hint="eastAsia"/>
        </w:rPr>
        <w:t>创建子进程</w:t>
      </w:r>
      <w:bookmarkEnd w:id="36"/>
    </w:p>
    <w:p w:rsidR="00D40BB7" w:rsidRDefault="00D40BB7" w:rsidP="00D40BB7">
      <w:pPr>
        <w:pStyle w:val="ad"/>
      </w:pPr>
      <w:bookmarkStart w:id="37" w:name="_Ref477112653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37"/>
      <w:r>
        <w:rPr>
          <w:rFonts w:hint="eastAsia"/>
        </w:rPr>
        <w:t xml:space="preserve"> fork()</w:t>
      </w:r>
      <w:r>
        <w:rPr>
          <w:rFonts w:hint="eastAsia"/>
        </w:rPr>
        <w:t>示例代码</w:t>
      </w:r>
      <w:r>
        <w:rPr>
          <w:rFonts w:hint="eastAsia"/>
        </w:rPr>
        <w:t>f</w:t>
      </w:r>
      <w:r>
        <w:t>ork-demo.c</w:t>
      </w:r>
    </w:p>
    <w:p w:rsidR="00D40BB7" w:rsidRDefault="00D40BB7" w:rsidP="00D40BB7">
      <w:pPr>
        <w:pStyle w:val="C1"/>
      </w:pPr>
      <w:r>
        <w:t>#include &lt;stdio.h&gt;</w:t>
      </w:r>
    </w:p>
    <w:p w:rsidR="00D40BB7" w:rsidRDefault="00D40BB7" w:rsidP="00D40BB7">
      <w:pPr>
        <w:pStyle w:val="C1"/>
      </w:pPr>
      <w:r>
        <w:t>#include &lt;unistd.h&gt;</w:t>
      </w:r>
    </w:p>
    <w:p w:rsidR="00D40BB7" w:rsidRDefault="00D40BB7" w:rsidP="00D40BB7">
      <w:pPr>
        <w:pStyle w:val="C1"/>
      </w:pPr>
    </w:p>
    <w:p w:rsidR="00D40BB7" w:rsidRDefault="00D40BB7" w:rsidP="00D40BB7">
      <w:pPr>
        <w:pStyle w:val="C1"/>
      </w:pPr>
      <w:r>
        <w:t>int main(int argc, char ** argv )</w:t>
      </w:r>
    </w:p>
    <w:p w:rsidR="00D40BB7" w:rsidRDefault="00D40BB7" w:rsidP="00D40BB7">
      <w:pPr>
        <w:pStyle w:val="C1"/>
      </w:pPr>
      <w:r>
        <w:t>{</w:t>
      </w:r>
    </w:p>
    <w:p w:rsidR="00D40BB7" w:rsidRDefault="00D40BB7" w:rsidP="00D40BB7">
      <w:pPr>
        <w:pStyle w:val="C1"/>
      </w:pPr>
      <w:r>
        <w:t xml:space="preserve">        int pid = </w:t>
      </w:r>
      <w:r w:rsidRPr="00502793">
        <w:rPr>
          <w:highlight w:val="lightGray"/>
        </w:rPr>
        <w:t>fork()</w:t>
      </w:r>
      <w:r>
        <w:t>;</w:t>
      </w:r>
    </w:p>
    <w:p w:rsidR="00D40BB7" w:rsidRDefault="00D40BB7" w:rsidP="00D40BB7">
      <w:pPr>
        <w:pStyle w:val="C1"/>
      </w:pPr>
      <w:r>
        <w:t xml:space="preserve">        if(pid == -1 ) {</w:t>
      </w:r>
    </w:p>
    <w:p w:rsidR="00D40BB7" w:rsidRDefault="00D40BB7" w:rsidP="00D40BB7">
      <w:pPr>
        <w:pStyle w:val="C1"/>
      </w:pPr>
      <w:r>
        <w:t xml:space="preserve">                printf("error!\n");</w:t>
      </w:r>
    </w:p>
    <w:p w:rsidR="00D40BB7" w:rsidRDefault="00D40BB7" w:rsidP="00D40BB7">
      <w:pPr>
        <w:pStyle w:val="C1"/>
      </w:pPr>
      <w:r>
        <w:t xml:space="preserve">        } else if( pid ==0 ) {</w:t>
      </w:r>
    </w:p>
    <w:p w:rsidR="00D40BB7" w:rsidRDefault="00D40BB7" w:rsidP="00D40BB7">
      <w:pPr>
        <w:pStyle w:val="C1"/>
      </w:pPr>
      <w:r>
        <w:t xml:space="preserve">                printf("This is the child process!\n");</w:t>
      </w:r>
    </w:p>
    <w:p w:rsidR="00D40BB7" w:rsidRDefault="00D40BB7" w:rsidP="00D40BB7">
      <w:pPr>
        <w:pStyle w:val="C1"/>
      </w:pPr>
      <w:r>
        <w:t xml:space="preserve">                getchar();</w:t>
      </w:r>
    </w:p>
    <w:p w:rsidR="00D40BB7" w:rsidRDefault="00D40BB7" w:rsidP="00D40BB7">
      <w:pPr>
        <w:pStyle w:val="C1"/>
      </w:pPr>
      <w:r>
        <w:t xml:space="preserve">        } else {</w:t>
      </w:r>
    </w:p>
    <w:p w:rsidR="00D40BB7" w:rsidRDefault="00D40BB7" w:rsidP="00D40BB7">
      <w:pPr>
        <w:pStyle w:val="C1"/>
      </w:pPr>
      <w:r>
        <w:t xml:space="preserve">                printf("This is the parent process! child process id = %d\n", pid);</w:t>
      </w:r>
    </w:p>
    <w:p w:rsidR="00502793" w:rsidRDefault="00D40BB7" w:rsidP="00D40BB7">
      <w:pPr>
        <w:pStyle w:val="C1"/>
      </w:pPr>
      <w:r>
        <w:t xml:space="preserve">                getchar();</w:t>
      </w:r>
    </w:p>
    <w:p w:rsidR="00D40BB7" w:rsidRDefault="00502793" w:rsidP="00502793">
      <w:pPr>
        <w:pStyle w:val="C1"/>
      </w:pPr>
      <w:r>
        <w:t xml:space="preserve">                </w:t>
      </w:r>
      <w:r w:rsidRPr="00502793">
        <w:rPr>
          <w:highlight w:val="lightGray"/>
        </w:rPr>
        <w:t>wait(NULL)</w:t>
      </w:r>
      <w:r>
        <w:t>;</w:t>
      </w:r>
    </w:p>
    <w:p w:rsidR="00D40BB7" w:rsidRDefault="00D40BB7" w:rsidP="00D40BB7">
      <w:pPr>
        <w:pStyle w:val="C1"/>
      </w:pPr>
      <w:r>
        <w:t xml:space="preserve">        }</w:t>
      </w:r>
    </w:p>
    <w:p w:rsidR="00D40BB7" w:rsidRDefault="00D40BB7" w:rsidP="00D40BB7">
      <w:pPr>
        <w:pStyle w:val="C1"/>
      </w:pPr>
      <w:r>
        <w:t xml:space="preserve">        return 0;</w:t>
      </w:r>
    </w:p>
    <w:p w:rsidR="00D40BB7" w:rsidRDefault="00D40BB7" w:rsidP="00D40BB7">
      <w:pPr>
        <w:pStyle w:val="C1"/>
      </w:pPr>
      <w:r>
        <w:t>}</w:t>
      </w:r>
    </w:p>
    <w:p w:rsidR="00602ED7" w:rsidRDefault="00602ED7" w:rsidP="00D40BB7">
      <w:pPr>
        <w:pStyle w:val="ad"/>
      </w:pPr>
      <w:bookmarkStart w:id="38" w:name="_Ref477108280"/>
    </w:p>
    <w:p w:rsidR="00D40BB7" w:rsidRDefault="00D40BB7" w:rsidP="00D40BB7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38"/>
      <w:r>
        <w:rPr>
          <w:rFonts w:hint="eastAsia"/>
        </w:rPr>
        <w:t xml:space="preserve"> fork-twice-demo.c</w:t>
      </w:r>
    </w:p>
    <w:p w:rsidR="00D40BB7" w:rsidRDefault="00D40BB7" w:rsidP="00D40BB7">
      <w:pPr>
        <w:pStyle w:val="C1"/>
      </w:pPr>
      <w:r>
        <w:t>#include &lt;stdio.h&gt;</w:t>
      </w:r>
    </w:p>
    <w:p w:rsidR="00D40BB7" w:rsidRDefault="00D40BB7" w:rsidP="00D40BB7">
      <w:pPr>
        <w:pStyle w:val="C1"/>
      </w:pPr>
      <w:r>
        <w:t>#include &lt;unistd.h&gt;</w:t>
      </w:r>
    </w:p>
    <w:p w:rsidR="00D40BB7" w:rsidRDefault="00D40BB7" w:rsidP="00D40BB7">
      <w:pPr>
        <w:pStyle w:val="C1"/>
      </w:pPr>
    </w:p>
    <w:p w:rsidR="00D40BB7" w:rsidRDefault="00D40BB7" w:rsidP="00D40BB7">
      <w:pPr>
        <w:pStyle w:val="C1"/>
      </w:pPr>
      <w:r>
        <w:t>int main(int argc, char ** argv )</w:t>
      </w:r>
    </w:p>
    <w:p w:rsidR="00D40BB7" w:rsidRDefault="00D40BB7" w:rsidP="00D40BB7">
      <w:pPr>
        <w:pStyle w:val="C1"/>
      </w:pPr>
      <w:r>
        <w:lastRenderedPageBreak/>
        <w:t>{</w:t>
      </w:r>
    </w:p>
    <w:p w:rsidR="00D40BB7" w:rsidRDefault="00D40BB7" w:rsidP="00D40BB7">
      <w:pPr>
        <w:pStyle w:val="C1"/>
      </w:pPr>
      <w:r>
        <w:t xml:space="preserve">        int pid = fork();</w:t>
      </w:r>
    </w:p>
    <w:p w:rsidR="00D40BB7" w:rsidRDefault="00D40BB7" w:rsidP="00D40BB7">
      <w:pPr>
        <w:pStyle w:val="C1"/>
      </w:pPr>
      <w:r>
        <w:t xml:space="preserve">        if(pid == -1 ) {</w:t>
      </w:r>
    </w:p>
    <w:p w:rsidR="00D40BB7" w:rsidRDefault="00D40BB7" w:rsidP="00D40BB7">
      <w:pPr>
        <w:pStyle w:val="C1"/>
      </w:pPr>
      <w:r>
        <w:t xml:space="preserve">                printf("error!\n");</w:t>
      </w:r>
    </w:p>
    <w:p w:rsidR="00D40BB7" w:rsidRDefault="00D40BB7" w:rsidP="00D40BB7">
      <w:pPr>
        <w:pStyle w:val="C1"/>
      </w:pPr>
      <w:r>
        <w:t xml:space="preserve">        } else if( pid ==0 ) {</w:t>
      </w:r>
    </w:p>
    <w:p w:rsidR="00D40BB7" w:rsidRDefault="00D40BB7" w:rsidP="00D40BB7">
      <w:pPr>
        <w:pStyle w:val="C1"/>
      </w:pPr>
      <w:r>
        <w:t xml:space="preserve">                printf("This is the child process!\n");</w:t>
      </w:r>
    </w:p>
    <w:p w:rsidR="00D40BB7" w:rsidRDefault="00D40BB7" w:rsidP="00D40BB7">
      <w:pPr>
        <w:pStyle w:val="C1"/>
      </w:pPr>
      <w:r>
        <w:t xml:space="preserve">                fork();</w:t>
      </w:r>
    </w:p>
    <w:p w:rsidR="00D40BB7" w:rsidRDefault="00D40BB7" w:rsidP="00D40BB7">
      <w:pPr>
        <w:pStyle w:val="C1"/>
      </w:pPr>
      <w:r>
        <w:t xml:space="preserve">                getchar();</w:t>
      </w:r>
    </w:p>
    <w:p w:rsidR="00D40BB7" w:rsidRDefault="00D40BB7" w:rsidP="00D40BB7">
      <w:pPr>
        <w:pStyle w:val="C1"/>
      </w:pPr>
      <w:r>
        <w:t xml:space="preserve">        } else {</w:t>
      </w:r>
    </w:p>
    <w:p w:rsidR="00D40BB7" w:rsidRDefault="00D40BB7" w:rsidP="00D40BB7">
      <w:pPr>
        <w:pStyle w:val="C1"/>
      </w:pPr>
      <w:r>
        <w:t xml:space="preserve">                printf("This is the parent process! child process id = %d\n", pid);</w:t>
      </w:r>
    </w:p>
    <w:p w:rsidR="00D40BB7" w:rsidRDefault="00D40BB7" w:rsidP="00D40BB7">
      <w:pPr>
        <w:pStyle w:val="C1"/>
      </w:pPr>
      <w:r>
        <w:t xml:space="preserve">                fork();</w:t>
      </w:r>
    </w:p>
    <w:p w:rsidR="00D40BB7" w:rsidRDefault="00D40BB7" w:rsidP="00D40BB7">
      <w:pPr>
        <w:pStyle w:val="C1"/>
      </w:pPr>
      <w:r>
        <w:t xml:space="preserve">                getchar();</w:t>
      </w:r>
    </w:p>
    <w:p w:rsidR="00D40BB7" w:rsidRDefault="00D40BB7" w:rsidP="00D40BB7">
      <w:pPr>
        <w:pStyle w:val="C1"/>
      </w:pPr>
      <w:r>
        <w:t xml:space="preserve">        }</w:t>
      </w:r>
    </w:p>
    <w:p w:rsidR="00D40BB7" w:rsidRDefault="00D40BB7" w:rsidP="00D40BB7">
      <w:pPr>
        <w:pStyle w:val="C1"/>
      </w:pPr>
      <w:r>
        <w:t xml:space="preserve">        return 0;</w:t>
      </w:r>
    </w:p>
    <w:p w:rsidR="00D40BB7" w:rsidRDefault="00D40BB7" w:rsidP="00D40BB7">
      <w:pPr>
        <w:pStyle w:val="C1"/>
      </w:pPr>
      <w:r>
        <w:t>}</w:t>
      </w:r>
    </w:p>
    <w:p w:rsidR="00A8125E" w:rsidRDefault="000B78EF" w:rsidP="000B78EF">
      <w:pPr>
        <w:pStyle w:val="a0"/>
      </w:pPr>
      <w:bookmarkStart w:id="39" w:name="_Ref481741793"/>
      <w:bookmarkStart w:id="40" w:name="_Toc486237071"/>
      <w:bookmarkStart w:id="41" w:name="_Toc438369519"/>
      <w:r>
        <w:rPr>
          <w:rFonts w:hint="eastAsia"/>
        </w:rPr>
        <w:t>孤儿进程</w:t>
      </w:r>
      <w:r w:rsidR="00326DE3">
        <w:rPr>
          <w:rFonts w:hint="eastAsia"/>
        </w:rPr>
        <w:t>和僵尸进程</w:t>
      </w:r>
      <w:bookmarkEnd w:id="39"/>
      <w:bookmarkEnd w:id="40"/>
    </w:p>
    <w:p w:rsidR="00326DE3" w:rsidRDefault="00326DE3" w:rsidP="00326DE3">
      <w:pPr>
        <w:pStyle w:val="ad"/>
      </w:pPr>
      <w:bookmarkStart w:id="42" w:name="_Ref47711605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bookmarkEnd w:id="42"/>
      <w:r>
        <w:rPr>
          <w:rFonts w:hint="eastAsia"/>
        </w:rPr>
        <w:t xml:space="preserve"> </w:t>
      </w:r>
      <w:r>
        <w:t>zombie-demo.c</w:t>
      </w:r>
    </w:p>
    <w:p w:rsidR="00326DE3" w:rsidRDefault="00326DE3" w:rsidP="00326DE3">
      <w:pPr>
        <w:pStyle w:val="C1"/>
      </w:pPr>
      <w:r>
        <w:t>#include &lt;sys/types.h&gt;</w:t>
      </w:r>
    </w:p>
    <w:p w:rsidR="00326DE3" w:rsidRDefault="00326DE3" w:rsidP="00326DE3">
      <w:pPr>
        <w:pStyle w:val="C1"/>
      </w:pPr>
      <w:r>
        <w:t>#include &lt;unistd.h&gt;</w:t>
      </w:r>
    </w:p>
    <w:p w:rsidR="00326DE3" w:rsidRDefault="00326DE3" w:rsidP="00326DE3">
      <w:pPr>
        <w:pStyle w:val="C1"/>
      </w:pPr>
      <w:r>
        <w:t>#include &lt;stdio.h&gt;</w:t>
      </w:r>
    </w:p>
    <w:p w:rsidR="00326DE3" w:rsidRDefault="00326DE3" w:rsidP="00326DE3">
      <w:pPr>
        <w:pStyle w:val="C1"/>
      </w:pPr>
      <w:r>
        <w:t>#include &lt;stdlib.h&gt;</w:t>
      </w:r>
    </w:p>
    <w:p w:rsidR="00326DE3" w:rsidRDefault="00326DE3" w:rsidP="00326DE3">
      <w:pPr>
        <w:pStyle w:val="C1"/>
      </w:pPr>
    </w:p>
    <w:p w:rsidR="00326DE3" w:rsidRDefault="00326DE3" w:rsidP="00326DE3">
      <w:pPr>
        <w:pStyle w:val="C1"/>
      </w:pPr>
      <w:r>
        <w:t>main()</w:t>
      </w:r>
    </w:p>
    <w:p w:rsidR="00326DE3" w:rsidRDefault="00326DE3" w:rsidP="00326DE3">
      <w:pPr>
        <w:pStyle w:val="C1"/>
      </w:pPr>
      <w:r>
        <w:t>{</w:t>
      </w:r>
    </w:p>
    <w:p w:rsidR="00326DE3" w:rsidRDefault="00326DE3" w:rsidP="00326DE3">
      <w:pPr>
        <w:pStyle w:val="C1"/>
      </w:pPr>
      <w:r>
        <w:t xml:space="preserve">    pid_t pid;</w:t>
      </w:r>
    </w:p>
    <w:p w:rsidR="00326DE3" w:rsidRDefault="00326DE3" w:rsidP="00326DE3">
      <w:pPr>
        <w:pStyle w:val="C1"/>
      </w:pPr>
      <w:r>
        <w:t xml:space="preserve">    pid = </w:t>
      </w:r>
      <w:r w:rsidRPr="00502793">
        <w:rPr>
          <w:highlight w:val="lightGray"/>
        </w:rPr>
        <w:t>fork()</w:t>
      </w:r>
      <w:r>
        <w:t>;</w:t>
      </w:r>
    </w:p>
    <w:p w:rsidR="00326DE3" w:rsidRDefault="00326DE3" w:rsidP="00326DE3">
      <w:pPr>
        <w:pStyle w:val="C1"/>
      </w:pPr>
      <w:r>
        <w:t xml:space="preserve">    if(pid &lt; 0)</w:t>
      </w:r>
    </w:p>
    <w:p w:rsidR="00326DE3" w:rsidRDefault="00326DE3" w:rsidP="00326DE3">
      <w:pPr>
        <w:pStyle w:val="C1"/>
      </w:pPr>
      <w:r>
        <w:t xml:space="preserve">        printf("error occurred!\n");</w:t>
      </w:r>
    </w:p>
    <w:p w:rsidR="00326DE3" w:rsidRDefault="00326DE3" w:rsidP="00326DE3">
      <w:pPr>
        <w:pStyle w:val="C1"/>
      </w:pPr>
      <w:r>
        <w:t xml:space="preserve">    else if(pid == 0) {</w:t>
      </w:r>
    </w:p>
    <w:p w:rsidR="00326DE3" w:rsidRDefault="00326DE3" w:rsidP="00326DE3">
      <w:pPr>
        <w:pStyle w:val="C1"/>
      </w:pPr>
      <w:r>
        <w:t xml:space="preserve">        printf("Hi father! I'm a ZOMBIE</w:t>
      </w:r>
      <w:r w:rsidR="001565FB">
        <w:rPr>
          <w:rFonts w:hint="eastAsia"/>
        </w:rPr>
        <w:t>\</w:t>
      </w:r>
      <w:r>
        <w:t>n");</w:t>
      </w:r>
    </w:p>
    <w:p w:rsidR="00326DE3" w:rsidRDefault="00326DE3" w:rsidP="00326DE3">
      <w:pPr>
        <w:pStyle w:val="C1"/>
      </w:pPr>
      <w:r>
        <w:t xml:space="preserve">        </w:t>
      </w:r>
      <w:r w:rsidRPr="00502793">
        <w:rPr>
          <w:highlight w:val="lightGray"/>
        </w:rPr>
        <w:t>exit(0)</w:t>
      </w:r>
      <w:r>
        <w:t>;      //no one wait</w:t>
      </w:r>
      <w:r w:rsidR="007107FF">
        <w:t>s</w:t>
      </w:r>
      <w:r>
        <w:t xml:space="preserve"> for th</w:t>
      </w:r>
      <w:r w:rsidR="007107FF">
        <w:t>is</w:t>
      </w:r>
      <w:r>
        <w:t xml:space="preserve"> process.</w:t>
      </w:r>
    </w:p>
    <w:p w:rsidR="00326DE3" w:rsidRDefault="00326DE3" w:rsidP="00326DE3">
      <w:pPr>
        <w:pStyle w:val="C1"/>
      </w:pPr>
      <w:r>
        <w:t xml:space="preserve">    }</w:t>
      </w:r>
    </w:p>
    <w:p w:rsidR="00326DE3" w:rsidRDefault="00326DE3" w:rsidP="00326DE3">
      <w:pPr>
        <w:pStyle w:val="C1"/>
      </w:pPr>
      <w:r>
        <w:t xml:space="preserve">    else {</w:t>
      </w:r>
    </w:p>
    <w:p w:rsidR="00326DE3" w:rsidRDefault="00326DE3" w:rsidP="00326DE3">
      <w:pPr>
        <w:pStyle w:val="C1"/>
      </w:pPr>
      <w:r>
        <w:t xml:space="preserve">        sleep(10);</w:t>
      </w:r>
    </w:p>
    <w:p w:rsidR="00326DE3" w:rsidRDefault="00326DE3" w:rsidP="00326DE3">
      <w:pPr>
        <w:pStyle w:val="C1"/>
      </w:pPr>
      <w:r>
        <w:t xml:space="preserve">        </w:t>
      </w:r>
      <w:r w:rsidRPr="00502793">
        <w:rPr>
          <w:highlight w:val="lightGray"/>
        </w:rPr>
        <w:t>wait(NULL)</w:t>
      </w:r>
      <w:r>
        <w:t>;   //the zombie process will be reaped now.</w:t>
      </w:r>
    </w:p>
    <w:p w:rsidR="00326DE3" w:rsidRDefault="00326DE3" w:rsidP="00326DE3">
      <w:pPr>
        <w:pStyle w:val="C1"/>
      </w:pPr>
      <w:r>
        <w:t xml:space="preserve">    }</w:t>
      </w:r>
    </w:p>
    <w:p w:rsidR="00326DE3" w:rsidRDefault="00326DE3" w:rsidP="00326DE3">
      <w:pPr>
        <w:pStyle w:val="C1"/>
      </w:pPr>
      <w:r>
        <w:t>}</w:t>
      </w:r>
    </w:p>
    <w:p w:rsidR="004D5F0A" w:rsidRDefault="00D5628B" w:rsidP="004D5F0A">
      <w:pPr>
        <w:pStyle w:val="a0"/>
      </w:pPr>
      <w:bookmarkStart w:id="43" w:name="_Toc486237072"/>
      <w:r>
        <w:t>exec</w:t>
      </w:r>
      <w:r>
        <w:rPr>
          <w:rFonts w:hint="eastAsia"/>
        </w:rPr>
        <w:t>函数族</w:t>
      </w:r>
      <w:bookmarkEnd w:id="43"/>
    </w:p>
    <w:p w:rsidR="00602ED7" w:rsidRDefault="00602ED7" w:rsidP="0079028A">
      <w:pPr>
        <w:pStyle w:val="ad"/>
      </w:pPr>
      <w:bookmarkStart w:id="44" w:name="_Ref477373191"/>
    </w:p>
    <w:p w:rsidR="0079028A" w:rsidRDefault="0079028A" w:rsidP="0079028A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bookmarkEnd w:id="44"/>
      <w:r>
        <w:rPr>
          <w:rFonts w:hint="eastAsia"/>
        </w:rPr>
        <w:t xml:space="preserve"> </w:t>
      </w:r>
      <w:r>
        <w:t>fork-exec-demo.c</w:t>
      </w:r>
    </w:p>
    <w:p w:rsidR="0079028A" w:rsidRDefault="0079028A" w:rsidP="0079028A">
      <w:pPr>
        <w:pStyle w:val="C1"/>
      </w:pPr>
      <w:r>
        <w:t>#include &lt;stdio.h&gt;</w:t>
      </w:r>
    </w:p>
    <w:p w:rsidR="0079028A" w:rsidRDefault="0079028A" w:rsidP="0079028A">
      <w:pPr>
        <w:pStyle w:val="C1"/>
      </w:pPr>
      <w:r>
        <w:t>#include &lt;unistd.h&gt;</w:t>
      </w:r>
    </w:p>
    <w:p w:rsidR="0079028A" w:rsidRDefault="0079028A" w:rsidP="0079028A">
      <w:pPr>
        <w:pStyle w:val="C1"/>
      </w:pPr>
    </w:p>
    <w:p w:rsidR="0079028A" w:rsidRDefault="0079028A" w:rsidP="0079028A">
      <w:pPr>
        <w:pStyle w:val="C1"/>
      </w:pPr>
      <w:r>
        <w:t>int main(int argc, char ** argv )</w:t>
      </w:r>
    </w:p>
    <w:p w:rsidR="0079028A" w:rsidRDefault="0079028A" w:rsidP="0079028A">
      <w:pPr>
        <w:pStyle w:val="C1"/>
      </w:pPr>
      <w:r>
        <w:t>{</w:t>
      </w:r>
    </w:p>
    <w:p w:rsidR="0079028A" w:rsidRDefault="0079028A" w:rsidP="0079028A">
      <w:pPr>
        <w:pStyle w:val="C1"/>
      </w:pPr>
      <w:r>
        <w:t xml:space="preserve">        int pid = fork();</w:t>
      </w:r>
    </w:p>
    <w:p w:rsidR="0079028A" w:rsidRDefault="0079028A" w:rsidP="0079028A">
      <w:pPr>
        <w:pStyle w:val="C1"/>
      </w:pPr>
      <w:r>
        <w:t xml:space="preserve">        if(pid == -1 ) {</w:t>
      </w:r>
    </w:p>
    <w:p w:rsidR="0079028A" w:rsidRDefault="0079028A" w:rsidP="0079028A">
      <w:pPr>
        <w:pStyle w:val="C1"/>
      </w:pPr>
      <w:r>
        <w:t xml:space="preserve">                printf("error!\n");</w:t>
      </w:r>
    </w:p>
    <w:p w:rsidR="0079028A" w:rsidRDefault="0079028A" w:rsidP="0079028A">
      <w:pPr>
        <w:pStyle w:val="C1"/>
      </w:pPr>
      <w:r>
        <w:t xml:space="preserve">        } else if( pid ==0 ) {</w:t>
      </w:r>
    </w:p>
    <w:p w:rsidR="0079028A" w:rsidRDefault="0079028A" w:rsidP="0079028A">
      <w:pPr>
        <w:pStyle w:val="C1"/>
      </w:pPr>
      <w:r>
        <w:t xml:space="preserve">                printf("This is the child process!\n");</w:t>
      </w:r>
    </w:p>
    <w:p w:rsidR="0079028A" w:rsidRDefault="0079028A" w:rsidP="0079028A">
      <w:pPr>
        <w:pStyle w:val="C1"/>
      </w:pPr>
    </w:p>
    <w:p w:rsidR="0079028A" w:rsidRDefault="0079028A" w:rsidP="0079028A">
      <w:pPr>
        <w:pStyle w:val="C1"/>
      </w:pPr>
      <w:r>
        <w:lastRenderedPageBreak/>
        <w:t xml:space="preserve">                char *argv[ ]={"ls", "-al", "/etc/passwd", NULL};</w:t>
      </w:r>
    </w:p>
    <w:p w:rsidR="0079028A" w:rsidRDefault="0079028A" w:rsidP="0079028A">
      <w:pPr>
        <w:pStyle w:val="C1"/>
      </w:pPr>
      <w:r>
        <w:t xml:space="preserve">                char *envp[ ]={"PATH=/usr/bin", NULL};</w:t>
      </w:r>
    </w:p>
    <w:p w:rsidR="0079028A" w:rsidRDefault="0079028A" w:rsidP="0079028A">
      <w:pPr>
        <w:pStyle w:val="C1"/>
      </w:pPr>
      <w:r>
        <w:t xml:space="preserve">                </w:t>
      </w:r>
      <w:r w:rsidRPr="00502793">
        <w:rPr>
          <w:highlight w:val="lightGray"/>
        </w:rPr>
        <w:t>execve</w:t>
      </w:r>
      <w:r>
        <w:t>("/usr/bin/ls", argv, envp);</w:t>
      </w:r>
    </w:p>
    <w:p w:rsidR="0079028A" w:rsidRPr="0079028A" w:rsidRDefault="0079028A" w:rsidP="0079028A"/>
    <w:p w:rsidR="0079028A" w:rsidRDefault="0079028A" w:rsidP="0079028A">
      <w:pPr>
        <w:pStyle w:val="C1"/>
      </w:pPr>
      <w:r>
        <w:t xml:space="preserve">                </w:t>
      </w:r>
      <w:r>
        <w:rPr>
          <w:rFonts w:hint="eastAsia"/>
        </w:rPr>
        <w:t>printf</w:t>
      </w:r>
      <w:r>
        <w:t>(</w:t>
      </w:r>
      <w:r w:rsidRPr="0079028A">
        <w:t>"</w:t>
      </w:r>
      <w:r>
        <w:t>this printf()will not be exec</w:t>
      </w:r>
      <w:r w:rsidR="00B36BCE">
        <w:t>uted</w:t>
      </w:r>
      <w:r>
        <w:t>,because it will be replaced by /usr/bin/ls code!\n</w:t>
      </w:r>
      <w:r w:rsidRPr="0079028A">
        <w:t>"</w:t>
      </w:r>
      <w:r>
        <w:t>)</w:t>
      </w:r>
      <w:r>
        <w:rPr>
          <w:rFonts w:hint="eastAsia"/>
        </w:rPr>
        <w:t>;</w:t>
      </w:r>
    </w:p>
    <w:p w:rsidR="0079028A" w:rsidRPr="0079028A" w:rsidRDefault="0079028A" w:rsidP="0079028A"/>
    <w:p w:rsidR="0079028A" w:rsidRDefault="0079028A" w:rsidP="0079028A">
      <w:pPr>
        <w:pStyle w:val="C1"/>
      </w:pPr>
      <w:r>
        <w:t xml:space="preserve">        } else {</w:t>
      </w:r>
    </w:p>
    <w:p w:rsidR="0079028A" w:rsidRDefault="0079028A" w:rsidP="0079028A">
      <w:pPr>
        <w:pStyle w:val="C1"/>
      </w:pPr>
      <w:r>
        <w:t xml:space="preserve">                printf("This is the parent process! child process id = %d\n", pid);</w:t>
      </w:r>
    </w:p>
    <w:p w:rsidR="0079028A" w:rsidRDefault="0079028A" w:rsidP="0079028A">
      <w:pPr>
        <w:pStyle w:val="C1"/>
      </w:pPr>
      <w:r>
        <w:t xml:space="preserve">                getchar();</w:t>
      </w:r>
    </w:p>
    <w:p w:rsidR="0079028A" w:rsidRDefault="0079028A" w:rsidP="0079028A">
      <w:pPr>
        <w:pStyle w:val="C1"/>
      </w:pPr>
      <w:r>
        <w:t xml:space="preserve">        }</w:t>
      </w:r>
    </w:p>
    <w:p w:rsidR="0079028A" w:rsidRDefault="0079028A" w:rsidP="0079028A">
      <w:pPr>
        <w:pStyle w:val="C1"/>
      </w:pPr>
      <w:r>
        <w:t xml:space="preserve">        return 0;</w:t>
      </w:r>
    </w:p>
    <w:p w:rsidR="0079028A" w:rsidRDefault="0079028A" w:rsidP="0079028A">
      <w:pPr>
        <w:pStyle w:val="C1"/>
      </w:pPr>
      <w:r>
        <w:t>}</w:t>
      </w:r>
    </w:p>
    <w:p w:rsidR="008E58D6" w:rsidRDefault="008E58D6" w:rsidP="008E58D6">
      <w:pPr>
        <w:pStyle w:val="a0"/>
      </w:pPr>
      <w:bookmarkStart w:id="45" w:name="_Toc486237073"/>
      <w:r>
        <w:rPr>
          <w:rFonts w:hint="eastAsia"/>
        </w:rPr>
        <w:t>通过</w:t>
      </w:r>
      <w:r w:rsidR="002D7DAA">
        <w:rPr>
          <w:rFonts w:hint="eastAsia"/>
        </w:rPr>
        <w:t>kill</w:t>
      </w:r>
      <w:r w:rsidR="002D7DAA">
        <w:t>()</w:t>
      </w:r>
      <w:r>
        <w:rPr>
          <w:rFonts w:hint="eastAsia"/>
        </w:rPr>
        <w:t>撤销进程</w:t>
      </w:r>
      <w:bookmarkEnd w:id="45"/>
    </w:p>
    <w:p w:rsidR="00A8125E" w:rsidRDefault="00A8125E" w:rsidP="000B78EF">
      <w:pPr>
        <w:pStyle w:val="a0"/>
      </w:pPr>
      <w:bookmarkStart w:id="46" w:name="_Toc486237074"/>
      <w:r>
        <w:rPr>
          <w:rFonts w:hint="eastAsia"/>
        </w:rPr>
        <w:t>创建</w:t>
      </w:r>
      <w:r w:rsidR="000B78EF">
        <w:rPr>
          <w:rFonts w:hint="eastAsia"/>
        </w:rPr>
        <w:t>守护</w:t>
      </w:r>
      <w:r w:rsidR="001565FB">
        <w:rPr>
          <w:rFonts w:hint="eastAsia"/>
        </w:rPr>
        <w:t>进程</w:t>
      </w:r>
      <w:bookmarkEnd w:id="46"/>
    </w:p>
    <w:p w:rsidR="00B71F11" w:rsidRDefault="00B71F11" w:rsidP="00B71F11">
      <w:pPr>
        <w:pStyle w:val="ad"/>
      </w:pPr>
      <w:bookmarkStart w:id="47" w:name="_Ref483237998"/>
      <w:bookmarkEnd w:id="4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6</w:t>
      </w:r>
      <w:r w:rsidR="00D6333C">
        <w:fldChar w:fldCharType="end"/>
      </w:r>
      <w:bookmarkEnd w:id="47"/>
      <w:r>
        <w:rPr>
          <w:rFonts w:hint="eastAsia"/>
        </w:rPr>
        <w:t xml:space="preserve"> </w:t>
      </w:r>
      <w:r w:rsidR="00423CA7">
        <w:t>daemon</w:t>
      </w:r>
      <w:r>
        <w:t>-demo.c</w:t>
      </w:r>
    </w:p>
    <w:p w:rsidR="00B71F11" w:rsidRDefault="00B71F11" w:rsidP="00B71F11">
      <w:pPr>
        <w:pStyle w:val="C1"/>
      </w:pPr>
      <w:r>
        <w:t xml:space="preserve">#include &lt;unistd.h&gt;   </w:t>
      </w:r>
    </w:p>
    <w:p w:rsidR="00B71F11" w:rsidRDefault="00B71F11" w:rsidP="00B71F11">
      <w:pPr>
        <w:pStyle w:val="C1"/>
      </w:pPr>
      <w:r>
        <w:t xml:space="preserve">#include &lt;signal.h&gt;   </w:t>
      </w:r>
    </w:p>
    <w:p w:rsidR="00B71F11" w:rsidRDefault="00B71F11" w:rsidP="00B71F11">
      <w:pPr>
        <w:pStyle w:val="C1"/>
      </w:pPr>
      <w:r>
        <w:t xml:space="preserve">#include &lt;fcntl.h&gt;  </w:t>
      </w:r>
    </w:p>
    <w:p w:rsidR="00B71F11" w:rsidRDefault="00B71F11" w:rsidP="00B71F11">
      <w:pPr>
        <w:pStyle w:val="C1"/>
      </w:pPr>
      <w:r>
        <w:t xml:space="preserve">#include &lt;sys/syslog.h&gt;  </w:t>
      </w:r>
    </w:p>
    <w:p w:rsidR="00B71F11" w:rsidRDefault="00B71F11" w:rsidP="00B71F11">
      <w:pPr>
        <w:pStyle w:val="C1"/>
      </w:pPr>
      <w:r>
        <w:t xml:space="preserve">#include &lt;sys/param.h&gt;   </w:t>
      </w:r>
    </w:p>
    <w:p w:rsidR="00B71F11" w:rsidRDefault="00B71F11" w:rsidP="00B71F11">
      <w:pPr>
        <w:pStyle w:val="C1"/>
      </w:pPr>
      <w:r>
        <w:t xml:space="preserve">#include &lt;sys/types.h&gt;   </w:t>
      </w:r>
    </w:p>
    <w:p w:rsidR="00B71F11" w:rsidRDefault="00B71F11" w:rsidP="00B71F11">
      <w:pPr>
        <w:pStyle w:val="C1"/>
      </w:pPr>
      <w:r>
        <w:t xml:space="preserve">#include &lt;sys/stat.h&gt;   </w:t>
      </w:r>
    </w:p>
    <w:p w:rsidR="00B71F11" w:rsidRDefault="00B71F11" w:rsidP="00B71F11">
      <w:pPr>
        <w:pStyle w:val="C1"/>
      </w:pPr>
      <w:r>
        <w:t xml:space="preserve">#include &lt;stdio.h&gt;  </w:t>
      </w:r>
    </w:p>
    <w:p w:rsidR="00B71F11" w:rsidRDefault="00B71F11" w:rsidP="00B71F11">
      <w:pPr>
        <w:pStyle w:val="C1"/>
      </w:pPr>
      <w:r>
        <w:t xml:space="preserve">#include &lt;stdlib.h&gt;  </w:t>
      </w:r>
    </w:p>
    <w:p w:rsidR="00B71F11" w:rsidRDefault="00B71F11" w:rsidP="00B71F11">
      <w:pPr>
        <w:pStyle w:val="C1"/>
      </w:pPr>
      <w:r>
        <w:t xml:space="preserve">#include &lt;time.h&gt;  </w:t>
      </w:r>
    </w:p>
    <w:p w:rsidR="00B71F11" w:rsidRDefault="00B71F11" w:rsidP="00B71F11">
      <w:pPr>
        <w:pStyle w:val="C1"/>
      </w:pPr>
      <w:r>
        <w:t xml:space="preserve">  </w:t>
      </w:r>
    </w:p>
    <w:p w:rsidR="00B71F11" w:rsidRDefault="00B71F11" w:rsidP="00B71F11">
      <w:pPr>
        <w:pStyle w:val="C1"/>
      </w:pPr>
      <w:r>
        <w:t xml:space="preserve">int init_daemon(void)  </w:t>
      </w:r>
    </w:p>
    <w:p w:rsidR="00B71F11" w:rsidRDefault="00B71F11" w:rsidP="00B71F11">
      <w:pPr>
        <w:pStyle w:val="C1"/>
      </w:pPr>
      <w:r>
        <w:t xml:space="preserve">{   </w:t>
      </w:r>
    </w:p>
    <w:p w:rsidR="00B71F11" w:rsidRDefault="00B71F11" w:rsidP="00B71F11">
      <w:pPr>
        <w:pStyle w:val="C1"/>
      </w:pPr>
      <w:r>
        <w:t xml:space="preserve">     int pid;   </w:t>
      </w:r>
    </w:p>
    <w:p w:rsidR="00B71F11" w:rsidRDefault="00B71F11" w:rsidP="00B71F11">
      <w:pPr>
        <w:pStyle w:val="C1"/>
      </w:pPr>
      <w:r>
        <w:t xml:space="preserve">     int i;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1）</w:t>
      </w:r>
      <w:r w:rsidR="00423CA7">
        <w:rPr>
          <w:rFonts w:hint="eastAsia"/>
        </w:rPr>
        <w:t>忽略</w:t>
      </w:r>
      <w:r w:rsidRPr="00B71F11">
        <w:rPr>
          <w:rFonts w:hint="eastAsia"/>
        </w:rPr>
        <w:t>一些控制终端</w:t>
      </w:r>
      <w:r w:rsidR="00423CA7">
        <w:rPr>
          <w:rFonts w:hint="eastAsia"/>
        </w:rPr>
        <w:t>发来</w:t>
      </w:r>
      <w:r w:rsidRPr="00B71F11">
        <w:rPr>
          <w:rFonts w:hint="eastAsia"/>
        </w:rPr>
        <w:t>的信号</w:t>
      </w:r>
      <w:r w:rsidR="00423CA7">
        <w:rPr>
          <w:rFonts w:hint="eastAsia"/>
        </w:rPr>
        <w:t>,信号的内容请参考其他文献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signal(SIGTTOU,SIG_IGN);   </w:t>
      </w:r>
    </w:p>
    <w:p w:rsidR="00B71F11" w:rsidRDefault="00B71F11" w:rsidP="00B71F11">
      <w:pPr>
        <w:pStyle w:val="C1"/>
      </w:pPr>
      <w:r>
        <w:t xml:space="preserve">     signal(SIGTTIN,SIG_IGN);   </w:t>
      </w:r>
    </w:p>
    <w:p w:rsidR="00B71F11" w:rsidRDefault="00B71F11" w:rsidP="00B71F11">
      <w:pPr>
        <w:pStyle w:val="C1"/>
      </w:pPr>
      <w:r>
        <w:t xml:space="preserve">     signal(SIGTSTP,SIG_IGN);   </w:t>
      </w:r>
    </w:p>
    <w:p w:rsidR="00B71F11" w:rsidRDefault="00B71F11" w:rsidP="00B71F11">
      <w:pPr>
        <w:pStyle w:val="C1"/>
      </w:pPr>
      <w:r>
        <w:t xml:space="preserve">     signal(SIGHUP ,SIG_IGN);  </w:t>
      </w:r>
    </w:p>
    <w:p w:rsidR="00B71F11" w:rsidRDefault="00B71F11" w:rsidP="00B71F11">
      <w:pPr>
        <w:pStyle w:val="C1"/>
      </w:pPr>
      <w:r>
        <w:t xml:space="preserve">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2）</w:t>
      </w:r>
      <w:r w:rsidRPr="00B71F11">
        <w:rPr>
          <w:rFonts w:hint="eastAsia"/>
        </w:rPr>
        <w:t>在后台运行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if( pid=fork() ){ </w:t>
      </w:r>
      <w:r w:rsidR="00423CA7">
        <w:tab/>
      </w:r>
      <w:r>
        <w:rPr>
          <w:rFonts w:hint="eastAsia"/>
        </w:rPr>
        <w:t>// 父</w:t>
      </w:r>
      <w:r w:rsidRPr="00B71F11">
        <w:rPr>
          <w:rFonts w:hint="eastAsia"/>
        </w:rPr>
        <w:t>进程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    exit(0); </w:t>
      </w:r>
      <w:r w:rsidR="00423CA7">
        <w:tab/>
      </w:r>
      <w:r w:rsidR="00423CA7">
        <w:tab/>
      </w:r>
      <w:r>
        <w:rPr>
          <w:rFonts w:hint="eastAsia"/>
        </w:rPr>
        <w:t>//</w:t>
      </w:r>
      <w:r w:rsidRPr="00B71F11">
        <w:rPr>
          <w:rFonts w:hint="eastAsia"/>
        </w:rPr>
        <w:t>结束父进程，子进程继续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}else if(pid&lt; 0){ </w:t>
      </w:r>
      <w:r w:rsidR="00423CA7">
        <w:tab/>
      </w:r>
      <w:r>
        <w:rPr>
          <w:rFonts w:hint="eastAsia"/>
        </w:rPr>
        <w:t>// 出</w:t>
      </w:r>
      <w:r w:rsidRPr="00B71F11">
        <w:rPr>
          <w:rFonts w:hint="eastAsia"/>
        </w:rPr>
        <w:t>错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    perror("fork");  </w:t>
      </w:r>
    </w:p>
    <w:p w:rsidR="00B71F11" w:rsidRDefault="00B71F11" w:rsidP="00B71F11">
      <w:pPr>
        <w:pStyle w:val="C1"/>
      </w:pPr>
      <w:r>
        <w:t xml:space="preserve">         exit(EXIT_FAILURE);  </w:t>
      </w:r>
    </w:p>
    <w:p w:rsidR="00B71F11" w:rsidRDefault="00B71F11" w:rsidP="00B71F11">
      <w:pPr>
        <w:pStyle w:val="C1"/>
      </w:pPr>
      <w:r>
        <w:t xml:space="preserve">     }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3）</w:t>
      </w:r>
      <w:r w:rsidRPr="00B71F11">
        <w:rPr>
          <w:rFonts w:hint="eastAsia"/>
        </w:rPr>
        <w:t>脱离控制终端、登录会话和进程组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setsid();  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4）</w:t>
      </w:r>
      <w:r w:rsidRPr="00B71F11">
        <w:rPr>
          <w:rFonts w:hint="eastAsia"/>
        </w:rPr>
        <w:t>禁止进程重新打开控制终端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if( pid=fork() ){ </w:t>
      </w:r>
      <w:r w:rsidR="00423CA7">
        <w:tab/>
      </w:r>
      <w:r>
        <w:rPr>
          <w:rFonts w:hint="eastAsia"/>
        </w:rPr>
        <w:t>// 父</w:t>
      </w:r>
      <w:r w:rsidRPr="00B71F11">
        <w:rPr>
          <w:rFonts w:hint="eastAsia"/>
        </w:rPr>
        <w:t>进程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lastRenderedPageBreak/>
        <w:t xml:space="preserve">         exit(0);      </w:t>
      </w:r>
      <w:r w:rsidR="00423CA7">
        <w:tab/>
      </w:r>
      <w:r>
        <w:rPr>
          <w:rFonts w:hint="eastAsia"/>
        </w:rPr>
        <w:t xml:space="preserve">// </w:t>
      </w:r>
      <w:r w:rsidRPr="00B71F11">
        <w:rPr>
          <w:rFonts w:hint="eastAsia"/>
        </w:rPr>
        <w:t>结束第</w:t>
      </w:r>
      <w:r w:rsidR="006C7C0D">
        <w:rPr>
          <w:rFonts w:hint="eastAsia"/>
        </w:rPr>
        <w:t>1代</w:t>
      </w:r>
      <w:r w:rsidRPr="00B71F11">
        <w:rPr>
          <w:rFonts w:hint="eastAsia"/>
        </w:rPr>
        <w:t>子进程，第</w:t>
      </w:r>
      <w:r w:rsidR="006C7C0D">
        <w:rPr>
          <w:rFonts w:hint="eastAsia"/>
        </w:rPr>
        <w:t>2代</w:t>
      </w:r>
      <w:r w:rsidRPr="00B71F11">
        <w:rPr>
          <w:rFonts w:hint="eastAsia"/>
        </w:rPr>
        <w:t>子进程继续（第</w:t>
      </w:r>
      <w:r w:rsidR="006C7C0D">
        <w:rPr>
          <w:rFonts w:hint="eastAsia"/>
        </w:rPr>
        <w:t>2代</w:t>
      </w:r>
      <w:r w:rsidRPr="00B71F11">
        <w:rPr>
          <w:rFonts w:hint="eastAsia"/>
        </w:rPr>
        <w:t>子进程不再是会话组长）</w:t>
      </w:r>
      <w:r>
        <w:rPr>
          <w:rFonts w:hint="eastAsia"/>
        </w:rPr>
        <w:t xml:space="preserve">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}else if(pid&lt; 0){ </w:t>
      </w:r>
      <w:r w:rsidR="00423CA7">
        <w:tab/>
      </w:r>
      <w:r>
        <w:rPr>
          <w:rFonts w:hint="eastAsia"/>
        </w:rPr>
        <w:t>// 出</w:t>
      </w:r>
      <w:r w:rsidRPr="00B71F11">
        <w:rPr>
          <w:rFonts w:hint="eastAsia"/>
        </w:rPr>
        <w:t>错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    perror("fork");  </w:t>
      </w:r>
    </w:p>
    <w:p w:rsidR="00B71F11" w:rsidRDefault="00B71F11" w:rsidP="00B71F11">
      <w:pPr>
        <w:pStyle w:val="C1"/>
      </w:pPr>
      <w:r>
        <w:t xml:space="preserve">         exit(EXIT_FAILURE);  </w:t>
      </w:r>
    </w:p>
    <w:p w:rsidR="00B71F11" w:rsidRDefault="00B71F11" w:rsidP="00B71F11">
      <w:pPr>
        <w:pStyle w:val="C1"/>
      </w:pPr>
      <w:r>
        <w:t xml:space="preserve">     }  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5）关</w:t>
      </w:r>
      <w:r w:rsidRPr="00B71F11">
        <w:rPr>
          <w:rFonts w:hint="eastAsia"/>
        </w:rPr>
        <w:t>闭打开的文件描述符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NOFILE </w:t>
      </w:r>
      <w:r w:rsidRPr="00B71F11">
        <w:rPr>
          <w:rFonts w:hint="eastAsia"/>
        </w:rPr>
        <w:t>为文件描述符最大个数，不同系统有不同限制</w:t>
      </w:r>
      <w:r>
        <w:rPr>
          <w:rFonts w:hint="eastAsia"/>
        </w:rPr>
        <w:t>,&lt;sys/param.h&gt; 的宏定</w:t>
      </w:r>
      <w:r w:rsidRPr="00B71F11">
        <w:rPr>
          <w:rFonts w:hint="eastAsia"/>
        </w:rPr>
        <w:t>义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for(i=0; i&lt; NOFILE; ++i){  </w:t>
      </w:r>
    </w:p>
    <w:p w:rsidR="00B71F11" w:rsidRDefault="00B71F11" w:rsidP="00B71F11">
      <w:pPr>
        <w:pStyle w:val="C1"/>
      </w:pPr>
      <w:r>
        <w:t xml:space="preserve">         close(i);  </w:t>
      </w:r>
    </w:p>
    <w:p w:rsidR="00B71F11" w:rsidRDefault="00B71F11" w:rsidP="00B71F11">
      <w:pPr>
        <w:pStyle w:val="C1"/>
      </w:pPr>
      <w:r>
        <w:t xml:space="preserve">     }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6）改</w:t>
      </w:r>
      <w:r w:rsidRPr="00B71F11">
        <w:rPr>
          <w:rFonts w:hint="eastAsia"/>
        </w:rPr>
        <w:t>变当前工作目录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chdir("/tmp");   </w:t>
      </w:r>
    </w:p>
    <w:p w:rsidR="00B71F11" w:rsidRDefault="00B71F11" w:rsidP="00B71F11">
      <w:pPr>
        <w:pStyle w:val="C1"/>
      </w:pPr>
      <w:r>
        <w:t xml:space="preserve">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7）重</w:t>
      </w:r>
      <w:r w:rsidRPr="00B71F11">
        <w:rPr>
          <w:rFonts w:hint="eastAsia"/>
        </w:rPr>
        <w:t>设文件创建掩模</w:t>
      </w:r>
      <w:r>
        <w:rPr>
          <w:rFonts w:hint="eastAsia"/>
        </w:rPr>
        <w:t xml:space="preserve">  </w:t>
      </w:r>
    </w:p>
    <w:p w:rsidR="00B71F11" w:rsidRDefault="00B71F11" w:rsidP="00B71F11">
      <w:pPr>
        <w:pStyle w:val="C1"/>
      </w:pPr>
      <w:r>
        <w:t xml:space="preserve">     umask(0);  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rPr>
          <w:rFonts w:hint="eastAsia"/>
        </w:rPr>
        <w:t xml:space="preserve">     // 8）</w:t>
      </w:r>
      <w:r w:rsidRPr="00B71F11">
        <w:rPr>
          <w:rFonts w:hint="eastAsia"/>
        </w:rPr>
        <w:t>处理</w:t>
      </w:r>
      <w:r>
        <w:rPr>
          <w:rFonts w:hint="eastAsia"/>
        </w:rPr>
        <w:t xml:space="preserve"> SIGCHLD 信号  </w:t>
      </w:r>
    </w:p>
    <w:p w:rsidR="00B71F11" w:rsidRDefault="00B71F11" w:rsidP="00B71F11">
      <w:pPr>
        <w:pStyle w:val="C1"/>
      </w:pPr>
      <w:r>
        <w:t xml:space="preserve">     signal(SIGCHLD,SIG_IGN);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t xml:space="preserve">     // 9) </w:t>
      </w:r>
      <w:r>
        <w:rPr>
          <w:rFonts w:hint="eastAsia"/>
        </w:rPr>
        <w:t>输出日志</w:t>
      </w:r>
    </w:p>
    <w:p w:rsidR="00B71F11" w:rsidRDefault="00B71F11" w:rsidP="00B71F11">
      <w:pPr>
        <w:pStyle w:val="C1"/>
      </w:pPr>
      <w:r>
        <w:t xml:space="preserve">     openlog("</w:t>
      </w:r>
      <w:r w:rsidR="00423CA7">
        <w:t>daemon</w:t>
      </w:r>
      <w:r>
        <w:t>-demo.log",LOG_PID,0);</w:t>
      </w:r>
    </w:p>
    <w:p w:rsidR="00B71F11" w:rsidRDefault="00B71F11" w:rsidP="00B71F11">
      <w:pPr>
        <w:pStyle w:val="C1"/>
      </w:pPr>
      <w:r>
        <w:t xml:space="preserve">     syslog(LOG_INFO,"</w:t>
      </w:r>
      <w:r w:rsidR="00423CA7">
        <w:t>daemon</w:t>
      </w:r>
      <w:r>
        <w:t>-demo is running ...\n");</w:t>
      </w:r>
    </w:p>
    <w:p w:rsidR="00B71F11" w:rsidRDefault="00B71F11" w:rsidP="00B71F11">
      <w:pPr>
        <w:pStyle w:val="C1"/>
      </w:pPr>
      <w:r>
        <w:t xml:space="preserve">     return 0;   </w:t>
      </w:r>
    </w:p>
    <w:p w:rsidR="00B71F11" w:rsidRDefault="00B71F11" w:rsidP="00B71F11">
      <w:pPr>
        <w:pStyle w:val="C1"/>
      </w:pPr>
      <w:r>
        <w:t xml:space="preserve"> }   </w:t>
      </w:r>
    </w:p>
    <w:p w:rsidR="00B71F11" w:rsidRDefault="00B71F11" w:rsidP="00B71F11">
      <w:pPr>
        <w:pStyle w:val="C1"/>
      </w:pPr>
      <w:r>
        <w:t xml:space="preserve">   </w:t>
      </w:r>
    </w:p>
    <w:p w:rsidR="00B71F11" w:rsidRDefault="00B71F11" w:rsidP="00B71F11">
      <w:pPr>
        <w:pStyle w:val="C1"/>
      </w:pPr>
      <w:r>
        <w:t xml:space="preserve">int main(int argc, char *argv[])   </w:t>
      </w:r>
    </w:p>
    <w:p w:rsidR="00B71F11" w:rsidRDefault="00B71F11" w:rsidP="00B71F11">
      <w:pPr>
        <w:pStyle w:val="C1"/>
      </w:pPr>
      <w:r>
        <w:t xml:space="preserve">{  </w:t>
      </w:r>
    </w:p>
    <w:p w:rsidR="00B71F11" w:rsidRDefault="00B71F11" w:rsidP="00B71F11">
      <w:pPr>
        <w:pStyle w:val="C1"/>
      </w:pPr>
      <w:r>
        <w:t xml:space="preserve">     init_daemon();  </w:t>
      </w:r>
    </w:p>
    <w:p w:rsidR="00B71F11" w:rsidRDefault="00B71F11" w:rsidP="00B71F11">
      <w:pPr>
        <w:pStyle w:val="C1"/>
      </w:pPr>
      <w:r>
        <w:t xml:space="preserve">       </w:t>
      </w:r>
    </w:p>
    <w:p w:rsidR="00B71F11" w:rsidRDefault="00B71F11" w:rsidP="00B71F11">
      <w:pPr>
        <w:pStyle w:val="C1"/>
      </w:pPr>
      <w:r>
        <w:t xml:space="preserve">     while(1);  </w:t>
      </w:r>
    </w:p>
    <w:p w:rsidR="00B71F11" w:rsidRDefault="00B71F11" w:rsidP="00B71F11">
      <w:pPr>
        <w:pStyle w:val="C1"/>
      </w:pPr>
      <w:r>
        <w:t xml:space="preserve">   </w:t>
      </w:r>
    </w:p>
    <w:p w:rsidR="00B71F11" w:rsidRDefault="00B71F11" w:rsidP="00B71F11">
      <w:pPr>
        <w:pStyle w:val="C1"/>
      </w:pPr>
      <w:r>
        <w:t xml:space="preserve">     return 0;  </w:t>
      </w:r>
    </w:p>
    <w:p w:rsidR="00B71F11" w:rsidRDefault="00B71F11" w:rsidP="00B71F11">
      <w:r>
        <w:t>}</w:t>
      </w:r>
    </w:p>
    <w:p w:rsidR="000B78EF" w:rsidRDefault="00987570" w:rsidP="000B78EF">
      <w:pPr>
        <w:pStyle w:val="a"/>
      </w:pPr>
      <w:bookmarkStart w:id="48" w:name="_Toc438369520"/>
      <w:bookmarkStart w:id="49" w:name="_Toc486237075"/>
      <w:r>
        <w:rPr>
          <w:rFonts w:hint="eastAsia"/>
        </w:rPr>
        <w:t>创建</w:t>
      </w:r>
      <w:r>
        <w:rPr>
          <w:rFonts w:hint="eastAsia"/>
        </w:rPr>
        <w:t>pthread</w:t>
      </w:r>
      <w:r>
        <w:rPr>
          <w:rFonts w:hint="eastAsia"/>
        </w:rPr>
        <w:t>线程</w:t>
      </w:r>
      <w:bookmarkEnd w:id="48"/>
      <w:bookmarkEnd w:id="49"/>
    </w:p>
    <w:p w:rsidR="00987570" w:rsidRDefault="00633A6B" w:rsidP="000B78EF">
      <w:pPr>
        <w:pStyle w:val="a0"/>
      </w:pPr>
      <w:bookmarkStart w:id="50" w:name="_Toc486237076"/>
      <w:r>
        <w:rPr>
          <w:rFonts w:hint="eastAsia"/>
        </w:rPr>
        <w:t>进程与</w:t>
      </w:r>
      <w:r w:rsidR="00987570">
        <w:rPr>
          <w:rFonts w:hint="eastAsia"/>
        </w:rPr>
        <w:t>线程</w:t>
      </w:r>
      <w:bookmarkEnd w:id="50"/>
    </w:p>
    <w:p w:rsidR="000B78EF" w:rsidRDefault="00987570" w:rsidP="000B78EF">
      <w:pPr>
        <w:pStyle w:val="a0"/>
      </w:pPr>
      <w:bookmarkStart w:id="51" w:name="_Toc486237077"/>
      <w:r>
        <w:rPr>
          <w:rFonts w:hint="eastAsia"/>
        </w:rPr>
        <w:t>创建方法</w:t>
      </w:r>
      <w:bookmarkEnd w:id="51"/>
    </w:p>
    <w:p w:rsidR="00CD476A" w:rsidRDefault="00CD476A" w:rsidP="00CD476A">
      <w:pPr>
        <w:pStyle w:val="ad"/>
      </w:pPr>
      <w:bookmarkStart w:id="52" w:name="_Ref47744404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bookmarkEnd w:id="52"/>
      <w:r>
        <w:rPr>
          <w:rFonts w:hint="eastAsia"/>
        </w:rPr>
        <w:t xml:space="preserve"> </w:t>
      </w:r>
      <w:r>
        <w:t>pthread-demo.c</w:t>
      </w:r>
      <w:r>
        <w:rPr>
          <w:rFonts w:hint="eastAsia"/>
        </w:rPr>
        <w:t>线程创建示例代码</w:t>
      </w:r>
    </w:p>
    <w:p w:rsidR="00CD476A" w:rsidRDefault="00CD476A" w:rsidP="00CD476A">
      <w:pPr>
        <w:pStyle w:val="C1"/>
      </w:pPr>
      <w:r>
        <w:t>#include &lt;stdio.h&gt;</w:t>
      </w:r>
    </w:p>
    <w:p w:rsidR="00CD476A" w:rsidRDefault="00CD476A" w:rsidP="00CD476A">
      <w:pPr>
        <w:pStyle w:val="C1"/>
      </w:pPr>
      <w:r>
        <w:t>#include &lt;stdlib.h&gt;</w:t>
      </w:r>
    </w:p>
    <w:p w:rsidR="00CD476A" w:rsidRDefault="00CD476A" w:rsidP="00CD476A">
      <w:pPr>
        <w:pStyle w:val="C1"/>
      </w:pPr>
      <w:r>
        <w:t>#include &lt;pthread.h&gt;</w:t>
      </w:r>
    </w:p>
    <w:p w:rsidR="00CD476A" w:rsidRDefault="00CD476A" w:rsidP="00CD476A">
      <w:pPr>
        <w:pStyle w:val="C1"/>
      </w:pPr>
      <w:r>
        <w:t>void thread(void)</w:t>
      </w:r>
    </w:p>
    <w:p w:rsidR="00CD476A" w:rsidRDefault="00CD476A" w:rsidP="00CD476A">
      <w:pPr>
        <w:pStyle w:val="C1"/>
      </w:pPr>
      <w:r>
        <w:t>{</w:t>
      </w:r>
    </w:p>
    <w:p w:rsidR="00CD476A" w:rsidRDefault="00CD476A" w:rsidP="00CD476A">
      <w:pPr>
        <w:pStyle w:val="C1"/>
      </w:pPr>
      <w:r>
        <w:t xml:space="preserve">        printf("This is a pthread.\n");</w:t>
      </w:r>
    </w:p>
    <w:p w:rsidR="00CD476A" w:rsidRDefault="00CD476A" w:rsidP="00CD476A">
      <w:pPr>
        <w:pStyle w:val="C1"/>
      </w:pPr>
      <w:r>
        <w:t xml:space="preserve">        sleep(10);</w:t>
      </w:r>
    </w:p>
    <w:p w:rsidR="00CD476A" w:rsidRDefault="00CD476A" w:rsidP="00CD476A">
      <w:pPr>
        <w:pStyle w:val="C1"/>
      </w:pPr>
      <w:r>
        <w:t>}</w:t>
      </w:r>
    </w:p>
    <w:p w:rsidR="00CD476A" w:rsidRDefault="00CD476A" w:rsidP="00CD476A">
      <w:pPr>
        <w:pStyle w:val="C1"/>
      </w:pPr>
    </w:p>
    <w:p w:rsidR="00CD476A" w:rsidRDefault="00CD476A" w:rsidP="00CD476A">
      <w:pPr>
        <w:pStyle w:val="C1"/>
      </w:pPr>
      <w:r>
        <w:lastRenderedPageBreak/>
        <w:t>int main(void)</w:t>
      </w:r>
    </w:p>
    <w:p w:rsidR="00CD476A" w:rsidRDefault="00CD476A" w:rsidP="00CD476A">
      <w:pPr>
        <w:pStyle w:val="C1"/>
      </w:pPr>
      <w:r>
        <w:t>{</w:t>
      </w:r>
    </w:p>
    <w:p w:rsidR="00CD476A" w:rsidRDefault="00CD476A" w:rsidP="00CD476A">
      <w:pPr>
        <w:pStyle w:val="C1"/>
      </w:pPr>
      <w:r>
        <w:t xml:space="preserve">        pthread_t id;</w:t>
      </w:r>
    </w:p>
    <w:p w:rsidR="00CD476A" w:rsidRDefault="00CD476A" w:rsidP="00CD476A">
      <w:pPr>
        <w:pStyle w:val="C1"/>
      </w:pPr>
      <w:r>
        <w:t xml:space="preserve">        int i,ret;</w:t>
      </w:r>
    </w:p>
    <w:p w:rsidR="00CD476A" w:rsidRDefault="00CD476A" w:rsidP="00CD476A">
      <w:pPr>
        <w:pStyle w:val="C1"/>
      </w:pPr>
      <w:r>
        <w:t xml:space="preserve">        ret=</w:t>
      </w:r>
      <w:r w:rsidRPr="00423CA7">
        <w:rPr>
          <w:highlight w:val="lightGray"/>
        </w:rPr>
        <w:t>pthread_create</w:t>
      </w:r>
      <w:r>
        <w:t>(&amp;id,NULL,(void *) thread,NULL);</w:t>
      </w:r>
    </w:p>
    <w:p w:rsidR="00CD476A" w:rsidRDefault="00CD476A" w:rsidP="00CD476A">
      <w:pPr>
        <w:pStyle w:val="C1"/>
      </w:pPr>
      <w:r>
        <w:t xml:space="preserve">        if(ret!=0){</w:t>
      </w:r>
    </w:p>
    <w:p w:rsidR="00CD476A" w:rsidRDefault="00CD476A" w:rsidP="00CD476A">
      <w:pPr>
        <w:pStyle w:val="C1"/>
      </w:pPr>
      <w:r>
        <w:t xml:space="preserve">                printf ("Create pthread error!\n");</w:t>
      </w:r>
    </w:p>
    <w:p w:rsidR="00CD476A" w:rsidRDefault="00CD476A" w:rsidP="00CD476A">
      <w:pPr>
        <w:pStyle w:val="C1"/>
      </w:pPr>
      <w:r>
        <w:t xml:space="preserve">                exit (1);</w:t>
      </w:r>
    </w:p>
    <w:p w:rsidR="00CD476A" w:rsidRDefault="00CD476A" w:rsidP="00CD476A">
      <w:pPr>
        <w:pStyle w:val="C1"/>
      </w:pPr>
      <w:r>
        <w:t xml:space="preserve">        }</w:t>
      </w:r>
    </w:p>
    <w:p w:rsidR="00CD476A" w:rsidRDefault="00CD476A" w:rsidP="00CD476A">
      <w:pPr>
        <w:pStyle w:val="C1"/>
      </w:pPr>
    </w:p>
    <w:p w:rsidR="00CD476A" w:rsidRDefault="00CD476A" w:rsidP="00CD476A">
      <w:pPr>
        <w:pStyle w:val="C1"/>
      </w:pPr>
      <w:r>
        <w:t xml:space="preserve">        printf("This is the main process.\n");</w:t>
      </w:r>
    </w:p>
    <w:p w:rsidR="00CD476A" w:rsidRDefault="00CD476A" w:rsidP="00CD476A">
      <w:pPr>
        <w:pStyle w:val="C1"/>
      </w:pPr>
      <w:r>
        <w:t xml:space="preserve">        </w:t>
      </w:r>
      <w:r w:rsidRPr="00423CA7">
        <w:rPr>
          <w:highlight w:val="lightGray"/>
        </w:rPr>
        <w:t>pthread_join</w:t>
      </w:r>
      <w:r>
        <w:t>(id,NULL);</w:t>
      </w:r>
    </w:p>
    <w:p w:rsidR="00CD476A" w:rsidRDefault="00CD476A" w:rsidP="00CD476A">
      <w:pPr>
        <w:pStyle w:val="C1"/>
      </w:pPr>
      <w:r>
        <w:t xml:space="preserve">        return (0);</w:t>
      </w:r>
    </w:p>
    <w:p w:rsidR="00CD476A" w:rsidRDefault="00CD476A" w:rsidP="00CD476A">
      <w:pPr>
        <w:pStyle w:val="C1"/>
      </w:pPr>
      <w:r>
        <w:t>}</w:t>
      </w:r>
    </w:p>
    <w:p w:rsidR="00814DFF" w:rsidRPr="00814DFF" w:rsidRDefault="00814DFF" w:rsidP="00814DFF"/>
    <w:p w:rsidR="000B78EF" w:rsidRDefault="007F7326" w:rsidP="007F7326">
      <w:pPr>
        <w:pStyle w:val="a"/>
      </w:pPr>
      <w:bookmarkStart w:id="53" w:name="_Toc486237078"/>
      <w:r>
        <w:rPr>
          <w:rFonts w:hint="eastAsia"/>
        </w:rPr>
        <w:t>进程</w:t>
      </w:r>
      <w:r>
        <w:rPr>
          <w:rFonts w:hint="eastAsia"/>
        </w:rPr>
        <w:t>/</w:t>
      </w:r>
      <w:r>
        <w:rPr>
          <w:rFonts w:hint="eastAsia"/>
        </w:rPr>
        <w:t>线程资源</w:t>
      </w:r>
      <w:r w:rsidR="00E7499B">
        <w:rPr>
          <w:rFonts w:hint="eastAsia"/>
        </w:rPr>
        <w:t>开销</w:t>
      </w:r>
      <w:bookmarkEnd w:id="53"/>
    </w:p>
    <w:p w:rsidR="00032B59" w:rsidRDefault="00032B59" w:rsidP="00032B59">
      <w:pPr>
        <w:pStyle w:val="a0"/>
      </w:pPr>
      <w:bookmarkStart w:id="54" w:name="_Toc486237079"/>
      <w:r>
        <w:rPr>
          <w:rFonts w:hint="eastAsia"/>
        </w:rPr>
        <w:t>PCB</w:t>
      </w:r>
      <w:r>
        <w:rPr>
          <w:rFonts w:hint="eastAsia"/>
        </w:rPr>
        <w:t>开销</w:t>
      </w:r>
      <w:bookmarkEnd w:id="54"/>
    </w:p>
    <w:p w:rsidR="000B78EF" w:rsidRDefault="00FF4B95" w:rsidP="00FF4B95">
      <w:pPr>
        <w:pStyle w:val="ad"/>
      </w:pPr>
      <w:bookmarkStart w:id="55" w:name="_Ref477448115"/>
      <w:bookmarkStart w:id="56" w:name="_Ref47744810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bookmarkEnd w:id="55"/>
      <w:r>
        <w:rPr>
          <w:rFonts w:hint="eastAsia"/>
        </w:rPr>
        <w:t xml:space="preserve"> fork-100-demo.c</w:t>
      </w:r>
      <w:r>
        <w:rPr>
          <w:rFonts w:hint="eastAsia"/>
        </w:rPr>
        <w:t>代码</w:t>
      </w:r>
      <w:bookmarkEnd w:id="56"/>
    </w:p>
    <w:p w:rsidR="00FF4B95" w:rsidRDefault="00FF4B95" w:rsidP="00FF4B95">
      <w:pPr>
        <w:pStyle w:val="C1"/>
      </w:pPr>
      <w:r>
        <w:t>#include &lt;stdio.h&gt;</w:t>
      </w:r>
    </w:p>
    <w:p w:rsidR="00FF4B95" w:rsidRDefault="00FF4B95" w:rsidP="00FF4B95">
      <w:pPr>
        <w:pStyle w:val="C1"/>
      </w:pPr>
      <w:r>
        <w:t>#include &lt;unistd.h&gt;</w:t>
      </w:r>
    </w:p>
    <w:p w:rsidR="00FF4B95" w:rsidRDefault="00FF4B95" w:rsidP="00FF4B95">
      <w:pPr>
        <w:pStyle w:val="C1"/>
      </w:pPr>
    </w:p>
    <w:p w:rsidR="00FF4B95" w:rsidRDefault="00FF4B95" w:rsidP="00FF4B95">
      <w:pPr>
        <w:pStyle w:val="C1"/>
      </w:pPr>
      <w:r>
        <w:t>int main(int argc, char ** argv )</w:t>
      </w:r>
    </w:p>
    <w:p w:rsidR="00FF4B95" w:rsidRDefault="00FF4B95" w:rsidP="00FF4B95">
      <w:pPr>
        <w:pStyle w:val="C1"/>
      </w:pPr>
      <w:r>
        <w:t>{</w:t>
      </w:r>
    </w:p>
    <w:p w:rsidR="00FF4B95" w:rsidRDefault="00FF4B95" w:rsidP="00FF4B95">
      <w:pPr>
        <w:pStyle w:val="C1"/>
      </w:pPr>
      <w:r>
        <w:t xml:space="preserve">        int i;</w:t>
      </w:r>
    </w:p>
    <w:p w:rsidR="00FF4B95" w:rsidRDefault="00FF4B95" w:rsidP="00FF4B95">
      <w:pPr>
        <w:pStyle w:val="C1"/>
      </w:pPr>
      <w:r>
        <w:t xml:space="preserve">        for(i=0;i&lt;100;i++){</w:t>
      </w:r>
    </w:p>
    <w:p w:rsidR="00FF4B95" w:rsidRDefault="00FF4B95" w:rsidP="00FF4B95">
      <w:pPr>
        <w:pStyle w:val="C1"/>
      </w:pPr>
      <w:r>
        <w:t xml:space="preserve">                int pid = fork();</w:t>
      </w:r>
    </w:p>
    <w:p w:rsidR="00FF4B95" w:rsidRDefault="00FF4B95" w:rsidP="00FF4B95">
      <w:pPr>
        <w:pStyle w:val="C1"/>
      </w:pPr>
      <w:r>
        <w:t xml:space="preserve">                if(pid == -1 ) {</w:t>
      </w:r>
    </w:p>
    <w:p w:rsidR="00FF4B95" w:rsidRDefault="00FF4B95" w:rsidP="00FF4B95">
      <w:pPr>
        <w:pStyle w:val="C1"/>
      </w:pPr>
      <w:r>
        <w:t xml:space="preserve">                        printf("error!\n");</w:t>
      </w:r>
    </w:p>
    <w:p w:rsidR="00FF4B95" w:rsidRDefault="00FF4B95" w:rsidP="00FF4B95">
      <w:pPr>
        <w:pStyle w:val="C1"/>
      </w:pPr>
      <w:r>
        <w:t xml:space="preserve">                } else if( pid ==0 ) {</w:t>
      </w:r>
    </w:p>
    <w:p w:rsidR="00FF4B95" w:rsidRDefault="00FF4B95" w:rsidP="00FF4B95">
      <w:pPr>
        <w:pStyle w:val="C1"/>
      </w:pPr>
      <w:r>
        <w:t xml:space="preserve">                        printf("This is the child process!\n");</w:t>
      </w:r>
    </w:p>
    <w:p w:rsidR="00FF4B95" w:rsidRDefault="00FF4B95" w:rsidP="00FF4B95">
      <w:pPr>
        <w:pStyle w:val="C1"/>
      </w:pPr>
      <w:r>
        <w:t xml:space="preserve">                        sleep(10);</w:t>
      </w:r>
    </w:p>
    <w:p w:rsidR="00FF4B95" w:rsidRDefault="00FF4B95" w:rsidP="00FF4B95">
      <w:pPr>
        <w:pStyle w:val="C1"/>
      </w:pPr>
      <w:r>
        <w:t xml:space="preserve">                        return 0;</w:t>
      </w:r>
    </w:p>
    <w:p w:rsidR="00FF4B95" w:rsidRDefault="00FF4B95" w:rsidP="00FF4B95">
      <w:pPr>
        <w:pStyle w:val="C1"/>
      </w:pPr>
      <w:r>
        <w:t xml:space="preserve">                } else {</w:t>
      </w:r>
    </w:p>
    <w:p w:rsidR="00FF4B95" w:rsidRDefault="00FF4B95" w:rsidP="00FF4B95">
      <w:pPr>
        <w:pStyle w:val="C1"/>
      </w:pPr>
      <w:r>
        <w:t xml:space="preserve">                        printf("This is the parent process! child process id = %d\n", pid);</w:t>
      </w:r>
    </w:p>
    <w:p w:rsidR="00FF4B95" w:rsidRDefault="00FF4B95" w:rsidP="00FF4B95">
      <w:pPr>
        <w:pStyle w:val="C1"/>
      </w:pPr>
      <w:r>
        <w:t xml:space="preserve">                }</w:t>
      </w:r>
    </w:p>
    <w:p w:rsidR="00FF4B95" w:rsidRDefault="00FF4B95" w:rsidP="00FF4B95">
      <w:pPr>
        <w:pStyle w:val="C1"/>
      </w:pPr>
      <w:r>
        <w:t xml:space="preserve">        }</w:t>
      </w:r>
    </w:p>
    <w:p w:rsidR="00FF4B95" w:rsidRDefault="00FF4B95" w:rsidP="00FF4B95">
      <w:pPr>
        <w:pStyle w:val="C1"/>
      </w:pPr>
      <w:r>
        <w:t xml:space="preserve">        sleep(10);</w:t>
      </w:r>
    </w:p>
    <w:p w:rsidR="00FF4B95" w:rsidRDefault="00FF4B95" w:rsidP="00FF4B95">
      <w:pPr>
        <w:pStyle w:val="C1"/>
      </w:pPr>
      <w:r>
        <w:t xml:space="preserve">        return 0;</w:t>
      </w:r>
    </w:p>
    <w:p w:rsidR="00FF4B95" w:rsidRDefault="00FF4B95" w:rsidP="00FF4B95">
      <w:pPr>
        <w:pStyle w:val="C1"/>
      </w:pPr>
      <w:r>
        <w:t>}</w:t>
      </w:r>
    </w:p>
    <w:p w:rsidR="00602ED7" w:rsidRDefault="00602ED7" w:rsidP="00FF4B95">
      <w:pPr>
        <w:pStyle w:val="ad"/>
      </w:pPr>
      <w:bookmarkStart w:id="57" w:name="_Ref477448121"/>
    </w:p>
    <w:p w:rsidR="000B78EF" w:rsidRDefault="00FF4B95" w:rsidP="00FF4B95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9</w:t>
      </w:r>
      <w:r w:rsidR="00D6333C">
        <w:fldChar w:fldCharType="end"/>
      </w:r>
      <w:bookmarkEnd w:id="57"/>
      <w:r>
        <w:rPr>
          <w:rFonts w:hint="eastAsia"/>
        </w:rPr>
        <w:t xml:space="preserve"> pthread-100-demo.c</w:t>
      </w:r>
      <w:r>
        <w:rPr>
          <w:rFonts w:hint="eastAsia"/>
        </w:rPr>
        <w:t>代码</w:t>
      </w:r>
    </w:p>
    <w:p w:rsidR="00FF4B95" w:rsidRDefault="00FF4B95" w:rsidP="00FF4B95">
      <w:pPr>
        <w:pStyle w:val="C1"/>
      </w:pPr>
      <w:r>
        <w:t>#include &lt;stdio.h&gt;</w:t>
      </w:r>
    </w:p>
    <w:p w:rsidR="00FF4B95" w:rsidRDefault="00FF4B95" w:rsidP="00FF4B95">
      <w:pPr>
        <w:pStyle w:val="C1"/>
      </w:pPr>
      <w:r>
        <w:t>#include &lt;stdlib.h&gt;</w:t>
      </w:r>
    </w:p>
    <w:p w:rsidR="00FF4B95" w:rsidRDefault="00FF4B95" w:rsidP="00FF4B95">
      <w:pPr>
        <w:pStyle w:val="C1"/>
      </w:pPr>
      <w:r>
        <w:t>#include &lt;pthread.h&gt;</w:t>
      </w:r>
    </w:p>
    <w:p w:rsidR="00FF4B95" w:rsidRDefault="00FF4B95" w:rsidP="00FF4B95">
      <w:pPr>
        <w:pStyle w:val="C1"/>
      </w:pPr>
      <w:r>
        <w:t>void thread(void)</w:t>
      </w:r>
    </w:p>
    <w:p w:rsidR="00FF4B95" w:rsidRDefault="00FF4B95" w:rsidP="00FF4B95">
      <w:pPr>
        <w:pStyle w:val="C1"/>
      </w:pPr>
      <w:r>
        <w:t>{</w:t>
      </w:r>
    </w:p>
    <w:p w:rsidR="00FF4B95" w:rsidRDefault="00FF4B95" w:rsidP="00FF4B95">
      <w:pPr>
        <w:pStyle w:val="C1"/>
      </w:pPr>
      <w:r>
        <w:t xml:space="preserve">        printf("This is a pthread.\n");</w:t>
      </w:r>
    </w:p>
    <w:p w:rsidR="00FF4B95" w:rsidRDefault="00FF4B95" w:rsidP="00FF4B95">
      <w:pPr>
        <w:pStyle w:val="C1"/>
      </w:pPr>
      <w:r>
        <w:t xml:space="preserve">        sleep(10);</w:t>
      </w:r>
    </w:p>
    <w:p w:rsidR="00FF4B95" w:rsidRDefault="00FF4B95" w:rsidP="00FF4B95">
      <w:pPr>
        <w:pStyle w:val="C1"/>
      </w:pPr>
      <w:r>
        <w:t>}</w:t>
      </w:r>
    </w:p>
    <w:p w:rsidR="00FF4B95" w:rsidRDefault="00FF4B95" w:rsidP="00FF4B95">
      <w:pPr>
        <w:pStyle w:val="C1"/>
      </w:pPr>
    </w:p>
    <w:p w:rsidR="00FF4B95" w:rsidRDefault="00FF4B95" w:rsidP="00FF4B95">
      <w:pPr>
        <w:pStyle w:val="C1"/>
      </w:pPr>
      <w:r>
        <w:t>int main(void)</w:t>
      </w:r>
    </w:p>
    <w:p w:rsidR="00FF4B95" w:rsidRDefault="00FF4B95" w:rsidP="00FF4B95">
      <w:pPr>
        <w:pStyle w:val="C1"/>
      </w:pPr>
      <w:r>
        <w:lastRenderedPageBreak/>
        <w:t>{</w:t>
      </w:r>
    </w:p>
    <w:p w:rsidR="00FF4B95" w:rsidRDefault="00FF4B95" w:rsidP="00FF4B95">
      <w:pPr>
        <w:pStyle w:val="C1"/>
      </w:pPr>
      <w:r>
        <w:t xml:space="preserve">        pthread_t id[100];</w:t>
      </w:r>
    </w:p>
    <w:p w:rsidR="00FF4B95" w:rsidRDefault="00FF4B95" w:rsidP="00FF4B95">
      <w:pPr>
        <w:pStyle w:val="C1"/>
      </w:pPr>
      <w:r>
        <w:t xml:space="preserve">        int i,ret;</w:t>
      </w:r>
    </w:p>
    <w:p w:rsidR="00FF4B95" w:rsidRDefault="00FF4B95" w:rsidP="00FF4B95">
      <w:pPr>
        <w:pStyle w:val="C1"/>
      </w:pPr>
      <w:r>
        <w:t xml:space="preserve">        for(i=0;i&lt;100;i++){</w:t>
      </w:r>
    </w:p>
    <w:p w:rsidR="00FF4B95" w:rsidRDefault="00FF4B95" w:rsidP="00FF4B95">
      <w:pPr>
        <w:pStyle w:val="C1"/>
      </w:pPr>
      <w:r>
        <w:t xml:space="preserve">                ret=pthread_create(&amp;id[i],NULL,(void *) thread,NULL);</w:t>
      </w:r>
    </w:p>
    <w:p w:rsidR="00FF4B95" w:rsidRDefault="00FF4B95" w:rsidP="00FF4B95">
      <w:pPr>
        <w:pStyle w:val="C1"/>
      </w:pPr>
      <w:r>
        <w:t xml:space="preserve">                if(ret!=0){</w:t>
      </w:r>
    </w:p>
    <w:p w:rsidR="00FF4B95" w:rsidRDefault="00FF4B95" w:rsidP="00FF4B95">
      <w:pPr>
        <w:pStyle w:val="C1"/>
      </w:pPr>
      <w:r>
        <w:t xml:space="preserve">                        printf ("Create pthread error!\n");</w:t>
      </w:r>
    </w:p>
    <w:p w:rsidR="00FF4B95" w:rsidRDefault="00FF4B95" w:rsidP="00FF4B95">
      <w:pPr>
        <w:pStyle w:val="C1"/>
      </w:pPr>
      <w:r>
        <w:t xml:space="preserve">                        exit (1);</w:t>
      </w:r>
    </w:p>
    <w:p w:rsidR="00FF4B95" w:rsidRDefault="00FF4B95" w:rsidP="00FF4B95">
      <w:pPr>
        <w:pStyle w:val="C1"/>
      </w:pPr>
      <w:r>
        <w:t xml:space="preserve">                }</w:t>
      </w:r>
    </w:p>
    <w:p w:rsidR="00FF4B95" w:rsidRDefault="00FF4B95" w:rsidP="00FF4B95">
      <w:pPr>
        <w:pStyle w:val="C1"/>
      </w:pPr>
      <w:r>
        <w:t xml:space="preserve">        }</w:t>
      </w:r>
    </w:p>
    <w:p w:rsidR="00FF4B95" w:rsidRDefault="00FF4B95" w:rsidP="00FF4B95">
      <w:pPr>
        <w:pStyle w:val="C1"/>
      </w:pPr>
    </w:p>
    <w:p w:rsidR="00FF4B95" w:rsidRDefault="00FF4B95" w:rsidP="00FF4B95">
      <w:pPr>
        <w:pStyle w:val="C1"/>
      </w:pPr>
      <w:r>
        <w:t xml:space="preserve">        printf("This is the main process.\n");</w:t>
      </w:r>
    </w:p>
    <w:p w:rsidR="00FF4B95" w:rsidRDefault="00FF4B95" w:rsidP="00FF4B95">
      <w:pPr>
        <w:pStyle w:val="C1"/>
      </w:pPr>
      <w:r>
        <w:t xml:space="preserve">        for(i=0;i&lt;100;i++){</w:t>
      </w:r>
    </w:p>
    <w:p w:rsidR="00FF4B95" w:rsidRDefault="00FF4B95" w:rsidP="00FF4B95">
      <w:pPr>
        <w:pStyle w:val="C1"/>
      </w:pPr>
      <w:r>
        <w:t xml:space="preserve">                pthread_join(id[i],NULL);</w:t>
      </w:r>
    </w:p>
    <w:p w:rsidR="00FF4B95" w:rsidRDefault="00FF4B95" w:rsidP="00FF4B95">
      <w:pPr>
        <w:pStyle w:val="C1"/>
      </w:pPr>
      <w:r>
        <w:t xml:space="preserve">        }</w:t>
      </w:r>
    </w:p>
    <w:p w:rsidR="00FF4B95" w:rsidRDefault="00FF4B95" w:rsidP="00FF4B95">
      <w:pPr>
        <w:pStyle w:val="C1"/>
      </w:pPr>
      <w:r>
        <w:t xml:space="preserve">        return (0);</w:t>
      </w:r>
    </w:p>
    <w:p w:rsidR="00FF4B95" w:rsidRDefault="00FF4B95" w:rsidP="00FF4B95">
      <w:pPr>
        <w:pStyle w:val="C1"/>
      </w:pPr>
      <w:r>
        <w:t>}</w:t>
      </w:r>
    </w:p>
    <w:p w:rsidR="00032B59" w:rsidRDefault="00032B59" w:rsidP="00032B59">
      <w:pPr>
        <w:pStyle w:val="a0"/>
      </w:pPr>
      <w:bookmarkStart w:id="58" w:name="_Ref478925640"/>
      <w:bookmarkStart w:id="59" w:name="_Toc486237080"/>
      <w:r>
        <w:rPr>
          <w:rFonts w:hint="eastAsia"/>
        </w:rPr>
        <w:t>内存描述符开销</w:t>
      </w:r>
      <w:bookmarkEnd w:id="58"/>
      <w:bookmarkEnd w:id="59"/>
    </w:p>
    <w:p w:rsidR="000B78EF" w:rsidRDefault="00987570" w:rsidP="00987570">
      <w:pPr>
        <w:pStyle w:val="a"/>
      </w:pPr>
      <w:bookmarkStart w:id="60" w:name="_Toc486237081"/>
      <w:r>
        <w:rPr>
          <w:rFonts w:hint="eastAsia"/>
        </w:rPr>
        <w:t>小结</w:t>
      </w:r>
      <w:bookmarkEnd w:id="60"/>
    </w:p>
    <w:p w:rsidR="00987570" w:rsidRDefault="00987570" w:rsidP="005F5461">
      <w:pPr>
        <w:pStyle w:val="a"/>
      </w:pPr>
      <w:bookmarkStart w:id="61" w:name="_Ref477587780"/>
      <w:bookmarkStart w:id="62" w:name="_Toc486237082"/>
      <w:r>
        <w:rPr>
          <w:rFonts w:hint="eastAsia"/>
        </w:rPr>
        <w:t>练习</w:t>
      </w:r>
      <w:bookmarkEnd w:id="61"/>
      <w:bookmarkEnd w:id="62"/>
    </w:p>
    <w:p w:rsidR="006A1102" w:rsidRPr="0092051A" w:rsidRDefault="006A1102" w:rsidP="006917C7">
      <w:bookmarkStart w:id="63" w:name="_Toc438369527"/>
    </w:p>
    <w:p w:rsidR="000B78EF" w:rsidRDefault="000B78EF" w:rsidP="000B78EF">
      <w:pPr>
        <w:pStyle w:val="1"/>
      </w:pPr>
      <w:bookmarkStart w:id="64" w:name="_Ref484267560"/>
      <w:bookmarkStart w:id="65" w:name="_Toc486237083"/>
      <w:r>
        <w:rPr>
          <w:rFonts w:hint="eastAsia"/>
        </w:rPr>
        <w:t>进程调度</w:t>
      </w:r>
      <w:bookmarkEnd w:id="63"/>
      <w:bookmarkEnd w:id="64"/>
      <w:bookmarkEnd w:id="65"/>
    </w:p>
    <w:p w:rsidR="005A2E03" w:rsidRDefault="005A2E03" w:rsidP="005A2E03">
      <w:pPr>
        <w:pStyle w:val="a"/>
      </w:pPr>
      <w:bookmarkStart w:id="66" w:name="_Toc486237084"/>
      <w:r>
        <w:rPr>
          <w:rFonts w:hint="eastAsia"/>
        </w:rPr>
        <w:t>调度与均衡</w:t>
      </w:r>
      <w:bookmarkEnd w:id="66"/>
    </w:p>
    <w:p w:rsidR="005A2E03" w:rsidRDefault="005A2E03" w:rsidP="005A2E03">
      <w:pPr>
        <w:pStyle w:val="a0"/>
      </w:pPr>
      <w:bookmarkStart w:id="67" w:name="_Toc486237085"/>
      <w:r>
        <w:rPr>
          <w:rFonts w:hint="eastAsia"/>
        </w:rPr>
        <w:t>调度与均衡框架</w:t>
      </w:r>
      <w:bookmarkEnd w:id="67"/>
    </w:p>
    <w:p w:rsidR="005A2E03" w:rsidRDefault="00CA6EF0" w:rsidP="005A2E03">
      <w:pPr>
        <w:pStyle w:val="a0"/>
      </w:pPr>
      <w:bookmarkStart w:id="68" w:name="_Toc486237086"/>
      <w:r>
        <w:rPr>
          <w:rFonts w:hint="eastAsia"/>
        </w:rPr>
        <w:t>全</w:t>
      </w:r>
      <w:r w:rsidR="00732536">
        <w:rPr>
          <w:rFonts w:hint="eastAsia"/>
        </w:rPr>
        <w:t>系统的</w:t>
      </w:r>
      <w:r w:rsidR="00124C2E">
        <w:rPr>
          <w:rFonts w:hint="eastAsia"/>
        </w:rPr>
        <w:t>调度统计</w:t>
      </w:r>
      <w:bookmarkEnd w:id="68"/>
    </w:p>
    <w:p w:rsidR="007232F5" w:rsidRDefault="007232F5" w:rsidP="007232F5">
      <w:pPr>
        <w:pStyle w:val="a"/>
      </w:pPr>
      <w:bookmarkStart w:id="69" w:name="_Ref477588778"/>
      <w:bookmarkStart w:id="70" w:name="_Toc486237087"/>
      <w:r>
        <w:rPr>
          <w:rFonts w:hint="eastAsia"/>
        </w:rPr>
        <w:t>进程状态及其转变</w:t>
      </w:r>
      <w:bookmarkEnd w:id="69"/>
      <w:bookmarkEnd w:id="70"/>
    </w:p>
    <w:p w:rsidR="007232F5" w:rsidRDefault="007232F5" w:rsidP="007232F5"/>
    <w:p w:rsidR="007232F5" w:rsidRDefault="007232F5" w:rsidP="007232F5">
      <w:pPr>
        <w:pStyle w:val="a0"/>
      </w:pPr>
      <w:bookmarkStart w:id="71" w:name="_Toc486237088"/>
      <w:r>
        <w:rPr>
          <w:rFonts w:hint="eastAsia"/>
        </w:rPr>
        <w:t>进程状态</w:t>
      </w:r>
      <w:bookmarkEnd w:id="71"/>
    </w:p>
    <w:p w:rsidR="007232F5" w:rsidRDefault="007232F5" w:rsidP="007232F5">
      <w:pPr>
        <w:pStyle w:val="ad"/>
      </w:pPr>
      <w:bookmarkStart w:id="72" w:name="_Ref47724658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72"/>
      <w:r>
        <w:rPr>
          <w:rFonts w:hint="eastAsia"/>
        </w:rPr>
        <w:t xml:space="preserve"> </w:t>
      </w:r>
      <w:r>
        <w:rPr>
          <w:rFonts w:hint="eastAsia"/>
        </w:rPr>
        <w:t>进程状态</w:t>
      </w:r>
      <w:r>
        <w:rPr>
          <w:rFonts w:hint="eastAsia"/>
        </w:rPr>
        <w:t xml:space="preserve"> (</w:t>
      </w:r>
      <w:r w:rsidRPr="008A06BA">
        <w:t>linux-3.13/include/linux/sched.h</w:t>
      </w:r>
      <w:r>
        <w:rPr>
          <w:rFonts w:hint="eastAsia"/>
        </w:rPr>
        <w:t>)</w:t>
      </w:r>
    </w:p>
    <w:p w:rsidR="001222BB" w:rsidRDefault="007232F5" w:rsidP="001222BB">
      <w:pPr>
        <w:pStyle w:val="C1"/>
      </w:pPr>
      <w:r>
        <w:t>1</w:t>
      </w:r>
      <w:r w:rsidR="001222BB">
        <w:t>35 #define TASK_RUNNING            0</w:t>
      </w:r>
      <w:r w:rsidR="001222BB">
        <w:tab/>
      </w:r>
      <w:r w:rsidR="001222BB">
        <w:tab/>
      </w:r>
    </w:p>
    <w:p w:rsidR="001222BB" w:rsidRDefault="001222BB" w:rsidP="001222BB">
      <w:pPr>
        <w:pStyle w:val="C1"/>
      </w:pPr>
      <w:r>
        <w:lastRenderedPageBreak/>
        <w:t>136 #define TASK_INTERRUPTIBLE      1</w:t>
      </w:r>
      <w:r>
        <w:tab/>
      </w:r>
      <w:r>
        <w:tab/>
      </w:r>
    </w:p>
    <w:p w:rsidR="001222BB" w:rsidRDefault="001222BB" w:rsidP="001222BB">
      <w:pPr>
        <w:pStyle w:val="C1"/>
      </w:pPr>
      <w:r>
        <w:t>137 #define TASK_UNINTERRUPTIBLE    2</w:t>
      </w:r>
      <w:r>
        <w:tab/>
      </w:r>
      <w:r>
        <w:tab/>
      </w:r>
    </w:p>
    <w:p w:rsidR="001222BB" w:rsidRDefault="001222BB" w:rsidP="001222BB">
      <w:pPr>
        <w:pStyle w:val="C1"/>
      </w:pPr>
      <w:r>
        <w:t>138 #define __TASK_STOPPED          4</w:t>
      </w:r>
    </w:p>
    <w:p w:rsidR="001222BB" w:rsidRDefault="001222BB" w:rsidP="001222BB">
      <w:pPr>
        <w:pStyle w:val="C1"/>
      </w:pPr>
      <w:r>
        <w:t>139 #define __TASK_TRACED           8</w:t>
      </w:r>
    </w:p>
    <w:p w:rsidR="001222BB" w:rsidRDefault="001222BB" w:rsidP="001222BB">
      <w:pPr>
        <w:pStyle w:val="C1"/>
      </w:pPr>
      <w:r>
        <w:rPr>
          <w:rFonts w:hint="eastAsia"/>
        </w:rPr>
        <w:t>140 /* in tsk-&gt;exit_state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以下两个状态出现在task_struct-&gt;exit_state</w:t>
      </w:r>
    </w:p>
    <w:p w:rsidR="001222BB" w:rsidRDefault="001222BB" w:rsidP="001222BB">
      <w:pPr>
        <w:pStyle w:val="C1"/>
      </w:pPr>
      <w:r>
        <w:t>141 #define EXIT_ZOMBIE             16</w:t>
      </w:r>
    </w:p>
    <w:p w:rsidR="001222BB" w:rsidRDefault="001222BB" w:rsidP="001222BB">
      <w:pPr>
        <w:pStyle w:val="C1"/>
      </w:pPr>
      <w:r>
        <w:t>142 #define EXIT_DEAD               32</w:t>
      </w:r>
    </w:p>
    <w:p w:rsidR="001222BB" w:rsidRDefault="001222BB" w:rsidP="001222BB">
      <w:pPr>
        <w:pStyle w:val="C1"/>
      </w:pPr>
      <w:r>
        <w:t>143 /* in tsk-&gt;state again */</w:t>
      </w:r>
    </w:p>
    <w:p w:rsidR="001222BB" w:rsidRDefault="001222BB" w:rsidP="001222BB">
      <w:pPr>
        <w:pStyle w:val="C1"/>
      </w:pPr>
      <w:r>
        <w:t>144 #define TASK_DEAD               64</w:t>
      </w:r>
    </w:p>
    <w:p w:rsidR="001222BB" w:rsidRDefault="001222BB" w:rsidP="001222BB">
      <w:pPr>
        <w:pStyle w:val="C1"/>
      </w:pPr>
      <w:r>
        <w:t xml:space="preserve">145 #define TASK_WAKEKILL </w:t>
      </w:r>
      <w:r w:rsidR="00FF306F">
        <w:rPr>
          <w:rStyle w:val="afff0"/>
        </w:rPr>
        <w:footnoteReference w:id="1"/>
      </w:r>
      <w:r>
        <w:t xml:space="preserve">          128</w:t>
      </w:r>
    </w:p>
    <w:p w:rsidR="001222BB" w:rsidRDefault="001222BB" w:rsidP="001222BB">
      <w:pPr>
        <w:pStyle w:val="C1"/>
      </w:pPr>
      <w:r>
        <w:t>146 #define TASK_WAKING             256</w:t>
      </w:r>
    </w:p>
    <w:p w:rsidR="001222BB" w:rsidRDefault="001222BB" w:rsidP="001222BB">
      <w:pPr>
        <w:pStyle w:val="C1"/>
      </w:pPr>
      <w:r>
        <w:rPr>
          <w:rFonts w:hint="eastAsia"/>
        </w:rPr>
        <w:t>147 #define TASK_PARKED             512</w:t>
      </w:r>
      <w:r>
        <w:rPr>
          <w:rFonts w:hint="eastAsia"/>
        </w:rPr>
        <w:tab/>
        <w:t xml:space="preserve"> 在get_task_state()返回TASK_INTERRUPTIBLE</w:t>
      </w:r>
    </w:p>
    <w:p w:rsidR="007232F5" w:rsidRDefault="001222BB" w:rsidP="001222BB">
      <w:pPr>
        <w:pStyle w:val="C1"/>
      </w:pPr>
      <w:r>
        <w:t>148 #define TASK_STATE_MAX          1024</w:t>
      </w:r>
    </w:p>
    <w:p w:rsidR="00E10BA0" w:rsidRPr="00E10BA0" w:rsidRDefault="00E10BA0" w:rsidP="00E10BA0"/>
    <w:p w:rsidR="007232F5" w:rsidRDefault="007232F5" w:rsidP="007232F5">
      <w:pPr>
        <w:pStyle w:val="a0"/>
      </w:pPr>
      <w:bookmarkStart w:id="73" w:name="_Toc486237089"/>
      <w:r>
        <w:rPr>
          <w:rFonts w:hint="eastAsia"/>
        </w:rPr>
        <w:t>状态转换</w:t>
      </w:r>
      <w:bookmarkEnd w:id="73"/>
    </w:p>
    <w:p w:rsidR="000B6712" w:rsidRDefault="000B6712" w:rsidP="000B6712">
      <w:pPr>
        <w:pStyle w:val="ad"/>
      </w:pPr>
      <w:bookmarkStart w:id="74" w:name="_Ref48158623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74"/>
      <w:r>
        <w:rPr>
          <w:rFonts w:hint="eastAsia"/>
        </w:rPr>
        <w:t xml:space="preserve"> </w:t>
      </w:r>
      <w:r>
        <w:t>HelloWorld-loop-getchar.c</w:t>
      </w:r>
    </w:p>
    <w:p w:rsidR="000B6712" w:rsidRDefault="000B6712" w:rsidP="000B6712">
      <w:pPr>
        <w:pStyle w:val="C1"/>
      </w:pPr>
      <w:r>
        <w:t>#include &lt;stdio.h&gt;</w:t>
      </w:r>
    </w:p>
    <w:p w:rsidR="000B6712" w:rsidRDefault="000B6712" w:rsidP="000B6712">
      <w:pPr>
        <w:pStyle w:val="C1"/>
      </w:pPr>
    </w:p>
    <w:p w:rsidR="000B6712" w:rsidRDefault="000B6712" w:rsidP="000B6712">
      <w:pPr>
        <w:pStyle w:val="C1"/>
      </w:pPr>
      <w:r>
        <w:t>int main()</w:t>
      </w:r>
    </w:p>
    <w:p w:rsidR="000B6712" w:rsidRDefault="000B6712" w:rsidP="000B6712">
      <w:pPr>
        <w:pStyle w:val="C1"/>
      </w:pPr>
      <w:r>
        <w:t>{</w:t>
      </w:r>
    </w:p>
    <w:p w:rsidR="000B6712" w:rsidRDefault="000B6712" w:rsidP="000B6712">
      <w:pPr>
        <w:pStyle w:val="C1"/>
      </w:pPr>
      <w:r>
        <w:tab/>
        <w:t>long i,j,temp;</w:t>
      </w:r>
    </w:p>
    <w:p w:rsidR="000B6712" w:rsidRDefault="000B6712" w:rsidP="000B6712">
      <w:pPr>
        <w:pStyle w:val="C1"/>
      </w:pPr>
      <w:r>
        <w:tab/>
        <w:t>printf("HelloWorld!\n");</w:t>
      </w:r>
    </w:p>
    <w:p w:rsidR="000B6712" w:rsidRDefault="000B6712" w:rsidP="000B6712">
      <w:pPr>
        <w:pStyle w:val="C1"/>
      </w:pPr>
      <w:r>
        <w:tab/>
        <w:t>while(1)</w:t>
      </w:r>
    </w:p>
    <w:p w:rsidR="000B6712" w:rsidRDefault="000B6712" w:rsidP="000B6712">
      <w:pPr>
        <w:pStyle w:val="C1"/>
      </w:pPr>
      <w:r>
        <w:tab/>
        <w:t>{</w:t>
      </w:r>
      <w:r>
        <w:tab/>
        <w:t>for (i=0;i&lt;1024*1024*1024;i++)</w:t>
      </w:r>
    </w:p>
    <w:p w:rsidR="000B6712" w:rsidRDefault="000B6712" w:rsidP="000B6712">
      <w:pPr>
        <w:pStyle w:val="C1"/>
      </w:pPr>
      <w:r>
        <w:tab/>
      </w:r>
      <w:r>
        <w:tab/>
        <w:t>{</w:t>
      </w:r>
      <w:r>
        <w:tab/>
        <w:t>temp+=1;</w:t>
      </w:r>
    </w:p>
    <w:p w:rsidR="000B6712" w:rsidRDefault="000B6712" w:rsidP="000B6712">
      <w:pPr>
        <w:pStyle w:val="C1"/>
      </w:pPr>
      <w:r>
        <w:tab/>
      </w:r>
      <w:r>
        <w:tab/>
        <w:t>}</w:t>
      </w:r>
    </w:p>
    <w:p w:rsidR="000B6712" w:rsidRDefault="000B6712" w:rsidP="000B6712">
      <w:pPr>
        <w:pStyle w:val="C1"/>
      </w:pPr>
      <w:r>
        <w:tab/>
      </w:r>
      <w:r>
        <w:tab/>
        <w:t>printf("one iteration!\n");</w:t>
      </w:r>
    </w:p>
    <w:p w:rsidR="000B6712" w:rsidRDefault="000B6712" w:rsidP="000B6712">
      <w:pPr>
        <w:pStyle w:val="C1"/>
      </w:pPr>
      <w:r>
        <w:tab/>
      </w:r>
      <w:r>
        <w:tab/>
        <w:t>getchar();</w:t>
      </w:r>
    </w:p>
    <w:p w:rsidR="000B6712" w:rsidRDefault="000B6712" w:rsidP="000B6712">
      <w:pPr>
        <w:pStyle w:val="C1"/>
      </w:pPr>
      <w:r>
        <w:tab/>
        <w:t>}</w:t>
      </w:r>
    </w:p>
    <w:p w:rsidR="000B6712" w:rsidRDefault="000B6712" w:rsidP="000B6712">
      <w:pPr>
        <w:pStyle w:val="C1"/>
      </w:pPr>
      <w:r>
        <w:tab/>
        <w:t>return 0;</w:t>
      </w:r>
    </w:p>
    <w:p w:rsidR="000B6712" w:rsidRDefault="000B6712" w:rsidP="000B6712">
      <w:pPr>
        <w:pStyle w:val="C1"/>
      </w:pPr>
      <w:r>
        <w:t>}</w:t>
      </w:r>
    </w:p>
    <w:p w:rsidR="007C74AA" w:rsidRDefault="00CA6EF0" w:rsidP="000C36A6">
      <w:pPr>
        <w:pStyle w:val="a0"/>
      </w:pPr>
      <w:bookmarkStart w:id="75" w:name="_Toc486237090"/>
      <w:r>
        <w:rPr>
          <w:rFonts w:hint="eastAsia"/>
        </w:rPr>
        <w:t>进程的调度统计</w:t>
      </w:r>
      <w:bookmarkEnd w:id="75"/>
      <w:r w:rsidR="000C36A6">
        <w:t xml:space="preserve"> </w:t>
      </w:r>
    </w:p>
    <w:p w:rsidR="007232F5" w:rsidRPr="007232F5" w:rsidRDefault="007232F5" w:rsidP="007232F5">
      <w:pPr>
        <w:pStyle w:val="a"/>
      </w:pPr>
      <w:bookmarkStart w:id="76" w:name="_Ref481595812"/>
      <w:bookmarkStart w:id="77" w:name="_Toc486237091"/>
      <w:r>
        <w:rPr>
          <w:rFonts w:hint="eastAsia"/>
        </w:rPr>
        <w:t>进程的调度</w:t>
      </w:r>
      <w:bookmarkEnd w:id="76"/>
      <w:bookmarkEnd w:id="77"/>
    </w:p>
    <w:p w:rsidR="004879FF" w:rsidRDefault="00161A41" w:rsidP="008C34A2">
      <w:pPr>
        <w:pStyle w:val="a0"/>
      </w:pPr>
      <w:bookmarkStart w:id="78" w:name="_Toc486237092"/>
      <w:r>
        <w:rPr>
          <w:rFonts w:hint="eastAsia"/>
        </w:rPr>
        <w:t>普通进程的</w:t>
      </w:r>
      <w:r>
        <w:rPr>
          <w:rFonts w:hint="eastAsia"/>
        </w:rPr>
        <w:t xml:space="preserve"> CFS</w:t>
      </w:r>
      <w:r>
        <w:rPr>
          <w:rFonts w:hint="eastAsia"/>
        </w:rPr>
        <w:t>调度</w:t>
      </w:r>
      <w:bookmarkEnd w:id="78"/>
    </w:p>
    <w:p w:rsidR="0063544F" w:rsidRDefault="0063544F" w:rsidP="0063544F">
      <w:pPr>
        <w:pStyle w:val="ad"/>
      </w:pPr>
      <w:bookmarkStart w:id="79" w:name="_Ref48159623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79"/>
      <w:r>
        <w:rPr>
          <w:rFonts w:hint="eastAsia"/>
        </w:rPr>
        <w:t xml:space="preserve"> </w:t>
      </w:r>
      <w:r>
        <w:t>Run-NICE.sh</w:t>
      </w:r>
    </w:p>
    <w:p w:rsidR="0063544F" w:rsidRDefault="0063544F" w:rsidP="0063544F">
      <w:pPr>
        <w:pStyle w:val="C1"/>
      </w:pPr>
      <w:r>
        <w:t>./HelloWorld-loop &amp;</w:t>
      </w:r>
    </w:p>
    <w:p w:rsidR="0063544F" w:rsidRDefault="0063544F" w:rsidP="0063544F">
      <w:pPr>
        <w:pStyle w:val="C1"/>
      </w:pPr>
      <w:r>
        <w:t>nice  -10   ./HelloWorld-loop &amp;</w:t>
      </w:r>
    </w:p>
    <w:p w:rsidR="000B78EF" w:rsidRDefault="007232F5" w:rsidP="00161A41">
      <w:pPr>
        <w:pStyle w:val="a0"/>
      </w:pPr>
      <w:bookmarkStart w:id="80" w:name="_Ref481744337"/>
      <w:bookmarkStart w:id="81" w:name="_Toc486237093"/>
      <w:r>
        <w:rPr>
          <w:rFonts w:hint="eastAsia"/>
        </w:rPr>
        <w:t>实时进程调度</w:t>
      </w:r>
      <w:bookmarkEnd w:id="80"/>
      <w:bookmarkEnd w:id="81"/>
    </w:p>
    <w:p w:rsidR="00784BF0" w:rsidRDefault="00784BF0" w:rsidP="00784BF0">
      <w:pPr>
        <w:pStyle w:val="ad"/>
      </w:pPr>
      <w:bookmarkStart w:id="82" w:name="_Ref48160890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bookmarkEnd w:id="82"/>
      <w:r>
        <w:rPr>
          <w:rFonts w:hint="eastAsia"/>
        </w:rPr>
        <w:t xml:space="preserve"> </w:t>
      </w:r>
      <w:r>
        <w:t>RT-process-demo.c</w:t>
      </w:r>
    </w:p>
    <w:p w:rsidR="001A6BEF" w:rsidRDefault="001A6BEF" w:rsidP="003143A0">
      <w:pPr>
        <w:pStyle w:val="C1"/>
      </w:pPr>
      <w:r>
        <w:t>#include &lt;sched.h&gt;</w:t>
      </w:r>
    </w:p>
    <w:p w:rsidR="001A6BEF" w:rsidRDefault="001A6BEF" w:rsidP="003143A0">
      <w:pPr>
        <w:pStyle w:val="C1"/>
      </w:pPr>
      <w:r>
        <w:lastRenderedPageBreak/>
        <w:t>#include &lt;stdio.h&gt;</w:t>
      </w:r>
    </w:p>
    <w:p w:rsidR="001A6BEF" w:rsidRDefault="001A6BEF" w:rsidP="003143A0">
      <w:pPr>
        <w:pStyle w:val="C1"/>
      </w:pPr>
      <w:r>
        <w:t>#include &lt;stdlib.h&gt;</w:t>
      </w:r>
    </w:p>
    <w:p w:rsidR="001A6BEF" w:rsidRDefault="001A6BEF" w:rsidP="003143A0">
      <w:pPr>
        <w:pStyle w:val="C1"/>
      </w:pPr>
      <w:r>
        <w:t>#include &lt;string.h&gt;</w:t>
      </w:r>
    </w:p>
    <w:p w:rsidR="001A6BEF" w:rsidRDefault="001A6BEF" w:rsidP="003143A0">
      <w:pPr>
        <w:pStyle w:val="C1"/>
      </w:pPr>
      <w:r>
        <w:t>#include &lt;errno.h&gt;</w:t>
      </w:r>
    </w:p>
    <w:p w:rsidR="001A6BEF" w:rsidRDefault="001A6BEF" w:rsidP="003143A0">
      <w:pPr>
        <w:pStyle w:val="C1"/>
      </w:pPr>
    </w:p>
    <w:p w:rsidR="001A6BEF" w:rsidRDefault="001A6BEF" w:rsidP="003143A0">
      <w:pPr>
        <w:pStyle w:val="C1"/>
      </w:pPr>
      <w:r>
        <w:t>int main()</w:t>
      </w:r>
    </w:p>
    <w:p w:rsidR="001A6BEF" w:rsidRDefault="001A6BEF" w:rsidP="003143A0">
      <w:pPr>
        <w:pStyle w:val="C1"/>
      </w:pPr>
      <w:r>
        <w:t>{</w:t>
      </w:r>
    </w:p>
    <w:p w:rsidR="001A6BEF" w:rsidRDefault="001A6BEF" w:rsidP="003143A0">
      <w:pPr>
        <w:pStyle w:val="C1"/>
      </w:pPr>
      <w:r>
        <w:tab/>
        <w:t>int rc,current_scheduler_policy;</w:t>
      </w:r>
    </w:p>
    <w:p w:rsidR="001A6BEF" w:rsidRDefault="001A6BEF" w:rsidP="003143A0">
      <w:pPr>
        <w:pStyle w:val="C1"/>
      </w:pPr>
      <w:r>
        <w:rPr>
          <w:rFonts w:hint="eastAsia"/>
        </w:rPr>
        <w:tab/>
        <w:t>struct sched_param my_params;</w:t>
      </w:r>
      <w:r>
        <w:rPr>
          <w:rFonts w:hint="eastAsia"/>
        </w:rPr>
        <w:tab/>
        <w:t>//将要设置的调度参数</w:t>
      </w:r>
    </w:p>
    <w:p w:rsidR="001A6BEF" w:rsidRDefault="001A6BEF" w:rsidP="003143A0">
      <w:pPr>
        <w:pStyle w:val="C1"/>
      </w:pPr>
    </w:p>
    <w:p w:rsidR="001A6BEF" w:rsidRDefault="001A6BEF" w:rsidP="003143A0">
      <w:pPr>
        <w:pStyle w:val="C1"/>
      </w:pPr>
      <w:r>
        <w:tab/>
        <w:t>current_scheduler_policy=sched_getscheduler(0);</w:t>
      </w:r>
    </w:p>
    <w:p w:rsidR="001A6BEF" w:rsidRDefault="001A6BEF" w:rsidP="003143A0">
      <w:pPr>
        <w:pStyle w:val="C1"/>
      </w:pPr>
    </w:p>
    <w:p w:rsidR="001A6BEF" w:rsidRDefault="001A6BEF" w:rsidP="003143A0">
      <w:pPr>
        <w:pStyle w:val="C1"/>
      </w:pPr>
      <w:r>
        <w:tab/>
        <w:t>printf("SCHED_OTHER = %d SCHED_FIFO =%d SCHED_RR=%d \n", SCHED_OTHER, SCHED_FIFO, SCHED_RR);</w:t>
      </w:r>
    </w:p>
    <w:p w:rsidR="001A6BEF" w:rsidRDefault="001A6BEF" w:rsidP="003143A0">
      <w:pPr>
        <w:pStyle w:val="C1"/>
      </w:pPr>
      <w:r>
        <w:tab/>
        <w:t>printf("the current scheduler = %d \n", current_scheduler_policy);</w:t>
      </w:r>
    </w:p>
    <w:p w:rsidR="001A6BEF" w:rsidRDefault="001A6BEF" w:rsidP="003143A0">
      <w:pPr>
        <w:pStyle w:val="C1"/>
      </w:pPr>
      <w:r>
        <w:tab/>
        <w:t>printf("press any key to change the current scheduler and priority to SCHED_RR\n");</w:t>
      </w:r>
    </w:p>
    <w:p w:rsidR="001A6BEF" w:rsidRDefault="001A6BEF" w:rsidP="003143A0">
      <w:pPr>
        <w:pStyle w:val="C1"/>
      </w:pPr>
      <w:r>
        <w:tab/>
        <w:t>getchar();</w:t>
      </w:r>
      <w:r>
        <w:tab/>
      </w:r>
      <w:r>
        <w:tab/>
      </w:r>
      <w:r>
        <w:tab/>
      </w:r>
      <w:r w:rsidR="00DC25E3">
        <w:tab/>
      </w:r>
      <w:r w:rsidR="00DC25E3">
        <w:tab/>
      </w:r>
      <w:r>
        <w:t>//checkpoint 1</w:t>
      </w:r>
    </w:p>
    <w:p w:rsidR="001A6BEF" w:rsidRDefault="001A6BEF" w:rsidP="003143A0">
      <w:pPr>
        <w:pStyle w:val="C1"/>
      </w:pPr>
    </w:p>
    <w:p w:rsidR="001A6BEF" w:rsidRDefault="001A6BEF" w:rsidP="003143A0">
      <w:pPr>
        <w:pStyle w:val="C1"/>
      </w:pPr>
      <w:r>
        <w:rPr>
          <w:rFonts w:hint="eastAsia"/>
        </w:rPr>
        <w:tab/>
        <w:t>my_params.sched_priority=sched_get_priority_max(SCHED_RR);</w:t>
      </w:r>
      <w:r>
        <w:rPr>
          <w:rFonts w:hint="eastAsia"/>
        </w:rPr>
        <w:tab/>
        <w:t xml:space="preserve">// </w:t>
      </w:r>
      <w:r w:rsidR="00B5256B">
        <w:rPr>
          <w:rFonts w:hint="eastAsia"/>
        </w:rPr>
        <w:t>最</w:t>
      </w:r>
      <w:r>
        <w:rPr>
          <w:rFonts w:hint="eastAsia"/>
        </w:rPr>
        <w:t>高的</w:t>
      </w:r>
      <w:r w:rsidR="00B5256B">
        <w:rPr>
          <w:rFonts w:hint="eastAsia"/>
        </w:rPr>
        <w:t>RR</w:t>
      </w:r>
      <w:r>
        <w:rPr>
          <w:rFonts w:hint="eastAsia"/>
        </w:rPr>
        <w:t>实时优先级</w:t>
      </w:r>
    </w:p>
    <w:p w:rsidR="001A6BEF" w:rsidRDefault="001A6BEF" w:rsidP="003143A0">
      <w:pPr>
        <w:pStyle w:val="C1"/>
      </w:pPr>
      <w:r>
        <w:tab/>
        <w:t>rc=sched_setscheduler(0,SCHED_RR,&amp;my_params);</w:t>
      </w:r>
      <w:r w:rsidR="001E6105" w:rsidRPr="001E6105">
        <w:t xml:space="preserve"> </w:t>
      </w:r>
      <w:r w:rsidR="001E6105">
        <w:tab/>
      </w:r>
      <w:r w:rsidR="001E6105">
        <w:tab/>
      </w:r>
      <w:r w:rsidR="001E6105">
        <w:tab/>
      </w:r>
      <w:r w:rsidR="001E6105">
        <w:tab/>
      </w:r>
      <w:r w:rsidR="001E6105">
        <w:rPr>
          <w:rFonts w:hint="eastAsia"/>
        </w:rPr>
        <w:t>//设置为RR实时进程</w:t>
      </w:r>
    </w:p>
    <w:p w:rsidR="001A6BEF" w:rsidRDefault="001A6BEF" w:rsidP="003143A0">
      <w:pPr>
        <w:pStyle w:val="C1"/>
      </w:pPr>
      <w:r>
        <w:tab/>
        <w:t>if(rc&lt;0)</w:t>
      </w:r>
    </w:p>
    <w:p w:rsidR="001A6BEF" w:rsidRDefault="001A6BEF" w:rsidP="003143A0">
      <w:pPr>
        <w:pStyle w:val="C1"/>
      </w:pPr>
      <w:r>
        <w:tab/>
        <w:t>{</w:t>
      </w:r>
    </w:p>
    <w:p w:rsidR="001A6BEF" w:rsidRDefault="001A6BEF" w:rsidP="003143A0">
      <w:pPr>
        <w:pStyle w:val="C1"/>
      </w:pPr>
      <w:r>
        <w:t xml:space="preserve">  </w:t>
      </w:r>
      <w:r>
        <w:tab/>
        <w:t xml:space="preserve"> </w:t>
      </w:r>
      <w:r>
        <w:tab/>
        <w:t>perror("sched_setscheduler to SCHED_RR error");</w:t>
      </w:r>
    </w:p>
    <w:p w:rsidR="001A6BEF" w:rsidRDefault="001A6BEF" w:rsidP="003143A0">
      <w:pPr>
        <w:pStyle w:val="C1"/>
      </w:pPr>
      <w:r>
        <w:t xml:space="preserve">   </w:t>
      </w:r>
      <w:r>
        <w:tab/>
      </w:r>
      <w:r>
        <w:tab/>
        <w:t>exit(0);</w:t>
      </w:r>
    </w:p>
    <w:p w:rsidR="001A6BEF" w:rsidRDefault="001A6BEF" w:rsidP="003143A0">
      <w:pPr>
        <w:pStyle w:val="C1"/>
      </w:pPr>
      <w:r>
        <w:tab/>
        <w:t>}</w:t>
      </w:r>
      <w:r>
        <w:tab/>
      </w:r>
    </w:p>
    <w:p w:rsidR="001A6BEF" w:rsidRDefault="001A6BEF" w:rsidP="003143A0">
      <w:pPr>
        <w:pStyle w:val="C1"/>
      </w:pPr>
      <w:r>
        <w:tab/>
        <w:t>current_scheduler_policy=sched_getscheduler(0);</w:t>
      </w:r>
    </w:p>
    <w:p w:rsidR="001A6BEF" w:rsidRDefault="001A6BEF" w:rsidP="003143A0">
      <w:pPr>
        <w:pStyle w:val="C1"/>
      </w:pPr>
      <w:r>
        <w:tab/>
        <w:t>printf("the current scheduler = %d \n", current_scheduler_policy);</w:t>
      </w:r>
    </w:p>
    <w:p w:rsidR="001A6BEF" w:rsidRDefault="001A6BEF" w:rsidP="003143A0">
      <w:pPr>
        <w:pStyle w:val="C1"/>
      </w:pPr>
      <w:r>
        <w:tab/>
        <w:t>printf("press any key to change the current scheduler and priority to SCHED_FIFO\n");</w:t>
      </w:r>
    </w:p>
    <w:p w:rsidR="001A6BEF" w:rsidRDefault="001A6BEF" w:rsidP="003143A0">
      <w:pPr>
        <w:pStyle w:val="C1"/>
      </w:pPr>
      <w:r>
        <w:tab/>
        <w:t>getchar();                      //checkpoint 2</w:t>
      </w:r>
    </w:p>
    <w:p w:rsidR="001A6BEF" w:rsidRDefault="001A6BEF" w:rsidP="003143A0">
      <w:pPr>
        <w:pStyle w:val="C1"/>
      </w:pPr>
    </w:p>
    <w:p w:rsidR="00B5256B" w:rsidRPr="00B5256B" w:rsidRDefault="00B5256B" w:rsidP="003143A0">
      <w:pPr>
        <w:pStyle w:val="C1"/>
      </w:pPr>
      <w:r>
        <w:rPr>
          <w:rFonts w:hint="eastAsia"/>
        </w:rPr>
        <w:tab/>
        <w:t>my_params.sched_priority=sched_get_priority_m</w:t>
      </w:r>
      <w:r>
        <w:t>i</w:t>
      </w:r>
      <w:r w:rsidR="00781801">
        <w:rPr>
          <w:rFonts w:hint="eastAsia"/>
        </w:rPr>
        <w:t>n</w:t>
      </w:r>
      <w:r>
        <w:rPr>
          <w:rFonts w:hint="eastAsia"/>
        </w:rPr>
        <w:t>(SCHED_</w:t>
      </w:r>
      <w:r>
        <w:t>FIFO</w:t>
      </w:r>
      <w:r>
        <w:rPr>
          <w:rFonts w:hint="eastAsia"/>
        </w:rPr>
        <w:t>);</w:t>
      </w:r>
      <w:r>
        <w:rPr>
          <w:rFonts w:hint="eastAsia"/>
        </w:rPr>
        <w:tab/>
        <w:t>// 最低FIFO实时优先级</w:t>
      </w:r>
    </w:p>
    <w:p w:rsidR="001A6BEF" w:rsidRDefault="001A6BEF" w:rsidP="003143A0">
      <w:pPr>
        <w:pStyle w:val="C1"/>
      </w:pPr>
      <w:r>
        <w:tab/>
        <w:t>rc=sched_setscheduler(0,SCHED_FIFO,&amp;my_params);</w:t>
      </w:r>
      <w:r w:rsidR="001E6105">
        <w:tab/>
      </w:r>
      <w:r w:rsidR="001E6105">
        <w:tab/>
      </w:r>
      <w:r w:rsidR="001E6105">
        <w:tab/>
      </w:r>
      <w:r w:rsidR="001E6105">
        <w:rPr>
          <w:rFonts w:hint="eastAsia"/>
        </w:rPr>
        <w:t>//设置为</w:t>
      </w:r>
      <w:r w:rsidR="001E6105">
        <w:t>FIFO</w:t>
      </w:r>
      <w:r w:rsidR="001E6105">
        <w:rPr>
          <w:rFonts w:hint="eastAsia"/>
        </w:rPr>
        <w:t>实时进程</w:t>
      </w:r>
    </w:p>
    <w:p w:rsidR="001A6BEF" w:rsidRDefault="001A6BEF" w:rsidP="003143A0">
      <w:pPr>
        <w:pStyle w:val="C1"/>
      </w:pPr>
      <w:r>
        <w:tab/>
        <w:t>if(rc&lt;0)</w:t>
      </w:r>
    </w:p>
    <w:p w:rsidR="001A6BEF" w:rsidRDefault="001A6BEF" w:rsidP="003143A0">
      <w:pPr>
        <w:pStyle w:val="C1"/>
      </w:pPr>
      <w:r>
        <w:tab/>
        <w:t>{</w:t>
      </w:r>
    </w:p>
    <w:p w:rsidR="001A6BEF" w:rsidRDefault="001A6BEF" w:rsidP="003143A0">
      <w:pPr>
        <w:pStyle w:val="C1"/>
      </w:pPr>
      <w:r>
        <w:tab/>
        <w:t xml:space="preserve">   </w:t>
      </w:r>
      <w:r>
        <w:tab/>
        <w:t>perror("sched_setscheduler to SCHED_FIFO error");</w:t>
      </w:r>
    </w:p>
    <w:p w:rsidR="001A6BEF" w:rsidRDefault="001A6BEF" w:rsidP="003143A0">
      <w:pPr>
        <w:pStyle w:val="C1"/>
      </w:pPr>
      <w:r>
        <w:tab/>
        <w:t xml:space="preserve">   </w:t>
      </w:r>
      <w:r>
        <w:tab/>
        <w:t>exit(0);</w:t>
      </w:r>
    </w:p>
    <w:p w:rsidR="001A6BEF" w:rsidRDefault="001A6BEF" w:rsidP="003143A0">
      <w:pPr>
        <w:pStyle w:val="C1"/>
      </w:pPr>
      <w:r>
        <w:tab/>
        <w:t>}</w:t>
      </w:r>
    </w:p>
    <w:p w:rsidR="001A6BEF" w:rsidRDefault="001A6BEF" w:rsidP="003143A0">
      <w:pPr>
        <w:pStyle w:val="C1"/>
      </w:pPr>
      <w:r>
        <w:tab/>
        <w:t>current_scheduler_policy=sched_getscheduler(0);</w:t>
      </w:r>
    </w:p>
    <w:p w:rsidR="001A6BEF" w:rsidRDefault="001A6BEF" w:rsidP="003143A0">
      <w:pPr>
        <w:pStyle w:val="C1"/>
      </w:pPr>
      <w:r>
        <w:tab/>
        <w:t>printf("the current scheduler = %d \n", current_scheduler_policy);</w:t>
      </w:r>
    </w:p>
    <w:p w:rsidR="001A6BEF" w:rsidRDefault="001A6BEF" w:rsidP="003143A0">
      <w:pPr>
        <w:pStyle w:val="C1"/>
      </w:pPr>
      <w:r>
        <w:tab/>
        <w:t>printf("press any key to ange the current scheduler and priority to SCHED_OTHER(CFS) \n");</w:t>
      </w:r>
    </w:p>
    <w:p w:rsidR="001A6BEF" w:rsidRDefault="001A6BEF" w:rsidP="003143A0">
      <w:pPr>
        <w:pStyle w:val="C1"/>
      </w:pPr>
      <w:r>
        <w:tab/>
        <w:t>getchar();                      //checkpoint 3</w:t>
      </w:r>
    </w:p>
    <w:p w:rsidR="001A6BEF" w:rsidRDefault="001A6BEF" w:rsidP="003143A0">
      <w:pPr>
        <w:pStyle w:val="C1"/>
      </w:pPr>
    </w:p>
    <w:p w:rsidR="00570010" w:rsidRDefault="001A6BEF" w:rsidP="003143A0">
      <w:pPr>
        <w:pStyle w:val="C1"/>
        <w:ind w:firstLineChars="230" w:firstLine="414"/>
      </w:pPr>
      <w:r>
        <w:t>rc=sched_setscheduler(0,SCHED_OTHER,&amp;my_params);</w:t>
      </w:r>
      <w:r w:rsidR="001E6105">
        <w:tab/>
      </w:r>
      <w:r w:rsidR="001E6105">
        <w:tab/>
      </w:r>
      <w:r w:rsidR="001E6105">
        <w:tab/>
      </w:r>
      <w:r w:rsidR="001E6105">
        <w:rPr>
          <w:rFonts w:hint="eastAsia"/>
        </w:rPr>
        <w:t xml:space="preserve"> //设置为普通进程</w:t>
      </w:r>
      <w:r w:rsidR="00110998">
        <w:rPr>
          <w:rStyle w:val="afff0"/>
        </w:rPr>
        <w:footnoteReference w:id="2"/>
      </w:r>
    </w:p>
    <w:p w:rsidR="00570010" w:rsidRDefault="001A6BEF" w:rsidP="003143A0">
      <w:pPr>
        <w:pStyle w:val="C1"/>
        <w:ind w:firstLineChars="230" w:firstLine="414"/>
      </w:pPr>
      <w:r>
        <w:t>if(rc&lt;0)</w:t>
      </w:r>
    </w:p>
    <w:p w:rsidR="001A6BEF" w:rsidRDefault="001A6BEF" w:rsidP="003143A0">
      <w:pPr>
        <w:pStyle w:val="C1"/>
        <w:ind w:firstLineChars="230" w:firstLine="414"/>
      </w:pPr>
      <w:r>
        <w:t>{</w:t>
      </w:r>
      <w:r w:rsidR="00570010">
        <w:tab/>
      </w:r>
      <w:r>
        <w:t>perror("sched_setscheduler to SCHED_OTHER error");</w:t>
      </w:r>
    </w:p>
    <w:p w:rsidR="00570010" w:rsidRDefault="001A6BEF" w:rsidP="003143A0">
      <w:pPr>
        <w:pStyle w:val="C1"/>
      </w:pPr>
      <w:r>
        <w:t xml:space="preserve">       </w:t>
      </w:r>
      <w:r w:rsidR="00570010">
        <w:t>exit(0);</w:t>
      </w:r>
    </w:p>
    <w:p w:rsidR="001A6BEF" w:rsidRDefault="001A6BEF" w:rsidP="003143A0">
      <w:pPr>
        <w:pStyle w:val="C1"/>
        <w:ind w:firstLineChars="230" w:firstLine="414"/>
      </w:pPr>
      <w:r>
        <w:t>}</w:t>
      </w:r>
    </w:p>
    <w:p w:rsidR="001A6BEF" w:rsidRDefault="001A6BEF" w:rsidP="003143A0">
      <w:pPr>
        <w:pStyle w:val="C1"/>
        <w:ind w:firstLineChars="230" w:firstLine="414"/>
      </w:pPr>
      <w:r>
        <w:t>current_scheduler_policy=sched_getscheduler(0);</w:t>
      </w:r>
    </w:p>
    <w:p w:rsidR="001A6BEF" w:rsidRDefault="001A6BEF" w:rsidP="003143A0">
      <w:pPr>
        <w:pStyle w:val="C1"/>
        <w:ind w:firstLineChars="230" w:firstLine="414"/>
      </w:pPr>
      <w:r>
        <w:t>printf("the current scheduler = %d \n", current_scheduler_policy);</w:t>
      </w:r>
    </w:p>
    <w:p w:rsidR="001A6BEF" w:rsidRDefault="001A6BEF" w:rsidP="003143A0">
      <w:pPr>
        <w:pStyle w:val="C1"/>
        <w:ind w:firstLineChars="230" w:firstLine="414"/>
      </w:pPr>
      <w:r>
        <w:t>printf("press any key to exit\n");</w:t>
      </w:r>
    </w:p>
    <w:p w:rsidR="001A6BEF" w:rsidRDefault="001A6BEF" w:rsidP="003143A0">
      <w:pPr>
        <w:pStyle w:val="C1"/>
        <w:ind w:firstLineChars="230" w:firstLine="414"/>
      </w:pPr>
      <w:r>
        <w:t>getchar();</w:t>
      </w:r>
      <w:r w:rsidR="00DC25E3">
        <w:tab/>
      </w:r>
      <w:r w:rsidR="00DC25E3">
        <w:tab/>
      </w:r>
      <w:r w:rsidR="00DC25E3">
        <w:tab/>
      </w:r>
      <w:r w:rsidR="00DC25E3">
        <w:tab/>
      </w:r>
      <w:r>
        <w:t>//checkpoint 4</w:t>
      </w:r>
    </w:p>
    <w:p w:rsidR="001A6BEF" w:rsidRDefault="001A6BEF" w:rsidP="003143A0">
      <w:pPr>
        <w:pStyle w:val="C1"/>
      </w:pPr>
    </w:p>
    <w:p w:rsidR="001A6BEF" w:rsidRDefault="001A6BEF" w:rsidP="003143A0">
      <w:pPr>
        <w:pStyle w:val="C1"/>
      </w:pPr>
      <w:r>
        <w:tab/>
        <w:t>return 0;</w:t>
      </w:r>
    </w:p>
    <w:p w:rsidR="00E707F8" w:rsidRDefault="001A6BEF" w:rsidP="003143A0">
      <w:pPr>
        <w:pStyle w:val="C1"/>
      </w:pPr>
      <w:r>
        <w:t>}</w:t>
      </w:r>
    </w:p>
    <w:p w:rsidR="0047354E" w:rsidRDefault="0047354E" w:rsidP="0047354E">
      <w:pPr>
        <w:pStyle w:val="ad"/>
      </w:pPr>
      <w:bookmarkStart w:id="83" w:name="_Ref481680221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bookmarkEnd w:id="83"/>
      <w:r>
        <w:t xml:space="preserve"> RR-FIFO.</w:t>
      </w:r>
      <w:r>
        <w:rPr>
          <w:rFonts w:hint="eastAsia"/>
        </w:rPr>
        <w:t>sh</w:t>
      </w:r>
      <w:r>
        <w:rPr>
          <w:rFonts w:hint="eastAsia"/>
        </w:rPr>
        <w:t>脚本</w:t>
      </w:r>
    </w:p>
    <w:p w:rsidR="0047354E" w:rsidRPr="00FD5E8C" w:rsidRDefault="0047354E" w:rsidP="0047354E">
      <w:pPr>
        <w:pStyle w:val="C1"/>
      </w:pPr>
      <w:r w:rsidRPr="00FD5E8C">
        <w:t>[lqm@localhost lqm]# cat RR-FIFO.sh</w:t>
      </w:r>
    </w:p>
    <w:p w:rsidR="0047354E" w:rsidRPr="00FD5E8C" w:rsidRDefault="0047354E" w:rsidP="0047354E">
      <w:pPr>
        <w:pStyle w:val="C1"/>
      </w:pPr>
      <w:r w:rsidRPr="00FD5E8C">
        <w:lastRenderedPageBreak/>
        <w:t>RR-FIFO-sched  2 90&amp;</w:t>
      </w:r>
    </w:p>
    <w:p w:rsidR="0047354E" w:rsidRDefault="0047354E" w:rsidP="0047354E">
      <w:pPr>
        <w:pStyle w:val="C1"/>
      </w:pPr>
      <w:r w:rsidRPr="00FD5E8C">
        <w:t>RR-FIFO-sched  2 90&amp;</w:t>
      </w:r>
    </w:p>
    <w:p w:rsidR="0047354E" w:rsidRPr="00B61FA6" w:rsidRDefault="0047354E" w:rsidP="0047354E">
      <w:pPr>
        <w:pStyle w:val="C1"/>
      </w:pPr>
      <w:r>
        <w:rPr>
          <w:rFonts w:hint="eastAsia"/>
        </w:rPr>
        <w:t>sleep 5s</w:t>
      </w:r>
    </w:p>
    <w:p w:rsidR="0047354E" w:rsidRPr="00FD5E8C" w:rsidRDefault="0047354E" w:rsidP="0047354E">
      <w:pPr>
        <w:pStyle w:val="C1"/>
      </w:pPr>
      <w:r w:rsidRPr="00FD5E8C">
        <w:t xml:space="preserve">RR-FIFO-sched  1 </w:t>
      </w:r>
      <w:r>
        <w:rPr>
          <w:rFonts w:hint="eastAsia"/>
        </w:rPr>
        <w:t>9</w:t>
      </w:r>
      <w:r w:rsidRPr="00FD5E8C">
        <w:t>5&amp;</w:t>
      </w:r>
    </w:p>
    <w:p w:rsidR="0047354E" w:rsidRDefault="0047354E" w:rsidP="0047354E">
      <w:pPr>
        <w:pStyle w:val="C1"/>
      </w:pPr>
      <w:r w:rsidRPr="00FD5E8C">
        <w:t>[lqm@localhost lqm]#</w:t>
      </w:r>
    </w:p>
    <w:p w:rsidR="004D7C65" w:rsidRDefault="004D7C65" w:rsidP="00FD5E8C">
      <w:pPr>
        <w:pStyle w:val="ad"/>
      </w:pPr>
      <w:bookmarkStart w:id="84" w:name="_Ref481680405"/>
    </w:p>
    <w:p w:rsidR="00FD5E8C" w:rsidRDefault="00FD5E8C" w:rsidP="00FD5E8C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6</w:t>
      </w:r>
      <w:r w:rsidR="00D6333C">
        <w:fldChar w:fldCharType="end"/>
      </w:r>
      <w:bookmarkEnd w:id="84"/>
      <w:r>
        <w:rPr>
          <w:rFonts w:hint="eastAsia"/>
        </w:rPr>
        <w:t xml:space="preserve"> </w:t>
      </w:r>
      <w:r>
        <w:t>RR-FIFO-sched.c</w:t>
      </w:r>
    </w:p>
    <w:p w:rsidR="00045FDB" w:rsidRPr="00045FDB" w:rsidRDefault="00045FDB" w:rsidP="00045FDB">
      <w:pPr>
        <w:pStyle w:val="C1"/>
      </w:pPr>
      <w:r w:rsidRPr="00045FDB">
        <w:t>#include &lt;sched.h&gt;</w:t>
      </w:r>
    </w:p>
    <w:p w:rsidR="00045FDB" w:rsidRPr="00045FDB" w:rsidRDefault="00045FDB" w:rsidP="00045FDB">
      <w:pPr>
        <w:pStyle w:val="C1"/>
      </w:pPr>
      <w:r w:rsidRPr="00045FDB">
        <w:t>#include &lt;stdio.h&gt;</w:t>
      </w:r>
    </w:p>
    <w:p w:rsidR="00045FDB" w:rsidRPr="00045FDB" w:rsidRDefault="00045FDB" w:rsidP="00045FDB">
      <w:pPr>
        <w:pStyle w:val="C1"/>
      </w:pPr>
      <w:r w:rsidRPr="00045FDB">
        <w:t>#include &lt;stdlib.h&gt;</w:t>
      </w:r>
    </w:p>
    <w:p w:rsidR="00045FDB" w:rsidRPr="00045FDB" w:rsidRDefault="00045FDB" w:rsidP="00045FDB">
      <w:pPr>
        <w:pStyle w:val="C1"/>
      </w:pPr>
      <w:r w:rsidRPr="00045FDB">
        <w:t>#include &lt;string.h&gt;</w:t>
      </w:r>
    </w:p>
    <w:p w:rsidR="00045FDB" w:rsidRPr="00045FDB" w:rsidRDefault="00045FDB" w:rsidP="00045FDB">
      <w:pPr>
        <w:pStyle w:val="C1"/>
      </w:pPr>
      <w:r w:rsidRPr="00045FDB">
        <w:t>#include &lt;errno.h&gt;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>int main(int argc,char ** argv)</w:t>
      </w:r>
    </w:p>
    <w:p w:rsidR="00045FDB" w:rsidRPr="00045FDB" w:rsidRDefault="00045FDB" w:rsidP="00045FDB">
      <w:pPr>
        <w:pStyle w:val="C1"/>
      </w:pPr>
      <w:r w:rsidRPr="00045FDB">
        <w:t>{</w:t>
      </w:r>
    </w:p>
    <w:p w:rsidR="00045FDB" w:rsidRPr="00045FDB" w:rsidRDefault="00045FDB" w:rsidP="00045FDB">
      <w:pPr>
        <w:pStyle w:val="C1"/>
      </w:pPr>
      <w:r w:rsidRPr="00045FDB">
        <w:tab/>
        <w:t>long i,j,temp;</w:t>
      </w:r>
    </w:p>
    <w:p w:rsidR="00045FDB" w:rsidRPr="00045FDB" w:rsidRDefault="00045FDB" w:rsidP="00045FDB">
      <w:pPr>
        <w:pStyle w:val="C1"/>
      </w:pPr>
      <w:r w:rsidRPr="00045FDB">
        <w:tab/>
        <w:t>char cmd_str[100];</w:t>
      </w:r>
    </w:p>
    <w:p w:rsidR="00045FDB" w:rsidRPr="00045FDB" w:rsidRDefault="00045FDB" w:rsidP="00045FDB">
      <w:pPr>
        <w:pStyle w:val="C1"/>
      </w:pPr>
      <w:r w:rsidRPr="00045FDB">
        <w:tab/>
        <w:t>int rc,current_scheduler_policy;</w:t>
      </w:r>
    </w:p>
    <w:p w:rsidR="00045FDB" w:rsidRPr="00045FDB" w:rsidRDefault="00045FDB" w:rsidP="00045FDB">
      <w:pPr>
        <w:pStyle w:val="C1"/>
      </w:pPr>
      <w:r w:rsidRPr="00045FDB">
        <w:rPr>
          <w:rFonts w:hint="eastAsia"/>
        </w:rPr>
        <w:tab/>
        <w:t>struct sched_param my_params;</w:t>
      </w:r>
      <w:r w:rsidRPr="00045FDB">
        <w:rPr>
          <w:rFonts w:hint="eastAsia"/>
        </w:rPr>
        <w:tab/>
        <w:t>//将要设置的调度参数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ab/>
        <w:t xml:space="preserve">if(argc!=3) </w:t>
      </w:r>
    </w:p>
    <w:p w:rsidR="00045FDB" w:rsidRPr="00045FDB" w:rsidRDefault="00045FDB" w:rsidP="00045FDB">
      <w:pPr>
        <w:pStyle w:val="C1"/>
      </w:pPr>
      <w:r w:rsidRPr="00045FDB">
        <w:tab/>
        <w:t>{</w:t>
      </w:r>
      <w:r w:rsidRPr="00045FDB">
        <w:tab/>
        <w:t>printf("usage:RR-FIFO-sched sched_class priority \nsched_class: 0 for CFS; 1 for FIFO; 2 for RR\n");</w:t>
      </w:r>
    </w:p>
    <w:p w:rsidR="00045FDB" w:rsidRPr="00045FDB" w:rsidRDefault="00045FDB" w:rsidP="00045FDB">
      <w:pPr>
        <w:pStyle w:val="C1"/>
      </w:pPr>
      <w:r w:rsidRPr="00045FDB">
        <w:tab/>
      </w:r>
      <w:r w:rsidRPr="00045FDB">
        <w:tab/>
        <w:t>exit(1);</w:t>
      </w:r>
    </w:p>
    <w:p w:rsidR="00045FDB" w:rsidRPr="00045FDB" w:rsidRDefault="00045FDB" w:rsidP="00045FDB">
      <w:pPr>
        <w:pStyle w:val="C1"/>
      </w:pPr>
      <w:r w:rsidRPr="00045FDB">
        <w:tab/>
        <w:t>}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ab/>
        <w:t>my_params.sched_priority=atoi(argv[2]);</w:t>
      </w:r>
      <w:r w:rsidRPr="00045FDB">
        <w:tab/>
      </w:r>
    </w:p>
    <w:p w:rsidR="00045FDB" w:rsidRPr="00045FDB" w:rsidRDefault="00045FDB" w:rsidP="00045FDB">
      <w:pPr>
        <w:pStyle w:val="C1"/>
      </w:pPr>
      <w:r w:rsidRPr="00045FDB">
        <w:tab/>
        <w:t>rc=sched_setscheduler(0,atoi(argv[1]),&amp;my_params);</w:t>
      </w:r>
    </w:p>
    <w:p w:rsidR="00045FDB" w:rsidRPr="00045FDB" w:rsidRDefault="00045FDB" w:rsidP="00045FDB">
      <w:pPr>
        <w:pStyle w:val="C1"/>
      </w:pPr>
      <w:r w:rsidRPr="00045FDB">
        <w:tab/>
        <w:t>if(rc&lt;0)</w:t>
      </w:r>
    </w:p>
    <w:p w:rsidR="00045FDB" w:rsidRPr="00045FDB" w:rsidRDefault="00045FDB" w:rsidP="00045FDB">
      <w:pPr>
        <w:pStyle w:val="C1"/>
      </w:pPr>
      <w:r w:rsidRPr="00045FDB">
        <w:t xml:space="preserve">        {</w:t>
      </w:r>
    </w:p>
    <w:p w:rsidR="00045FDB" w:rsidRPr="00045FDB" w:rsidRDefault="00045FDB" w:rsidP="00045FDB">
      <w:pPr>
        <w:pStyle w:val="C1"/>
      </w:pPr>
      <w:r w:rsidRPr="00045FDB">
        <w:t xml:space="preserve">                perror("sched_setscheduler error\n");</w:t>
      </w:r>
    </w:p>
    <w:p w:rsidR="00045FDB" w:rsidRPr="00045FDB" w:rsidRDefault="00045FDB" w:rsidP="00045FDB">
      <w:pPr>
        <w:pStyle w:val="C1"/>
      </w:pPr>
      <w:r w:rsidRPr="00045FDB">
        <w:t xml:space="preserve">                exit(0);</w:t>
      </w:r>
    </w:p>
    <w:p w:rsidR="00045FDB" w:rsidRPr="00045FDB" w:rsidRDefault="00045FDB" w:rsidP="00045FDB">
      <w:pPr>
        <w:pStyle w:val="C1"/>
      </w:pPr>
      <w:r w:rsidRPr="00045FDB">
        <w:t xml:space="preserve">        }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ab/>
        <w:t>current_scheduler_policy=sched_getscheduler(0);</w:t>
      </w:r>
    </w:p>
    <w:p w:rsidR="00045FDB" w:rsidRPr="00045FDB" w:rsidRDefault="00045FDB" w:rsidP="00045FDB">
      <w:pPr>
        <w:pStyle w:val="C1"/>
      </w:pPr>
      <w:r w:rsidRPr="00045FDB">
        <w:tab/>
        <w:t>printf("the PID:%d  current scheduler = %d \n", getpid(),current_scheduler_policy);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ab/>
        <w:t>for(i=0;i&lt;1024*1024*1024;i++)</w:t>
      </w:r>
    </w:p>
    <w:p w:rsidR="00045FDB" w:rsidRPr="00045FDB" w:rsidRDefault="00045FDB" w:rsidP="00045FDB">
      <w:pPr>
        <w:pStyle w:val="C1"/>
      </w:pPr>
      <w:r w:rsidRPr="00045FDB">
        <w:tab/>
      </w:r>
      <w:r w:rsidRPr="00045FDB">
        <w:tab/>
        <w:t>for(j=0;j&lt;10;j++)</w:t>
      </w:r>
    </w:p>
    <w:p w:rsidR="00045FDB" w:rsidRPr="00045FDB" w:rsidRDefault="00045FDB" w:rsidP="00045FDB">
      <w:pPr>
        <w:pStyle w:val="C1"/>
      </w:pPr>
      <w:r w:rsidRPr="00045FDB">
        <w:tab/>
      </w:r>
      <w:r w:rsidRPr="00045FDB">
        <w:tab/>
      </w:r>
      <w:r w:rsidRPr="00045FDB">
        <w:tab/>
        <w:t>temp++;</w:t>
      </w:r>
    </w:p>
    <w:p w:rsidR="00045FDB" w:rsidRPr="00045FDB" w:rsidRDefault="00045FDB" w:rsidP="00045FDB">
      <w:pPr>
        <w:pStyle w:val="C1"/>
      </w:pPr>
      <w:r w:rsidRPr="00045FDB">
        <w:t xml:space="preserve">        </w:t>
      </w:r>
    </w:p>
    <w:p w:rsidR="00045FDB" w:rsidRPr="00045FDB" w:rsidRDefault="00045FDB" w:rsidP="00045FDB">
      <w:pPr>
        <w:pStyle w:val="C1"/>
      </w:pPr>
      <w:r w:rsidRPr="00045FDB">
        <w:tab/>
        <w:t>sprintf(cmd_str,"cat /proc/%d/sched &gt; ./sched-%d ; date &gt;&gt; ./sched-%d",</w:t>
      </w:r>
      <w:r>
        <w:rPr>
          <w:rFonts w:hint="eastAsia"/>
        </w:rPr>
        <w:t xml:space="preserve"> </w:t>
      </w:r>
      <w:r w:rsidRPr="00045FDB">
        <w:t>getpid(),</w:t>
      </w:r>
      <w:r>
        <w:rPr>
          <w:rFonts w:hint="eastAsia"/>
        </w:rPr>
        <w:t xml:space="preserve"> </w:t>
      </w:r>
      <w:r w:rsidRPr="00045FDB">
        <w:t>getpid(),</w:t>
      </w:r>
      <w:r>
        <w:rPr>
          <w:rFonts w:hint="eastAsia"/>
        </w:rPr>
        <w:t xml:space="preserve"> </w:t>
      </w:r>
      <w:r w:rsidRPr="00045FDB">
        <w:t>getpid());</w:t>
      </w:r>
    </w:p>
    <w:p w:rsidR="00045FDB" w:rsidRPr="00045FDB" w:rsidRDefault="00045FDB" w:rsidP="00045FDB">
      <w:pPr>
        <w:pStyle w:val="C1"/>
      </w:pPr>
      <w:r w:rsidRPr="00045FDB">
        <w:tab/>
        <w:t>system(cmd_str);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//记录各个进程的/proc/PID/sched以及时间信息</w:t>
      </w:r>
    </w:p>
    <w:p w:rsidR="00045FDB" w:rsidRPr="00045FDB" w:rsidRDefault="00045FDB" w:rsidP="00045FDB">
      <w:pPr>
        <w:pStyle w:val="C1"/>
      </w:pPr>
    </w:p>
    <w:p w:rsidR="00045FDB" w:rsidRPr="00045FDB" w:rsidRDefault="00045FDB" w:rsidP="00045FDB">
      <w:pPr>
        <w:pStyle w:val="C1"/>
      </w:pPr>
      <w:r w:rsidRPr="00045FDB">
        <w:tab/>
        <w:t>return 0;</w:t>
      </w:r>
    </w:p>
    <w:p w:rsidR="00FD5E8C" w:rsidRPr="00FD5E8C" w:rsidRDefault="00045FDB" w:rsidP="00045FDB">
      <w:pPr>
        <w:pStyle w:val="C1"/>
      </w:pPr>
      <w:r w:rsidRPr="00045FDB">
        <w:t>}</w:t>
      </w:r>
    </w:p>
    <w:p w:rsidR="007232F5" w:rsidRDefault="00A96EC9" w:rsidP="007232F5">
      <w:pPr>
        <w:pStyle w:val="a"/>
      </w:pPr>
      <w:bookmarkStart w:id="85" w:name="_Toc486237094"/>
      <w:r>
        <w:rPr>
          <w:rFonts w:hint="eastAsia"/>
        </w:rPr>
        <w:t>进程迁移与负载均衡</w:t>
      </w:r>
      <w:bookmarkEnd w:id="85"/>
    </w:p>
    <w:p w:rsidR="000B78EF" w:rsidRDefault="00F866DA" w:rsidP="000B78EF">
      <w:pPr>
        <w:pStyle w:val="a0"/>
        <w:ind w:left="1419"/>
      </w:pPr>
      <w:bookmarkStart w:id="86" w:name="_Toc486237095"/>
      <w:r>
        <w:rPr>
          <w:rFonts w:hint="eastAsia"/>
        </w:rPr>
        <w:t>C</w:t>
      </w:r>
      <w:r>
        <w:t>FS</w:t>
      </w:r>
      <w:r>
        <w:rPr>
          <w:rFonts w:hint="eastAsia"/>
        </w:rPr>
        <w:t>进程的负载均衡</w:t>
      </w:r>
      <w:bookmarkEnd w:id="86"/>
    </w:p>
    <w:p w:rsidR="00AA0FCA" w:rsidRDefault="00AA0FCA" w:rsidP="00AA0FCA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r>
        <w:rPr>
          <w:rFonts w:hint="eastAsia"/>
        </w:rPr>
        <w:t xml:space="preserve"> HelloWorld-loop-nice+5</w:t>
      </w:r>
      <w:r>
        <w:t>.c</w:t>
      </w:r>
    </w:p>
    <w:p w:rsidR="00AA0FCA" w:rsidRDefault="00AA0FCA" w:rsidP="00AA0FCA">
      <w:pPr>
        <w:pStyle w:val="afff4"/>
      </w:pPr>
      <w:r>
        <w:t>#include &lt;stdio.h&gt;</w:t>
      </w:r>
    </w:p>
    <w:p w:rsidR="00AA0FCA" w:rsidRDefault="00AA0FCA" w:rsidP="00AA0FCA">
      <w:pPr>
        <w:pStyle w:val="afff4"/>
      </w:pPr>
      <w:r>
        <w:lastRenderedPageBreak/>
        <w:t>int main()</w:t>
      </w:r>
    </w:p>
    <w:p w:rsidR="00AA0FCA" w:rsidRDefault="00AA0FCA" w:rsidP="00AA0FCA">
      <w:pPr>
        <w:pStyle w:val="afff4"/>
      </w:pPr>
      <w:r>
        <w:t>{</w:t>
      </w:r>
    </w:p>
    <w:p w:rsidR="00AA0FCA" w:rsidRDefault="00AA0FCA" w:rsidP="00AA0FCA">
      <w:pPr>
        <w:pStyle w:val="afff4"/>
      </w:pPr>
      <w:r>
        <w:tab/>
        <w:t>int k;</w:t>
      </w:r>
    </w:p>
    <w:p w:rsidR="00AA0FCA" w:rsidRDefault="00AA0FCA" w:rsidP="00AA0FCA">
      <w:pPr>
        <w:pStyle w:val="afff4"/>
      </w:pPr>
      <w:r>
        <w:tab/>
        <w:t>printf("HelloWorld!\n");</w:t>
      </w:r>
    </w:p>
    <w:p w:rsidR="00AA0FCA" w:rsidRDefault="00AA0FCA" w:rsidP="00AA0FCA">
      <w:pPr>
        <w:pStyle w:val="afff4"/>
      </w:pPr>
      <w:r>
        <w:tab/>
        <w:t>nice(5);</w:t>
      </w:r>
    </w:p>
    <w:p w:rsidR="00AA0FCA" w:rsidRDefault="00AA0FCA" w:rsidP="00AA0FCA">
      <w:pPr>
        <w:pStyle w:val="afff4"/>
      </w:pPr>
      <w:r>
        <w:tab/>
        <w:t>while(1);</w:t>
      </w:r>
    </w:p>
    <w:p w:rsidR="00AA0FCA" w:rsidRDefault="00AA0FCA" w:rsidP="00AA0FCA">
      <w:pPr>
        <w:pStyle w:val="afff4"/>
      </w:pPr>
      <w:r>
        <w:tab/>
      </w:r>
      <w:r>
        <w:tab/>
        <w:t>k=k+1;</w:t>
      </w:r>
    </w:p>
    <w:p w:rsidR="00AA0FCA" w:rsidRDefault="00AA0FCA" w:rsidP="00AA0FCA">
      <w:pPr>
        <w:pStyle w:val="afff4"/>
      </w:pPr>
      <w:r>
        <w:tab/>
        <w:t>return 0;</w:t>
      </w:r>
    </w:p>
    <w:p w:rsidR="00AA0FCA" w:rsidRDefault="00AA0FCA" w:rsidP="00AA0FCA">
      <w:pPr>
        <w:pStyle w:val="afff4"/>
      </w:pPr>
      <w:r>
        <w:t>}</w:t>
      </w:r>
    </w:p>
    <w:p w:rsidR="000B78EF" w:rsidRDefault="00112D88" w:rsidP="000B78EF">
      <w:pPr>
        <w:pStyle w:val="a0"/>
        <w:ind w:left="1419"/>
      </w:pPr>
      <w:bookmarkStart w:id="87" w:name="_Toc486237096"/>
      <w:r>
        <w:rPr>
          <w:rFonts w:hint="eastAsia"/>
        </w:rPr>
        <w:t>实时进程</w:t>
      </w:r>
      <w:r w:rsidR="00F866DA">
        <w:rPr>
          <w:rFonts w:hint="eastAsia"/>
        </w:rPr>
        <w:t>的负载均衡</w:t>
      </w:r>
      <w:bookmarkEnd w:id="87"/>
    </w:p>
    <w:p w:rsidR="004D7C65" w:rsidRDefault="004D7C65" w:rsidP="008F4FFB">
      <w:pPr>
        <w:pStyle w:val="ad"/>
      </w:pPr>
      <w:bookmarkStart w:id="88" w:name="_Ref481866846"/>
    </w:p>
    <w:p w:rsidR="008F4FFB" w:rsidRDefault="008F4FFB" w:rsidP="008F4FFB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bookmarkEnd w:id="88"/>
      <w:r>
        <w:rPr>
          <w:rFonts w:hint="eastAsia"/>
        </w:rPr>
        <w:t xml:space="preserve"> </w:t>
      </w:r>
      <w:r>
        <w:t>RT-Balance1.sh</w:t>
      </w:r>
    </w:p>
    <w:p w:rsidR="008F4FFB" w:rsidRPr="008F4FFB" w:rsidRDefault="008F4FFB" w:rsidP="008F4FFB">
      <w:pPr>
        <w:pStyle w:val="C1"/>
      </w:pPr>
      <w:r w:rsidRPr="008F4FFB">
        <w:t>root@localhost lqm]# cat RT-Balance1.sh</w:t>
      </w:r>
    </w:p>
    <w:p w:rsidR="008F4FFB" w:rsidRPr="008F4FFB" w:rsidRDefault="008F4FFB" w:rsidP="008F4FFB">
      <w:pPr>
        <w:pStyle w:val="C1"/>
      </w:pPr>
      <w:r w:rsidRPr="008F4FFB">
        <w:t xml:space="preserve">RR-FIFO-sched 1 </w:t>
      </w:r>
      <w:r>
        <w:rPr>
          <w:rFonts w:hint="eastAsia"/>
        </w:rPr>
        <w:t>10</w:t>
      </w:r>
      <w:r w:rsidRPr="008F4FFB">
        <w:t>&amp;</w:t>
      </w:r>
    </w:p>
    <w:p w:rsidR="008F4FFB" w:rsidRPr="008F4FFB" w:rsidRDefault="008F4FFB" w:rsidP="008F4FFB">
      <w:pPr>
        <w:pStyle w:val="C1"/>
      </w:pPr>
      <w:r w:rsidRPr="008F4FFB">
        <w:t xml:space="preserve">RR-FIFO-sched 1 </w:t>
      </w:r>
      <w:r>
        <w:rPr>
          <w:rFonts w:hint="eastAsia"/>
        </w:rPr>
        <w:t>20</w:t>
      </w:r>
      <w:r w:rsidRPr="008F4FFB">
        <w:t>&amp;</w:t>
      </w:r>
    </w:p>
    <w:p w:rsidR="008F4FFB" w:rsidRPr="008F4FFB" w:rsidRDefault="008F4FFB" w:rsidP="008F4FFB">
      <w:pPr>
        <w:pStyle w:val="C1"/>
      </w:pPr>
      <w:r w:rsidRPr="008F4FFB">
        <w:t xml:space="preserve">RR-FIFO-sched 1 </w:t>
      </w:r>
      <w:r>
        <w:rPr>
          <w:rFonts w:hint="eastAsia"/>
        </w:rPr>
        <w:t>30</w:t>
      </w:r>
      <w:r w:rsidRPr="008F4FFB">
        <w:t>&amp;</w:t>
      </w:r>
    </w:p>
    <w:p w:rsidR="008F4FFB" w:rsidRDefault="008F4FFB" w:rsidP="008F4FFB">
      <w:pPr>
        <w:pStyle w:val="C1"/>
      </w:pPr>
      <w:r w:rsidRPr="008F4FFB">
        <w:t xml:space="preserve">RR-FIFO-sched 1 </w:t>
      </w:r>
      <w:r>
        <w:rPr>
          <w:rFonts w:hint="eastAsia"/>
        </w:rPr>
        <w:t>40</w:t>
      </w:r>
      <w:r w:rsidRPr="008F4FFB">
        <w:t>&amp;</w:t>
      </w:r>
    </w:p>
    <w:p w:rsidR="00124C2E" w:rsidRDefault="00124C2E" w:rsidP="00124C2E">
      <w:pPr>
        <w:pStyle w:val="a"/>
      </w:pPr>
      <w:bookmarkStart w:id="89" w:name="_Toc486237097"/>
      <w:r>
        <w:rPr>
          <w:rFonts w:hint="eastAsia"/>
        </w:rPr>
        <w:t>小结</w:t>
      </w:r>
      <w:bookmarkEnd w:id="89"/>
    </w:p>
    <w:p w:rsidR="00F67E46" w:rsidRDefault="00325466" w:rsidP="00325466">
      <w:pPr>
        <w:pStyle w:val="a"/>
      </w:pPr>
      <w:bookmarkStart w:id="90" w:name="_Toc486237098"/>
      <w:r>
        <w:rPr>
          <w:rFonts w:hint="eastAsia"/>
        </w:rPr>
        <w:t>练习</w:t>
      </w:r>
      <w:bookmarkEnd w:id="90"/>
    </w:p>
    <w:p w:rsidR="008F4FFB" w:rsidRDefault="008F4FFB" w:rsidP="00D44D88"/>
    <w:p w:rsidR="00F67E46" w:rsidRDefault="00F67E46">
      <w:pPr>
        <w:spacing w:line="240" w:lineRule="auto"/>
        <w:ind w:firstLine="0"/>
        <w:jc w:val="left"/>
      </w:pPr>
      <w:r>
        <w:br w:type="page"/>
      </w:r>
    </w:p>
    <w:p w:rsidR="00F67E46" w:rsidRDefault="00F67E46" w:rsidP="00F67E46">
      <w:pPr>
        <w:pStyle w:val="1"/>
      </w:pPr>
      <w:bookmarkStart w:id="91" w:name="_Toc438369531"/>
      <w:bookmarkStart w:id="92" w:name="_Ref481738003"/>
      <w:bookmarkStart w:id="93" w:name="_Toc486237099"/>
      <w:r>
        <w:rPr>
          <w:rFonts w:hint="eastAsia"/>
        </w:rPr>
        <w:lastRenderedPageBreak/>
        <w:t>进程间通信</w:t>
      </w:r>
      <w:bookmarkEnd w:id="91"/>
      <w:r>
        <w:rPr>
          <w:rFonts w:hint="eastAsia"/>
        </w:rPr>
        <w:t>与同步</w:t>
      </w:r>
      <w:bookmarkEnd w:id="92"/>
      <w:bookmarkEnd w:id="93"/>
    </w:p>
    <w:p w:rsidR="00221BFA" w:rsidRDefault="00221BFA" w:rsidP="00221BFA">
      <w:pPr>
        <w:pStyle w:val="a"/>
      </w:pPr>
      <w:bookmarkStart w:id="94" w:name="_Toc486237100"/>
      <w:r>
        <w:rPr>
          <w:rFonts w:hint="eastAsia"/>
        </w:rPr>
        <w:t>进程间通信</w:t>
      </w:r>
      <w:bookmarkEnd w:id="94"/>
    </w:p>
    <w:p w:rsidR="00221BFA" w:rsidRDefault="00221BFA" w:rsidP="00221BFA">
      <w:pPr>
        <w:pStyle w:val="a0"/>
      </w:pPr>
      <w:bookmarkStart w:id="95" w:name="_Toc486237101"/>
      <w:r>
        <w:rPr>
          <w:rFonts w:hint="eastAsia"/>
        </w:rPr>
        <w:t>管道</w:t>
      </w:r>
      <w:bookmarkEnd w:id="95"/>
    </w:p>
    <w:p w:rsidR="00E41672" w:rsidRDefault="00BE3E9B" w:rsidP="00BE3E9B">
      <w:pPr>
        <w:pStyle w:val="ad"/>
      </w:pPr>
      <w:bookmarkStart w:id="96" w:name="_Ref47762319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96"/>
      <w:r>
        <w:rPr>
          <w:rFonts w:hint="eastAsia"/>
        </w:rPr>
        <w:t xml:space="preserve"> pipe-demo.c</w:t>
      </w:r>
      <w:r>
        <w:rPr>
          <w:rFonts w:hint="eastAsia"/>
        </w:rPr>
        <w:t>代码</w:t>
      </w:r>
    </w:p>
    <w:p w:rsidR="00BE3E9B" w:rsidRDefault="00BE3E9B" w:rsidP="00BE3E9B">
      <w:pPr>
        <w:pStyle w:val="C1"/>
      </w:pPr>
      <w:r>
        <w:t>#include &lt;stdio.h&gt;</w:t>
      </w:r>
    </w:p>
    <w:p w:rsidR="00BE3E9B" w:rsidRDefault="00BE3E9B" w:rsidP="00BE3E9B">
      <w:pPr>
        <w:pStyle w:val="C1"/>
      </w:pPr>
      <w:r>
        <w:t>#include &lt;stdlib.h&gt;</w:t>
      </w:r>
    </w:p>
    <w:p w:rsidR="00BE3E9B" w:rsidRDefault="00BE3E9B" w:rsidP="00BE3E9B">
      <w:pPr>
        <w:pStyle w:val="C1"/>
      </w:pPr>
      <w:r>
        <w:t>#include &lt;string.h&gt;</w:t>
      </w:r>
    </w:p>
    <w:p w:rsidR="00BE3E9B" w:rsidRDefault="00BE3E9B" w:rsidP="00BE3E9B">
      <w:pPr>
        <w:pStyle w:val="C1"/>
      </w:pPr>
      <w:r>
        <w:t>#include &lt;sys/types.h&gt;</w:t>
      </w:r>
    </w:p>
    <w:p w:rsidR="00BE3E9B" w:rsidRDefault="00BE3E9B" w:rsidP="00BE3E9B">
      <w:pPr>
        <w:pStyle w:val="C1"/>
      </w:pPr>
      <w:r>
        <w:t>int main()</w:t>
      </w:r>
    </w:p>
    <w:p w:rsidR="00BE3E9B" w:rsidRDefault="00BE3E9B" w:rsidP="00BE3E9B">
      <w:pPr>
        <w:pStyle w:val="C1"/>
      </w:pPr>
      <w:r>
        <w:t>{</w:t>
      </w:r>
    </w:p>
    <w:p w:rsidR="00BE3E9B" w:rsidRDefault="00BE3E9B" w:rsidP="00BE3E9B">
      <w:pPr>
        <w:pStyle w:val="C1"/>
      </w:pPr>
      <w:r>
        <w:t xml:space="preserve">    pid_t pid = 0;</w:t>
      </w:r>
    </w:p>
    <w:p w:rsidR="00BE3E9B" w:rsidRDefault="00BE3E9B" w:rsidP="00BE3E9B">
      <w:pPr>
        <w:pStyle w:val="C1"/>
      </w:pPr>
      <w:r>
        <w:t xml:space="preserve">    int </w:t>
      </w:r>
      <w:r w:rsidRPr="00BE3E9B">
        <w:rPr>
          <w:highlight w:val="lightGray"/>
        </w:rPr>
        <w:t>fds[2]</w:t>
      </w:r>
      <w:r>
        <w:t>;</w:t>
      </w:r>
    </w:p>
    <w:p w:rsidR="00BE3E9B" w:rsidRDefault="00BE3E9B" w:rsidP="00BE3E9B">
      <w:pPr>
        <w:pStyle w:val="C1"/>
      </w:pPr>
      <w:r>
        <w:t xml:space="preserve">    char buf[128];</w:t>
      </w:r>
    </w:p>
    <w:p w:rsidR="00BE3E9B" w:rsidRDefault="00BE3E9B" w:rsidP="00BE3E9B">
      <w:pPr>
        <w:pStyle w:val="C1"/>
      </w:pPr>
      <w:r>
        <w:t xml:space="preserve">    int nwr = 0;</w:t>
      </w:r>
    </w:p>
    <w:p w:rsidR="00BE3E9B" w:rsidRDefault="00BE3E9B" w:rsidP="00BE3E9B">
      <w:pPr>
        <w:pStyle w:val="C1"/>
      </w:pPr>
    </w:p>
    <w:p w:rsidR="00BE3E9B" w:rsidRDefault="00BE3E9B" w:rsidP="00BE3E9B">
      <w:pPr>
        <w:pStyle w:val="C1"/>
      </w:pPr>
      <w:r>
        <w:t xml:space="preserve">    </w:t>
      </w:r>
      <w:r w:rsidRPr="00BE3E9B">
        <w:rPr>
          <w:highlight w:val="lightGray"/>
        </w:rPr>
        <w:t>pipe(fds)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在</w:t>
      </w:r>
      <w:r>
        <w:t>fork()</w:t>
      </w:r>
      <w:r>
        <w:rPr>
          <w:rFonts w:hint="eastAsia"/>
        </w:rPr>
        <w:t>前执行</w:t>
      </w:r>
    </w:p>
    <w:p w:rsidR="00BE3E9B" w:rsidRDefault="00BE3E9B" w:rsidP="00BE3E9B">
      <w:pPr>
        <w:pStyle w:val="C1"/>
      </w:pPr>
    </w:p>
    <w:p w:rsidR="00BE3E9B" w:rsidRDefault="00BE3E9B" w:rsidP="00BE3E9B">
      <w:pPr>
        <w:pStyle w:val="C1"/>
      </w:pPr>
      <w:r>
        <w:t xml:space="preserve">    pid = fork();</w:t>
      </w:r>
    </w:p>
    <w:p w:rsidR="00BE3E9B" w:rsidRDefault="00BE3E9B" w:rsidP="00BE3E9B">
      <w:pPr>
        <w:pStyle w:val="C1"/>
      </w:pPr>
      <w:r>
        <w:t xml:space="preserve">    if(pid &lt; 0)</w:t>
      </w:r>
    </w:p>
    <w:p w:rsidR="00BE3E9B" w:rsidRDefault="00BE3E9B" w:rsidP="00BE3E9B">
      <w:pPr>
        <w:pStyle w:val="C1"/>
      </w:pPr>
      <w:r>
        <w:t xml:space="preserve">    {</w:t>
      </w:r>
    </w:p>
    <w:p w:rsidR="00BE3E9B" w:rsidRDefault="00BE3E9B" w:rsidP="00BE3E9B">
      <w:pPr>
        <w:pStyle w:val="C1"/>
      </w:pPr>
      <w:r>
        <w:t xml:space="preserve">        printf("Fork error!\n");</w:t>
      </w:r>
    </w:p>
    <w:p w:rsidR="00BE3E9B" w:rsidRDefault="00BE3E9B" w:rsidP="00BE3E9B">
      <w:pPr>
        <w:pStyle w:val="C1"/>
      </w:pPr>
      <w:r>
        <w:t xml:space="preserve">        return -1;</w:t>
      </w:r>
    </w:p>
    <w:p w:rsidR="00BE3E9B" w:rsidRDefault="00BE3E9B" w:rsidP="00BE3E9B">
      <w:pPr>
        <w:pStyle w:val="C1"/>
      </w:pPr>
      <w:r>
        <w:t xml:space="preserve">    }else if(pid == 0)</w:t>
      </w:r>
    </w:p>
    <w:p w:rsidR="00BE3E9B" w:rsidRDefault="00BE3E9B" w:rsidP="00BE3E9B">
      <w:pPr>
        <w:pStyle w:val="C1"/>
      </w:pPr>
      <w:r>
        <w:t xml:space="preserve">    {</w:t>
      </w:r>
    </w:p>
    <w:p w:rsidR="00BE3E9B" w:rsidRDefault="00BE3E9B" w:rsidP="00BE3E9B">
      <w:pPr>
        <w:pStyle w:val="C1"/>
      </w:pPr>
      <w:r>
        <w:t xml:space="preserve">        printf("This is child process, pid = %d\n", getpid());</w:t>
      </w:r>
    </w:p>
    <w:p w:rsidR="00BE3E9B" w:rsidRDefault="00BE3E9B" w:rsidP="00BE3E9B">
      <w:pPr>
        <w:pStyle w:val="C1"/>
      </w:pPr>
      <w:r>
        <w:t xml:space="preserve">        printf("Child:waiting for message...\n");</w:t>
      </w:r>
    </w:p>
    <w:p w:rsidR="00BE3E9B" w:rsidRDefault="00BE3E9B" w:rsidP="00BE3E9B">
      <w:pPr>
        <w:pStyle w:val="C1"/>
      </w:pPr>
      <w:r>
        <w:t xml:space="preserve">        </w:t>
      </w:r>
      <w:r w:rsidRPr="00BE3E9B">
        <w:rPr>
          <w:highlight w:val="lightGray"/>
        </w:rPr>
        <w:t>close(fds[1])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//关闭写端fds[1]</w:t>
      </w:r>
    </w:p>
    <w:p w:rsidR="00BE3E9B" w:rsidRDefault="00BE3E9B" w:rsidP="00BE3E9B">
      <w:pPr>
        <w:pStyle w:val="C1"/>
      </w:pPr>
      <w:r>
        <w:t xml:space="preserve">        nwr = </w:t>
      </w:r>
      <w:r w:rsidRPr="00BE3E9B">
        <w:rPr>
          <w:highlight w:val="lightGray"/>
        </w:rPr>
        <w:t>read(fds[0], buf, sizeof(buf))</w:t>
      </w:r>
      <w:r>
        <w:t>;</w:t>
      </w:r>
      <w:r>
        <w:tab/>
      </w:r>
      <w:r>
        <w:rPr>
          <w:rFonts w:hint="eastAsia"/>
        </w:rPr>
        <w:t>//从读端fds[0]读入数据</w:t>
      </w:r>
    </w:p>
    <w:p w:rsidR="00BE3E9B" w:rsidRDefault="00BE3E9B" w:rsidP="00BE3E9B">
      <w:pPr>
        <w:pStyle w:val="C1"/>
      </w:pPr>
      <w:r>
        <w:t xml:space="preserve">        printf("Child:received\"%s\"\n", buf);</w:t>
      </w:r>
    </w:p>
    <w:p w:rsidR="00BE3E9B" w:rsidRDefault="00BE3E9B" w:rsidP="00BE3E9B">
      <w:pPr>
        <w:pStyle w:val="C1"/>
      </w:pPr>
      <w:r>
        <w:t xml:space="preserve">    }else{</w:t>
      </w:r>
    </w:p>
    <w:p w:rsidR="00BE3E9B" w:rsidRDefault="00BE3E9B" w:rsidP="00BE3E9B">
      <w:pPr>
        <w:pStyle w:val="C1"/>
      </w:pPr>
      <w:r>
        <w:t xml:space="preserve">        printf("This is parent process, pid = %d\n", getpid());</w:t>
      </w:r>
    </w:p>
    <w:p w:rsidR="00BE3E9B" w:rsidRDefault="00BE3E9B" w:rsidP="00BE3E9B">
      <w:pPr>
        <w:pStyle w:val="C1"/>
      </w:pPr>
      <w:r>
        <w:t xml:space="preserve">        printf("Parent:sending message...\n");</w:t>
      </w:r>
    </w:p>
    <w:p w:rsidR="00BE3E9B" w:rsidRDefault="00BE3E9B" w:rsidP="00BE3E9B">
      <w:pPr>
        <w:pStyle w:val="C1"/>
      </w:pPr>
      <w:r>
        <w:t xml:space="preserve">        </w:t>
      </w:r>
      <w:r w:rsidRPr="00BE3E9B">
        <w:rPr>
          <w:highlight w:val="lightGray"/>
        </w:rPr>
        <w:t>close(fds[0])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//关闭写端fds[0]</w:t>
      </w:r>
    </w:p>
    <w:p w:rsidR="00BE3E9B" w:rsidRDefault="00BE3E9B" w:rsidP="00BE3E9B">
      <w:pPr>
        <w:pStyle w:val="C1"/>
      </w:pPr>
      <w:r>
        <w:t xml:space="preserve">        strcpy(buf, "Message from parent</w:t>
      </w:r>
      <w:r>
        <w:rPr>
          <w:rFonts w:hint="eastAsia"/>
        </w:rPr>
        <w:t>！</w:t>
      </w:r>
      <w:r>
        <w:t>");</w:t>
      </w:r>
    </w:p>
    <w:p w:rsidR="00BE3E9B" w:rsidRDefault="00BE3E9B" w:rsidP="00BE3E9B">
      <w:pPr>
        <w:pStyle w:val="C1"/>
      </w:pPr>
      <w:r>
        <w:t xml:space="preserve">        nwr = </w:t>
      </w:r>
      <w:r w:rsidRPr="00BE3E9B">
        <w:rPr>
          <w:highlight w:val="lightGray"/>
        </w:rPr>
        <w:t>write(fds[1], buf, sizeof(buf))</w:t>
      </w:r>
      <w:r>
        <w:t>;</w:t>
      </w:r>
      <w:r>
        <w:tab/>
      </w:r>
      <w:r>
        <w:rPr>
          <w:rFonts w:hint="eastAsia"/>
        </w:rPr>
        <w:t>//往写端fds[1]写出数据</w:t>
      </w:r>
    </w:p>
    <w:p w:rsidR="00BE3E9B" w:rsidRDefault="00BE3E9B" w:rsidP="00BE3E9B">
      <w:pPr>
        <w:pStyle w:val="C1"/>
      </w:pPr>
      <w:r>
        <w:t xml:space="preserve">        printf("Parent:send %d bytes to child.\n", nwr);</w:t>
      </w:r>
    </w:p>
    <w:p w:rsidR="00BE3E9B" w:rsidRDefault="00BE3E9B" w:rsidP="00BE3E9B">
      <w:pPr>
        <w:pStyle w:val="C1"/>
      </w:pPr>
      <w:r>
        <w:t xml:space="preserve">    }</w:t>
      </w:r>
    </w:p>
    <w:p w:rsidR="00BE3E9B" w:rsidRDefault="00BE3E9B" w:rsidP="00BE3E9B">
      <w:pPr>
        <w:pStyle w:val="C1"/>
      </w:pPr>
      <w:r>
        <w:t xml:space="preserve">    return 0;</w:t>
      </w:r>
    </w:p>
    <w:p w:rsidR="00BE3E9B" w:rsidRPr="00BE3E9B" w:rsidRDefault="00BE3E9B" w:rsidP="00BE3E9B">
      <w:pPr>
        <w:pStyle w:val="C1"/>
      </w:pPr>
      <w:r>
        <w:t>}</w:t>
      </w:r>
    </w:p>
    <w:p w:rsidR="00F3742E" w:rsidRDefault="00F3742E" w:rsidP="00FC44B7">
      <w:pPr>
        <w:pStyle w:val="a0"/>
      </w:pPr>
      <w:bookmarkStart w:id="97" w:name="_Ref477690209"/>
      <w:bookmarkStart w:id="98" w:name="_Toc486237102"/>
      <w:r w:rsidRPr="00F3742E">
        <w:t>System V IPC</w:t>
      </w:r>
      <w:bookmarkEnd w:id="97"/>
      <w:bookmarkEnd w:id="98"/>
    </w:p>
    <w:p w:rsidR="00FC44B7" w:rsidRPr="00FC44B7" w:rsidRDefault="00FC44B7" w:rsidP="00FC44B7">
      <w:pPr>
        <w:pStyle w:val="ad"/>
      </w:pPr>
      <w:bookmarkStart w:id="99" w:name="_Ref477634542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99"/>
      <w:r>
        <w:t xml:space="preserve"> msgtool.c</w:t>
      </w:r>
      <w:r>
        <w:rPr>
          <w:rFonts w:hint="eastAsia"/>
        </w:rPr>
        <w:t>代码</w:t>
      </w:r>
    </w:p>
    <w:p w:rsidR="00FC44B7" w:rsidRDefault="00FC44B7" w:rsidP="00FC44B7">
      <w:pPr>
        <w:pStyle w:val="C1"/>
      </w:pPr>
      <w:r>
        <w:t>#include &lt;stdio.h&gt;</w:t>
      </w:r>
    </w:p>
    <w:p w:rsidR="00FC44B7" w:rsidRDefault="00FC44B7" w:rsidP="00FC44B7">
      <w:pPr>
        <w:pStyle w:val="C1"/>
      </w:pPr>
      <w:r>
        <w:t>#include &lt;stdlib.h&gt;</w:t>
      </w:r>
    </w:p>
    <w:p w:rsidR="00FC44B7" w:rsidRDefault="00FC44B7" w:rsidP="00FC44B7">
      <w:pPr>
        <w:pStyle w:val="C1"/>
      </w:pPr>
      <w:r>
        <w:t>#include &lt;ctype.h&gt;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#include &lt;string.h&gt;</w:t>
      </w:r>
    </w:p>
    <w:p w:rsidR="00FC44B7" w:rsidRDefault="00FC44B7" w:rsidP="00FC44B7">
      <w:pPr>
        <w:pStyle w:val="C1"/>
      </w:pPr>
      <w:r>
        <w:lastRenderedPageBreak/>
        <w:t>#include &lt;sys/types.h&gt;</w:t>
      </w:r>
    </w:p>
    <w:p w:rsidR="00FC44B7" w:rsidRDefault="00FC44B7" w:rsidP="00FC44B7">
      <w:pPr>
        <w:pStyle w:val="C1"/>
      </w:pPr>
      <w:r>
        <w:t>#include &lt;sys/ipc.h&gt;</w:t>
      </w:r>
    </w:p>
    <w:p w:rsidR="00FC44B7" w:rsidRDefault="00FC44B7" w:rsidP="00FC44B7">
      <w:pPr>
        <w:pStyle w:val="C1"/>
      </w:pPr>
      <w:r>
        <w:t>#include &lt;sys/msg.h&gt;</w:t>
      </w:r>
    </w:p>
    <w:p w:rsidR="00FC44B7" w:rsidRDefault="00FC44B7" w:rsidP="00FC44B7">
      <w:pPr>
        <w:pStyle w:val="C1"/>
      </w:pPr>
      <w:r>
        <w:t>#define MAX_SEND_SIZE 80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struct mymsgbuf {</w:t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rPr>
          <w:rFonts w:hint="eastAsia"/>
        </w:rPr>
        <w:t>//消息的结构体</w:t>
      </w:r>
    </w:p>
    <w:p w:rsidR="00FC44B7" w:rsidRDefault="00FC44B7" w:rsidP="00FC44B7">
      <w:pPr>
        <w:pStyle w:val="C1"/>
      </w:pPr>
      <w:r>
        <w:t xml:space="preserve">        long mtype;</w:t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rPr>
          <w:rFonts w:hint="eastAsia"/>
        </w:rPr>
        <w:t>//消息类型</w:t>
      </w:r>
    </w:p>
    <w:p w:rsidR="00FC44B7" w:rsidRDefault="00FC44B7" w:rsidP="00FC44B7">
      <w:pPr>
        <w:pStyle w:val="C1"/>
      </w:pPr>
      <w:r>
        <w:t xml:space="preserve">        char mtext[MAX_SEND_SIZE];</w:t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rPr>
          <w:rFonts w:hint="eastAsia"/>
        </w:rPr>
        <w:t>//消息内容</w:t>
      </w:r>
    </w:p>
    <w:p w:rsidR="00FC44B7" w:rsidRDefault="00FC44B7" w:rsidP="00FC44B7">
      <w:pPr>
        <w:pStyle w:val="C1"/>
      </w:pPr>
      <w:r>
        <w:t>};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send_message(int qid, struct mymsgbuf *qbuf, long type, char *text);</w:t>
      </w:r>
    </w:p>
    <w:p w:rsidR="00FC44B7" w:rsidRDefault="00FC44B7" w:rsidP="00FC44B7">
      <w:pPr>
        <w:pStyle w:val="C1"/>
      </w:pPr>
      <w:r>
        <w:t>void read_message(int qid, struct mymsgbuf *qbuf, long type);</w:t>
      </w:r>
    </w:p>
    <w:p w:rsidR="00FC44B7" w:rsidRDefault="00FC44B7" w:rsidP="00FC44B7">
      <w:pPr>
        <w:pStyle w:val="C1"/>
      </w:pPr>
      <w:r>
        <w:t>void remove_queue(int qid);</w:t>
      </w:r>
    </w:p>
    <w:p w:rsidR="00FC44B7" w:rsidRDefault="00FC44B7" w:rsidP="00FC44B7">
      <w:pPr>
        <w:pStyle w:val="C1"/>
      </w:pPr>
      <w:r>
        <w:t>void change_queue_mode(int qid, char *mode);</w:t>
      </w:r>
    </w:p>
    <w:p w:rsidR="00FC44B7" w:rsidRDefault="00FC44B7" w:rsidP="00FC44B7">
      <w:pPr>
        <w:pStyle w:val="C1"/>
      </w:pPr>
      <w:r>
        <w:t>void usage(void);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int main(int argc, char *argv[])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key_t key;</w:t>
      </w:r>
    </w:p>
    <w:p w:rsidR="00FC44B7" w:rsidRDefault="00FC44B7" w:rsidP="00FC44B7">
      <w:pPr>
        <w:pStyle w:val="C1"/>
      </w:pPr>
      <w:r>
        <w:t xml:space="preserve">        int msgqueue_id;</w:t>
      </w:r>
    </w:p>
    <w:p w:rsidR="00FC44B7" w:rsidRDefault="00FC44B7" w:rsidP="00FC44B7">
      <w:pPr>
        <w:pStyle w:val="C1"/>
      </w:pPr>
      <w:r>
        <w:t xml:space="preserve">        struct mymsgbuf qbuf;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if(argc == 1)</w:t>
      </w:r>
    </w:p>
    <w:p w:rsidR="00FC44B7" w:rsidRDefault="00FC44B7" w:rsidP="00FC44B7">
      <w:pPr>
        <w:pStyle w:val="C1"/>
      </w:pPr>
      <w:r>
        <w:t xml:space="preserve">                usage();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/* Create unique key via call to ftok() */</w:t>
      </w:r>
    </w:p>
    <w:p w:rsidR="00FC44B7" w:rsidRDefault="00FC44B7" w:rsidP="00FC44B7">
      <w:pPr>
        <w:pStyle w:val="C1"/>
      </w:pPr>
      <w:r>
        <w:t xml:space="preserve">        key = </w:t>
      </w:r>
      <w:r w:rsidRPr="00212858">
        <w:rPr>
          <w:highlight w:val="lightGray"/>
        </w:rPr>
        <w:t>ftok(".", 'm')</w:t>
      </w:r>
      <w:r>
        <w:t>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/* Open the queue - create if necessary */</w:t>
      </w:r>
    </w:p>
    <w:p w:rsidR="00FC44B7" w:rsidRDefault="00FC44B7" w:rsidP="00FC44B7">
      <w:pPr>
        <w:pStyle w:val="C1"/>
      </w:pPr>
      <w:r>
        <w:t xml:space="preserve">        if((msgqueue_id = </w:t>
      </w:r>
      <w:r w:rsidRPr="00212858">
        <w:rPr>
          <w:highlight w:val="lightGray"/>
        </w:rPr>
        <w:t>msgget(key, IPC_CREAT|0660)</w:t>
      </w:r>
      <w:r>
        <w:t>) == -1)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{</w:t>
      </w:r>
    </w:p>
    <w:p w:rsidR="00FC44B7" w:rsidRDefault="00FC44B7" w:rsidP="00FC44B7">
      <w:pPr>
        <w:pStyle w:val="C1"/>
      </w:pPr>
      <w:r>
        <w:t xml:space="preserve">                perror("msgget");</w:t>
      </w:r>
    </w:p>
    <w:p w:rsidR="00FC44B7" w:rsidRDefault="00FC44B7" w:rsidP="00FC44B7">
      <w:pPr>
        <w:pStyle w:val="C1"/>
      </w:pPr>
      <w:r>
        <w:t xml:space="preserve">                exit(1);</w:t>
      </w:r>
    </w:p>
    <w:p w:rsidR="00FC44B7" w:rsidRDefault="00FC44B7" w:rsidP="00FC44B7">
      <w:pPr>
        <w:pStyle w:val="C1"/>
      </w:pPr>
      <w:r>
        <w:t xml:space="preserve">        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switch(tolower(argv[1][0]))</w:t>
      </w:r>
    </w:p>
    <w:p w:rsidR="00FC44B7" w:rsidRDefault="00FC44B7" w:rsidP="00FC44B7">
      <w:pPr>
        <w:pStyle w:val="C1"/>
      </w:pPr>
      <w:r>
        <w:t xml:space="preserve">        {</w:t>
      </w:r>
    </w:p>
    <w:p w:rsidR="00FC44B7" w:rsidRDefault="00FC44B7" w:rsidP="00FC44B7">
      <w:pPr>
        <w:pStyle w:val="C1"/>
      </w:pPr>
      <w:r>
        <w:t xml:space="preserve">                case 's': </w:t>
      </w:r>
      <w:r w:rsidRPr="00212858">
        <w:rPr>
          <w:highlight w:val="lightGray"/>
        </w:rPr>
        <w:t>send_message</w:t>
      </w:r>
      <w:r>
        <w:t>(msgqueue_id, (struct mymsgbuf *)&amp;qbuf,atol(argv[2]), argv[3]);</w:t>
      </w:r>
    </w:p>
    <w:p w:rsidR="00FC44B7" w:rsidRDefault="00FC44B7" w:rsidP="00FC44B7">
      <w:pPr>
        <w:pStyle w:val="C1"/>
      </w:pPr>
      <w:r>
        <w:t xml:space="preserve">                break;</w:t>
      </w:r>
    </w:p>
    <w:p w:rsidR="00FC44B7" w:rsidRDefault="00FC44B7" w:rsidP="00FC44B7">
      <w:pPr>
        <w:pStyle w:val="C1"/>
      </w:pPr>
      <w:r>
        <w:t xml:space="preserve">                case 'r': </w:t>
      </w:r>
      <w:r w:rsidRPr="00212858">
        <w:rPr>
          <w:highlight w:val="lightGray"/>
        </w:rPr>
        <w:t>read_message</w:t>
      </w:r>
      <w:r>
        <w:t>(msgqueue_id, &amp;qbuf, atol(argv[2]));</w:t>
      </w:r>
    </w:p>
    <w:p w:rsidR="00FC44B7" w:rsidRDefault="00FC44B7" w:rsidP="00FC44B7">
      <w:pPr>
        <w:pStyle w:val="C1"/>
      </w:pPr>
      <w:r>
        <w:t xml:space="preserve">                break;</w:t>
      </w:r>
    </w:p>
    <w:p w:rsidR="00FC44B7" w:rsidRDefault="00FC44B7" w:rsidP="00FC44B7">
      <w:pPr>
        <w:pStyle w:val="C1"/>
      </w:pPr>
      <w:r>
        <w:t xml:space="preserve">                case 'd': </w:t>
      </w:r>
      <w:r w:rsidRPr="00212858">
        <w:rPr>
          <w:highlight w:val="lightGray"/>
        </w:rPr>
        <w:t>remove_queue</w:t>
      </w:r>
      <w:r>
        <w:t>(msgqueue_id);</w:t>
      </w:r>
    </w:p>
    <w:p w:rsidR="00FC44B7" w:rsidRDefault="00FC44B7" w:rsidP="00FC44B7">
      <w:pPr>
        <w:pStyle w:val="C1"/>
      </w:pPr>
      <w:r>
        <w:t xml:space="preserve">                break;</w:t>
      </w:r>
    </w:p>
    <w:p w:rsidR="00FC44B7" w:rsidRDefault="00FC44B7" w:rsidP="00FC44B7">
      <w:pPr>
        <w:pStyle w:val="C1"/>
      </w:pPr>
      <w:r>
        <w:t xml:space="preserve">                case 'm': </w:t>
      </w:r>
      <w:r w:rsidRPr="00212858">
        <w:rPr>
          <w:highlight w:val="lightGray"/>
        </w:rPr>
        <w:t>change_queue_mode</w:t>
      </w:r>
      <w:r>
        <w:t>(msgqueue_id, argv[2]);</w:t>
      </w:r>
    </w:p>
    <w:p w:rsidR="00FC44B7" w:rsidRDefault="00FC44B7" w:rsidP="00FC44B7">
      <w:pPr>
        <w:pStyle w:val="C1"/>
      </w:pPr>
      <w:r>
        <w:t xml:space="preserve">                break;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        default: usage();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return(0);</w:t>
      </w:r>
    </w:p>
    <w:p w:rsidR="00FC44B7" w:rsidRDefault="00FC44B7" w:rsidP="00FC44B7">
      <w:pPr>
        <w:pStyle w:val="C1"/>
      </w:pPr>
      <w:r>
        <w:t>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send_message(int qid, struct mymsgbuf *qbuf, long type, char *text)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/* Send a message to the queue */</w:t>
      </w:r>
    </w:p>
    <w:p w:rsidR="00FC44B7" w:rsidRDefault="00FC44B7" w:rsidP="00FC44B7">
      <w:pPr>
        <w:pStyle w:val="C1"/>
      </w:pPr>
      <w:r>
        <w:lastRenderedPageBreak/>
        <w:t xml:space="preserve">        printf("Sending a message \n");</w:t>
      </w:r>
    </w:p>
    <w:p w:rsidR="00FC44B7" w:rsidRDefault="00FC44B7" w:rsidP="00FC44B7">
      <w:pPr>
        <w:pStyle w:val="C1"/>
      </w:pPr>
      <w:r>
        <w:t xml:space="preserve">        qbuf-&gt;mtype = type;</w:t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rPr>
          <w:rFonts w:hint="eastAsia"/>
        </w:rPr>
        <w:t>//填写消息的类型</w:t>
      </w:r>
    </w:p>
    <w:p w:rsidR="00FC44B7" w:rsidRDefault="00FC44B7" w:rsidP="00FC44B7">
      <w:pPr>
        <w:pStyle w:val="C1"/>
      </w:pPr>
      <w:r>
        <w:t xml:space="preserve">        strcpy(qbuf-&gt;mtext, text);</w:t>
      </w:r>
      <w:r w:rsidR="00433808">
        <w:tab/>
      </w:r>
      <w:r w:rsidR="00433808">
        <w:tab/>
      </w:r>
      <w:r w:rsidR="00433808">
        <w:tab/>
      </w:r>
      <w:r w:rsidR="00433808">
        <w:tab/>
      </w:r>
      <w:r w:rsidR="00433808">
        <w:rPr>
          <w:rFonts w:hint="eastAsia"/>
        </w:rPr>
        <w:t>//填写消息内容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if((</w:t>
      </w:r>
      <w:r w:rsidRPr="00212858">
        <w:rPr>
          <w:highlight w:val="lightGray"/>
        </w:rPr>
        <w:t>msgsnd</w:t>
      </w:r>
      <w:r>
        <w:t>(qid, (struct msgbuf *)qbuf,</w:t>
      </w:r>
    </w:p>
    <w:p w:rsidR="00FC44B7" w:rsidRDefault="00FC44B7" w:rsidP="00FC44B7">
      <w:pPr>
        <w:pStyle w:val="C1"/>
      </w:pPr>
      <w:r>
        <w:t xml:space="preserve">                strlen(qbuf-&gt;mtext)+1, 0)) ==-1)</w:t>
      </w:r>
    </w:p>
    <w:p w:rsidR="00FC44B7" w:rsidRDefault="00FC44B7" w:rsidP="00FC44B7">
      <w:pPr>
        <w:pStyle w:val="C1"/>
      </w:pPr>
      <w:r>
        <w:t xml:space="preserve">        {</w:t>
      </w:r>
    </w:p>
    <w:p w:rsidR="00FC44B7" w:rsidRDefault="00FC44B7" w:rsidP="00FC44B7">
      <w:pPr>
        <w:pStyle w:val="C1"/>
      </w:pPr>
      <w:r>
        <w:t xml:space="preserve">                perror("msgsnd");</w:t>
      </w:r>
    </w:p>
    <w:p w:rsidR="00FC44B7" w:rsidRDefault="00FC44B7" w:rsidP="00FC44B7">
      <w:pPr>
        <w:pStyle w:val="C1"/>
      </w:pPr>
      <w:r>
        <w:t xml:space="preserve">                exit(1);</w:t>
      </w:r>
    </w:p>
    <w:p w:rsidR="00FC44B7" w:rsidRDefault="00FC44B7" w:rsidP="00FC44B7">
      <w:pPr>
        <w:pStyle w:val="C1"/>
      </w:pPr>
      <w:r>
        <w:t xml:space="preserve">        }</w:t>
      </w:r>
    </w:p>
    <w:p w:rsidR="00FC44B7" w:rsidRDefault="00FC44B7" w:rsidP="00FC44B7">
      <w:pPr>
        <w:pStyle w:val="C1"/>
      </w:pPr>
      <w:r>
        <w:t xml:space="preserve">        return;</w:t>
      </w:r>
    </w:p>
    <w:p w:rsidR="00FC44B7" w:rsidRDefault="00FC44B7" w:rsidP="00FC44B7">
      <w:pPr>
        <w:pStyle w:val="C1"/>
      </w:pPr>
      <w:r>
        <w:t>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read_message(int qid, struct mymsgbuf *qbuf, long type)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/* Read a message from the queue */</w:t>
      </w:r>
    </w:p>
    <w:p w:rsidR="00FC44B7" w:rsidRDefault="00FC44B7" w:rsidP="00FC44B7">
      <w:pPr>
        <w:pStyle w:val="C1"/>
      </w:pPr>
      <w:r>
        <w:t xml:space="preserve">        printf("Reading a message \n");</w:t>
      </w:r>
    </w:p>
    <w:p w:rsidR="00FC44B7" w:rsidRDefault="00FC44B7" w:rsidP="00FC44B7">
      <w:pPr>
        <w:pStyle w:val="C1"/>
      </w:pPr>
      <w:r>
        <w:t xml:space="preserve">        qbuf-&gt;mtype = type;</w:t>
      </w:r>
    </w:p>
    <w:p w:rsidR="00FC44B7" w:rsidRDefault="00FC44B7" w:rsidP="00FC44B7">
      <w:pPr>
        <w:pStyle w:val="C1"/>
      </w:pPr>
      <w:r>
        <w:t xml:space="preserve">        </w:t>
      </w:r>
      <w:r w:rsidRPr="00212858">
        <w:rPr>
          <w:highlight w:val="lightGray"/>
        </w:rPr>
        <w:t>msgrcv</w:t>
      </w:r>
      <w:r>
        <w:t>(qid, (struct msgbuf *)qbuf, MAX_SEND_SIZE, type, 0);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printf("Type: %ld Text: %s\n", qbuf-&gt;mtype, qbuf-&gt;mtext);</w:t>
      </w:r>
    </w:p>
    <w:p w:rsidR="00FC44B7" w:rsidRDefault="00FC44B7" w:rsidP="00FC44B7">
      <w:pPr>
        <w:pStyle w:val="C1"/>
      </w:pPr>
      <w:r>
        <w:t xml:space="preserve">        return;</w:t>
      </w:r>
    </w:p>
    <w:p w:rsidR="00FC44B7" w:rsidRDefault="00FC44B7" w:rsidP="00FC44B7">
      <w:pPr>
        <w:pStyle w:val="C1"/>
      </w:pPr>
      <w:r>
        <w:t>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remove_queue(int qid)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/* Remove the queue */</w:t>
      </w:r>
    </w:p>
    <w:p w:rsidR="00FC44B7" w:rsidRDefault="00FC44B7" w:rsidP="00FC44B7">
      <w:pPr>
        <w:pStyle w:val="C1"/>
      </w:pPr>
      <w:r>
        <w:t xml:space="preserve">        </w:t>
      </w:r>
      <w:r w:rsidRPr="00212858">
        <w:rPr>
          <w:highlight w:val="lightGray"/>
        </w:rPr>
        <w:t>msgctl</w:t>
      </w:r>
      <w:r>
        <w:t xml:space="preserve">(qid, </w:t>
      </w:r>
      <w:r w:rsidRPr="00212858">
        <w:rPr>
          <w:highlight w:val="lightGray"/>
        </w:rPr>
        <w:t>IPC_RMID</w:t>
      </w:r>
      <w:r>
        <w:t>, 0);</w:t>
      </w:r>
    </w:p>
    <w:p w:rsidR="00FC44B7" w:rsidRDefault="00FC44B7" w:rsidP="00FC44B7">
      <w:pPr>
        <w:pStyle w:val="C1"/>
      </w:pPr>
      <w:r>
        <w:t xml:space="preserve">        return;</w:t>
      </w:r>
    </w:p>
    <w:p w:rsidR="00FC44B7" w:rsidRDefault="00FC44B7" w:rsidP="00FC44B7">
      <w:pPr>
        <w:pStyle w:val="C1"/>
      </w:pPr>
      <w:r>
        <w:t>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change_queue_mode(int qid, char *mode)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struct msqid_ds myqueue_ds;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/* Get current info */</w:t>
      </w:r>
    </w:p>
    <w:p w:rsidR="00FC44B7" w:rsidRDefault="00FC44B7" w:rsidP="00FC44B7">
      <w:pPr>
        <w:pStyle w:val="C1"/>
      </w:pPr>
      <w:r>
        <w:t xml:space="preserve">        msgctl(qid, IPC_STAT, &amp;myqueue_ds);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/* Convert and load the mode */</w:t>
      </w:r>
    </w:p>
    <w:p w:rsidR="00FC44B7" w:rsidRDefault="00FC44B7" w:rsidP="00FC44B7">
      <w:pPr>
        <w:pStyle w:val="C1"/>
      </w:pPr>
      <w:r>
        <w:t xml:space="preserve">        sscanf(mode, "%ho", &amp;myqueue_ds.msg_perm.mode);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 xml:space="preserve">        /* Update the mode */</w:t>
      </w:r>
    </w:p>
    <w:p w:rsidR="00FC44B7" w:rsidRDefault="00FC44B7" w:rsidP="00FC44B7">
      <w:pPr>
        <w:pStyle w:val="C1"/>
      </w:pPr>
      <w:r>
        <w:t xml:space="preserve">        </w:t>
      </w:r>
      <w:r w:rsidRPr="00212858">
        <w:rPr>
          <w:highlight w:val="lightGray"/>
        </w:rPr>
        <w:t>msgctl</w:t>
      </w:r>
      <w:r>
        <w:t xml:space="preserve">(qid, </w:t>
      </w:r>
      <w:r w:rsidRPr="00212858">
        <w:rPr>
          <w:highlight w:val="lightGray"/>
        </w:rPr>
        <w:t>IPC_SET</w:t>
      </w:r>
      <w:r>
        <w:t>, &amp;myqueue_ds);</w:t>
      </w:r>
    </w:p>
    <w:p w:rsidR="00FC44B7" w:rsidRDefault="00FC44B7" w:rsidP="00FC44B7">
      <w:pPr>
        <w:pStyle w:val="C1"/>
      </w:pPr>
      <w:r>
        <w:t xml:space="preserve">        return;</w:t>
      </w:r>
    </w:p>
    <w:p w:rsidR="00FC44B7" w:rsidRDefault="00FC44B7" w:rsidP="00FC44B7">
      <w:pPr>
        <w:pStyle w:val="C1"/>
      </w:pPr>
      <w:r>
        <w:t>}</w:t>
      </w:r>
    </w:p>
    <w:p w:rsidR="00FC44B7" w:rsidRDefault="00FC44B7" w:rsidP="00FC44B7">
      <w:pPr>
        <w:pStyle w:val="C1"/>
      </w:pPr>
    </w:p>
    <w:p w:rsidR="00FC44B7" w:rsidRDefault="00FC44B7" w:rsidP="00FC44B7">
      <w:pPr>
        <w:pStyle w:val="C1"/>
      </w:pPr>
      <w:r>
        <w:t>void usage(void)</w:t>
      </w:r>
    </w:p>
    <w:p w:rsidR="00FC44B7" w:rsidRDefault="00FC44B7" w:rsidP="00FC44B7">
      <w:pPr>
        <w:pStyle w:val="C1"/>
      </w:pPr>
      <w:r>
        <w:t>{</w:t>
      </w:r>
    </w:p>
    <w:p w:rsidR="00FC44B7" w:rsidRDefault="00FC44B7" w:rsidP="00FC44B7">
      <w:pPr>
        <w:pStyle w:val="C1"/>
      </w:pPr>
      <w:r>
        <w:t xml:space="preserve">        fprintf(stderr, "msgtool - A utility for tinkering with msg queues\n");</w:t>
      </w:r>
    </w:p>
    <w:p w:rsidR="00FC44B7" w:rsidRDefault="00FC44B7" w:rsidP="00FC44B7">
      <w:pPr>
        <w:pStyle w:val="C1"/>
      </w:pPr>
      <w:r>
        <w:t xml:space="preserve">        fprintf(stderr, "nUSAGE: msgtool (s)end \n");</w:t>
      </w:r>
    </w:p>
    <w:p w:rsidR="00FC44B7" w:rsidRDefault="00FC44B7" w:rsidP="00FC44B7">
      <w:pPr>
        <w:pStyle w:val="C1"/>
      </w:pPr>
      <w:r>
        <w:t xml:space="preserve">        fprintf(stderr, "        </w:t>
      </w:r>
      <w:r w:rsidR="00433808">
        <w:t xml:space="preserve">msgtool </w:t>
      </w:r>
      <w:r>
        <w:t>(r)ecv \n");</w:t>
      </w:r>
    </w:p>
    <w:p w:rsidR="00FC44B7" w:rsidRDefault="00FC44B7" w:rsidP="00FC44B7">
      <w:pPr>
        <w:pStyle w:val="C1"/>
      </w:pPr>
      <w:r>
        <w:t xml:space="preserve">        fprintf(stderr, "        </w:t>
      </w:r>
      <w:r w:rsidR="00433808">
        <w:t xml:space="preserve">msgtool </w:t>
      </w:r>
      <w:r>
        <w:t>(d)elete\n");</w:t>
      </w:r>
    </w:p>
    <w:p w:rsidR="00FC44B7" w:rsidRDefault="00FC44B7" w:rsidP="00FC44B7">
      <w:pPr>
        <w:pStyle w:val="C1"/>
      </w:pPr>
      <w:r>
        <w:t xml:space="preserve">        fprintf(stderr, "        </w:t>
      </w:r>
      <w:r w:rsidR="00433808">
        <w:t xml:space="preserve">msgtool </w:t>
      </w:r>
      <w:r>
        <w:t>(m)ode \n");</w:t>
      </w:r>
    </w:p>
    <w:p w:rsidR="00FC44B7" w:rsidRDefault="00FC44B7" w:rsidP="00FC44B7">
      <w:pPr>
        <w:pStyle w:val="C1"/>
      </w:pPr>
      <w:r>
        <w:t xml:space="preserve">        exit(1);</w:t>
      </w:r>
    </w:p>
    <w:p w:rsidR="00FC44B7" w:rsidRDefault="00FC44B7" w:rsidP="00FC44B7">
      <w:pPr>
        <w:pStyle w:val="C1"/>
      </w:pPr>
      <w:r>
        <w:t>}</w:t>
      </w:r>
    </w:p>
    <w:p w:rsidR="00CA1398" w:rsidRDefault="00CA1398" w:rsidP="00FD475C">
      <w:pPr>
        <w:pStyle w:val="ad"/>
      </w:pPr>
      <w:bookmarkStart w:id="100" w:name="_Ref477639224"/>
    </w:p>
    <w:p w:rsidR="00FD475C" w:rsidRDefault="00FD475C" w:rsidP="00FD475C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100"/>
      <w:r>
        <w:rPr>
          <w:rFonts w:hint="eastAsia"/>
        </w:rPr>
        <w:t xml:space="preserve"> </w:t>
      </w:r>
      <w:r>
        <w:t>shmget-demo.c</w:t>
      </w:r>
      <w:r>
        <w:rPr>
          <w:rFonts w:hint="eastAsia"/>
        </w:rPr>
        <w:t>代码</w:t>
      </w:r>
    </w:p>
    <w:p w:rsidR="00FD475C" w:rsidRPr="002A3DA3" w:rsidRDefault="00FD475C" w:rsidP="002A3DA3">
      <w:pPr>
        <w:pStyle w:val="C1"/>
      </w:pPr>
      <w:r w:rsidRPr="002A3DA3">
        <w:t>#include &lt;sys/types.h&gt;</w:t>
      </w:r>
    </w:p>
    <w:p w:rsidR="00FD475C" w:rsidRPr="002A3DA3" w:rsidRDefault="00FD475C" w:rsidP="002A3DA3">
      <w:pPr>
        <w:pStyle w:val="C1"/>
      </w:pPr>
      <w:r w:rsidRPr="002A3DA3">
        <w:lastRenderedPageBreak/>
        <w:t>#include &lt;sys/ipc.h&gt;</w:t>
      </w:r>
    </w:p>
    <w:p w:rsidR="00FD475C" w:rsidRPr="002A3DA3" w:rsidRDefault="00FD475C" w:rsidP="002A3DA3">
      <w:pPr>
        <w:pStyle w:val="C1"/>
      </w:pPr>
      <w:r w:rsidRPr="002A3DA3">
        <w:t>#include &lt;sys/shm.h&gt;</w:t>
      </w:r>
    </w:p>
    <w:p w:rsidR="00FD475C" w:rsidRPr="002A3DA3" w:rsidRDefault="00FD475C" w:rsidP="002A3DA3">
      <w:pPr>
        <w:pStyle w:val="C1"/>
      </w:pPr>
      <w:r w:rsidRPr="002A3DA3">
        <w:t>#include &lt;stdlib.h&gt;</w:t>
      </w:r>
    </w:p>
    <w:p w:rsidR="00FD475C" w:rsidRPr="002A3DA3" w:rsidRDefault="00FD475C" w:rsidP="002A3DA3">
      <w:pPr>
        <w:pStyle w:val="C1"/>
      </w:pPr>
      <w:r w:rsidRPr="002A3DA3">
        <w:t>#include &lt;stdio.h&gt;</w:t>
      </w:r>
    </w:p>
    <w:p w:rsidR="00FD475C" w:rsidRPr="002A3DA3" w:rsidRDefault="00FD475C" w:rsidP="002A3DA3">
      <w:pPr>
        <w:pStyle w:val="C1"/>
      </w:pPr>
    </w:p>
    <w:p w:rsidR="00FD475C" w:rsidRPr="002A3DA3" w:rsidRDefault="00FD475C" w:rsidP="002A3DA3">
      <w:pPr>
        <w:pStyle w:val="C1"/>
      </w:pPr>
      <w:r w:rsidRPr="002A3DA3">
        <w:t>#define BUFSZ 4096</w:t>
      </w:r>
    </w:p>
    <w:p w:rsidR="00FD475C" w:rsidRPr="002A3DA3" w:rsidRDefault="00FD475C" w:rsidP="002A3DA3">
      <w:pPr>
        <w:pStyle w:val="C1"/>
      </w:pPr>
    </w:p>
    <w:p w:rsidR="00FD475C" w:rsidRPr="002A3DA3" w:rsidRDefault="00FD475C" w:rsidP="002A3DA3">
      <w:pPr>
        <w:pStyle w:val="C1"/>
      </w:pPr>
      <w:r w:rsidRPr="002A3DA3">
        <w:t>int main ( void )</w:t>
      </w:r>
    </w:p>
    <w:p w:rsidR="00FD475C" w:rsidRPr="002A3DA3" w:rsidRDefault="00FD475C" w:rsidP="002A3DA3">
      <w:pPr>
        <w:pStyle w:val="C1"/>
      </w:pPr>
      <w:r w:rsidRPr="002A3DA3">
        <w:t>{</w:t>
      </w:r>
    </w:p>
    <w:p w:rsidR="00FD475C" w:rsidRPr="002A3DA3" w:rsidRDefault="00FD475C" w:rsidP="002A3DA3">
      <w:pPr>
        <w:pStyle w:val="C1"/>
      </w:pPr>
      <w:r w:rsidRPr="002A3DA3">
        <w:t xml:space="preserve">        int shm_id;</w:t>
      </w:r>
    </w:p>
    <w:p w:rsidR="00FD475C" w:rsidRPr="002A3DA3" w:rsidRDefault="00FD475C" w:rsidP="002A3DA3">
      <w:pPr>
        <w:pStyle w:val="C1"/>
      </w:pPr>
    </w:p>
    <w:p w:rsidR="00FD475C" w:rsidRPr="002A3DA3" w:rsidRDefault="00FD475C" w:rsidP="002A3DA3">
      <w:pPr>
        <w:pStyle w:val="C1"/>
      </w:pPr>
      <w:r w:rsidRPr="002A3DA3">
        <w:t xml:space="preserve">        shm_id=</w:t>
      </w:r>
      <w:r w:rsidRPr="00C53F6E">
        <w:rPr>
          <w:shd w:val="pct15" w:color="auto" w:fill="FFFFFF"/>
        </w:rPr>
        <w:t>shmget(IPC_PRIVATE, BUFSZ, 0666</w:t>
      </w:r>
      <w:r w:rsidRPr="002A3DA3">
        <w:t xml:space="preserve"> ) ;</w:t>
      </w:r>
      <w:r w:rsidR="00E513A6">
        <w:tab/>
      </w:r>
      <w:r w:rsidR="00E513A6">
        <w:rPr>
          <w:rFonts w:hint="eastAsia"/>
        </w:rPr>
        <w:t>//创建共享内存</w:t>
      </w:r>
    </w:p>
    <w:p w:rsidR="00FD475C" w:rsidRPr="002A3DA3" w:rsidRDefault="00FD475C" w:rsidP="002A3DA3">
      <w:pPr>
        <w:pStyle w:val="C1"/>
      </w:pPr>
      <w:r w:rsidRPr="002A3DA3">
        <w:t xml:space="preserve">        if (shm_id &lt; 0 ) {</w:t>
      </w:r>
    </w:p>
    <w:p w:rsidR="00FD475C" w:rsidRPr="002A3DA3" w:rsidRDefault="00FD475C" w:rsidP="002A3DA3">
      <w:pPr>
        <w:pStyle w:val="C1"/>
      </w:pPr>
      <w:r w:rsidRPr="002A3DA3">
        <w:t xml:space="preserve">                perror( "shmget fail!\n" ) ;</w:t>
      </w:r>
    </w:p>
    <w:p w:rsidR="00FD475C" w:rsidRPr="002A3DA3" w:rsidRDefault="00FD475C" w:rsidP="002A3DA3">
      <w:pPr>
        <w:pStyle w:val="C1"/>
      </w:pPr>
      <w:r w:rsidRPr="002A3DA3">
        <w:t xml:space="preserve">                exit ( 1 );</w:t>
      </w:r>
    </w:p>
    <w:p w:rsidR="00FD475C" w:rsidRPr="002A3DA3" w:rsidRDefault="00FD475C" w:rsidP="002A3DA3">
      <w:pPr>
        <w:pStyle w:val="C1"/>
      </w:pPr>
      <w:r w:rsidRPr="002A3DA3">
        <w:t xml:space="preserve">        }</w:t>
      </w:r>
    </w:p>
    <w:p w:rsidR="00FD475C" w:rsidRPr="002A3DA3" w:rsidRDefault="00FD475C" w:rsidP="002A3DA3">
      <w:pPr>
        <w:pStyle w:val="C1"/>
      </w:pPr>
    </w:p>
    <w:p w:rsidR="00FD475C" w:rsidRPr="002A3DA3" w:rsidRDefault="00FD475C" w:rsidP="002A3DA3">
      <w:pPr>
        <w:pStyle w:val="C1"/>
      </w:pPr>
      <w:r w:rsidRPr="002A3DA3">
        <w:t xml:space="preserve">        printf ( "Successfully created segment : %d \n", shm_id ) ;</w:t>
      </w:r>
    </w:p>
    <w:p w:rsidR="00FD475C" w:rsidRPr="002A3DA3" w:rsidRDefault="00FD475C" w:rsidP="002A3DA3">
      <w:pPr>
        <w:pStyle w:val="C1"/>
      </w:pPr>
      <w:r w:rsidRPr="002A3DA3">
        <w:t xml:space="preserve">        system( "ipcs -m");</w:t>
      </w:r>
      <w:r w:rsidR="007B7FA9">
        <w:tab/>
      </w:r>
      <w:r w:rsidR="007B7FA9">
        <w:tab/>
      </w:r>
      <w:r w:rsidR="007B7FA9">
        <w:tab/>
      </w:r>
      <w:r w:rsidR="007B7FA9">
        <w:tab/>
      </w:r>
      <w:r w:rsidR="007B7FA9">
        <w:rPr>
          <w:rFonts w:hint="eastAsia"/>
        </w:rPr>
        <w:t xml:space="preserve">//执行ipcs </w:t>
      </w:r>
      <w:r w:rsidR="007B7FA9">
        <w:t>–</w:t>
      </w:r>
      <w:r w:rsidR="007B7FA9">
        <w:rPr>
          <w:rFonts w:hint="eastAsia"/>
        </w:rPr>
        <w:t>m命令，显示系统的共享内存信息</w:t>
      </w:r>
    </w:p>
    <w:p w:rsidR="00FD475C" w:rsidRPr="002A3DA3" w:rsidRDefault="00FD475C" w:rsidP="002A3DA3">
      <w:pPr>
        <w:pStyle w:val="C1"/>
      </w:pPr>
      <w:r w:rsidRPr="002A3DA3">
        <w:t xml:space="preserve">        return 0;</w:t>
      </w:r>
    </w:p>
    <w:p w:rsidR="00FD475C" w:rsidRDefault="00FD475C" w:rsidP="002A3DA3">
      <w:pPr>
        <w:pStyle w:val="C1"/>
      </w:pPr>
      <w:r w:rsidRPr="002A3DA3">
        <w:t>}</w:t>
      </w:r>
    </w:p>
    <w:p w:rsidR="00FD475C" w:rsidRDefault="00FD475C" w:rsidP="00FD475C"/>
    <w:p w:rsidR="00CA1398" w:rsidRDefault="00CA1398" w:rsidP="00FD475C">
      <w:pPr>
        <w:rPr>
          <w:rFonts w:hint="eastAsia"/>
        </w:rPr>
      </w:pPr>
    </w:p>
    <w:p w:rsidR="007B7FA9" w:rsidRDefault="00E513A6" w:rsidP="00E513A6">
      <w:pPr>
        <w:pStyle w:val="ad"/>
      </w:pPr>
      <w:bookmarkStart w:id="101" w:name="_Ref47768113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bookmarkEnd w:id="101"/>
      <w:r>
        <w:rPr>
          <w:rFonts w:hint="eastAsia"/>
        </w:rPr>
        <w:t xml:space="preserve"> </w:t>
      </w:r>
      <w:r>
        <w:t>shmatt-write-demo.c</w:t>
      </w:r>
      <w:r>
        <w:rPr>
          <w:rFonts w:hint="eastAsia"/>
        </w:rPr>
        <w:t>代码</w:t>
      </w:r>
    </w:p>
    <w:p w:rsidR="00E513A6" w:rsidRDefault="00E513A6" w:rsidP="00E513A6">
      <w:pPr>
        <w:pStyle w:val="C1"/>
      </w:pPr>
      <w:r>
        <w:t>#include &lt;sys/types.h&gt;</w:t>
      </w:r>
    </w:p>
    <w:p w:rsidR="00E513A6" w:rsidRDefault="00E513A6" w:rsidP="00E513A6">
      <w:pPr>
        <w:pStyle w:val="C1"/>
      </w:pPr>
      <w:r>
        <w:t>#include &lt;sys/ipc.h&gt;</w:t>
      </w:r>
    </w:p>
    <w:p w:rsidR="00E513A6" w:rsidRDefault="00E513A6" w:rsidP="00E513A6">
      <w:pPr>
        <w:pStyle w:val="C1"/>
      </w:pPr>
      <w:r>
        <w:t>#include &lt;sys/shm.h&gt;</w:t>
      </w:r>
    </w:p>
    <w:p w:rsidR="00E513A6" w:rsidRDefault="00E513A6" w:rsidP="00E513A6">
      <w:pPr>
        <w:pStyle w:val="C1"/>
      </w:pPr>
      <w:r>
        <w:t>#include &lt;stdlib.h&gt;</w:t>
      </w:r>
    </w:p>
    <w:p w:rsidR="00E513A6" w:rsidRDefault="00E513A6" w:rsidP="00E513A6">
      <w:pPr>
        <w:pStyle w:val="C1"/>
      </w:pPr>
      <w:r>
        <w:t>#include &lt;stdio.h&gt;</w:t>
      </w:r>
    </w:p>
    <w:p w:rsidR="00E513A6" w:rsidRDefault="00E513A6" w:rsidP="00E513A6">
      <w:pPr>
        <w:pStyle w:val="C1"/>
      </w:pPr>
      <w:r>
        <w:t>#include &lt;string.h&gt;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>int main ( int argc, char *argv[] )</w:t>
      </w:r>
    </w:p>
    <w:p w:rsidR="00E513A6" w:rsidRDefault="00E513A6" w:rsidP="00E513A6">
      <w:pPr>
        <w:pStyle w:val="C1"/>
      </w:pPr>
      <w:r>
        <w:t>{</w:t>
      </w:r>
    </w:p>
    <w:p w:rsidR="00E513A6" w:rsidRDefault="00E513A6" w:rsidP="00E513A6">
      <w:pPr>
        <w:pStyle w:val="C1"/>
      </w:pPr>
      <w:r>
        <w:t xml:space="preserve">        int shm_id ;</w:t>
      </w:r>
    </w:p>
    <w:p w:rsidR="00E513A6" w:rsidRDefault="00E513A6" w:rsidP="00E513A6">
      <w:pPr>
        <w:pStyle w:val="C1"/>
      </w:pPr>
      <w:r>
        <w:t xml:space="preserve">        char * shm_buf;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if ( argc != 2 ){</w:t>
      </w:r>
    </w:p>
    <w:p w:rsidR="00E513A6" w:rsidRDefault="00E513A6" w:rsidP="00E513A6">
      <w:pPr>
        <w:pStyle w:val="C1"/>
      </w:pPr>
      <w:r>
        <w:t xml:space="preserve">                printf ( "USAGE: atshm &lt;identifier&gt;" );</w:t>
      </w:r>
    </w:p>
    <w:p w:rsidR="00E513A6" w:rsidRDefault="00E513A6" w:rsidP="00E513A6">
      <w:pPr>
        <w:pStyle w:val="C1"/>
      </w:pPr>
      <w:r>
        <w:t xml:space="preserve">                exit (1 );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shm_id = atoi(argv[1]);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if ( (shm_buf = </w:t>
      </w:r>
      <w:r w:rsidRPr="00C53F6E">
        <w:rPr>
          <w:shd w:val="pct15" w:color="auto" w:fill="FFFFFF"/>
        </w:rPr>
        <w:t>shmat( shm_id, 0, 0)</w:t>
      </w:r>
      <w:r>
        <w:t>) &lt; (char *) 0 ){</w:t>
      </w:r>
      <w:r>
        <w:tab/>
      </w:r>
      <w:r>
        <w:rPr>
          <w:rFonts w:hint="eastAsia"/>
        </w:rPr>
        <w:t>//映射共享内存到进程空间</w:t>
      </w:r>
    </w:p>
    <w:p w:rsidR="00E513A6" w:rsidRDefault="00E513A6" w:rsidP="00E513A6">
      <w:pPr>
        <w:pStyle w:val="C1"/>
      </w:pPr>
      <w:r>
        <w:t xml:space="preserve">                perror ( "shmat fail!\n" );</w:t>
      </w:r>
    </w:p>
    <w:p w:rsidR="00E513A6" w:rsidRDefault="00E513A6" w:rsidP="00E513A6">
      <w:pPr>
        <w:pStyle w:val="C1"/>
      </w:pPr>
      <w:r>
        <w:t xml:space="preserve">                exit (1);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printf ( " segment attached at %p\n", shm_buf );</w:t>
      </w:r>
    </w:p>
    <w:p w:rsidR="00E513A6" w:rsidRDefault="00E513A6" w:rsidP="00E513A6">
      <w:pPr>
        <w:pStyle w:val="C1"/>
      </w:pPr>
      <w:r>
        <w:t xml:space="preserve">        system("ipcs -m");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//显示共享内存信息</w:t>
      </w:r>
    </w:p>
    <w:p w:rsidR="00E513A6" w:rsidRDefault="00E513A6" w:rsidP="00E513A6">
      <w:pPr>
        <w:pStyle w:val="C1"/>
      </w:pPr>
      <w:r>
        <w:t xml:space="preserve">        strcpy(shm_buf,"Hello shared memory!\n");</w:t>
      </w:r>
    </w:p>
    <w:p w:rsidR="00E513A6" w:rsidRDefault="00E513A6" w:rsidP="00E513A6">
      <w:pPr>
        <w:pStyle w:val="C1"/>
      </w:pPr>
      <w:r>
        <w:t xml:space="preserve">        getchar();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 if ( (</w:t>
      </w:r>
      <w:r w:rsidRPr="00C53F6E">
        <w:rPr>
          <w:shd w:val="pct15" w:color="auto" w:fill="FFFFFF"/>
        </w:rPr>
        <w:t>shmdt(shm_buf)</w:t>
      </w:r>
      <w:r>
        <w:t>) &lt; 0 )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//解除共享内存的映射</w:t>
      </w:r>
    </w:p>
    <w:p w:rsidR="00E513A6" w:rsidRDefault="00E513A6" w:rsidP="00E513A6">
      <w:pPr>
        <w:pStyle w:val="C1"/>
      </w:pPr>
      <w:r>
        <w:t xml:space="preserve">                perror ( "shmdt");</w:t>
      </w:r>
    </w:p>
    <w:p w:rsidR="00E513A6" w:rsidRDefault="00E513A6" w:rsidP="00E513A6">
      <w:pPr>
        <w:pStyle w:val="C1"/>
      </w:pPr>
      <w:r>
        <w:t xml:space="preserve">                exit(1);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printf ( "segment detached \n" );</w:t>
      </w:r>
    </w:p>
    <w:p w:rsidR="00E513A6" w:rsidRDefault="00E513A6" w:rsidP="00E513A6">
      <w:pPr>
        <w:pStyle w:val="C1"/>
      </w:pPr>
      <w:r>
        <w:t xml:space="preserve">        system ( "ipcs -m " 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getchar();</w:t>
      </w:r>
    </w:p>
    <w:p w:rsidR="00E513A6" w:rsidRDefault="00E513A6" w:rsidP="00E513A6">
      <w:pPr>
        <w:pStyle w:val="C1"/>
      </w:pPr>
      <w:r>
        <w:t xml:space="preserve">        exit ( 0 );</w:t>
      </w:r>
    </w:p>
    <w:p w:rsidR="007B7FA9" w:rsidRDefault="00E513A6" w:rsidP="00E513A6">
      <w:pPr>
        <w:pStyle w:val="C1"/>
      </w:pPr>
      <w:r>
        <w:t>}</w:t>
      </w:r>
    </w:p>
    <w:p w:rsidR="00CA1398" w:rsidRDefault="00CA1398" w:rsidP="00E513A6">
      <w:pPr>
        <w:pStyle w:val="ad"/>
      </w:pPr>
      <w:bookmarkStart w:id="102" w:name="_Ref477680777"/>
    </w:p>
    <w:p w:rsidR="00E513A6" w:rsidRDefault="00E513A6" w:rsidP="00E513A6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bookmarkEnd w:id="102"/>
      <w:r>
        <w:rPr>
          <w:rFonts w:hint="eastAsia"/>
        </w:rPr>
        <w:t xml:space="preserve"> </w:t>
      </w:r>
      <w:r>
        <w:t>shmatt-read-demo.c</w:t>
      </w:r>
      <w:r>
        <w:rPr>
          <w:rFonts w:hint="eastAsia"/>
        </w:rPr>
        <w:t>代码</w:t>
      </w:r>
    </w:p>
    <w:p w:rsidR="00E513A6" w:rsidRDefault="00E513A6" w:rsidP="00E513A6">
      <w:pPr>
        <w:pStyle w:val="C1"/>
      </w:pPr>
      <w:r>
        <w:t>#include &lt;sys/types.h&gt;</w:t>
      </w:r>
    </w:p>
    <w:p w:rsidR="00E513A6" w:rsidRDefault="00E513A6" w:rsidP="00E513A6">
      <w:pPr>
        <w:pStyle w:val="C1"/>
      </w:pPr>
      <w:r>
        <w:t>#include &lt;sys/ipc.h&gt;</w:t>
      </w:r>
    </w:p>
    <w:p w:rsidR="00E513A6" w:rsidRDefault="00E513A6" w:rsidP="00E513A6">
      <w:pPr>
        <w:pStyle w:val="C1"/>
      </w:pPr>
      <w:r>
        <w:t>#include &lt;sys/shm.h&gt;</w:t>
      </w:r>
    </w:p>
    <w:p w:rsidR="00E513A6" w:rsidRDefault="00E513A6" w:rsidP="00E513A6">
      <w:pPr>
        <w:pStyle w:val="C1"/>
      </w:pPr>
      <w:r>
        <w:t>#include &lt;stdlib.h&gt;</w:t>
      </w:r>
    </w:p>
    <w:p w:rsidR="00E513A6" w:rsidRDefault="00E513A6" w:rsidP="00E513A6">
      <w:pPr>
        <w:pStyle w:val="C1"/>
      </w:pPr>
      <w:r>
        <w:t>#include &lt;stdio.h&gt;</w:t>
      </w:r>
    </w:p>
    <w:p w:rsidR="00E513A6" w:rsidRDefault="00E513A6" w:rsidP="00E513A6">
      <w:pPr>
        <w:pStyle w:val="C1"/>
      </w:pPr>
      <w:r>
        <w:t>#include &lt;string.h&gt;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>int main ( int argc, char *argv[] )</w:t>
      </w:r>
    </w:p>
    <w:p w:rsidR="00E513A6" w:rsidRDefault="00E513A6" w:rsidP="00E513A6">
      <w:pPr>
        <w:pStyle w:val="C1"/>
      </w:pPr>
      <w:r>
        <w:t>{</w:t>
      </w:r>
    </w:p>
    <w:p w:rsidR="00E513A6" w:rsidRDefault="00E513A6" w:rsidP="00E513A6">
      <w:pPr>
        <w:pStyle w:val="C1"/>
      </w:pPr>
      <w:r>
        <w:t xml:space="preserve">        int shm_id ;</w:t>
      </w:r>
    </w:p>
    <w:p w:rsidR="00E513A6" w:rsidRDefault="00E513A6" w:rsidP="00E513A6">
      <w:pPr>
        <w:pStyle w:val="C1"/>
      </w:pPr>
      <w:r>
        <w:t xml:space="preserve">        char * shm_buf;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if ( argc != 2 ){</w:t>
      </w:r>
    </w:p>
    <w:p w:rsidR="00E513A6" w:rsidRDefault="00E513A6" w:rsidP="00E513A6">
      <w:pPr>
        <w:pStyle w:val="C1"/>
      </w:pPr>
      <w:r>
        <w:t xml:space="preserve">                printf ( "USAGE: atshm &lt;identifier&gt;" );</w:t>
      </w:r>
    </w:p>
    <w:p w:rsidR="00E513A6" w:rsidRDefault="00E513A6" w:rsidP="00E513A6">
      <w:pPr>
        <w:pStyle w:val="C1"/>
      </w:pPr>
      <w:r>
        <w:t xml:space="preserve">                exit (1 );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shm_id = atoi(argv[1]);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if ( (shm_buf = shmat( shm_id, 0, 0)) &lt; (char *) 0 ){</w:t>
      </w:r>
    </w:p>
    <w:p w:rsidR="00E513A6" w:rsidRDefault="00E513A6" w:rsidP="00E513A6">
      <w:pPr>
        <w:pStyle w:val="C1"/>
      </w:pPr>
      <w:r>
        <w:t xml:space="preserve">                perror ( "shmat fail!\n" );</w:t>
      </w:r>
    </w:p>
    <w:p w:rsidR="00E513A6" w:rsidRDefault="00E513A6" w:rsidP="00E513A6">
      <w:pPr>
        <w:pStyle w:val="C1"/>
      </w:pPr>
      <w:r>
        <w:t xml:space="preserve">                exit (1);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printf ( " segment attached at %p\n", shm_buf );</w:t>
      </w:r>
    </w:p>
    <w:p w:rsidR="00E513A6" w:rsidRDefault="00E513A6" w:rsidP="00E513A6">
      <w:pPr>
        <w:pStyle w:val="C1"/>
      </w:pPr>
      <w:r>
        <w:t xml:space="preserve">        system("ipcs -m");</w:t>
      </w:r>
    </w:p>
    <w:p w:rsidR="00E513A6" w:rsidRDefault="00E513A6" w:rsidP="00E513A6">
      <w:pPr>
        <w:pStyle w:val="C1"/>
      </w:pPr>
      <w:r>
        <w:t xml:space="preserve">        printf("The string in SHM is :%s\n",shm_buf);</w:t>
      </w:r>
      <w:r>
        <w:tab/>
      </w:r>
      <w:r>
        <w:rPr>
          <w:rFonts w:hint="eastAsia"/>
        </w:rPr>
        <w:t>//将共享内存区的内容打印出来</w:t>
      </w:r>
    </w:p>
    <w:p w:rsidR="00E513A6" w:rsidRDefault="00E513A6" w:rsidP="00E513A6">
      <w:pPr>
        <w:pStyle w:val="C1"/>
      </w:pPr>
      <w:r>
        <w:t xml:space="preserve">        getchar();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 if ( (shmdt(shm_buf)) &lt; 0 ) {</w:t>
      </w:r>
    </w:p>
    <w:p w:rsidR="00E513A6" w:rsidRDefault="00E513A6" w:rsidP="00E513A6">
      <w:pPr>
        <w:pStyle w:val="C1"/>
      </w:pPr>
      <w:r>
        <w:t xml:space="preserve">                perror ( "shmdt");</w:t>
      </w:r>
    </w:p>
    <w:p w:rsidR="00E513A6" w:rsidRDefault="00E513A6" w:rsidP="00E513A6">
      <w:pPr>
        <w:pStyle w:val="C1"/>
      </w:pPr>
      <w:r>
        <w:t xml:space="preserve">                exit(1);</w:t>
      </w:r>
    </w:p>
    <w:p w:rsidR="00E513A6" w:rsidRDefault="00E513A6" w:rsidP="00E513A6">
      <w:pPr>
        <w:pStyle w:val="C1"/>
      </w:pPr>
      <w:r>
        <w:t xml:space="preserve">        }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printf ( "segment detached \n" );</w:t>
      </w:r>
    </w:p>
    <w:p w:rsidR="00E513A6" w:rsidRDefault="00E513A6" w:rsidP="00E513A6">
      <w:pPr>
        <w:pStyle w:val="C1"/>
      </w:pPr>
      <w:r>
        <w:t xml:space="preserve">        system ( "ipcs -m " );</w:t>
      </w:r>
    </w:p>
    <w:p w:rsidR="00E513A6" w:rsidRDefault="00E513A6" w:rsidP="00E513A6">
      <w:pPr>
        <w:pStyle w:val="C1"/>
      </w:pPr>
    </w:p>
    <w:p w:rsidR="00E513A6" w:rsidRDefault="00E513A6" w:rsidP="00E513A6">
      <w:pPr>
        <w:pStyle w:val="C1"/>
      </w:pPr>
      <w:r>
        <w:t xml:space="preserve">        getchar();</w:t>
      </w:r>
    </w:p>
    <w:p w:rsidR="00E513A6" w:rsidRDefault="00E513A6" w:rsidP="00E513A6">
      <w:pPr>
        <w:pStyle w:val="C1"/>
      </w:pPr>
      <w:r>
        <w:t xml:space="preserve">        exit ( 0 );</w:t>
      </w:r>
    </w:p>
    <w:p w:rsidR="00E513A6" w:rsidRDefault="00E513A6" w:rsidP="00E513A6">
      <w:pPr>
        <w:pStyle w:val="C1"/>
      </w:pPr>
      <w:r>
        <w:t>}</w:t>
      </w:r>
    </w:p>
    <w:p w:rsidR="00221BFA" w:rsidRDefault="00221BFA" w:rsidP="00221BFA">
      <w:pPr>
        <w:pStyle w:val="a"/>
      </w:pPr>
      <w:bookmarkStart w:id="103" w:name="_Ref484522950"/>
      <w:bookmarkStart w:id="104" w:name="_Toc486237103"/>
      <w:r>
        <w:rPr>
          <w:rFonts w:hint="eastAsia"/>
        </w:rPr>
        <w:t>进程间同步</w:t>
      </w:r>
      <w:bookmarkEnd w:id="103"/>
      <w:bookmarkEnd w:id="104"/>
    </w:p>
    <w:p w:rsidR="00221BFA" w:rsidRDefault="006A2CEE" w:rsidP="00221BFA">
      <w:pPr>
        <w:pStyle w:val="a0"/>
      </w:pPr>
      <w:bookmarkStart w:id="105" w:name="_Ref484524959"/>
      <w:bookmarkStart w:id="106" w:name="_Toc486237104"/>
      <w:r>
        <w:rPr>
          <w:rFonts w:hint="eastAsia"/>
        </w:rPr>
        <w:t>S</w:t>
      </w:r>
      <w:r>
        <w:t>ystem V IPC</w:t>
      </w:r>
      <w:r>
        <w:rPr>
          <w:rFonts w:hint="eastAsia"/>
        </w:rPr>
        <w:t>信号量集</w:t>
      </w:r>
      <w:bookmarkEnd w:id="105"/>
      <w:bookmarkEnd w:id="106"/>
    </w:p>
    <w:p w:rsidR="00CA1398" w:rsidRDefault="00CA1398" w:rsidP="002E29E8">
      <w:pPr>
        <w:pStyle w:val="ad"/>
      </w:pPr>
      <w:bookmarkStart w:id="107" w:name="_Ref484523495"/>
    </w:p>
    <w:p w:rsidR="002E29E8" w:rsidRDefault="002E29E8" w:rsidP="002E29E8">
      <w:pPr>
        <w:pStyle w:val="ad"/>
      </w:pPr>
      <w:r>
        <w:rPr>
          <w:rFonts w:hint="eastAsia"/>
        </w:rPr>
        <w:lastRenderedPageBreak/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6</w:t>
      </w:r>
      <w:r w:rsidR="00D6333C">
        <w:fldChar w:fldCharType="end"/>
      </w:r>
      <w:bookmarkEnd w:id="107"/>
      <w:r>
        <w:rPr>
          <w:rFonts w:hint="eastAsia"/>
        </w:rPr>
        <w:t xml:space="preserve"> </w:t>
      </w:r>
      <w:r>
        <w:t>struct semid_ds</w:t>
      </w:r>
    </w:p>
    <w:p w:rsidR="002E29E8" w:rsidRDefault="002E29E8" w:rsidP="002E29E8">
      <w:pPr>
        <w:pStyle w:val="C1"/>
      </w:pPr>
      <w:r>
        <w:t>struct semid_ds {</w:t>
      </w:r>
    </w:p>
    <w:p w:rsidR="002E29E8" w:rsidRDefault="002E29E8" w:rsidP="002E29E8">
      <w:pPr>
        <w:pStyle w:val="C1"/>
      </w:pPr>
      <w:r>
        <w:t xml:space="preserve">    struct     ipc_perm     sem_perm;</w:t>
      </w:r>
      <w:r w:rsidR="00AA79D2">
        <w:tab/>
      </w:r>
      <w:r w:rsidR="00AA79D2" w:rsidRPr="00A24AB4">
        <w:rPr>
          <w:rFonts w:cs="Arial"/>
          <w:color w:val="362E2B"/>
          <w:szCs w:val="18"/>
          <w:shd w:val="clear" w:color="auto" w:fill="FFFFFF"/>
        </w:rPr>
        <w:t>/</w:t>
      </w:r>
      <w:r w:rsidR="00AA79D2">
        <w:rPr>
          <w:rFonts w:cs="Arial" w:hint="eastAsia"/>
          <w:color w:val="362E2B"/>
          <w:szCs w:val="18"/>
          <w:shd w:val="clear" w:color="auto" w:fill="FFFFFF"/>
        </w:rPr>
        <w:t>/</w:t>
      </w:r>
      <w:r w:rsidR="00AA79D2" w:rsidRPr="00A24AB4">
        <w:rPr>
          <w:rFonts w:cs="Arial"/>
          <w:color w:val="362E2B"/>
          <w:szCs w:val="18"/>
          <w:shd w:val="clear" w:color="auto" w:fill="FFFFFF"/>
        </w:rPr>
        <w:t xml:space="preserve"> 信号量集的操作许可权限 </w:t>
      </w:r>
    </w:p>
    <w:p w:rsidR="002E29E8" w:rsidRDefault="002E29E8" w:rsidP="002E29E8">
      <w:pPr>
        <w:pStyle w:val="C1"/>
      </w:pPr>
      <w:r>
        <w:t xml:space="preserve">    struct     sem          *sem_base;</w:t>
      </w:r>
      <w:r w:rsidR="00AA79D2">
        <w:tab/>
      </w:r>
      <w:r w:rsidR="00AA79D2" w:rsidRPr="00A24AB4">
        <w:rPr>
          <w:rFonts w:cs="Arial"/>
          <w:color w:val="362E2B"/>
          <w:szCs w:val="18"/>
          <w:shd w:val="clear" w:color="auto" w:fill="FFFFFF"/>
        </w:rPr>
        <w:t>/</w:t>
      </w:r>
      <w:r w:rsidR="00AA79D2">
        <w:rPr>
          <w:rFonts w:cs="Arial" w:hint="eastAsia"/>
          <w:color w:val="362E2B"/>
          <w:szCs w:val="18"/>
          <w:shd w:val="clear" w:color="auto" w:fill="FFFFFF"/>
        </w:rPr>
        <w:t>/</w:t>
      </w:r>
      <w:r w:rsidR="00AA79D2" w:rsidRPr="00A24AB4">
        <w:rPr>
          <w:rFonts w:cs="Arial"/>
          <w:color w:val="362E2B"/>
          <w:szCs w:val="18"/>
          <w:shd w:val="clear" w:color="auto" w:fill="FFFFFF"/>
        </w:rPr>
        <w:t xml:space="preserve"> 某个信号量sem结构数组的指针</w:t>
      </w:r>
    </w:p>
    <w:p w:rsidR="002E29E8" w:rsidRDefault="002E29E8" w:rsidP="002E29E8">
      <w:pPr>
        <w:pStyle w:val="C1"/>
      </w:pPr>
      <w:r>
        <w:t xml:space="preserve">    ushort                  sem_nsems;</w:t>
      </w:r>
      <w:r w:rsidR="00AA79D2">
        <w:tab/>
      </w:r>
      <w:r w:rsidR="00AA79D2">
        <w:rPr>
          <w:rFonts w:hint="eastAsia"/>
        </w:rPr>
        <w:t>//</w:t>
      </w:r>
      <w:r w:rsidR="00AA79D2" w:rsidRPr="00AA79D2">
        <w:rPr>
          <w:rFonts w:cs="Arial"/>
          <w:color w:val="362E2B"/>
          <w:szCs w:val="18"/>
          <w:shd w:val="clear" w:color="auto" w:fill="FFFFFF"/>
        </w:rPr>
        <w:t xml:space="preserve"> </w:t>
      </w:r>
      <w:r w:rsidR="00AA79D2" w:rsidRPr="00A24AB4">
        <w:rPr>
          <w:rFonts w:cs="Arial"/>
          <w:color w:val="362E2B"/>
          <w:szCs w:val="18"/>
          <w:shd w:val="clear" w:color="auto" w:fill="FFFFFF"/>
        </w:rPr>
        <w:t>sem_base 数组的个数</w:t>
      </w:r>
      <w:r w:rsidR="00AA79D2">
        <w:rPr>
          <w:rFonts w:cs="Arial" w:hint="eastAsia"/>
          <w:color w:val="362E2B"/>
          <w:szCs w:val="18"/>
          <w:shd w:val="clear" w:color="auto" w:fill="FFFFFF"/>
        </w:rPr>
        <w:t>=信号量个数</w:t>
      </w:r>
    </w:p>
    <w:p w:rsidR="002E29E8" w:rsidRDefault="002E29E8" w:rsidP="002E29E8">
      <w:pPr>
        <w:pStyle w:val="C1"/>
      </w:pPr>
      <w:r>
        <w:t xml:space="preserve">    time_t                  sem_otime;</w:t>
      </w:r>
      <w:r w:rsidR="00AA79D2">
        <w:tab/>
      </w:r>
      <w:r w:rsidR="00AA79D2">
        <w:rPr>
          <w:rFonts w:hint="eastAsia"/>
        </w:rPr>
        <w:t>//</w:t>
      </w:r>
      <w:r w:rsidR="00AA79D2" w:rsidRPr="00A24AB4">
        <w:rPr>
          <w:rFonts w:cs="Arial"/>
          <w:color w:val="362E2B"/>
          <w:szCs w:val="18"/>
          <w:shd w:val="clear" w:color="auto" w:fill="FFFFFF"/>
        </w:rPr>
        <w:t>最后一次成功修改信号量数组的时间</w:t>
      </w:r>
    </w:p>
    <w:p w:rsidR="002E29E8" w:rsidRDefault="002E29E8" w:rsidP="002E29E8">
      <w:pPr>
        <w:pStyle w:val="C1"/>
      </w:pPr>
      <w:r>
        <w:t xml:space="preserve">    time_t                  sem_ctime;</w:t>
      </w:r>
      <w:r w:rsidR="00AA79D2">
        <w:tab/>
      </w:r>
      <w:r w:rsidR="00AA79D2">
        <w:rPr>
          <w:rFonts w:hint="eastAsia"/>
        </w:rPr>
        <w:t>//</w:t>
      </w:r>
      <w:r w:rsidR="00AA79D2" w:rsidRPr="00A24AB4">
        <w:rPr>
          <w:rFonts w:cs="Arial"/>
          <w:color w:val="362E2B"/>
          <w:szCs w:val="18"/>
          <w:shd w:val="clear" w:color="auto" w:fill="FFFFFF"/>
        </w:rPr>
        <w:t>成功创建时间</w:t>
      </w:r>
    </w:p>
    <w:p w:rsidR="002E29E8" w:rsidRDefault="002E29E8" w:rsidP="002E29E8">
      <w:pPr>
        <w:pStyle w:val="C1"/>
      </w:pPr>
      <w:r>
        <w:t>};</w:t>
      </w:r>
    </w:p>
    <w:p w:rsidR="00CA1398" w:rsidRDefault="00CA1398" w:rsidP="002E29E8">
      <w:pPr>
        <w:pStyle w:val="ad"/>
      </w:pPr>
      <w:bookmarkStart w:id="108" w:name="_Ref484523782"/>
    </w:p>
    <w:p w:rsidR="002E29E8" w:rsidRDefault="002E29E8" w:rsidP="002E29E8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bookmarkEnd w:id="108"/>
      <w:r>
        <w:rPr>
          <w:rFonts w:hint="eastAsia"/>
        </w:rPr>
        <w:t xml:space="preserve"> </w:t>
      </w:r>
      <w:r>
        <w:t xml:space="preserve">struct </w:t>
      </w:r>
      <w:r w:rsidR="001D1571">
        <w:t>struct sem</w:t>
      </w:r>
    </w:p>
    <w:p w:rsidR="002E29E8" w:rsidRDefault="002E29E8" w:rsidP="002E29E8">
      <w:pPr>
        <w:pStyle w:val="C1"/>
      </w:pPr>
      <w:r>
        <w:t>struct sem {</w:t>
      </w:r>
    </w:p>
    <w:p w:rsidR="002E29E8" w:rsidRDefault="002E29E8" w:rsidP="002E29E8">
      <w:pPr>
        <w:pStyle w:val="C1"/>
      </w:pPr>
      <w:r>
        <w:t xml:space="preserve">   int semval;     /* current value */</w:t>
      </w:r>
    </w:p>
    <w:p w:rsidR="002E29E8" w:rsidRDefault="002E29E8" w:rsidP="002E29E8">
      <w:pPr>
        <w:pStyle w:val="C1"/>
      </w:pPr>
      <w:r>
        <w:t xml:space="preserve">   int sempid;     /* pid of last operation */</w:t>
      </w:r>
    </w:p>
    <w:p w:rsidR="002E29E8" w:rsidRDefault="002E29E8" w:rsidP="002E29E8">
      <w:pPr>
        <w:pStyle w:val="C1"/>
      </w:pPr>
      <w:r>
        <w:t xml:space="preserve">   struct list_head sem_pending; /* pending single-sop operations */</w:t>
      </w:r>
    </w:p>
    <w:p w:rsidR="002E29E8" w:rsidRDefault="002E29E8" w:rsidP="002E29E8">
      <w:pPr>
        <w:pStyle w:val="C1"/>
      </w:pPr>
      <w:r>
        <w:t xml:space="preserve"> };</w:t>
      </w:r>
    </w:p>
    <w:p w:rsidR="00CA1398" w:rsidRDefault="00CA1398" w:rsidP="00F97F30">
      <w:pPr>
        <w:pStyle w:val="ad"/>
      </w:pPr>
      <w:bookmarkStart w:id="109" w:name="_Ref484526401"/>
    </w:p>
    <w:p w:rsidR="00F97F30" w:rsidRDefault="00F97F30" w:rsidP="00F97F30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bookmarkEnd w:id="109"/>
      <w:r>
        <w:rPr>
          <w:rFonts w:hint="eastAsia"/>
        </w:rPr>
        <w:t xml:space="preserve"> sys-V</w:t>
      </w:r>
      <w:r>
        <w:t>-</w:t>
      </w:r>
      <w:r>
        <w:rPr>
          <w:rFonts w:hint="eastAsia"/>
        </w:rPr>
        <w:t>sem</w:t>
      </w:r>
      <w:r w:rsidR="00B82C60">
        <w:t>get</w:t>
      </w:r>
      <w:r>
        <w:rPr>
          <w:rFonts w:hint="eastAsia"/>
        </w:rPr>
        <w:t>-demo</w:t>
      </w:r>
      <w:r>
        <w:t>.c</w:t>
      </w:r>
    </w:p>
    <w:p w:rsidR="00F97F30" w:rsidRDefault="00F97F30" w:rsidP="00F97F30">
      <w:pPr>
        <w:pStyle w:val="C1"/>
      </w:pPr>
      <w:r>
        <w:t>#include &lt;stdio.h&gt;</w:t>
      </w:r>
    </w:p>
    <w:p w:rsidR="00F97F30" w:rsidRDefault="00F97F30" w:rsidP="00F97F30">
      <w:pPr>
        <w:pStyle w:val="C1"/>
      </w:pPr>
      <w:r>
        <w:t>#include &lt;stdlib.h&gt;</w:t>
      </w:r>
    </w:p>
    <w:p w:rsidR="00F97F30" w:rsidRDefault="00F97F30" w:rsidP="00F97F30">
      <w:pPr>
        <w:pStyle w:val="C1"/>
      </w:pPr>
      <w:r>
        <w:t>#include &lt;unistd.h&gt;</w:t>
      </w:r>
    </w:p>
    <w:p w:rsidR="00F97F30" w:rsidRDefault="00F97F30" w:rsidP="00F97F30">
      <w:pPr>
        <w:pStyle w:val="C1"/>
      </w:pPr>
      <w:r>
        <w:t>#include &lt;sys/sem.h&gt;</w:t>
      </w:r>
    </w:p>
    <w:p w:rsidR="00F97F30" w:rsidRDefault="00F97F30" w:rsidP="00F97F30">
      <w:pPr>
        <w:pStyle w:val="C1"/>
      </w:pPr>
      <w:r>
        <w:t>#include &lt;sys/ipc.h&gt;</w:t>
      </w:r>
    </w:p>
    <w:p w:rsidR="00F97F30" w:rsidRDefault="00F97F30" w:rsidP="00F97F30">
      <w:pPr>
        <w:pStyle w:val="C1"/>
      </w:pPr>
      <w:r>
        <w:rPr>
          <w:rFonts w:hint="eastAsia"/>
        </w:rPr>
        <w:t>#define SEM_R    0400   //用户（属主）读</w:t>
      </w:r>
    </w:p>
    <w:p w:rsidR="00F97F30" w:rsidRDefault="00F97F30" w:rsidP="00F97F30">
      <w:pPr>
        <w:pStyle w:val="C1"/>
      </w:pPr>
      <w:r>
        <w:rPr>
          <w:rFonts w:hint="eastAsia"/>
        </w:rPr>
        <w:t>#define SEM_A    0200   //用户（属主）写</w:t>
      </w:r>
    </w:p>
    <w:p w:rsidR="00F97F30" w:rsidRDefault="00F97F30" w:rsidP="00F97F30">
      <w:pPr>
        <w:pStyle w:val="C1"/>
      </w:pPr>
      <w:r>
        <w:t>#define SVSEM_MODE (SEM_R | SEM_A | SEM_R&gt;&gt;3 | SEM_R&gt;&gt;6)</w:t>
      </w:r>
    </w:p>
    <w:p w:rsidR="00F97F30" w:rsidRDefault="00F97F30" w:rsidP="00F97F30">
      <w:pPr>
        <w:pStyle w:val="C1"/>
      </w:pPr>
    </w:p>
    <w:p w:rsidR="00F97F30" w:rsidRDefault="00F97F30" w:rsidP="00F97F30">
      <w:pPr>
        <w:pStyle w:val="C1"/>
      </w:pPr>
      <w:r>
        <w:t>int main(int argc,char *argv[])</w:t>
      </w:r>
    </w:p>
    <w:p w:rsidR="00F97F30" w:rsidRDefault="00F97F30" w:rsidP="00F97F30">
      <w:pPr>
        <w:pStyle w:val="C1"/>
      </w:pPr>
      <w:r>
        <w:t>{</w:t>
      </w:r>
    </w:p>
    <w:p w:rsidR="00F97F30" w:rsidRDefault="00F97F30" w:rsidP="00F97F30">
      <w:pPr>
        <w:pStyle w:val="C1"/>
      </w:pPr>
      <w:r>
        <w:t xml:space="preserve">    int   c,oflag,semid,nsems;</w:t>
      </w:r>
    </w:p>
    <w:p w:rsidR="00F97F30" w:rsidRDefault="00F97F30" w:rsidP="00F97F30">
      <w:pPr>
        <w:pStyle w:val="C1"/>
      </w:pPr>
      <w:r>
        <w:rPr>
          <w:rFonts w:hint="eastAsia"/>
        </w:rPr>
        <w:t xml:space="preserve">    oflag = SVSEM_MODE | IPC_CREAT;   </w:t>
      </w:r>
      <w:r w:rsidR="0024724C">
        <w:tab/>
      </w:r>
      <w:r w:rsidR="0024724C">
        <w:tab/>
      </w:r>
      <w:r w:rsidR="0024724C">
        <w:tab/>
      </w:r>
      <w:r>
        <w:rPr>
          <w:rFonts w:hint="eastAsia"/>
        </w:rPr>
        <w:t>//设置创建模式</w:t>
      </w:r>
    </w:p>
    <w:p w:rsidR="00F97F30" w:rsidRDefault="00F97F30" w:rsidP="00F97F30">
      <w:pPr>
        <w:pStyle w:val="C1"/>
      </w:pPr>
      <w:r>
        <w:t xml:space="preserve">    while((c = getopt(argc,argv,"e"))!= -1)</w:t>
      </w:r>
      <w:r w:rsidR="0024724C">
        <w:tab/>
      </w:r>
      <w:r w:rsidR="0024724C">
        <w:tab/>
      </w:r>
      <w:r>
        <w:rPr>
          <w:rFonts w:hint="eastAsia"/>
        </w:rPr>
        <w:t>//根据参数</w:t>
      </w:r>
      <w:r w:rsidR="0024724C">
        <w:rPr>
          <w:rFonts w:hint="eastAsia"/>
        </w:rPr>
        <w:t>选项</w:t>
      </w:r>
      <w:r>
        <w:rPr>
          <w:rFonts w:hint="eastAsia"/>
        </w:rPr>
        <w:t>e决定是否IPC_EXCL模式</w:t>
      </w:r>
    </w:p>
    <w:p w:rsidR="00F97F30" w:rsidRDefault="00F97F30" w:rsidP="00F97F30">
      <w:pPr>
        <w:pStyle w:val="C1"/>
      </w:pPr>
      <w:r>
        <w:t xml:space="preserve">    {</w:t>
      </w:r>
    </w:p>
    <w:p w:rsidR="00F97F30" w:rsidRDefault="00F97F30" w:rsidP="00F97F30">
      <w:pPr>
        <w:pStyle w:val="C1"/>
      </w:pPr>
      <w:r>
        <w:t xml:space="preserve">        switch(c)</w:t>
      </w:r>
    </w:p>
    <w:p w:rsidR="00F97F30" w:rsidRDefault="00F97F30" w:rsidP="00F97F30">
      <w:pPr>
        <w:pStyle w:val="C1"/>
      </w:pPr>
      <w:r>
        <w:t xml:space="preserve">        {</w:t>
      </w:r>
    </w:p>
    <w:p w:rsidR="00F97F30" w:rsidRDefault="00F97F30" w:rsidP="00F97F30">
      <w:pPr>
        <w:pStyle w:val="C1"/>
      </w:pPr>
      <w:r>
        <w:t xml:space="preserve">            case 'e':</w:t>
      </w:r>
    </w:p>
    <w:p w:rsidR="00F97F30" w:rsidRDefault="00F97F30" w:rsidP="00F97F30">
      <w:pPr>
        <w:pStyle w:val="C1"/>
      </w:pPr>
      <w:r>
        <w:t xml:space="preserve">                oflag |= IPC_EXCL;</w:t>
      </w:r>
    </w:p>
    <w:p w:rsidR="00F97F30" w:rsidRDefault="00F97F30" w:rsidP="00F97F30">
      <w:pPr>
        <w:pStyle w:val="C1"/>
      </w:pPr>
      <w:r>
        <w:t xml:space="preserve">                break;</w:t>
      </w:r>
    </w:p>
    <w:p w:rsidR="00F97F30" w:rsidRDefault="00F97F30" w:rsidP="00F97F30">
      <w:pPr>
        <w:pStyle w:val="C1"/>
      </w:pPr>
      <w:r>
        <w:t xml:space="preserve">        }</w:t>
      </w:r>
    </w:p>
    <w:p w:rsidR="00F97F30" w:rsidRDefault="00F97F30" w:rsidP="00F97F30">
      <w:pPr>
        <w:pStyle w:val="C1"/>
      </w:pPr>
      <w:r>
        <w:t xml:space="preserve">    }</w:t>
      </w:r>
    </w:p>
    <w:p w:rsidR="00F97F30" w:rsidRDefault="00F97F30" w:rsidP="00F97F30">
      <w:pPr>
        <w:pStyle w:val="C1"/>
      </w:pPr>
      <w:r>
        <w:rPr>
          <w:rFonts w:hint="eastAsia"/>
        </w:rPr>
        <w:t xml:space="preserve">   </w:t>
      </w:r>
    </w:p>
    <w:p w:rsidR="00F97F30" w:rsidRDefault="00F97F30" w:rsidP="00F97F30">
      <w:pPr>
        <w:pStyle w:val="C1"/>
      </w:pPr>
      <w:r>
        <w:t xml:space="preserve">    if (optind != argc -2)</w:t>
      </w:r>
      <w:r w:rsidR="00D21A8B">
        <w:rPr>
          <w:rFonts w:hint="eastAsia"/>
        </w:rPr>
        <w:t xml:space="preserve"> </w:t>
      </w:r>
      <w:r w:rsidR="00D21A8B">
        <w:tab/>
      </w:r>
      <w:r w:rsidR="00D21A8B">
        <w:tab/>
      </w:r>
      <w:r w:rsidR="00D21A8B">
        <w:tab/>
      </w:r>
      <w:r w:rsidR="00D21A8B">
        <w:tab/>
      </w:r>
      <w:r w:rsidR="00D21A8B">
        <w:tab/>
      </w:r>
      <w:r w:rsidR="00D21A8B">
        <w:rPr>
          <w:rFonts w:hint="eastAsia"/>
        </w:rPr>
        <w:t>//判断命令行参数</w:t>
      </w:r>
      <w:r w:rsidR="001C49C0">
        <w:rPr>
          <w:rFonts w:hint="eastAsia"/>
        </w:rPr>
        <w:t>个数</w:t>
      </w:r>
      <w:r w:rsidR="00D21A8B">
        <w:rPr>
          <w:rFonts w:hint="eastAsia"/>
        </w:rPr>
        <w:t>是否合法</w:t>
      </w:r>
    </w:p>
    <w:p w:rsidR="00F97F30" w:rsidRDefault="00F97F30" w:rsidP="00F97F30">
      <w:pPr>
        <w:pStyle w:val="C1"/>
      </w:pPr>
      <w:r>
        <w:t xml:space="preserve">    {</w:t>
      </w:r>
    </w:p>
    <w:p w:rsidR="00F97F30" w:rsidRDefault="00F97F30" w:rsidP="00F97F30">
      <w:pPr>
        <w:pStyle w:val="C1"/>
      </w:pPr>
      <w:r>
        <w:t xml:space="preserve">        printf("usage: semcreate [-e] &lt;pathname&gt; &lt;nsems&gt;");</w:t>
      </w:r>
    </w:p>
    <w:p w:rsidR="00F97F30" w:rsidRDefault="00F97F30" w:rsidP="00F97F30">
      <w:pPr>
        <w:pStyle w:val="C1"/>
      </w:pPr>
      <w:r>
        <w:t xml:space="preserve">        exit(0);</w:t>
      </w:r>
    </w:p>
    <w:p w:rsidR="00F97F30" w:rsidRDefault="00F97F30" w:rsidP="00F97F30">
      <w:pPr>
        <w:pStyle w:val="C1"/>
      </w:pPr>
      <w:r>
        <w:t xml:space="preserve">    }</w:t>
      </w:r>
    </w:p>
    <w:p w:rsidR="00F97F30" w:rsidRDefault="00F97F30" w:rsidP="00F97F30">
      <w:pPr>
        <w:pStyle w:val="C1"/>
      </w:pPr>
      <w:r>
        <w:rPr>
          <w:rFonts w:hint="eastAsia"/>
        </w:rPr>
        <w:t xml:space="preserve">    </w:t>
      </w:r>
    </w:p>
    <w:p w:rsidR="00F97F30" w:rsidRDefault="00F97F30" w:rsidP="00F97F30">
      <w:pPr>
        <w:pStyle w:val="C1"/>
      </w:pPr>
      <w:r>
        <w:t xml:space="preserve">    nsems = atoi(argv[optind+1]);</w:t>
      </w:r>
      <w:r w:rsidRPr="00F97F30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//获取信号量集合中的信号量个数</w:t>
      </w:r>
    </w:p>
    <w:p w:rsidR="00F97F30" w:rsidRDefault="00F97F30" w:rsidP="00F97F30">
      <w:pPr>
        <w:pStyle w:val="C1"/>
      </w:pPr>
      <w:r>
        <w:rPr>
          <w:rFonts w:hint="eastAsia"/>
        </w:rPr>
        <w:t xml:space="preserve">    </w:t>
      </w:r>
      <w:r>
        <w:t xml:space="preserve">semid = </w:t>
      </w:r>
      <w:r w:rsidRPr="00D21A8B">
        <w:rPr>
          <w:shd w:val="pct15" w:color="auto" w:fill="FFFFFF"/>
        </w:rPr>
        <w:t>semget</w:t>
      </w:r>
      <w:r>
        <w:t>(ftok(argv[optind],0),nsems,oflag);</w:t>
      </w:r>
      <w:r w:rsidRPr="00F97F30">
        <w:rPr>
          <w:rFonts w:hint="eastAsia"/>
        </w:rPr>
        <w:t xml:space="preserve"> </w:t>
      </w:r>
      <w:r>
        <w:rPr>
          <w:rFonts w:hint="eastAsia"/>
        </w:rPr>
        <w:t>//创建信号量集</w:t>
      </w:r>
    </w:p>
    <w:p w:rsidR="00F97F30" w:rsidRDefault="00F97F30" w:rsidP="00F97F30">
      <w:pPr>
        <w:pStyle w:val="C1"/>
      </w:pPr>
      <w:r>
        <w:t xml:space="preserve">    exit(0);</w:t>
      </w:r>
    </w:p>
    <w:p w:rsidR="00F97F30" w:rsidRDefault="00F97F30" w:rsidP="00F97F30">
      <w:pPr>
        <w:pStyle w:val="C1"/>
      </w:pPr>
      <w:r>
        <w:t>}</w:t>
      </w:r>
    </w:p>
    <w:p w:rsidR="00CA1398" w:rsidRDefault="00CA1398" w:rsidP="000C5CAC">
      <w:pPr>
        <w:pStyle w:val="ad"/>
      </w:pPr>
    </w:p>
    <w:p w:rsidR="00CA1398" w:rsidRDefault="00CA1398" w:rsidP="000C5CAC">
      <w:pPr>
        <w:pStyle w:val="ad"/>
      </w:pPr>
    </w:p>
    <w:p w:rsidR="000C5CAC" w:rsidRDefault="000C5CAC" w:rsidP="000C5CAC">
      <w:pPr>
        <w:pStyle w:val="ad"/>
        <w:rPr>
          <w:rFonts w:ascii="Helvetica" w:hAnsi="Helvetica" w:cs="宋体"/>
          <w:color w:val="000000"/>
          <w:szCs w:val="21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9</w:t>
      </w:r>
      <w:r w:rsidR="00D6333C">
        <w:fldChar w:fldCharType="end"/>
      </w:r>
      <w:r>
        <w:t xml:space="preserve"> union semun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t>union semun {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t xml:space="preserve">    int val; </w:t>
      </w:r>
      <w:r w:rsidRPr="000C5CAC">
        <w:tab/>
      </w:r>
      <w:r w:rsidRPr="000C5CAC">
        <w:tab/>
      </w:r>
      <w:r w:rsidRPr="000C5CAC">
        <w:tab/>
      </w:r>
      <w:r w:rsidRPr="000C5CAC">
        <w:tab/>
      </w:r>
      <w:r w:rsidRPr="000C5CAC">
        <w:tab/>
      </w:r>
      <w:r w:rsidR="00862FA5">
        <w:tab/>
      </w:r>
      <w:r w:rsidRPr="000C5CAC">
        <w:rPr>
          <w:rFonts w:hint="eastAsia"/>
        </w:rPr>
        <w:t>/* value for SETVAL */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t xml:space="preserve">    struct semid_ds __user </w:t>
      </w:r>
      <w:r w:rsidR="00862FA5">
        <w:tab/>
      </w:r>
      <w:r w:rsidRPr="000C5CAC">
        <w:rPr>
          <w:rFonts w:hint="eastAsia"/>
        </w:rPr>
        <w:t xml:space="preserve">*buf; </w:t>
      </w:r>
      <w:r w:rsidRPr="000C5CAC">
        <w:tab/>
      </w:r>
      <w:r w:rsidRPr="000C5CAC">
        <w:rPr>
          <w:rFonts w:hint="eastAsia"/>
        </w:rPr>
        <w:t>/* buffer for IPC_STAT &amp; IPC_SET */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lastRenderedPageBreak/>
        <w:t xml:space="preserve">    unsigned short __user </w:t>
      </w:r>
      <w:r w:rsidR="00862FA5">
        <w:tab/>
      </w:r>
      <w:r w:rsidRPr="000C5CAC">
        <w:rPr>
          <w:rFonts w:hint="eastAsia"/>
        </w:rPr>
        <w:t xml:space="preserve">*array; </w:t>
      </w:r>
      <w:r w:rsidRPr="000C5CAC">
        <w:tab/>
      </w:r>
      <w:r w:rsidRPr="000C5CAC">
        <w:rPr>
          <w:rFonts w:hint="eastAsia"/>
        </w:rPr>
        <w:t>/* array for GETALL &amp; SETALL */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t xml:space="preserve">    struct seminfo __user </w:t>
      </w:r>
      <w:r w:rsidR="00862FA5">
        <w:tab/>
      </w:r>
      <w:r w:rsidRPr="000C5CAC">
        <w:rPr>
          <w:rFonts w:hint="eastAsia"/>
        </w:rPr>
        <w:t xml:space="preserve">*__buf; </w:t>
      </w:r>
      <w:r w:rsidRPr="000C5CAC">
        <w:tab/>
      </w:r>
      <w:r w:rsidRPr="000C5CAC">
        <w:rPr>
          <w:rFonts w:hint="eastAsia"/>
        </w:rPr>
        <w:t>/* buffer for IPC_INFO */</w:t>
      </w:r>
    </w:p>
    <w:p w:rsidR="000C5CAC" w:rsidRPr="000C5CAC" w:rsidRDefault="000C5CAC" w:rsidP="000C5CAC">
      <w:pPr>
        <w:pStyle w:val="C1"/>
      </w:pPr>
      <w:r w:rsidRPr="000C5CAC">
        <w:rPr>
          <w:rFonts w:hint="eastAsia"/>
        </w:rPr>
        <w:t xml:space="preserve">    void __user </w:t>
      </w:r>
      <w:r w:rsidR="00862FA5">
        <w:tab/>
      </w:r>
      <w:r w:rsidR="00862FA5">
        <w:tab/>
      </w:r>
      <w:r w:rsidR="00862FA5">
        <w:tab/>
      </w:r>
      <w:r w:rsidR="00862FA5">
        <w:tab/>
      </w:r>
      <w:r w:rsidRPr="000C5CAC">
        <w:rPr>
          <w:rFonts w:hint="eastAsia"/>
        </w:rPr>
        <w:t>*__pad;</w:t>
      </w:r>
    </w:p>
    <w:p w:rsidR="000C5CAC" w:rsidRDefault="000C5CAC" w:rsidP="000C5CAC">
      <w:pPr>
        <w:pStyle w:val="C1"/>
      </w:pPr>
      <w:r w:rsidRPr="000C5CAC">
        <w:rPr>
          <w:rFonts w:hint="eastAsia"/>
        </w:rPr>
        <w:t xml:space="preserve"> };</w:t>
      </w:r>
    </w:p>
    <w:p w:rsidR="00CA1398" w:rsidRDefault="00CA1398" w:rsidP="000C5CAC">
      <w:pPr>
        <w:pStyle w:val="ad"/>
      </w:pPr>
      <w:bookmarkStart w:id="110" w:name="_Ref484609897"/>
    </w:p>
    <w:p w:rsidR="000C5CAC" w:rsidRDefault="000C5CAC" w:rsidP="000C5CAC">
      <w:pPr>
        <w:pStyle w:val="ad"/>
        <w:rPr>
          <w:rFonts w:ascii="Helvetica" w:hAnsi="Helvetica" w:cs="宋体"/>
          <w:color w:val="000000"/>
          <w:szCs w:val="21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10</w:t>
      </w:r>
      <w:r w:rsidR="00D6333C">
        <w:fldChar w:fldCharType="end"/>
      </w:r>
      <w:bookmarkEnd w:id="110"/>
      <w:r>
        <w:t xml:space="preserve"> sys-V-sem-getval-demo.c</w:t>
      </w:r>
    </w:p>
    <w:p w:rsidR="000C5CAC" w:rsidRPr="00621950" w:rsidRDefault="000C5CAC" w:rsidP="000C5CAC">
      <w:pPr>
        <w:pStyle w:val="C1"/>
      </w:pPr>
      <w:r w:rsidRPr="00621950">
        <w:t>#include &lt;stdio.h&gt;</w:t>
      </w:r>
    </w:p>
    <w:p w:rsidR="000C5CAC" w:rsidRPr="00621950" w:rsidRDefault="000C5CAC" w:rsidP="000C5CAC">
      <w:pPr>
        <w:pStyle w:val="C1"/>
      </w:pPr>
      <w:r w:rsidRPr="00621950">
        <w:t>#include &lt;stdlib.h&gt;</w:t>
      </w:r>
    </w:p>
    <w:p w:rsidR="000C5CAC" w:rsidRPr="00621950" w:rsidRDefault="000C5CAC" w:rsidP="000C5CAC">
      <w:pPr>
        <w:pStyle w:val="C1"/>
      </w:pPr>
      <w:r w:rsidRPr="00621950">
        <w:t>#include &lt;unistd.h&gt;</w:t>
      </w:r>
    </w:p>
    <w:p w:rsidR="000C5CAC" w:rsidRPr="00621950" w:rsidRDefault="000C5CAC" w:rsidP="000C5CAC">
      <w:pPr>
        <w:pStyle w:val="C1"/>
      </w:pPr>
      <w:r w:rsidRPr="00621950">
        <w:t>#include &lt;sys/sem.h&gt;</w:t>
      </w:r>
    </w:p>
    <w:p w:rsidR="000C5CAC" w:rsidRPr="00621950" w:rsidRDefault="000C5CAC" w:rsidP="000C5CAC">
      <w:pPr>
        <w:pStyle w:val="C1"/>
      </w:pPr>
      <w:r w:rsidRPr="00621950">
        <w:t>#include &lt;sys/ipc.h&gt;</w:t>
      </w:r>
    </w:p>
    <w:p w:rsidR="000C5CAC" w:rsidRPr="00621950" w:rsidRDefault="000C5CAC" w:rsidP="000C5CAC">
      <w:pPr>
        <w:pStyle w:val="C1"/>
      </w:pPr>
    </w:p>
    <w:p w:rsidR="000C5CAC" w:rsidRPr="00621950" w:rsidRDefault="000C5CAC" w:rsidP="000C5CAC">
      <w:pPr>
        <w:pStyle w:val="C1"/>
      </w:pPr>
      <w:r w:rsidRPr="00621950">
        <w:t>union semun</w:t>
      </w:r>
    </w:p>
    <w:p w:rsidR="000C5CAC" w:rsidRPr="00621950" w:rsidRDefault="000C5CAC" w:rsidP="000C5CAC">
      <w:pPr>
        <w:pStyle w:val="C1"/>
      </w:pPr>
      <w:r w:rsidRPr="00621950">
        <w:t>{</w:t>
      </w:r>
    </w:p>
    <w:p w:rsidR="000C5CAC" w:rsidRPr="00621950" w:rsidRDefault="000C5CAC" w:rsidP="000C5CAC">
      <w:pPr>
        <w:pStyle w:val="C1"/>
      </w:pPr>
      <w:r w:rsidRPr="00621950">
        <w:t xml:space="preserve">    int             </w:t>
      </w:r>
      <w:r>
        <w:tab/>
      </w:r>
      <w:r w:rsidRPr="00621950">
        <w:t>val;</w:t>
      </w:r>
    </w:p>
    <w:p w:rsidR="000C5CAC" w:rsidRPr="00621950" w:rsidRDefault="000C5CAC" w:rsidP="000C5CAC">
      <w:pPr>
        <w:pStyle w:val="C1"/>
      </w:pPr>
      <w:r w:rsidRPr="00621950">
        <w:t xml:space="preserve">    struct semid_ds </w:t>
      </w:r>
      <w:r>
        <w:tab/>
      </w:r>
      <w:r w:rsidRPr="00621950">
        <w:t>*buf;</w:t>
      </w:r>
    </w:p>
    <w:p w:rsidR="000C5CAC" w:rsidRPr="00621950" w:rsidRDefault="000C5CAC" w:rsidP="000C5CAC">
      <w:pPr>
        <w:pStyle w:val="C1"/>
      </w:pPr>
      <w:r w:rsidRPr="00621950">
        <w:t xml:space="preserve">    unsigned short</w:t>
      </w:r>
      <w:r>
        <w:tab/>
      </w:r>
      <w:r w:rsidRPr="00621950">
        <w:t>*array;</w:t>
      </w:r>
    </w:p>
    <w:p w:rsidR="000C5CAC" w:rsidRPr="00621950" w:rsidRDefault="000C5CAC" w:rsidP="000C5CAC">
      <w:pPr>
        <w:pStyle w:val="C1"/>
      </w:pPr>
      <w:r w:rsidRPr="00621950">
        <w:t>};</w:t>
      </w:r>
    </w:p>
    <w:p w:rsidR="000C5CAC" w:rsidRPr="00621950" w:rsidRDefault="000C5CAC" w:rsidP="000C5CAC">
      <w:pPr>
        <w:pStyle w:val="C1"/>
      </w:pPr>
    </w:p>
    <w:p w:rsidR="000C5CAC" w:rsidRPr="00621950" w:rsidRDefault="000C5CAC" w:rsidP="000C5CAC">
      <w:pPr>
        <w:pStyle w:val="C1"/>
      </w:pPr>
      <w:r w:rsidRPr="00621950">
        <w:t>int main(int argc,char *argv[])</w:t>
      </w:r>
    </w:p>
    <w:p w:rsidR="000C5CAC" w:rsidRPr="00621950" w:rsidRDefault="000C5CAC" w:rsidP="000C5CAC">
      <w:pPr>
        <w:pStyle w:val="C1"/>
      </w:pPr>
      <w:r w:rsidRPr="00621950">
        <w:t>{</w:t>
      </w:r>
    </w:p>
    <w:p w:rsidR="000C5CAC" w:rsidRPr="00621950" w:rsidRDefault="000C5CAC" w:rsidP="000C5CAC">
      <w:pPr>
        <w:pStyle w:val="C1"/>
      </w:pPr>
      <w:r w:rsidRPr="00621950">
        <w:t xml:space="preserve">    int     semid,nsems,i;</w:t>
      </w:r>
    </w:p>
    <w:p w:rsidR="000C5CAC" w:rsidRPr="00621950" w:rsidRDefault="000C5CAC" w:rsidP="000C5CAC">
      <w:pPr>
        <w:pStyle w:val="C1"/>
      </w:pPr>
      <w:r w:rsidRPr="00621950">
        <w:t xml:space="preserve">    struct semid_ds seminfo;</w:t>
      </w:r>
    </w:p>
    <w:p w:rsidR="000C5CAC" w:rsidRPr="00621950" w:rsidRDefault="000C5CAC" w:rsidP="000C5CAC">
      <w:pPr>
        <w:pStyle w:val="C1"/>
      </w:pPr>
      <w:r w:rsidRPr="00621950">
        <w:t xml:space="preserve">    unsigned short *ptr;</w:t>
      </w:r>
    </w:p>
    <w:p w:rsidR="000C5CAC" w:rsidRPr="00621950" w:rsidRDefault="000C5CAC" w:rsidP="000C5CAC">
      <w:pPr>
        <w:pStyle w:val="C1"/>
      </w:pPr>
      <w:r w:rsidRPr="00621950">
        <w:t xml:space="preserve">    union semun arg;</w:t>
      </w:r>
    </w:p>
    <w:p w:rsidR="000C5CAC" w:rsidRPr="00621950" w:rsidRDefault="000C5CAC" w:rsidP="000C5CAC">
      <w:pPr>
        <w:pStyle w:val="C1"/>
      </w:pPr>
      <w:r w:rsidRPr="00621950">
        <w:t xml:space="preserve">    if(argc != 2)</w:t>
      </w:r>
    </w:p>
    <w:p w:rsidR="000C5CAC" w:rsidRPr="00621950" w:rsidRDefault="000C5CAC" w:rsidP="000C5CAC">
      <w:pPr>
        <w:pStyle w:val="C1"/>
      </w:pPr>
      <w:r w:rsidRPr="00621950">
        <w:t xml:space="preserve">    {</w:t>
      </w:r>
    </w:p>
    <w:p w:rsidR="000C5CAC" w:rsidRPr="00621950" w:rsidRDefault="000C5CAC" w:rsidP="000C5CAC">
      <w:pPr>
        <w:pStyle w:val="C1"/>
      </w:pPr>
      <w:r w:rsidRPr="00621950">
        <w:t xml:space="preserve">        printf("usage: semgetvalues</w:t>
      </w:r>
      <w:r w:rsidR="00FE0966">
        <w:rPr>
          <w:rFonts w:hint="eastAsia"/>
        </w:rPr>
        <w:t xml:space="preserve"> </w:t>
      </w:r>
      <w:r w:rsidRPr="00621950">
        <w:t>&lt;pathname&gt;");</w:t>
      </w:r>
    </w:p>
    <w:p w:rsidR="000C5CAC" w:rsidRPr="00621950" w:rsidRDefault="000C5CAC" w:rsidP="000C5CAC">
      <w:pPr>
        <w:pStyle w:val="C1"/>
      </w:pPr>
      <w:r w:rsidRPr="00621950">
        <w:t xml:space="preserve">        exit(0);</w:t>
      </w:r>
    </w:p>
    <w:p w:rsidR="000C5CAC" w:rsidRPr="00621950" w:rsidRDefault="000C5CAC" w:rsidP="000C5CAC">
      <w:pPr>
        <w:pStyle w:val="C1"/>
      </w:pPr>
      <w:r w:rsidRPr="00621950">
        <w:t xml:space="preserve">    }</w:t>
      </w:r>
    </w:p>
    <w:p w:rsidR="000C5CAC" w:rsidRPr="00621950" w:rsidRDefault="000C5CAC" w:rsidP="000C5CAC">
      <w:pPr>
        <w:pStyle w:val="C1"/>
      </w:pPr>
      <w:r w:rsidRPr="00621950">
        <w:t xml:space="preserve">    </w:t>
      </w:r>
    </w:p>
    <w:p w:rsidR="000C5CAC" w:rsidRPr="00621950" w:rsidRDefault="000C5CAC" w:rsidP="000C5CAC">
      <w:pPr>
        <w:pStyle w:val="C1"/>
      </w:pPr>
      <w:r w:rsidRPr="00621950">
        <w:t xml:space="preserve">    semid = semget(ftok(argv[1],0),0,0);</w:t>
      </w:r>
      <w:r w:rsidRPr="000C5CAC">
        <w:t xml:space="preserve"> </w:t>
      </w:r>
      <w:r>
        <w:tab/>
      </w:r>
      <w:r w:rsidRPr="00621950">
        <w:t>//</w:t>
      </w:r>
      <w:r w:rsidRPr="00621950">
        <w:rPr>
          <w:rFonts w:hint="eastAsia"/>
        </w:rPr>
        <w:t>打开已经存在的信号量</w:t>
      </w:r>
    </w:p>
    <w:p w:rsidR="000C5CAC" w:rsidRPr="00621950" w:rsidRDefault="000C5CAC" w:rsidP="000C5CAC">
      <w:pPr>
        <w:pStyle w:val="C1"/>
      </w:pPr>
      <w:r w:rsidRPr="00621950">
        <w:t xml:space="preserve">    arg.buf = &amp;seminfo;</w:t>
      </w:r>
    </w:p>
    <w:p w:rsidR="000C5CAC" w:rsidRPr="00621950" w:rsidRDefault="000C5CAC" w:rsidP="000C5CAC">
      <w:pPr>
        <w:pStyle w:val="C1"/>
      </w:pPr>
      <w:r w:rsidRPr="00621950">
        <w:t xml:space="preserve">    </w:t>
      </w:r>
    </w:p>
    <w:p w:rsidR="000C5CAC" w:rsidRPr="00621950" w:rsidRDefault="000C5CAC" w:rsidP="000C5CAC">
      <w:pPr>
        <w:pStyle w:val="C1"/>
      </w:pPr>
      <w:r w:rsidRPr="00621950">
        <w:t xml:space="preserve">    semctl(semid,0,IPC_STAT,arg);</w:t>
      </w:r>
      <w:r w:rsidRPr="000C5CAC">
        <w:t xml:space="preserve"> </w:t>
      </w:r>
      <w:r>
        <w:tab/>
      </w:r>
      <w:r>
        <w:tab/>
      </w:r>
      <w:r w:rsidR="007551A0">
        <w:tab/>
      </w:r>
      <w:r w:rsidRPr="00621950">
        <w:t>//</w:t>
      </w:r>
      <w:r w:rsidRPr="00621950">
        <w:rPr>
          <w:rFonts w:hint="eastAsia"/>
        </w:rPr>
        <w:t>获取信号量集的</w:t>
      </w:r>
      <w:r>
        <w:rPr>
          <w:rFonts w:hint="eastAsia"/>
        </w:rPr>
        <w:t>数据</w:t>
      </w:r>
      <w:r w:rsidR="00FE0966">
        <w:rPr>
          <w:rFonts w:hint="eastAsia"/>
        </w:rPr>
        <w:t>，保存到</w:t>
      </w:r>
      <w:r w:rsidRPr="00621950">
        <w:t>semid_ds</w:t>
      </w:r>
      <w:r w:rsidRPr="00621950">
        <w:rPr>
          <w:rFonts w:hint="eastAsia"/>
        </w:rPr>
        <w:t>结构</w:t>
      </w:r>
    </w:p>
    <w:p w:rsidR="000C5CAC" w:rsidRPr="00621950" w:rsidRDefault="000C5CAC" w:rsidP="000C5CAC">
      <w:pPr>
        <w:pStyle w:val="C1"/>
      </w:pPr>
      <w:r w:rsidRPr="00621950">
        <w:t xml:space="preserve">    nsems = arg.buf-&gt;sem_nsems; </w:t>
      </w:r>
      <w:r w:rsidR="00FE0966">
        <w:tab/>
      </w:r>
      <w:r w:rsidR="00FE0966">
        <w:tab/>
      </w:r>
      <w:r w:rsidR="007551A0">
        <w:tab/>
      </w:r>
      <w:r w:rsidRPr="00621950">
        <w:t>//</w:t>
      </w:r>
      <w:r w:rsidR="00FE0966">
        <w:rPr>
          <w:rFonts w:hint="eastAsia"/>
        </w:rPr>
        <w:t>获取</w:t>
      </w:r>
      <w:r w:rsidRPr="00621950">
        <w:rPr>
          <w:rFonts w:hint="eastAsia"/>
        </w:rPr>
        <w:t>信号量的数目</w:t>
      </w:r>
    </w:p>
    <w:p w:rsidR="000C5CAC" w:rsidRPr="00621950" w:rsidRDefault="000C5CAC" w:rsidP="000C5CAC">
      <w:pPr>
        <w:pStyle w:val="C1"/>
      </w:pPr>
      <w:r w:rsidRPr="00621950">
        <w:t xml:space="preserve">    ptr = calloc(nsems,sizeof(unsigned short));</w:t>
      </w:r>
    </w:p>
    <w:p w:rsidR="000C5CAC" w:rsidRPr="00621950" w:rsidRDefault="000C5CAC" w:rsidP="000C5CAC">
      <w:pPr>
        <w:pStyle w:val="C1"/>
      </w:pPr>
      <w:r w:rsidRPr="00621950">
        <w:t xml:space="preserve">    arg.array = ptr;</w:t>
      </w:r>
    </w:p>
    <w:p w:rsidR="000C5CAC" w:rsidRPr="00621950" w:rsidRDefault="000C5CAC" w:rsidP="000C5CAC">
      <w:pPr>
        <w:pStyle w:val="C1"/>
      </w:pPr>
      <w:r w:rsidRPr="00621950">
        <w:t xml:space="preserve">   </w:t>
      </w:r>
    </w:p>
    <w:p w:rsidR="000C5CAC" w:rsidRPr="00621950" w:rsidRDefault="000C5CAC" w:rsidP="000C5CAC">
      <w:pPr>
        <w:pStyle w:val="C1"/>
      </w:pPr>
      <w:r w:rsidRPr="00621950">
        <w:t xml:space="preserve">    semctl(semid,0,GETALL,arg);</w:t>
      </w:r>
      <w:r w:rsidR="00FE0966" w:rsidRPr="00621950">
        <w:t xml:space="preserve"> </w:t>
      </w:r>
      <w:r w:rsidR="00FE0966">
        <w:tab/>
      </w:r>
      <w:r w:rsidR="00FE0966">
        <w:tab/>
      </w:r>
      <w:r w:rsidR="007551A0">
        <w:tab/>
      </w:r>
      <w:r w:rsidR="00FE0966" w:rsidRPr="00621950">
        <w:t>//</w:t>
      </w:r>
      <w:r w:rsidR="00FE0966" w:rsidRPr="00621950">
        <w:rPr>
          <w:rFonts w:hint="eastAsia"/>
        </w:rPr>
        <w:t>获取</w:t>
      </w:r>
      <w:r w:rsidR="00FE0966">
        <w:rPr>
          <w:rFonts w:hint="eastAsia"/>
        </w:rPr>
        <w:t>各个</w:t>
      </w:r>
      <w:r w:rsidR="00FE0966" w:rsidRPr="00621950">
        <w:rPr>
          <w:rFonts w:hint="eastAsia"/>
        </w:rPr>
        <w:t>信号量的值</w:t>
      </w:r>
    </w:p>
    <w:p w:rsidR="000C5CAC" w:rsidRPr="00621950" w:rsidRDefault="000C5CAC" w:rsidP="000C5CAC">
      <w:pPr>
        <w:pStyle w:val="C1"/>
      </w:pPr>
      <w:r w:rsidRPr="00621950">
        <w:t xml:space="preserve">    for(i=0;i&lt;nsems;i++)</w:t>
      </w:r>
    </w:p>
    <w:p w:rsidR="000C5CAC" w:rsidRPr="00621950" w:rsidRDefault="000C5CAC" w:rsidP="000C5CAC">
      <w:pPr>
        <w:pStyle w:val="C1"/>
      </w:pPr>
      <w:r w:rsidRPr="00621950">
        <w:t xml:space="preserve">        printf("semval[%d] = %d\n",i,ptr[i]);</w:t>
      </w:r>
    </w:p>
    <w:p w:rsidR="000C5CAC" w:rsidRPr="00621950" w:rsidRDefault="000C5CAC" w:rsidP="000C5CAC">
      <w:pPr>
        <w:pStyle w:val="C1"/>
      </w:pPr>
      <w:r w:rsidRPr="00621950">
        <w:t xml:space="preserve">    exit(0);</w:t>
      </w:r>
    </w:p>
    <w:p w:rsidR="000C5CAC" w:rsidRPr="00621950" w:rsidRDefault="000C5CAC" w:rsidP="000C5CAC">
      <w:pPr>
        <w:pStyle w:val="C1"/>
      </w:pPr>
      <w:r w:rsidRPr="00621950">
        <w:t>}</w:t>
      </w:r>
    </w:p>
    <w:p w:rsidR="00CA1398" w:rsidRDefault="00CA1398" w:rsidP="003F6A6B">
      <w:pPr>
        <w:pStyle w:val="ad"/>
      </w:pPr>
      <w:bookmarkStart w:id="111" w:name="_Ref484609940"/>
    </w:p>
    <w:p w:rsidR="003F6A6B" w:rsidRDefault="003F6A6B" w:rsidP="003F6A6B">
      <w:pPr>
        <w:pStyle w:val="ad"/>
        <w:rPr>
          <w:rFonts w:ascii="Helvetica" w:hAnsi="Helvetica" w:cs="宋体"/>
          <w:color w:val="000000"/>
          <w:szCs w:val="21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11</w:t>
      </w:r>
      <w:r w:rsidR="00D6333C">
        <w:fldChar w:fldCharType="end"/>
      </w:r>
      <w:bookmarkEnd w:id="111"/>
      <w:r>
        <w:t xml:space="preserve"> sys-V-sem-setval-demo.c</w:t>
      </w:r>
    </w:p>
    <w:p w:rsidR="003F6A6B" w:rsidRDefault="003F6A6B" w:rsidP="003F6A6B">
      <w:pPr>
        <w:pStyle w:val="C1"/>
      </w:pPr>
      <w:r>
        <w:t>#include &lt;stdio.h&gt;</w:t>
      </w:r>
    </w:p>
    <w:p w:rsidR="003F6A6B" w:rsidRDefault="003F6A6B" w:rsidP="003F6A6B">
      <w:pPr>
        <w:pStyle w:val="C1"/>
      </w:pPr>
      <w:r>
        <w:t>#include &lt;stdlib.h&gt;</w:t>
      </w:r>
    </w:p>
    <w:p w:rsidR="003F6A6B" w:rsidRDefault="003F6A6B" w:rsidP="003F6A6B">
      <w:pPr>
        <w:pStyle w:val="C1"/>
      </w:pPr>
      <w:r>
        <w:t>#include &lt;unistd.h&gt;</w:t>
      </w:r>
    </w:p>
    <w:p w:rsidR="003F6A6B" w:rsidRDefault="003F6A6B" w:rsidP="003F6A6B">
      <w:pPr>
        <w:pStyle w:val="C1"/>
      </w:pPr>
      <w:r>
        <w:t>#include &lt;sys/sem.h&gt;</w:t>
      </w:r>
    </w:p>
    <w:p w:rsidR="003F6A6B" w:rsidRDefault="003F6A6B" w:rsidP="003F6A6B">
      <w:pPr>
        <w:pStyle w:val="C1"/>
      </w:pPr>
      <w:r>
        <w:t>#include &lt;sys/ipc.h&gt;</w:t>
      </w:r>
    </w:p>
    <w:p w:rsidR="003F6A6B" w:rsidRDefault="003F6A6B" w:rsidP="003F6A6B">
      <w:pPr>
        <w:pStyle w:val="C1"/>
      </w:pPr>
    </w:p>
    <w:p w:rsidR="007551A0" w:rsidRDefault="003F6A6B" w:rsidP="007551A0">
      <w:pPr>
        <w:pStyle w:val="C1"/>
      </w:pPr>
      <w:r>
        <w:t>union semun</w:t>
      </w:r>
      <w:r w:rsidR="007551A0">
        <w:tab/>
      </w:r>
      <w:r w:rsidR="007551A0">
        <w:tab/>
      </w:r>
      <w:r w:rsidR="007551A0">
        <w:tab/>
      </w:r>
      <w:r w:rsidR="007551A0">
        <w:tab/>
      </w:r>
      <w:r w:rsidR="007551A0">
        <w:tab/>
        <w:t>//</w:t>
      </w:r>
      <w:r w:rsidR="007551A0">
        <w:rPr>
          <w:rFonts w:hint="eastAsia"/>
        </w:rPr>
        <w:t>定义信号量操作联合体结构</w:t>
      </w:r>
    </w:p>
    <w:p w:rsidR="003F6A6B" w:rsidRDefault="003F6A6B" w:rsidP="003F6A6B">
      <w:pPr>
        <w:pStyle w:val="C1"/>
      </w:pPr>
      <w:r>
        <w:t>{</w:t>
      </w:r>
    </w:p>
    <w:p w:rsidR="003F6A6B" w:rsidRDefault="003F6A6B" w:rsidP="003F6A6B">
      <w:pPr>
        <w:pStyle w:val="C1"/>
      </w:pPr>
      <w:r>
        <w:t xml:space="preserve">    int                val;</w:t>
      </w:r>
    </w:p>
    <w:p w:rsidR="003F6A6B" w:rsidRDefault="003F6A6B" w:rsidP="003F6A6B">
      <w:pPr>
        <w:pStyle w:val="C1"/>
      </w:pPr>
      <w:r>
        <w:t xml:space="preserve">    struct semid_ds    *buf;</w:t>
      </w:r>
    </w:p>
    <w:p w:rsidR="003F6A6B" w:rsidRDefault="003F6A6B" w:rsidP="003F6A6B">
      <w:pPr>
        <w:pStyle w:val="C1"/>
      </w:pPr>
      <w:r>
        <w:t xml:space="preserve">    unsigned short     *array;</w:t>
      </w:r>
    </w:p>
    <w:p w:rsidR="003F6A6B" w:rsidRDefault="003F6A6B" w:rsidP="003F6A6B">
      <w:pPr>
        <w:pStyle w:val="C1"/>
      </w:pPr>
      <w:r>
        <w:lastRenderedPageBreak/>
        <w:t>};</w:t>
      </w:r>
    </w:p>
    <w:p w:rsidR="003F6A6B" w:rsidRDefault="003F6A6B" w:rsidP="003F6A6B">
      <w:pPr>
        <w:pStyle w:val="C1"/>
      </w:pPr>
    </w:p>
    <w:p w:rsidR="003F6A6B" w:rsidRDefault="003F6A6B" w:rsidP="003F6A6B">
      <w:pPr>
        <w:pStyle w:val="C1"/>
      </w:pPr>
      <w:r>
        <w:t>int main(int argc,char *argv[])</w:t>
      </w:r>
    </w:p>
    <w:p w:rsidR="003F6A6B" w:rsidRDefault="003F6A6B" w:rsidP="003F6A6B">
      <w:pPr>
        <w:pStyle w:val="C1"/>
      </w:pPr>
      <w:r>
        <w:t>{</w:t>
      </w:r>
    </w:p>
    <w:p w:rsidR="003F6A6B" w:rsidRDefault="003F6A6B" w:rsidP="003F6A6B">
      <w:pPr>
        <w:pStyle w:val="C1"/>
      </w:pPr>
      <w:r>
        <w:t xml:space="preserve">    int semid,nsems,i;</w:t>
      </w:r>
    </w:p>
    <w:p w:rsidR="003F6A6B" w:rsidRDefault="003F6A6B" w:rsidP="003F6A6B">
      <w:pPr>
        <w:pStyle w:val="C1"/>
      </w:pPr>
      <w:r>
        <w:t xml:space="preserve">    struct semid_ds seminfo;</w:t>
      </w:r>
    </w:p>
    <w:p w:rsidR="003F6A6B" w:rsidRDefault="003F6A6B" w:rsidP="003F6A6B">
      <w:pPr>
        <w:pStyle w:val="C1"/>
      </w:pPr>
      <w:r>
        <w:t xml:space="preserve">    unsigned short *ptr;</w:t>
      </w:r>
    </w:p>
    <w:p w:rsidR="003F6A6B" w:rsidRDefault="003F6A6B" w:rsidP="003F6A6B">
      <w:pPr>
        <w:pStyle w:val="C1"/>
      </w:pPr>
      <w:r>
        <w:t xml:space="preserve">    union semun arg;</w:t>
      </w:r>
    </w:p>
    <w:p w:rsidR="003F6A6B" w:rsidRDefault="003F6A6B" w:rsidP="003F6A6B">
      <w:pPr>
        <w:pStyle w:val="C1"/>
      </w:pPr>
      <w:r>
        <w:t xml:space="preserve">    if(argc &lt; 2)</w:t>
      </w:r>
    </w:p>
    <w:p w:rsidR="003F6A6B" w:rsidRDefault="003F6A6B" w:rsidP="003F6A6B">
      <w:pPr>
        <w:pStyle w:val="C1"/>
      </w:pPr>
      <w:r>
        <w:t xml:space="preserve">    {</w:t>
      </w:r>
    </w:p>
    <w:p w:rsidR="003F6A6B" w:rsidRDefault="003F6A6B" w:rsidP="003F6A6B">
      <w:pPr>
        <w:pStyle w:val="C1"/>
      </w:pPr>
      <w:r>
        <w:t xml:space="preserve">            printf("usage: semsetvalues &lt;pathname&gt;[values ...]");</w:t>
      </w:r>
    </w:p>
    <w:p w:rsidR="003F6A6B" w:rsidRDefault="003F6A6B" w:rsidP="003F6A6B">
      <w:pPr>
        <w:pStyle w:val="C1"/>
      </w:pPr>
      <w:r>
        <w:t xml:space="preserve">            exit(0);</w:t>
      </w:r>
    </w:p>
    <w:p w:rsidR="003F6A6B" w:rsidRDefault="003F6A6B" w:rsidP="003F6A6B">
      <w:pPr>
        <w:pStyle w:val="C1"/>
      </w:pPr>
      <w:r>
        <w:t xml:space="preserve">    }</w:t>
      </w:r>
    </w:p>
    <w:p w:rsidR="003F6A6B" w:rsidRDefault="003F6A6B" w:rsidP="003F6A6B">
      <w:pPr>
        <w:pStyle w:val="C1"/>
      </w:pPr>
      <w:r>
        <w:t xml:space="preserve">    </w:t>
      </w:r>
    </w:p>
    <w:p w:rsidR="003F6A6B" w:rsidRDefault="003F6A6B" w:rsidP="003F6A6B">
      <w:pPr>
        <w:pStyle w:val="C1"/>
      </w:pPr>
      <w:r>
        <w:t xml:space="preserve">    semid = semget(ftok(argv[1],0),0,0);</w:t>
      </w:r>
      <w:r w:rsidR="007551A0" w:rsidRPr="007551A0">
        <w:t xml:space="preserve"> </w:t>
      </w:r>
      <w:r w:rsidR="007551A0">
        <w:tab/>
        <w:t>//</w:t>
      </w:r>
      <w:r w:rsidR="007551A0">
        <w:rPr>
          <w:rFonts w:hint="eastAsia"/>
        </w:rPr>
        <w:t>打开已经存在的信号量集合</w:t>
      </w:r>
    </w:p>
    <w:p w:rsidR="003F6A6B" w:rsidRDefault="003F6A6B" w:rsidP="003F6A6B">
      <w:pPr>
        <w:pStyle w:val="C1"/>
      </w:pPr>
      <w:r>
        <w:t xml:space="preserve">    arg.buf = &amp;seminfo;</w:t>
      </w:r>
    </w:p>
    <w:p w:rsidR="003F6A6B" w:rsidRDefault="003F6A6B" w:rsidP="003F6A6B">
      <w:pPr>
        <w:pStyle w:val="C1"/>
      </w:pPr>
      <w:r>
        <w:t xml:space="preserve">        </w:t>
      </w:r>
    </w:p>
    <w:p w:rsidR="003F6A6B" w:rsidRDefault="003F6A6B" w:rsidP="003F6A6B">
      <w:pPr>
        <w:pStyle w:val="C1"/>
      </w:pPr>
      <w:r>
        <w:t xml:space="preserve">    semctl(semid,0,IPC_STAT,arg);</w:t>
      </w:r>
      <w:r w:rsidR="007551A0" w:rsidRPr="007551A0">
        <w:t xml:space="preserve"> </w:t>
      </w:r>
      <w:r w:rsidR="007551A0">
        <w:tab/>
        <w:t>//</w:t>
      </w:r>
      <w:r w:rsidR="007551A0">
        <w:rPr>
          <w:rFonts w:hint="eastAsia"/>
        </w:rPr>
        <w:t>获取信号量集的相关信息</w:t>
      </w:r>
    </w:p>
    <w:p w:rsidR="003F6A6B" w:rsidRDefault="003F6A6B" w:rsidP="003F6A6B">
      <w:pPr>
        <w:pStyle w:val="C1"/>
      </w:pPr>
      <w:r>
        <w:t xml:space="preserve">    nsems = arg.buf-&gt;sem_nsems;  </w:t>
      </w:r>
      <w:r w:rsidR="007551A0">
        <w:tab/>
      </w:r>
      <w:r>
        <w:t>//</w:t>
      </w:r>
      <w:r>
        <w:rPr>
          <w:rFonts w:hint="eastAsia"/>
        </w:rPr>
        <w:t>信号量的个数</w:t>
      </w:r>
    </w:p>
    <w:p w:rsidR="003F6A6B" w:rsidRDefault="003F6A6B" w:rsidP="003F6A6B">
      <w:pPr>
        <w:pStyle w:val="C1"/>
      </w:pPr>
      <w:r>
        <w:t xml:space="preserve">    if(argc != nsems + 2 )</w:t>
      </w:r>
    </w:p>
    <w:p w:rsidR="003F6A6B" w:rsidRDefault="003F6A6B" w:rsidP="003F6A6B">
      <w:pPr>
        <w:pStyle w:val="C1"/>
      </w:pPr>
      <w:r>
        <w:t xml:space="preserve">    {</w:t>
      </w:r>
    </w:p>
    <w:p w:rsidR="003F6A6B" w:rsidRDefault="003F6A6B" w:rsidP="003F6A6B">
      <w:pPr>
        <w:pStyle w:val="C1"/>
      </w:pPr>
      <w:r>
        <w:t xml:space="preserve">        printf("%s semaphores in set,%d values specified",nsems,argc-2);</w:t>
      </w:r>
    </w:p>
    <w:p w:rsidR="003F6A6B" w:rsidRDefault="003F6A6B" w:rsidP="003F6A6B">
      <w:pPr>
        <w:pStyle w:val="C1"/>
      </w:pPr>
      <w:r>
        <w:t xml:space="preserve">        exit(0);</w:t>
      </w:r>
    </w:p>
    <w:p w:rsidR="003F6A6B" w:rsidRDefault="003F6A6B" w:rsidP="003F6A6B">
      <w:pPr>
        <w:pStyle w:val="C1"/>
      </w:pPr>
      <w:r>
        <w:t xml:space="preserve">    }</w:t>
      </w:r>
    </w:p>
    <w:p w:rsidR="003F6A6B" w:rsidRDefault="003F6A6B" w:rsidP="003F6A6B">
      <w:pPr>
        <w:pStyle w:val="C1"/>
      </w:pPr>
      <w:r>
        <w:t xml:space="preserve">    //</w:t>
      </w:r>
      <w:r>
        <w:rPr>
          <w:rFonts w:hint="eastAsia"/>
        </w:rPr>
        <w:t>分配信号量</w:t>
      </w:r>
    </w:p>
    <w:p w:rsidR="003F6A6B" w:rsidRDefault="003F6A6B" w:rsidP="003F6A6B">
      <w:pPr>
        <w:pStyle w:val="C1"/>
      </w:pPr>
      <w:r>
        <w:t xml:space="preserve">    ptr = calloc(nsems,sizeof(unsigned short));</w:t>
      </w:r>
    </w:p>
    <w:p w:rsidR="003F6A6B" w:rsidRDefault="003F6A6B" w:rsidP="003F6A6B">
      <w:pPr>
        <w:pStyle w:val="C1"/>
      </w:pPr>
      <w:r>
        <w:t xml:space="preserve">    arg.array = ptr;</w:t>
      </w:r>
    </w:p>
    <w:p w:rsidR="003F6A6B" w:rsidRDefault="003F6A6B" w:rsidP="003F6A6B">
      <w:pPr>
        <w:pStyle w:val="C1"/>
      </w:pPr>
      <w:r>
        <w:t xml:space="preserve">    </w:t>
      </w:r>
    </w:p>
    <w:p w:rsidR="003F6A6B" w:rsidRDefault="003F6A6B" w:rsidP="003F6A6B">
      <w:pPr>
        <w:pStyle w:val="C1"/>
      </w:pPr>
      <w:r>
        <w:t xml:space="preserve">    for(i=0;i&lt;nsems;i++)</w:t>
      </w:r>
      <w:r w:rsidR="007551A0">
        <w:tab/>
      </w:r>
      <w:r w:rsidR="007551A0">
        <w:tab/>
      </w:r>
      <w:r w:rsidR="007551A0">
        <w:tab/>
        <w:t>//</w:t>
      </w:r>
      <w:r w:rsidR="007551A0">
        <w:rPr>
          <w:rFonts w:hint="eastAsia"/>
        </w:rPr>
        <w:t>设置各个信号量的值</w:t>
      </w:r>
    </w:p>
    <w:p w:rsidR="003F6A6B" w:rsidRDefault="003F6A6B" w:rsidP="003F6A6B">
      <w:pPr>
        <w:pStyle w:val="C1"/>
      </w:pPr>
      <w:r>
        <w:t xml:space="preserve">        ptr[i] = atoi(argv[i+2]);</w:t>
      </w:r>
    </w:p>
    <w:p w:rsidR="003F6A6B" w:rsidRDefault="003F6A6B" w:rsidP="003F6A6B">
      <w:pPr>
        <w:pStyle w:val="C1"/>
      </w:pPr>
      <w:r>
        <w:t xml:space="preserve">    </w:t>
      </w:r>
    </w:p>
    <w:p w:rsidR="003F6A6B" w:rsidRDefault="003F6A6B" w:rsidP="003F6A6B">
      <w:pPr>
        <w:pStyle w:val="C1"/>
      </w:pPr>
      <w:r>
        <w:t xml:space="preserve">    semctl(semid,0,SETALL,arg);</w:t>
      </w:r>
      <w:r w:rsidR="007551A0" w:rsidRPr="007551A0">
        <w:t xml:space="preserve"> </w:t>
      </w:r>
      <w:r w:rsidR="007551A0">
        <w:tab/>
        <w:t>//</w:t>
      </w:r>
      <w:r w:rsidR="007551A0">
        <w:rPr>
          <w:rFonts w:hint="eastAsia"/>
        </w:rPr>
        <w:t>通过</w:t>
      </w:r>
      <w:r w:rsidR="007551A0">
        <w:t>arg</w:t>
      </w:r>
      <w:r w:rsidR="007551A0">
        <w:rPr>
          <w:rFonts w:hint="eastAsia"/>
        </w:rPr>
        <w:t>设置信号量集合</w:t>
      </w:r>
    </w:p>
    <w:p w:rsidR="003F6A6B" w:rsidRDefault="003F6A6B" w:rsidP="003F6A6B">
      <w:pPr>
        <w:pStyle w:val="C1"/>
      </w:pPr>
      <w:r>
        <w:t xml:space="preserve">    exit(0);</w:t>
      </w:r>
    </w:p>
    <w:p w:rsidR="003F6A6B" w:rsidRDefault="003F6A6B" w:rsidP="003F6A6B">
      <w:pPr>
        <w:pStyle w:val="C1"/>
      </w:pPr>
      <w:r>
        <w:t>}</w:t>
      </w:r>
    </w:p>
    <w:p w:rsidR="00CA1398" w:rsidRDefault="00CA1398" w:rsidP="00D6333C">
      <w:pPr>
        <w:pStyle w:val="ad"/>
      </w:pPr>
      <w:bookmarkStart w:id="112" w:name="_Ref484612224"/>
    </w:p>
    <w:p w:rsidR="00D6333C" w:rsidRDefault="00D6333C" w:rsidP="00D6333C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3B3EFC"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3B3EFC">
        <w:rPr>
          <w:noProof/>
        </w:rPr>
        <w:t>12</w:t>
      </w:r>
      <w:r>
        <w:fldChar w:fldCharType="end"/>
      </w:r>
      <w:bookmarkEnd w:id="112"/>
      <w:r>
        <w:rPr>
          <w:rFonts w:hint="eastAsia"/>
        </w:rPr>
        <w:t xml:space="preserve"> </w:t>
      </w:r>
      <w:r>
        <w:t>struct sembuf</w:t>
      </w:r>
    </w:p>
    <w:p w:rsidR="00F97F30" w:rsidRPr="00621950" w:rsidRDefault="00F97F30" w:rsidP="00621950">
      <w:pPr>
        <w:pStyle w:val="C1"/>
      </w:pPr>
      <w:r w:rsidRPr="00621950">
        <w:rPr>
          <w:rFonts w:hint="eastAsia"/>
        </w:rPr>
        <w:t>struct sembuf {</w:t>
      </w:r>
    </w:p>
    <w:p w:rsidR="00F97F30" w:rsidRPr="00621950" w:rsidRDefault="00F97F30" w:rsidP="00621950">
      <w:pPr>
        <w:pStyle w:val="C1"/>
      </w:pPr>
      <w:r w:rsidRPr="00621950">
        <w:rPr>
          <w:rFonts w:hint="eastAsia"/>
        </w:rPr>
        <w:t xml:space="preserve">   unsigned short sem_num; </w:t>
      </w:r>
      <w:r w:rsidR="00621950">
        <w:tab/>
      </w:r>
      <w:r w:rsidRPr="00621950">
        <w:rPr>
          <w:rFonts w:hint="eastAsia"/>
        </w:rPr>
        <w:t>/* semaphore index in array */</w:t>
      </w:r>
    </w:p>
    <w:p w:rsidR="00F97F30" w:rsidRPr="00621950" w:rsidRDefault="00F97F30" w:rsidP="00621950">
      <w:pPr>
        <w:pStyle w:val="C1"/>
      </w:pPr>
      <w:r w:rsidRPr="00621950">
        <w:rPr>
          <w:rFonts w:hint="eastAsia"/>
        </w:rPr>
        <w:t xml:space="preserve">   short sem_op; </w:t>
      </w:r>
      <w:r w:rsidR="00621950">
        <w:tab/>
      </w:r>
      <w:r w:rsidR="00621950">
        <w:tab/>
      </w:r>
      <w:r w:rsidR="00621950">
        <w:tab/>
      </w:r>
      <w:r w:rsidRPr="00621950">
        <w:rPr>
          <w:rFonts w:hint="eastAsia"/>
        </w:rPr>
        <w:t>/* semaphore operation */</w:t>
      </w:r>
    </w:p>
    <w:p w:rsidR="00F97F30" w:rsidRPr="00621950" w:rsidRDefault="00F97F30" w:rsidP="00621950">
      <w:pPr>
        <w:pStyle w:val="C1"/>
      </w:pPr>
      <w:r w:rsidRPr="00621950">
        <w:rPr>
          <w:rFonts w:hint="eastAsia"/>
        </w:rPr>
        <w:t xml:space="preserve">   short sem_flg; </w:t>
      </w:r>
      <w:r w:rsidR="00621950">
        <w:tab/>
      </w:r>
      <w:r w:rsidR="00621950">
        <w:tab/>
      </w:r>
      <w:r w:rsidR="00621950">
        <w:tab/>
      </w:r>
      <w:r w:rsidRPr="00621950">
        <w:rPr>
          <w:rFonts w:hint="eastAsia"/>
        </w:rPr>
        <w:t>/* operation flags */</w:t>
      </w:r>
    </w:p>
    <w:p w:rsidR="00F97F30" w:rsidRPr="00621950" w:rsidRDefault="00F97F30" w:rsidP="00621950">
      <w:pPr>
        <w:pStyle w:val="C1"/>
      </w:pPr>
      <w:r w:rsidRPr="00621950">
        <w:rPr>
          <w:rFonts w:hint="eastAsia"/>
        </w:rPr>
        <w:t>};</w:t>
      </w:r>
    </w:p>
    <w:p w:rsidR="00CA1398" w:rsidRDefault="00CA1398" w:rsidP="00621950">
      <w:pPr>
        <w:pStyle w:val="ad"/>
      </w:pPr>
      <w:bookmarkStart w:id="113" w:name="_Ref484610636"/>
    </w:p>
    <w:p w:rsidR="00621950" w:rsidRDefault="00621950" w:rsidP="00621950">
      <w:pPr>
        <w:pStyle w:val="ad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13</w:t>
      </w:r>
      <w:r w:rsidR="00D6333C">
        <w:fldChar w:fldCharType="end"/>
      </w:r>
      <w:bookmarkEnd w:id="113"/>
      <w:r>
        <w:rPr>
          <w:rFonts w:hint="eastAsia"/>
        </w:rPr>
        <w:t xml:space="preserve"> </w:t>
      </w:r>
      <w:r>
        <w:t>sys-V-sem-p&amp;v-demo.c</w:t>
      </w:r>
    </w:p>
    <w:p w:rsidR="00F97F30" w:rsidRDefault="00F97F30" w:rsidP="00621950">
      <w:pPr>
        <w:pStyle w:val="C1"/>
      </w:pPr>
      <w:r>
        <w:rPr>
          <w:rFonts w:hint="eastAsia"/>
        </w:rPr>
        <w:t>#include &lt;stdio.h&gt;</w:t>
      </w:r>
    </w:p>
    <w:p w:rsidR="00F97F30" w:rsidRDefault="00F97F30" w:rsidP="00621950">
      <w:pPr>
        <w:pStyle w:val="C1"/>
      </w:pPr>
      <w:r>
        <w:rPr>
          <w:rFonts w:hint="eastAsia"/>
        </w:rPr>
        <w:t>#include &lt;stdlib.h&gt;</w:t>
      </w:r>
    </w:p>
    <w:p w:rsidR="00F97F30" w:rsidRDefault="00F97F30" w:rsidP="00621950">
      <w:pPr>
        <w:pStyle w:val="C1"/>
      </w:pPr>
      <w:r>
        <w:rPr>
          <w:rFonts w:hint="eastAsia"/>
        </w:rPr>
        <w:t>#include &lt;unistd.h&gt;</w:t>
      </w:r>
    </w:p>
    <w:p w:rsidR="00F97F30" w:rsidRDefault="00F97F30" w:rsidP="00621950">
      <w:pPr>
        <w:pStyle w:val="C1"/>
      </w:pPr>
      <w:r>
        <w:rPr>
          <w:rFonts w:hint="eastAsia"/>
        </w:rPr>
        <w:t>#include &lt;sys/sem.h&gt;</w:t>
      </w:r>
    </w:p>
    <w:p w:rsidR="00F97F30" w:rsidRDefault="00F97F30" w:rsidP="00621950">
      <w:pPr>
        <w:pStyle w:val="C1"/>
      </w:pPr>
      <w:r>
        <w:rPr>
          <w:rFonts w:hint="eastAsia"/>
        </w:rPr>
        <w:t>#include &lt;sys/ipc.h&gt;</w:t>
      </w:r>
    </w:p>
    <w:p w:rsidR="00F97F30" w:rsidRDefault="00F97F30" w:rsidP="00621950">
      <w:pPr>
        <w:pStyle w:val="C1"/>
      </w:pPr>
    </w:p>
    <w:p w:rsidR="00F97F30" w:rsidRDefault="00F97F30" w:rsidP="00621950">
      <w:pPr>
        <w:pStyle w:val="C1"/>
      </w:pPr>
      <w:r>
        <w:rPr>
          <w:rFonts w:hint="eastAsia"/>
        </w:rPr>
        <w:t>int main(int argc,char *argv[])</w:t>
      </w:r>
    </w:p>
    <w:p w:rsidR="00F97F30" w:rsidRDefault="00F97F30" w:rsidP="00621950">
      <w:pPr>
        <w:pStyle w:val="C1"/>
      </w:pPr>
      <w:r>
        <w:rPr>
          <w:rFonts w:hint="eastAsia"/>
        </w:rPr>
        <w:t>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int     c,i,flag,semid,nops;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struct  sembuf *ptr;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flag = 0;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while( ( c = getopt(argc,argv,"nu")) != -1)</w:t>
      </w:r>
      <w:r w:rsidR="00567E7A">
        <w:rPr>
          <w:rFonts w:hint="eastAsia"/>
        </w:rPr>
        <w:t xml:space="preserve"> </w:t>
      </w:r>
      <w:r w:rsidR="00567E7A">
        <w:tab/>
      </w:r>
      <w:r w:rsidR="00567E7A">
        <w:rPr>
          <w:rFonts w:hint="eastAsia"/>
        </w:rPr>
        <w:t>//根据命令行参数设置操作模式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{</w:t>
      </w:r>
    </w:p>
    <w:p w:rsidR="00F97F30" w:rsidRDefault="00F97F30" w:rsidP="00621950">
      <w:pPr>
        <w:pStyle w:val="C1"/>
      </w:pPr>
      <w:r>
        <w:rPr>
          <w:rFonts w:hint="eastAsia"/>
        </w:rPr>
        <w:lastRenderedPageBreak/>
        <w:t xml:space="preserve">        switch(c)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case 'n':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    flag |= IPC_NOWAIT;   //非阻塞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    break;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case 'u':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    flag |= SEM_UNDO;   //不可恢复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        break;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}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}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if(argc - optind &lt; 2)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printf("usage: semops [-n] [-u] &lt;pathname&gt; operation...");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exit(0);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} 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if((semid = semget(ftok(argv[optind],0),0,0)) == -1)</w:t>
      </w:r>
      <w:r w:rsidR="00567E7A" w:rsidRPr="00567E7A">
        <w:rPr>
          <w:rFonts w:hint="eastAsia"/>
        </w:rPr>
        <w:t xml:space="preserve"> </w:t>
      </w:r>
      <w:r w:rsidR="00567E7A">
        <w:rPr>
          <w:rFonts w:hint="eastAsia"/>
        </w:rPr>
        <w:t>//打开一个已经存在的信号量集合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perror("semget() error");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exit(-1);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}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optind++;  </w:t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>
        <w:rPr>
          <w:rFonts w:hint="eastAsia"/>
        </w:rPr>
        <w:t>//指向当前第一个信号量的位置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nops = argc - optind;   </w:t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>
        <w:rPr>
          <w:rFonts w:hint="eastAsia"/>
        </w:rPr>
        <w:t>//信号量个数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ptr = calloc(nops,sizeof(struct sembuf));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for(i=0;i&lt;nops;++i)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ptr[i].sem_num = i;  </w:t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>
        <w:rPr>
          <w:rFonts w:hint="eastAsia"/>
        </w:rPr>
        <w:t>//</w:t>
      </w:r>
      <w:r w:rsidR="00567E7A">
        <w:rPr>
          <w:rFonts w:hint="eastAsia"/>
        </w:rPr>
        <w:t>选择被操作的</w:t>
      </w:r>
      <w:r>
        <w:rPr>
          <w:rFonts w:hint="eastAsia"/>
        </w:rPr>
        <w:t>信号量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ptr[i].sem_op = atoi(argv[optind+i]);   </w:t>
      </w:r>
      <w:r w:rsidR="00567E7A">
        <w:tab/>
      </w:r>
      <w:r w:rsidR="00567E7A">
        <w:tab/>
      </w:r>
      <w:r>
        <w:rPr>
          <w:rFonts w:hint="eastAsia"/>
        </w:rPr>
        <w:t>//设置信号量的值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ptr[i].sem_flg = flag;   </w:t>
      </w:r>
      <w:r w:rsidR="00567E7A">
        <w:tab/>
      </w:r>
      <w:r w:rsidR="00567E7A">
        <w:tab/>
      </w:r>
      <w:r w:rsidR="00567E7A">
        <w:tab/>
      </w:r>
      <w:r w:rsidR="00567E7A">
        <w:tab/>
      </w:r>
      <w:r w:rsidR="00567E7A">
        <w:tab/>
      </w:r>
      <w:r>
        <w:rPr>
          <w:rFonts w:hint="eastAsia"/>
        </w:rPr>
        <w:t>//设置操作模式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}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if(semop(semid,ptr,nops) == -1)  </w:t>
      </w:r>
      <w:r w:rsidR="00567E7A">
        <w:tab/>
      </w:r>
      <w:r w:rsidR="00567E7A">
        <w:tab/>
      </w:r>
      <w:r w:rsidR="00567E7A">
        <w:tab/>
      </w:r>
      <w:r w:rsidR="00567E7A">
        <w:rPr>
          <w:rFonts w:hint="eastAsia"/>
        </w:rPr>
        <w:t>//对信号量执行P/V操作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{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perror("semop() error");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    exit(-1);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}</w:t>
      </w:r>
    </w:p>
    <w:p w:rsidR="00F97F30" w:rsidRDefault="00F97F30" w:rsidP="00621950">
      <w:pPr>
        <w:pStyle w:val="C1"/>
      </w:pPr>
      <w:r>
        <w:rPr>
          <w:rFonts w:hint="eastAsia"/>
        </w:rPr>
        <w:t xml:space="preserve">    exit(0);</w:t>
      </w:r>
    </w:p>
    <w:p w:rsidR="00F97F30" w:rsidRDefault="00F97F30" w:rsidP="00621950">
      <w:pPr>
        <w:pStyle w:val="C1"/>
      </w:pPr>
      <w:r>
        <w:rPr>
          <w:rFonts w:hint="eastAsia"/>
        </w:rPr>
        <w:t>}</w:t>
      </w:r>
    </w:p>
    <w:p w:rsidR="00CA1398" w:rsidRDefault="00CA1398" w:rsidP="00F97F30">
      <w:pPr>
        <w:pStyle w:val="ad"/>
      </w:pPr>
    </w:p>
    <w:p w:rsidR="00F97F30" w:rsidRDefault="00F97F30" w:rsidP="00F97F30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14</w:t>
      </w:r>
      <w:r w:rsidR="00D6333C">
        <w:fldChar w:fldCharType="end"/>
      </w:r>
      <w:r>
        <w:rPr>
          <w:rFonts w:hint="eastAsia"/>
        </w:rPr>
        <w:t xml:space="preserve"> </w:t>
      </w:r>
      <w:r>
        <w:t>sys-V-sem-delete-demo.c</w:t>
      </w:r>
    </w:p>
    <w:p w:rsidR="00F97F30" w:rsidRPr="00F97F30" w:rsidRDefault="00F97F30" w:rsidP="00F97F30">
      <w:pPr>
        <w:pStyle w:val="C1"/>
      </w:pPr>
      <w:r w:rsidRPr="00F97F30">
        <w:t>#include &lt;stdio.h&gt;</w:t>
      </w:r>
    </w:p>
    <w:p w:rsidR="00F97F30" w:rsidRPr="00F97F30" w:rsidRDefault="00F97F30" w:rsidP="00F97F30">
      <w:pPr>
        <w:pStyle w:val="C1"/>
      </w:pPr>
      <w:r w:rsidRPr="00F97F30">
        <w:t>#include &lt;stdlib.h&gt;</w:t>
      </w:r>
    </w:p>
    <w:p w:rsidR="00F97F30" w:rsidRPr="00F97F30" w:rsidRDefault="00F97F30" w:rsidP="00F97F30">
      <w:pPr>
        <w:pStyle w:val="C1"/>
      </w:pPr>
      <w:r w:rsidRPr="00F97F30">
        <w:t>#include &lt;unistd.h&gt;</w:t>
      </w:r>
    </w:p>
    <w:p w:rsidR="00F97F30" w:rsidRPr="00F97F30" w:rsidRDefault="00F97F30" w:rsidP="00F97F30">
      <w:pPr>
        <w:pStyle w:val="C1"/>
      </w:pPr>
      <w:r w:rsidRPr="00F97F30">
        <w:t>#include &lt;sys/sem.h&gt;</w:t>
      </w:r>
    </w:p>
    <w:p w:rsidR="00F97F30" w:rsidRPr="00F97F30" w:rsidRDefault="00F97F30" w:rsidP="00F97F30">
      <w:pPr>
        <w:pStyle w:val="C1"/>
      </w:pPr>
      <w:r w:rsidRPr="00F97F30">
        <w:t>#include &lt;sys/ipc.h&gt;</w:t>
      </w:r>
    </w:p>
    <w:p w:rsidR="00F97F30" w:rsidRPr="00F97F30" w:rsidRDefault="00F97F30" w:rsidP="00F97F30">
      <w:pPr>
        <w:pStyle w:val="C1"/>
      </w:pPr>
    </w:p>
    <w:p w:rsidR="00F97F30" w:rsidRPr="00F97F30" w:rsidRDefault="00F97F30" w:rsidP="00F97F30">
      <w:pPr>
        <w:pStyle w:val="C1"/>
      </w:pPr>
      <w:r w:rsidRPr="00F97F30">
        <w:t>union semun</w:t>
      </w:r>
    </w:p>
    <w:p w:rsidR="00F97F30" w:rsidRPr="00F97F30" w:rsidRDefault="00F97F30" w:rsidP="00F97F30">
      <w:pPr>
        <w:pStyle w:val="C1"/>
      </w:pPr>
      <w:r w:rsidRPr="00F97F30">
        <w:t>{</w:t>
      </w:r>
    </w:p>
    <w:p w:rsidR="00F97F30" w:rsidRPr="00F97F30" w:rsidRDefault="00F97F30" w:rsidP="00F97F30">
      <w:pPr>
        <w:pStyle w:val="C1"/>
      </w:pPr>
      <w:r w:rsidRPr="00F97F30">
        <w:t xml:space="preserve">    int             </w:t>
      </w:r>
      <w:r w:rsidR="00621950">
        <w:tab/>
      </w:r>
      <w:r w:rsidRPr="00F97F30">
        <w:t>val;</w:t>
      </w:r>
    </w:p>
    <w:p w:rsidR="00F97F30" w:rsidRPr="00F97F30" w:rsidRDefault="00F97F30" w:rsidP="00F97F30">
      <w:pPr>
        <w:pStyle w:val="C1"/>
      </w:pPr>
      <w:r w:rsidRPr="00F97F30">
        <w:t xml:space="preserve">    struct semid_ds </w:t>
      </w:r>
      <w:r w:rsidR="00621950">
        <w:tab/>
      </w:r>
      <w:r w:rsidRPr="00F97F30">
        <w:t>*buf;</w:t>
      </w:r>
    </w:p>
    <w:p w:rsidR="00F97F30" w:rsidRPr="00F97F30" w:rsidRDefault="00F97F30" w:rsidP="00F97F30">
      <w:pPr>
        <w:pStyle w:val="C1"/>
      </w:pPr>
      <w:r w:rsidRPr="00F97F30">
        <w:t xml:space="preserve">    unsigned short</w:t>
      </w:r>
      <w:r w:rsidR="00621950">
        <w:tab/>
      </w:r>
      <w:r w:rsidRPr="00F97F30">
        <w:t>*array;</w:t>
      </w:r>
    </w:p>
    <w:p w:rsidR="00F97F30" w:rsidRPr="00F97F30" w:rsidRDefault="00F97F30" w:rsidP="00F97F30">
      <w:pPr>
        <w:pStyle w:val="C1"/>
      </w:pPr>
      <w:r w:rsidRPr="00F97F30">
        <w:t>};</w:t>
      </w:r>
    </w:p>
    <w:p w:rsidR="00F97F30" w:rsidRPr="00F97F30" w:rsidRDefault="00F97F30" w:rsidP="00F97F30">
      <w:pPr>
        <w:pStyle w:val="C1"/>
      </w:pPr>
    </w:p>
    <w:p w:rsidR="00F97F30" w:rsidRPr="00F97F30" w:rsidRDefault="00F97F30" w:rsidP="00F97F30">
      <w:pPr>
        <w:pStyle w:val="C1"/>
      </w:pPr>
      <w:r w:rsidRPr="00F97F30">
        <w:t>int main(int argc,char *argv[])</w:t>
      </w:r>
    </w:p>
    <w:p w:rsidR="00F97F30" w:rsidRPr="00F97F30" w:rsidRDefault="00F97F30" w:rsidP="00F97F30">
      <w:pPr>
        <w:pStyle w:val="C1"/>
      </w:pPr>
      <w:r w:rsidRPr="00F97F30">
        <w:t>{</w:t>
      </w:r>
    </w:p>
    <w:p w:rsidR="00F97F30" w:rsidRPr="00F97F30" w:rsidRDefault="00F97F30" w:rsidP="00F97F30">
      <w:pPr>
        <w:pStyle w:val="C1"/>
      </w:pPr>
      <w:r w:rsidRPr="00F97F30">
        <w:t xml:space="preserve">    int     semid,nsems,i;</w:t>
      </w:r>
    </w:p>
    <w:p w:rsidR="00F97F30" w:rsidRPr="00F97F30" w:rsidRDefault="00F97F30" w:rsidP="00F97F30">
      <w:pPr>
        <w:pStyle w:val="C1"/>
      </w:pPr>
      <w:r w:rsidRPr="00F97F30">
        <w:t xml:space="preserve">    struct semid_ds seminfo;</w:t>
      </w:r>
    </w:p>
    <w:p w:rsidR="00F97F30" w:rsidRPr="00F97F30" w:rsidRDefault="00F97F30" w:rsidP="00F97F30">
      <w:pPr>
        <w:pStyle w:val="C1"/>
      </w:pPr>
      <w:r w:rsidRPr="00F97F30">
        <w:t xml:space="preserve">    unsigned short *ptr;</w:t>
      </w:r>
    </w:p>
    <w:p w:rsidR="00F97F30" w:rsidRPr="00F97F30" w:rsidRDefault="00F97F30" w:rsidP="00F97F30">
      <w:pPr>
        <w:pStyle w:val="C1"/>
      </w:pPr>
      <w:r w:rsidRPr="00F97F30">
        <w:lastRenderedPageBreak/>
        <w:t xml:space="preserve">    union semun arg;</w:t>
      </w:r>
    </w:p>
    <w:p w:rsidR="00F97F30" w:rsidRPr="00F97F30" w:rsidRDefault="00F97F30" w:rsidP="00F97F30">
      <w:pPr>
        <w:pStyle w:val="C1"/>
      </w:pPr>
      <w:r w:rsidRPr="00F97F30">
        <w:t xml:space="preserve">    if(argc != 2)</w:t>
      </w:r>
    </w:p>
    <w:p w:rsidR="00F97F30" w:rsidRPr="00F97F30" w:rsidRDefault="00F97F30" w:rsidP="00F97F30">
      <w:pPr>
        <w:pStyle w:val="C1"/>
      </w:pPr>
      <w:r w:rsidRPr="00F97F30">
        <w:t xml:space="preserve">    {</w:t>
      </w:r>
    </w:p>
    <w:p w:rsidR="00F97F30" w:rsidRPr="00F97F30" w:rsidRDefault="00F97F30" w:rsidP="00F97F30">
      <w:pPr>
        <w:pStyle w:val="C1"/>
      </w:pPr>
      <w:r w:rsidRPr="00F97F30">
        <w:t xml:space="preserve">        printf("usage: delete_sems &lt;pathname&gt;");</w:t>
      </w:r>
    </w:p>
    <w:p w:rsidR="00F97F30" w:rsidRPr="00F97F30" w:rsidRDefault="00F97F30" w:rsidP="00F97F30">
      <w:pPr>
        <w:pStyle w:val="C1"/>
      </w:pPr>
      <w:r w:rsidRPr="00F97F30">
        <w:t xml:space="preserve">        exit(0);</w:t>
      </w:r>
    </w:p>
    <w:p w:rsidR="00F97F30" w:rsidRPr="00F97F30" w:rsidRDefault="00F97F30" w:rsidP="00F97F30">
      <w:pPr>
        <w:pStyle w:val="C1"/>
      </w:pPr>
      <w:r w:rsidRPr="00F97F30">
        <w:t xml:space="preserve">    }</w:t>
      </w:r>
    </w:p>
    <w:p w:rsidR="00F97F30" w:rsidRPr="00F97F30" w:rsidRDefault="00F97F30" w:rsidP="00F97F30">
      <w:pPr>
        <w:pStyle w:val="C1"/>
      </w:pPr>
      <w:r w:rsidRPr="00F97F30">
        <w:rPr>
          <w:rFonts w:hint="eastAsia"/>
        </w:rPr>
        <w:t xml:space="preserve">    </w:t>
      </w:r>
    </w:p>
    <w:p w:rsidR="00F97F30" w:rsidRPr="00F97F30" w:rsidRDefault="00F97F30" w:rsidP="00F97F30">
      <w:pPr>
        <w:pStyle w:val="C1"/>
      </w:pPr>
      <w:r w:rsidRPr="00F97F30">
        <w:t xml:space="preserve">    semid = semget(ftok(argv[1],0),0,0);</w:t>
      </w:r>
      <w:r w:rsidR="00621950" w:rsidRPr="00621950">
        <w:rPr>
          <w:rFonts w:hint="eastAsia"/>
        </w:rPr>
        <w:t xml:space="preserve"> </w:t>
      </w:r>
      <w:r w:rsidR="00621950">
        <w:tab/>
      </w:r>
      <w:r w:rsidR="00621950">
        <w:tab/>
      </w:r>
      <w:r w:rsidR="00621950" w:rsidRPr="00F97F30">
        <w:rPr>
          <w:rFonts w:hint="eastAsia"/>
        </w:rPr>
        <w:t>//打开已经存在的信号量</w:t>
      </w:r>
    </w:p>
    <w:p w:rsidR="00F97F30" w:rsidRPr="00F97F30" w:rsidRDefault="00F97F30" w:rsidP="00F97F30">
      <w:pPr>
        <w:pStyle w:val="C1"/>
      </w:pPr>
      <w:r w:rsidRPr="00F97F30">
        <w:t xml:space="preserve">    arg.buf = &amp;seminfo;</w:t>
      </w:r>
    </w:p>
    <w:p w:rsidR="00F97F30" w:rsidRPr="00F97F30" w:rsidRDefault="00F97F30" w:rsidP="00F97F30">
      <w:pPr>
        <w:pStyle w:val="C1"/>
      </w:pPr>
      <w:r w:rsidRPr="00F97F30">
        <w:rPr>
          <w:rFonts w:hint="eastAsia"/>
        </w:rPr>
        <w:t xml:space="preserve">   </w:t>
      </w:r>
    </w:p>
    <w:p w:rsidR="00F97F30" w:rsidRPr="00F97F30" w:rsidRDefault="00F97F30" w:rsidP="00F97F30">
      <w:pPr>
        <w:pStyle w:val="C1"/>
      </w:pPr>
      <w:r w:rsidRPr="00F97F30">
        <w:t xml:space="preserve">    int ret = semctl(semid,0,IPC_RMID,NULL);</w:t>
      </w:r>
      <w:r w:rsidR="00621950">
        <w:tab/>
      </w:r>
      <w:r w:rsidR="00621950">
        <w:tab/>
      </w:r>
      <w:r w:rsidR="00621950" w:rsidRPr="00F97F30">
        <w:rPr>
          <w:rFonts w:hint="eastAsia"/>
        </w:rPr>
        <w:t>//删除信号量集</w:t>
      </w:r>
    </w:p>
    <w:p w:rsidR="00F97F30" w:rsidRPr="00F97F30" w:rsidRDefault="00F97F30" w:rsidP="00F97F30">
      <w:pPr>
        <w:pStyle w:val="C1"/>
      </w:pPr>
      <w:r w:rsidRPr="00F97F30">
        <w:t xml:space="preserve">    if(ret  == -1)</w:t>
      </w:r>
    </w:p>
    <w:p w:rsidR="00F97F30" w:rsidRPr="00F97F30" w:rsidRDefault="00F97F30" w:rsidP="00F97F30">
      <w:pPr>
        <w:pStyle w:val="C1"/>
      </w:pPr>
      <w:r w:rsidRPr="00F97F30">
        <w:t xml:space="preserve">    {</w:t>
      </w:r>
    </w:p>
    <w:p w:rsidR="00F97F30" w:rsidRPr="00F97F30" w:rsidRDefault="00F97F30" w:rsidP="00F97F30">
      <w:pPr>
        <w:pStyle w:val="C1"/>
      </w:pPr>
      <w:r w:rsidRPr="00F97F30">
        <w:tab/>
      </w:r>
      <w:r w:rsidR="00621950">
        <w:tab/>
      </w:r>
      <w:r w:rsidRPr="00F97F30">
        <w:t>printf("delete sem error\n");</w:t>
      </w:r>
    </w:p>
    <w:p w:rsidR="00F97F30" w:rsidRPr="00F97F30" w:rsidRDefault="00F97F30" w:rsidP="00F97F30">
      <w:pPr>
        <w:pStyle w:val="C1"/>
      </w:pPr>
      <w:r w:rsidRPr="00F97F30">
        <w:tab/>
      </w:r>
      <w:r w:rsidR="00621950">
        <w:tab/>
      </w:r>
      <w:r w:rsidRPr="00F97F30">
        <w:t>exit(1);</w:t>
      </w:r>
    </w:p>
    <w:p w:rsidR="00F97F30" w:rsidRPr="00F97F30" w:rsidRDefault="00F97F30" w:rsidP="00F97F30">
      <w:pPr>
        <w:pStyle w:val="C1"/>
      </w:pPr>
      <w:r w:rsidRPr="00F97F30">
        <w:t xml:space="preserve">    }</w:t>
      </w:r>
    </w:p>
    <w:p w:rsidR="00F97F30" w:rsidRPr="00F97F30" w:rsidRDefault="00F97F30" w:rsidP="00F97F30">
      <w:pPr>
        <w:pStyle w:val="C1"/>
      </w:pPr>
      <w:r w:rsidRPr="00F97F30">
        <w:t xml:space="preserve">    exit(0);</w:t>
      </w:r>
    </w:p>
    <w:p w:rsidR="00F97F30" w:rsidRPr="00F97F30" w:rsidRDefault="00F97F30" w:rsidP="00F97F30">
      <w:pPr>
        <w:pStyle w:val="C1"/>
      </w:pPr>
      <w:r w:rsidRPr="00F97F30">
        <w:t>}</w:t>
      </w:r>
    </w:p>
    <w:p w:rsidR="00221BFA" w:rsidRDefault="006A2CEE" w:rsidP="00221BFA">
      <w:pPr>
        <w:pStyle w:val="a0"/>
      </w:pPr>
      <w:bookmarkStart w:id="114" w:name="_Ref484522588"/>
      <w:bookmarkStart w:id="115" w:name="_Toc486237105"/>
      <w:r>
        <w:rPr>
          <w:rFonts w:hint="eastAsia"/>
        </w:rPr>
        <w:t>P</w:t>
      </w:r>
      <w:r>
        <w:t>OSI</w:t>
      </w:r>
      <w:r w:rsidR="00600B91">
        <w:t>X</w:t>
      </w:r>
      <w:r>
        <w:rPr>
          <w:rFonts w:hint="eastAsia"/>
        </w:rPr>
        <w:t>信号量</w:t>
      </w:r>
      <w:bookmarkEnd w:id="114"/>
      <w:bookmarkEnd w:id="115"/>
    </w:p>
    <w:p w:rsidR="00A500EB" w:rsidRDefault="00A500EB" w:rsidP="00A500EB">
      <w:pPr>
        <w:pStyle w:val="ad"/>
      </w:pPr>
      <w:bookmarkStart w:id="116" w:name="_Ref47778581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15</w:t>
      </w:r>
      <w:r w:rsidR="00D6333C">
        <w:fldChar w:fldCharType="end"/>
      </w:r>
      <w:bookmarkEnd w:id="116"/>
      <w:r>
        <w:rPr>
          <w:rFonts w:hint="eastAsia"/>
        </w:rPr>
        <w:t xml:space="preserve"> psem-named-open</w:t>
      </w:r>
      <w:r w:rsidR="001C49C0">
        <w:t>-demo</w:t>
      </w:r>
      <w:r>
        <w:rPr>
          <w:rFonts w:hint="eastAsia"/>
        </w:rPr>
        <w:t>.c</w:t>
      </w:r>
      <w:r>
        <w:rPr>
          <w:rFonts w:hint="eastAsia"/>
        </w:rPr>
        <w:t>代码</w:t>
      </w:r>
    </w:p>
    <w:p w:rsidR="00A500EB" w:rsidRDefault="00A500EB" w:rsidP="00A500EB">
      <w:pPr>
        <w:pStyle w:val="C1"/>
      </w:pPr>
      <w:r>
        <w:t>#include &lt;semaphore.h&gt;</w:t>
      </w:r>
    </w:p>
    <w:p w:rsidR="00A500EB" w:rsidRDefault="00A500EB" w:rsidP="00A500EB">
      <w:pPr>
        <w:pStyle w:val="C1"/>
      </w:pPr>
      <w:r>
        <w:t>#include &lt;unistd.h&gt;</w:t>
      </w:r>
    </w:p>
    <w:p w:rsidR="00A500EB" w:rsidRDefault="00A500EB" w:rsidP="00A500EB">
      <w:pPr>
        <w:pStyle w:val="C1"/>
      </w:pPr>
      <w:r>
        <w:t>#include &lt;stdio.h&gt;</w:t>
      </w:r>
    </w:p>
    <w:p w:rsidR="00A500EB" w:rsidRDefault="00A500EB" w:rsidP="00A500EB">
      <w:pPr>
        <w:pStyle w:val="C1"/>
      </w:pPr>
      <w:r>
        <w:t>#include &lt;stdlib.h&gt;</w:t>
      </w:r>
    </w:p>
    <w:p w:rsidR="00A500EB" w:rsidRDefault="00A500EB" w:rsidP="00A500EB">
      <w:pPr>
        <w:pStyle w:val="C1"/>
      </w:pPr>
      <w:r>
        <w:t>#include &lt;fcntl.h&gt;</w:t>
      </w:r>
    </w:p>
    <w:p w:rsidR="00A500EB" w:rsidRDefault="00A500EB" w:rsidP="00A500EB">
      <w:pPr>
        <w:pStyle w:val="C1"/>
      </w:pPr>
    </w:p>
    <w:p w:rsidR="00A500EB" w:rsidRDefault="00A500EB" w:rsidP="00A500EB">
      <w:pPr>
        <w:pStyle w:val="C1"/>
      </w:pPr>
      <w:r>
        <w:t>int main(int argc,char **argv)</w:t>
      </w:r>
    </w:p>
    <w:p w:rsidR="00A500EB" w:rsidRDefault="00A500EB" w:rsidP="00A500EB">
      <w:pPr>
        <w:pStyle w:val="C1"/>
      </w:pPr>
      <w:r>
        <w:t>{</w:t>
      </w:r>
    </w:p>
    <w:p w:rsidR="00A500EB" w:rsidRDefault="00A500EB" w:rsidP="00A500EB">
      <w:pPr>
        <w:pStyle w:val="C1"/>
      </w:pPr>
      <w:r>
        <w:t xml:space="preserve">        sem_t *sem;</w:t>
      </w:r>
    </w:p>
    <w:p w:rsidR="00A500EB" w:rsidRDefault="00A500EB" w:rsidP="00A500EB">
      <w:pPr>
        <w:pStyle w:val="C1"/>
      </w:pPr>
    </w:p>
    <w:p w:rsidR="00A500EB" w:rsidRDefault="00A500EB" w:rsidP="00A500EB">
      <w:pPr>
        <w:pStyle w:val="C1"/>
      </w:pPr>
      <w:r>
        <w:t xml:space="preserve">        if(argc!=2)</w:t>
      </w:r>
    </w:p>
    <w:p w:rsidR="00A500EB" w:rsidRDefault="00A500EB" w:rsidP="00A500EB">
      <w:pPr>
        <w:pStyle w:val="C1"/>
      </w:pPr>
      <w:r>
        <w:t xml:space="preserve">        {</w:t>
      </w:r>
    </w:p>
    <w:p w:rsidR="00A500EB" w:rsidRDefault="00A500EB" w:rsidP="00A500EB">
      <w:pPr>
        <w:pStyle w:val="C1"/>
      </w:pPr>
      <w:r>
        <w:t xml:space="preserve">                printf("please input a file name to act as the ID of the sem!\n");</w:t>
      </w:r>
    </w:p>
    <w:p w:rsidR="00A500EB" w:rsidRDefault="00A500EB" w:rsidP="00A500EB">
      <w:pPr>
        <w:pStyle w:val="C1"/>
      </w:pPr>
      <w:r>
        <w:t xml:space="preserve">                exit(1);</w:t>
      </w:r>
    </w:p>
    <w:p w:rsidR="00A500EB" w:rsidRDefault="00A500EB" w:rsidP="00A500EB">
      <w:pPr>
        <w:pStyle w:val="C1"/>
      </w:pPr>
      <w:r>
        <w:t xml:space="preserve">        }</w:t>
      </w:r>
    </w:p>
    <w:p w:rsidR="00A500EB" w:rsidRDefault="00A500EB" w:rsidP="00A500EB">
      <w:pPr>
        <w:pStyle w:val="C1"/>
      </w:pPr>
      <w:r>
        <w:t xml:space="preserve">        sem=sem_open(argv[1],O_CREAT,0644,1);</w:t>
      </w:r>
      <w:r w:rsidR="000E22E0">
        <w:tab/>
      </w:r>
      <w:r w:rsidR="000E22E0">
        <w:tab/>
      </w:r>
      <w:r w:rsidR="000E22E0">
        <w:rPr>
          <w:rFonts w:hint="eastAsia"/>
        </w:rPr>
        <w:t>//创建一个命名的POSIX信号量</w:t>
      </w:r>
    </w:p>
    <w:p w:rsidR="00A500EB" w:rsidRDefault="00A500EB" w:rsidP="00A500EB">
      <w:pPr>
        <w:pStyle w:val="C1"/>
      </w:pPr>
      <w:r>
        <w:t xml:space="preserve">        exit(0);</w:t>
      </w:r>
    </w:p>
    <w:p w:rsidR="00A500EB" w:rsidRDefault="00A500EB" w:rsidP="00A500EB">
      <w:pPr>
        <w:pStyle w:val="C1"/>
      </w:pPr>
      <w:r>
        <w:t>}</w:t>
      </w:r>
    </w:p>
    <w:p w:rsidR="00CA1398" w:rsidRDefault="00CA1398" w:rsidP="000E22E0">
      <w:pPr>
        <w:pStyle w:val="ad"/>
      </w:pPr>
      <w:bookmarkStart w:id="117" w:name="_Ref477786574"/>
    </w:p>
    <w:p w:rsidR="000E22E0" w:rsidRDefault="000E22E0" w:rsidP="000E22E0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16</w:t>
      </w:r>
      <w:r w:rsidR="00D6333C">
        <w:fldChar w:fldCharType="end"/>
      </w:r>
      <w:bookmarkEnd w:id="117"/>
      <w:r w:rsidR="00F43ECD">
        <w:rPr>
          <w:rFonts w:hint="eastAsia"/>
        </w:rPr>
        <w:t xml:space="preserve"> psem-named-wait-demo.c</w:t>
      </w:r>
    </w:p>
    <w:p w:rsidR="000E22E0" w:rsidRDefault="000E22E0" w:rsidP="000E22E0">
      <w:pPr>
        <w:pStyle w:val="C1"/>
      </w:pPr>
      <w:r>
        <w:t>#include &lt;semaphore.h&gt;</w:t>
      </w:r>
    </w:p>
    <w:p w:rsidR="000E22E0" w:rsidRDefault="000E22E0" w:rsidP="000E22E0">
      <w:pPr>
        <w:pStyle w:val="C1"/>
      </w:pPr>
      <w:r>
        <w:t>#include &lt;unistd.h&gt;</w:t>
      </w:r>
    </w:p>
    <w:p w:rsidR="000E22E0" w:rsidRDefault="000E22E0" w:rsidP="000E22E0">
      <w:pPr>
        <w:pStyle w:val="C1"/>
      </w:pPr>
      <w:r>
        <w:t>#include &lt;stdio.h&gt;</w:t>
      </w:r>
    </w:p>
    <w:p w:rsidR="000E22E0" w:rsidRDefault="000E22E0" w:rsidP="000E22E0">
      <w:pPr>
        <w:pStyle w:val="C1"/>
      </w:pPr>
      <w:r>
        <w:t>#include &lt;stdlib.h&gt;</w:t>
      </w:r>
    </w:p>
    <w:p w:rsidR="000E22E0" w:rsidRDefault="000E22E0" w:rsidP="000E22E0">
      <w:pPr>
        <w:pStyle w:val="C1"/>
      </w:pPr>
      <w:r>
        <w:t>#include &lt;fcntl.h&gt;</w:t>
      </w:r>
    </w:p>
    <w:p w:rsidR="000E22E0" w:rsidRDefault="000E22E0" w:rsidP="000E22E0">
      <w:pPr>
        <w:pStyle w:val="C1"/>
      </w:pPr>
    </w:p>
    <w:p w:rsidR="000E22E0" w:rsidRDefault="000E22E0" w:rsidP="000E22E0">
      <w:pPr>
        <w:pStyle w:val="C1"/>
      </w:pPr>
      <w:r>
        <w:t>int main(int argc,char **argv)</w:t>
      </w:r>
    </w:p>
    <w:p w:rsidR="000E22E0" w:rsidRDefault="000E22E0" w:rsidP="000E22E0">
      <w:pPr>
        <w:pStyle w:val="C1"/>
      </w:pPr>
      <w:r>
        <w:t>{</w:t>
      </w:r>
    </w:p>
    <w:p w:rsidR="000E22E0" w:rsidRDefault="000E22E0" w:rsidP="000E22E0">
      <w:pPr>
        <w:pStyle w:val="C1"/>
      </w:pPr>
      <w:r>
        <w:t xml:space="preserve">        sem_t *sem;</w:t>
      </w:r>
    </w:p>
    <w:p w:rsidR="000E22E0" w:rsidRDefault="000E22E0" w:rsidP="000E22E0">
      <w:pPr>
        <w:pStyle w:val="C1"/>
      </w:pPr>
      <w:r>
        <w:t xml:space="preserve">        int val;</w:t>
      </w:r>
    </w:p>
    <w:p w:rsidR="000E22E0" w:rsidRDefault="000E22E0" w:rsidP="000E22E0">
      <w:pPr>
        <w:pStyle w:val="C1"/>
      </w:pPr>
    </w:p>
    <w:p w:rsidR="000E22E0" w:rsidRDefault="000E22E0" w:rsidP="000E22E0">
      <w:pPr>
        <w:pStyle w:val="C1"/>
      </w:pPr>
      <w:r>
        <w:t xml:space="preserve">        if(argc!=2)</w:t>
      </w:r>
    </w:p>
    <w:p w:rsidR="000E22E0" w:rsidRDefault="000E22E0" w:rsidP="000E22E0">
      <w:pPr>
        <w:pStyle w:val="C1"/>
      </w:pPr>
      <w:r>
        <w:t xml:space="preserve">        {</w:t>
      </w:r>
    </w:p>
    <w:p w:rsidR="000E22E0" w:rsidRDefault="000E22E0" w:rsidP="000E22E0">
      <w:pPr>
        <w:pStyle w:val="C1"/>
      </w:pPr>
      <w:r>
        <w:t xml:space="preserve">                printf("please input a file name!\n");</w:t>
      </w:r>
    </w:p>
    <w:p w:rsidR="000E22E0" w:rsidRDefault="000E22E0" w:rsidP="000E22E0">
      <w:pPr>
        <w:pStyle w:val="C1"/>
      </w:pPr>
      <w:r>
        <w:lastRenderedPageBreak/>
        <w:t xml:space="preserve">                exit(1);</w:t>
      </w:r>
    </w:p>
    <w:p w:rsidR="000E22E0" w:rsidRDefault="000E22E0" w:rsidP="000E22E0">
      <w:pPr>
        <w:pStyle w:val="C1"/>
      </w:pPr>
      <w:r>
        <w:t xml:space="preserve">        }</w:t>
      </w:r>
    </w:p>
    <w:p w:rsidR="000E22E0" w:rsidRDefault="000E22E0" w:rsidP="000E22E0">
      <w:pPr>
        <w:pStyle w:val="C1"/>
      </w:pPr>
      <w:r>
        <w:t xml:space="preserve">        sem=</w:t>
      </w:r>
      <w:r w:rsidRPr="000E22E0">
        <w:rPr>
          <w:highlight w:val="lightGray"/>
        </w:rPr>
        <w:t>sem_open</w:t>
      </w:r>
      <w:r>
        <w:t>(argv[1],0);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获取信号量对象</w:t>
      </w:r>
    </w:p>
    <w:p w:rsidR="000E22E0" w:rsidRDefault="000E22E0" w:rsidP="000E22E0">
      <w:pPr>
        <w:pStyle w:val="C1"/>
      </w:pPr>
      <w:r>
        <w:t xml:space="preserve">        </w:t>
      </w:r>
      <w:r w:rsidRPr="000E22E0">
        <w:rPr>
          <w:highlight w:val="lightGray"/>
        </w:rPr>
        <w:t>sem_wait</w:t>
      </w:r>
      <w:r>
        <w:t>(sem);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执行</w:t>
      </w:r>
      <w:r w:rsidR="00F43ECD">
        <w:rPr>
          <w:rFonts w:hint="eastAsia"/>
        </w:rPr>
        <w:t>P操作（-1操作）</w:t>
      </w:r>
    </w:p>
    <w:p w:rsidR="000E22E0" w:rsidRDefault="000E22E0" w:rsidP="000E22E0">
      <w:pPr>
        <w:pStyle w:val="C1"/>
      </w:pPr>
      <w:r>
        <w:t xml:space="preserve">        </w:t>
      </w:r>
      <w:r w:rsidRPr="000E22E0">
        <w:rPr>
          <w:highlight w:val="lightGray"/>
        </w:rPr>
        <w:t>sem_getvalue</w:t>
      </w:r>
      <w:r>
        <w:t>(sem,&amp;val);</w:t>
      </w:r>
      <w:r w:rsidR="00F43ECD">
        <w:tab/>
      </w:r>
      <w:r w:rsidR="00F43ECD">
        <w:tab/>
      </w:r>
      <w:r w:rsidR="00F43ECD">
        <w:tab/>
      </w:r>
      <w:r w:rsidR="00F43ECD">
        <w:tab/>
      </w:r>
      <w:r w:rsidR="00C76FBA">
        <w:rPr>
          <w:rFonts w:hint="eastAsia"/>
        </w:rPr>
        <w:t>获得</w:t>
      </w:r>
      <w:r w:rsidR="00F43ECD">
        <w:rPr>
          <w:rFonts w:hint="eastAsia"/>
        </w:rPr>
        <w:t>出当前信号量的值</w:t>
      </w:r>
    </w:p>
    <w:p w:rsidR="000E22E0" w:rsidRDefault="000E22E0" w:rsidP="000E22E0">
      <w:pPr>
        <w:pStyle w:val="C1"/>
      </w:pPr>
      <w:r>
        <w:t xml:space="preserve">        printf("pid %ld has semaphore,value=%d\n",(long)getpid(),val);</w:t>
      </w:r>
    </w:p>
    <w:p w:rsidR="000E22E0" w:rsidRDefault="000E22E0" w:rsidP="000E22E0">
      <w:pPr>
        <w:pStyle w:val="C1"/>
      </w:pPr>
      <w:r>
        <w:t xml:space="preserve">        return 0;</w:t>
      </w:r>
    </w:p>
    <w:p w:rsidR="000E22E0" w:rsidRDefault="000E22E0" w:rsidP="000E22E0">
      <w:pPr>
        <w:pStyle w:val="C1"/>
      </w:pPr>
      <w:r>
        <w:t>}</w:t>
      </w:r>
    </w:p>
    <w:p w:rsidR="00CA1398" w:rsidRDefault="00CA1398" w:rsidP="008D7A38">
      <w:pPr>
        <w:pStyle w:val="ad"/>
      </w:pPr>
      <w:bookmarkStart w:id="118" w:name="_Ref477787805"/>
    </w:p>
    <w:p w:rsidR="008D7A38" w:rsidRDefault="008D7A38" w:rsidP="008D7A38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17</w:t>
      </w:r>
      <w:r w:rsidR="00D6333C">
        <w:fldChar w:fldCharType="end"/>
      </w:r>
      <w:bookmarkEnd w:id="118"/>
      <w:r>
        <w:rPr>
          <w:rFonts w:hint="eastAsia"/>
        </w:rPr>
        <w:t xml:space="preserve"> psem-named-post-demo.c</w:t>
      </w:r>
    </w:p>
    <w:p w:rsidR="008D7A38" w:rsidRDefault="008D7A38" w:rsidP="008D7A38">
      <w:pPr>
        <w:pStyle w:val="C1"/>
      </w:pPr>
      <w:r>
        <w:t>#include &lt;semaphore.h&gt;</w:t>
      </w:r>
    </w:p>
    <w:p w:rsidR="008D7A38" w:rsidRDefault="008D7A38" w:rsidP="008D7A38">
      <w:pPr>
        <w:pStyle w:val="C1"/>
      </w:pPr>
      <w:r>
        <w:t>#include &lt;unistd.h&gt;</w:t>
      </w:r>
    </w:p>
    <w:p w:rsidR="008D7A38" w:rsidRDefault="008D7A38" w:rsidP="008D7A38">
      <w:pPr>
        <w:pStyle w:val="C1"/>
      </w:pPr>
      <w:r>
        <w:t>#include &lt;stdio.h&gt;</w:t>
      </w:r>
    </w:p>
    <w:p w:rsidR="008D7A38" w:rsidRDefault="008D7A38" w:rsidP="008D7A38">
      <w:pPr>
        <w:pStyle w:val="C1"/>
      </w:pPr>
      <w:r>
        <w:t>#include &lt;stdlib.h&gt;</w:t>
      </w:r>
    </w:p>
    <w:p w:rsidR="008D7A38" w:rsidRDefault="008D7A38" w:rsidP="008D7A38">
      <w:pPr>
        <w:pStyle w:val="C1"/>
      </w:pPr>
      <w:r>
        <w:t>#include &lt;fcntl.h&gt;</w:t>
      </w:r>
    </w:p>
    <w:p w:rsidR="008D7A38" w:rsidRDefault="008D7A38" w:rsidP="008D7A38">
      <w:pPr>
        <w:pStyle w:val="C1"/>
      </w:pPr>
    </w:p>
    <w:p w:rsidR="008D7A38" w:rsidRDefault="008D7A38" w:rsidP="008D7A38">
      <w:pPr>
        <w:pStyle w:val="C1"/>
      </w:pPr>
      <w:r>
        <w:t>int main(int argc,char **argv)</w:t>
      </w:r>
    </w:p>
    <w:p w:rsidR="008D7A38" w:rsidRDefault="008D7A38" w:rsidP="008D7A38">
      <w:pPr>
        <w:pStyle w:val="C1"/>
      </w:pPr>
      <w:r>
        <w:t>{</w:t>
      </w:r>
    </w:p>
    <w:p w:rsidR="008D7A38" w:rsidRDefault="008D7A38" w:rsidP="008D7A38">
      <w:pPr>
        <w:pStyle w:val="C1"/>
      </w:pPr>
      <w:r>
        <w:t xml:space="preserve">        sem_t *sem;</w:t>
      </w:r>
    </w:p>
    <w:p w:rsidR="008D7A38" w:rsidRDefault="008D7A38" w:rsidP="008D7A38">
      <w:pPr>
        <w:pStyle w:val="C1"/>
      </w:pPr>
      <w:r>
        <w:t xml:space="preserve">        int val;</w:t>
      </w:r>
    </w:p>
    <w:p w:rsidR="008D7A38" w:rsidRDefault="008D7A38" w:rsidP="008D7A38">
      <w:pPr>
        <w:pStyle w:val="C1"/>
      </w:pPr>
    </w:p>
    <w:p w:rsidR="008D7A38" w:rsidRDefault="008D7A38" w:rsidP="008D7A38">
      <w:pPr>
        <w:pStyle w:val="C1"/>
      </w:pPr>
      <w:r>
        <w:t xml:space="preserve">        if(argc!=2)</w:t>
      </w:r>
    </w:p>
    <w:p w:rsidR="008D7A38" w:rsidRDefault="008D7A38" w:rsidP="008D7A38">
      <w:pPr>
        <w:pStyle w:val="C1"/>
      </w:pPr>
      <w:r>
        <w:t xml:space="preserve">        {</w:t>
      </w:r>
    </w:p>
    <w:p w:rsidR="008D7A38" w:rsidRDefault="008D7A38" w:rsidP="008D7A38">
      <w:pPr>
        <w:pStyle w:val="C1"/>
      </w:pPr>
      <w:r>
        <w:t xml:space="preserve">                printf("please input a file name!\n");</w:t>
      </w:r>
    </w:p>
    <w:p w:rsidR="008D7A38" w:rsidRDefault="008D7A38" w:rsidP="008D7A38">
      <w:pPr>
        <w:pStyle w:val="C1"/>
      </w:pPr>
      <w:r>
        <w:t xml:space="preserve">                exit(1);</w:t>
      </w:r>
    </w:p>
    <w:p w:rsidR="008D7A38" w:rsidRDefault="008D7A38" w:rsidP="008D7A38">
      <w:pPr>
        <w:pStyle w:val="C1"/>
      </w:pPr>
      <w:r>
        <w:t xml:space="preserve">        }</w:t>
      </w:r>
    </w:p>
    <w:p w:rsidR="008D7A38" w:rsidRDefault="008D7A38" w:rsidP="008D7A38">
      <w:pPr>
        <w:pStyle w:val="C1"/>
      </w:pPr>
      <w:r>
        <w:t xml:space="preserve">        sem=sem_open(argv[1],0);</w:t>
      </w:r>
    </w:p>
    <w:p w:rsidR="008D7A38" w:rsidRDefault="008D7A38" w:rsidP="008D7A38">
      <w:pPr>
        <w:pStyle w:val="C1"/>
      </w:pPr>
      <w:r>
        <w:t xml:space="preserve">        </w:t>
      </w:r>
      <w:r w:rsidRPr="008D7A38">
        <w:rPr>
          <w:highlight w:val="lightGray"/>
        </w:rPr>
        <w:t>sem_post</w:t>
      </w:r>
      <w:r>
        <w:t>(sem);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//对信号量执行P操作（增1）</w:t>
      </w:r>
    </w:p>
    <w:p w:rsidR="008D7A38" w:rsidRDefault="008D7A38" w:rsidP="008D7A38">
      <w:pPr>
        <w:pStyle w:val="C1"/>
      </w:pPr>
      <w:r>
        <w:t xml:space="preserve">        sem_getvalue(sem,&amp;val);</w:t>
      </w:r>
    </w:p>
    <w:p w:rsidR="008D7A38" w:rsidRDefault="008D7A38" w:rsidP="008D7A38">
      <w:pPr>
        <w:pStyle w:val="C1"/>
      </w:pPr>
      <w:r>
        <w:t xml:space="preserve">        printf("value=%d\n", val);</w:t>
      </w:r>
    </w:p>
    <w:p w:rsidR="008D7A38" w:rsidRDefault="008D7A38" w:rsidP="008D7A38">
      <w:pPr>
        <w:pStyle w:val="C1"/>
      </w:pPr>
      <w:r>
        <w:t xml:space="preserve">        exit(0);</w:t>
      </w:r>
    </w:p>
    <w:p w:rsidR="008D7A38" w:rsidRDefault="008D7A38" w:rsidP="008D7A38">
      <w:pPr>
        <w:pStyle w:val="C1"/>
      </w:pPr>
      <w:r>
        <w:t>}</w:t>
      </w:r>
    </w:p>
    <w:p w:rsidR="00CA1398" w:rsidRDefault="00CA1398" w:rsidP="00344F11">
      <w:pPr>
        <w:pStyle w:val="ad"/>
      </w:pPr>
      <w:bookmarkStart w:id="119" w:name="_Ref483301091"/>
    </w:p>
    <w:p w:rsidR="00344F11" w:rsidRPr="00344F11" w:rsidRDefault="00344F11" w:rsidP="00344F11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18</w:t>
      </w:r>
      <w:r w:rsidR="00D6333C">
        <w:fldChar w:fldCharType="end"/>
      </w:r>
      <w:bookmarkEnd w:id="119"/>
      <w:r>
        <w:rPr>
          <w:rFonts w:hint="eastAsia"/>
        </w:rPr>
        <w:t xml:space="preserve"> </w:t>
      </w:r>
      <w:r>
        <w:t>psem-named-unlink-demo.c</w:t>
      </w:r>
      <w:r>
        <w:rPr>
          <w:rFonts w:hint="eastAsia"/>
        </w:rPr>
        <w:t>代码</w:t>
      </w:r>
    </w:p>
    <w:p w:rsidR="00344F11" w:rsidRDefault="00344F11" w:rsidP="00344F11">
      <w:pPr>
        <w:pStyle w:val="C1"/>
      </w:pPr>
      <w:r>
        <w:t>#include &lt;semaphore.h&gt;</w:t>
      </w:r>
    </w:p>
    <w:p w:rsidR="00344F11" w:rsidRDefault="00344F11" w:rsidP="00344F11">
      <w:pPr>
        <w:pStyle w:val="C1"/>
      </w:pPr>
      <w:r>
        <w:t>#include &lt;unistd.h&gt;</w:t>
      </w:r>
    </w:p>
    <w:p w:rsidR="00344F11" w:rsidRDefault="00344F11" w:rsidP="00344F11">
      <w:pPr>
        <w:pStyle w:val="C1"/>
      </w:pPr>
      <w:r>
        <w:t>#include &lt;stdio.h&gt;</w:t>
      </w:r>
    </w:p>
    <w:p w:rsidR="00344F11" w:rsidRDefault="00344F11" w:rsidP="00344F11">
      <w:pPr>
        <w:pStyle w:val="C1"/>
      </w:pPr>
      <w:r>
        <w:t>#include &lt;stdlib.h&gt;</w:t>
      </w:r>
    </w:p>
    <w:p w:rsidR="00344F11" w:rsidRDefault="00344F11" w:rsidP="00344F11">
      <w:pPr>
        <w:pStyle w:val="C1"/>
      </w:pPr>
      <w:r>
        <w:t>#include &lt;fcntl.h&gt;</w:t>
      </w:r>
    </w:p>
    <w:p w:rsidR="00344F11" w:rsidRDefault="00344F11" w:rsidP="00344F11">
      <w:pPr>
        <w:pStyle w:val="C1"/>
      </w:pPr>
    </w:p>
    <w:p w:rsidR="00344F11" w:rsidRDefault="00344F11" w:rsidP="00344F11">
      <w:pPr>
        <w:pStyle w:val="C1"/>
      </w:pPr>
      <w:r>
        <w:t>int main(int argc,char **argv)</w:t>
      </w:r>
    </w:p>
    <w:p w:rsidR="00344F11" w:rsidRDefault="00344F11" w:rsidP="00344F11">
      <w:pPr>
        <w:pStyle w:val="C1"/>
      </w:pPr>
      <w:r>
        <w:t>{</w:t>
      </w:r>
    </w:p>
    <w:p w:rsidR="00344F11" w:rsidRDefault="00344F11" w:rsidP="00344F11">
      <w:pPr>
        <w:pStyle w:val="C1"/>
      </w:pPr>
      <w:r>
        <w:t xml:space="preserve">        if(argc!=2)</w:t>
      </w:r>
    </w:p>
    <w:p w:rsidR="00344F11" w:rsidRDefault="00344F11" w:rsidP="00344F11">
      <w:pPr>
        <w:pStyle w:val="C1"/>
      </w:pPr>
      <w:r>
        <w:t xml:space="preserve">        {</w:t>
      </w:r>
    </w:p>
    <w:p w:rsidR="00344F11" w:rsidRDefault="00344F11" w:rsidP="00344F11">
      <w:pPr>
        <w:pStyle w:val="C1"/>
      </w:pPr>
      <w:r>
        <w:t xml:space="preserve">                printf("please input a file name to act as the ID of the sem!\n");</w:t>
      </w:r>
    </w:p>
    <w:p w:rsidR="00344F11" w:rsidRDefault="00344F11" w:rsidP="00344F11">
      <w:pPr>
        <w:pStyle w:val="C1"/>
      </w:pPr>
      <w:r>
        <w:t xml:space="preserve">                exit(1);</w:t>
      </w:r>
    </w:p>
    <w:p w:rsidR="00344F11" w:rsidRDefault="00344F11" w:rsidP="00344F11">
      <w:pPr>
        <w:pStyle w:val="C1"/>
      </w:pPr>
      <w:r>
        <w:t xml:space="preserve">        }</w:t>
      </w:r>
    </w:p>
    <w:p w:rsidR="00344F11" w:rsidRDefault="00344F11" w:rsidP="00344F11">
      <w:pPr>
        <w:pStyle w:val="C1"/>
      </w:pPr>
      <w:r>
        <w:t xml:space="preserve">        sem_unlink(argv[1]);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//撤销指定的信号量</w:t>
      </w:r>
    </w:p>
    <w:p w:rsidR="00344F11" w:rsidRDefault="00344F11" w:rsidP="00344F11">
      <w:pPr>
        <w:pStyle w:val="C1"/>
      </w:pPr>
      <w:r>
        <w:t xml:space="preserve">        exit(0);</w:t>
      </w:r>
    </w:p>
    <w:p w:rsidR="00344F11" w:rsidRPr="00344F11" w:rsidRDefault="00344F11" w:rsidP="00344F11">
      <w:pPr>
        <w:pStyle w:val="C1"/>
      </w:pPr>
      <w:r>
        <w:t>}</w:t>
      </w:r>
    </w:p>
    <w:p w:rsidR="00CA1398" w:rsidRDefault="00CA1398" w:rsidP="002E758E">
      <w:pPr>
        <w:pStyle w:val="ad"/>
      </w:pPr>
      <w:bookmarkStart w:id="120" w:name="_Ref477694777"/>
    </w:p>
    <w:p w:rsidR="00D9719F" w:rsidRDefault="002E758E" w:rsidP="002E758E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19</w:t>
      </w:r>
      <w:r w:rsidR="00D6333C">
        <w:fldChar w:fldCharType="end"/>
      </w:r>
      <w:bookmarkEnd w:id="120"/>
      <w:r>
        <w:rPr>
          <w:rFonts w:hint="eastAsia"/>
        </w:rPr>
        <w:t xml:space="preserve"> </w:t>
      </w:r>
      <w:r>
        <w:t>no-mutex-demo.c</w:t>
      </w:r>
      <w:r>
        <w:rPr>
          <w:rFonts w:hint="eastAsia"/>
        </w:rPr>
        <w:t>代码</w:t>
      </w:r>
    </w:p>
    <w:p w:rsidR="002E758E" w:rsidRDefault="002E758E" w:rsidP="002E758E">
      <w:pPr>
        <w:pStyle w:val="C1"/>
      </w:pPr>
      <w:r>
        <w:t>#include &lt;pthread.h&gt;</w:t>
      </w:r>
    </w:p>
    <w:p w:rsidR="002E758E" w:rsidRDefault="002E758E" w:rsidP="002E758E">
      <w:pPr>
        <w:pStyle w:val="C1"/>
      </w:pPr>
      <w:r>
        <w:t>#include &lt;unistd.h&gt;</w:t>
      </w:r>
    </w:p>
    <w:p w:rsidR="002E758E" w:rsidRDefault="002E758E" w:rsidP="002E758E">
      <w:pPr>
        <w:pStyle w:val="C1"/>
      </w:pPr>
      <w:r>
        <w:t>#include &lt;stdio.h&gt;</w:t>
      </w:r>
    </w:p>
    <w:p w:rsidR="002E758E" w:rsidRDefault="002E758E" w:rsidP="002E758E">
      <w:pPr>
        <w:pStyle w:val="C1"/>
      </w:pPr>
      <w:r>
        <w:t>#include &lt;malloc.h&gt;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>#define  thread_num 16</w:t>
      </w:r>
    </w:p>
    <w:p w:rsidR="002E758E" w:rsidRDefault="002E758E" w:rsidP="002E758E">
      <w:pPr>
        <w:pStyle w:val="C1"/>
      </w:pPr>
      <w:r>
        <w:t>#define  MB 1024 * 1024</w:t>
      </w:r>
    </w:p>
    <w:p w:rsidR="002E758E" w:rsidRDefault="002E758E" w:rsidP="002E758E">
      <w:pPr>
        <w:pStyle w:val="C1"/>
      </w:pPr>
      <w:r>
        <w:t>int *array;</w:t>
      </w:r>
    </w:p>
    <w:p w:rsidR="002E758E" w:rsidRDefault="002E758E" w:rsidP="002E758E">
      <w:pPr>
        <w:pStyle w:val="C1"/>
      </w:pPr>
      <w:r>
        <w:t>int length;     //array length</w:t>
      </w:r>
    </w:p>
    <w:p w:rsidR="002E758E" w:rsidRDefault="002E758E" w:rsidP="002E758E">
      <w:pPr>
        <w:pStyle w:val="C1"/>
      </w:pPr>
      <w:r>
        <w:t>int count;</w:t>
      </w:r>
    </w:p>
    <w:p w:rsidR="002E758E" w:rsidRDefault="002E758E" w:rsidP="002E758E">
      <w:pPr>
        <w:pStyle w:val="C1"/>
      </w:pPr>
      <w:r>
        <w:t>int t;          //number of thread</w:t>
      </w:r>
    </w:p>
    <w:p w:rsidR="002E758E" w:rsidRDefault="002E758E" w:rsidP="002E758E">
      <w:pPr>
        <w:pStyle w:val="C1"/>
      </w:pPr>
      <w:r>
        <w:t>void *count3s_thread(void* id);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>int main()</w:t>
      </w:r>
    </w:p>
    <w:p w:rsidR="002E758E" w:rsidRDefault="002E758E" w:rsidP="002E758E">
      <w:pPr>
        <w:pStyle w:val="C1"/>
      </w:pPr>
      <w:r>
        <w:t>{</w:t>
      </w:r>
    </w:p>
    <w:p w:rsidR="002E758E" w:rsidRDefault="002E758E" w:rsidP="002E758E">
      <w:pPr>
        <w:pStyle w:val="C1"/>
      </w:pPr>
      <w:r>
        <w:t xml:space="preserve">        int i;</w:t>
      </w:r>
    </w:p>
    <w:p w:rsidR="002E758E" w:rsidRDefault="002E758E" w:rsidP="002E758E">
      <w:pPr>
        <w:pStyle w:val="C1"/>
      </w:pPr>
      <w:r>
        <w:t xml:space="preserve">        int tid[thread_num];</w:t>
      </w:r>
    </w:p>
    <w:p w:rsidR="002E758E" w:rsidRDefault="002E758E" w:rsidP="002E758E">
      <w:pPr>
        <w:pStyle w:val="C1"/>
      </w:pPr>
      <w:r>
        <w:t xml:space="preserve">        pthread_t threads[thread_num];</w:t>
      </w:r>
    </w:p>
    <w:p w:rsidR="002E758E" w:rsidRDefault="002E758E" w:rsidP="002E758E">
      <w:pPr>
        <w:pStyle w:val="C1"/>
      </w:pPr>
      <w:r>
        <w:t xml:space="preserve">        length = 64 * MB;</w:t>
      </w:r>
    </w:p>
    <w:p w:rsidR="002E758E" w:rsidRDefault="002E758E" w:rsidP="002E758E">
      <w:pPr>
        <w:pStyle w:val="C1"/>
      </w:pPr>
      <w:r>
        <w:t xml:space="preserve">        array = malloc(length*4);                       </w:t>
      </w:r>
      <w:r>
        <w:tab/>
        <w:t>//256MB</w:t>
      </w:r>
    </w:p>
    <w:p w:rsidR="002E758E" w:rsidRDefault="002E758E" w:rsidP="002E758E">
      <w:pPr>
        <w:pStyle w:val="C1"/>
      </w:pPr>
      <w:r>
        <w:t xml:space="preserve">        for (i = 0; i &lt; length; i++)    </w:t>
      </w:r>
      <w:r>
        <w:tab/>
      </w:r>
      <w:r>
        <w:tab/>
      </w:r>
      <w:r>
        <w:tab/>
      </w:r>
      <w:r>
        <w:tab/>
        <w:t>//initial array</w:t>
      </w:r>
    </w:p>
    <w:p w:rsidR="002E758E" w:rsidRDefault="002E758E" w:rsidP="002E758E">
      <w:pPr>
        <w:pStyle w:val="C1"/>
      </w:pPr>
      <w:r>
        <w:t xml:space="preserve">                array[i] = i % 2 ? 4 : 3;</w:t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rPr>
          <w:rFonts w:hint="eastAsia"/>
        </w:rPr>
        <w:t>//偶数i对应数值3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 xml:space="preserve">        for (t = 0; t &lt; thread_num; t++)</w:t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rPr>
          <w:rFonts w:hint="eastAsia"/>
        </w:rPr>
        <w:t>//循环创建16个线程</w:t>
      </w:r>
    </w:p>
    <w:p w:rsidR="002E758E" w:rsidRDefault="002E758E" w:rsidP="002E758E">
      <w:pPr>
        <w:pStyle w:val="C1"/>
      </w:pPr>
      <w:r>
        <w:t xml:space="preserve">        {</w:t>
      </w:r>
    </w:p>
    <w:p w:rsidR="002E758E" w:rsidRDefault="002E758E" w:rsidP="002E758E">
      <w:pPr>
        <w:pStyle w:val="C1"/>
      </w:pPr>
      <w:r>
        <w:t xml:space="preserve">                count = 0;</w:t>
      </w:r>
    </w:p>
    <w:p w:rsidR="002E758E" w:rsidRDefault="002E758E" w:rsidP="002E758E">
      <w:pPr>
        <w:pStyle w:val="C1"/>
      </w:pPr>
      <w:r>
        <w:t xml:space="preserve">                tid[t]=t;</w:t>
      </w:r>
    </w:p>
    <w:p w:rsidR="002E758E" w:rsidRDefault="002E758E" w:rsidP="002E758E">
      <w:pPr>
        <w:pStyle w:val="C1"/>
      </w:pPr>
      <w:r>
        <w:t xml:space="preserve">                int err = </w:t>
      </w:r>
      <w:r w:rsidRPr="00FB5202">
        <w:rPr>
          <w:highlight w:val="lightGray"/>
        </w:rPr>
        <w:t>pthread_create</w:t>
      </w:r>
      <w:r>
        <w:t>(&amp;(threads[t]), NULL, count3s_thread,&amp;(tid[t]) );</w:t>
      </w:r>
    </w:p>
    <w:p w:rsidR="002E758E" w:rsidRDefault="002E758E" w:rsidP="002E758E">
      <w:pPr>
        <w:pStyle w:val="C1"/>
      </w:pPr>
      <w:r>
        <w:t xml:space="preserve">                if (err)</w:t>
      </w:r>
    </w:p>
    <w:p w:rsidR="002E758E" w:rsidRDefault="002E758E" w:rsidP="002E758E">
      <w:pPr>
        <w:pStyle w:val="C1"/>
      </w:pPr>
      <w:r>
        <w:t xml:space="preserve">                {</w:t>
      </w:r>
    </w:p>
    <w:p w:rsidR="002E758E" w:rsidRDefault="002E758E" w:rsidP="002E758E">
      <w:pPr>
        <w:pStyle w:val="C1"/>
      </w:pPr>
      <w:r>
        <w:t xml:space="preserve">                        printf("create thread error!\n");</w:t>
      </w:r>
    </w:p>
    <w:p w:rsidR="002E758E" w:rsidRDefault="002E758E" w:rsidP="002E758E">
      <w:pPr>
        <w:pStyle w:val="C1"/>
      </w:pPr>
      <w:r>
        <w:t xml:space="preserve">                        return 0;</w:t>
      </w:r>
    </w:p>
    <w:p w:rsidR="002E758E" w:rsidRDefault="002E758E" w:rsidP="002E758E">
      <w:pPr>
        <w:pStyle w:val="C1"/>
      </w:pPr>
      <w:r>
        <w:t xml:space="preserve">                }</w:t>
      </w:r>
    </w:p>
    <w:p w:rsidR="002E758E" w:rsidRDefault="002E758E" w:rsidP="002E758E">
      <w:pPr>
        <w:pStyle w:val="C1"/>
      </w:pPr>
      <w:r>
        <w:t xml:space="preserve">        }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 xml:space="preserve">        for (t = 1; t &lt; thread_num; t++)</w:t>
      </w:r>
    </w:p>
    <w:p w:rsidR="002E758E" w:rsidRDefault="002E758E" w:rsidP="002E758E">
      <w:pPr>
        <w:pStyle w:val="C1"/>
      </w:pPr>
      <w:r>
        <w:t xml:space="preserve">                        </w:t>
      </w:r>
      <w:r w:rsidRPr="00FB5202">
        <w:rPr>
          <w:highlight w:val="lightGray"/>
        </w:rPr>
        <w:t>pthread_join</w:t>
      </w:r>
      <w:r>
        <w:t>(threads[t], NULL);</w:t>
      </w:r>
      <w:r w:rsidR="00FB5202">
        <w:tab/>
      </w:r>
      <w:r w:rsidR="00FB5202">
        <w:rPr>
          <w:rFonts w:hint="eastAsia"/>
        </w:rPr>
        <w:t>//等待前面创建的计数线程结束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 xml:space="preserve">        printf("Total count= %d \n",count);</w:t>
      </w:r>
    </w:p>
    <w:p w:rsidR="002E758E" w:rsidRDefault="002E758E" w:rsidP="002E758E">
      <w:pPr>
        <w:pStyle w:val="C1"/>
      </w:pPr>
      <w:r>
        <w:t xml:space="preserve">        return 0;</w:t>
      </w:r>
    </w:p>
    <w:p w:rsidR="00D9719F" w:rsidRDefault="002E758E" w:rsidP="002E758E">
      <w:pPr>
        <w:pStyle w:val="C1"/>
      </w:pPr>
      <w:r>
        <w:t>}</w:t>
      </w:r>
    </w:p>
    <w:p w:rsidR="002E758E" w:rsidRPr="002E758E" w:rsidRDefault="002E758E" w:rsidP="002E758E"/>
    <w:p w:rsidR="002E758E" w:rsidRDefault="002E758E" w:rsidP="002E758E">
      <w:pPr>
        <w:pStyle w:val="C1"/>
      </w:pPr>
      <w:r>
        <w:t>void *count3s_thread(void* id)</w:t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rPr>
          <w:rFonts w:hint="eastAsia"/>
        </w:rPr>
        <w:t>//计数线程执行的函数</w:t>
      </w:r>
    </w:p>
    <w:p w:rsidR="002E758E" w:rsidRDefault="002E758E" w:rsidP="002E758E">
      <w:pPr>
        <w:pStyle w:val="C1"/>
      </w:pPr>
      <w:r>
        <w:t>{</w:t>
      </w:r>
    </w:p>
    <w:p w:rsidR="002E758E" w:rsidRDefault="002E758E" w:rsidP="002E758E">
      <w:pPr>
        <w:pStyle w:val="C1"/>
      </w:pPr>
      <w:r>
        <w:t xml:space="preserve">        /*compute portion of the array that this thread should work on*/</w:t>
      </w:r>
    </w:p>
    <w:p w:rsidR="002E758E" w:rsidRDefault="002E758E" w:rsidP="002E758E">
      <w:pPr>
        <w:pStyle w:val="C1"/>
      </w:pPr>
      <w:r>
        <w:t xml:space="preserve">        int length_per_thread = length / thread_num;    //length of every thread</w:t>
      </w:r>
    </w:p>
    <w:p w:rsidR="002E758E" w:rsidRDefault="002E758E" w:rsidP="002E758E">
      <w:pPr>
        <w:pStyle w:val="C1"/>
      </w:pPr>
      <w:r>
        <w:t xml:space="preserve">        int start = *(int *)id * length_per_thread;     //every thread start position</w:t>
      </w:r>
    </w:p>
    <w:p w:rsidR="002E758E" w:rsidRDefault="002E758E" w:rsidP="002E758E">
      <w:pPr>
        <w:pStyle w:val="C1"/>
      </w:pPr>
      <w:r>
        <w:t xml:space="preserve">        int i;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 xml:space="preserve">        for (i = start; i &lt; start + length_per_thread; i++)</w:t>
      </w:r>
    </w:p>
    <w:p w:rsidR="002E758E" w:rsidRDefault="002E758E" w:rsidP="002E758E">
      <w:pPr>
        <w:pStyle w:val="C1"/>
      </w:pPr>
      <w:r>
        <w:t xml:space="preserve">        {</w:t>
      </w:r>
    </w:p>
    <w:p w:rsidR="002E758E" w:rsidRDefault="002E758E" w:rsidP="002E758E">
      <w:pPr>
        <w:pStyle w:val="C1"/>
      </w:pPr>
      <w:r>
        <w:t xml:space="preserve">                if (array[i] == 3)</w:t>
      </w:r>
    </w:p>
    <w:p w:rsidR="002E758E" w:rsidRDefault="002E758E" w:rsidP="002E758E">
      <w:pPr>
        <w:pStyle w:val="C1"/>
      </w:pPr>
      <w:r>
        <w:t xml:space="preserve">                {</w:t>
      </w:r>
    </w:p>
    <w:p w:rsidR="002E758E" w:rsidRDefault="002E758E" w:rsidP="002E758E">
      <w:pPr>
        <w:pStyle w:val="C1"/>
      </w:pPr>
      <w:r>
        <w:t xml:space="preserve">                        count++;</w:t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tab/>
      </w:r>
      <w:r w:rsidR="00FB5202">
        <w:rPr>
          <w:rFonts w:hint="eastAsia"/>
        </w:rPr>
        <w:t>//计数，为加入互斥保护</w:t>
      </w:r>
    </w:p>
    <w:p w:rsidR="002E758E" w:rsidRDefault="002E758E" w:rsidP="002E758E">
      <w:pPr>
        <w:pStyle w:val="C1"/>
      </w:pPr>
      <w:r>
        <w:t xml:space="preserve">                }</w:t>
      </w:r>
    </w:p>
    <w:p w:rsidR="002E758E" w:rsidRDefault="002E758E" w:rsidP="002E758E">
      <w:pPr>
        <w:pStyle w:val="C1"/>
      </w:pPr>
      <w:r>
        <w:t xml:space="preserve">        }</w:t>
      </w:r>
    </w:p>
    <w:p w:rsidR="002E758E" w:rsidRDefault="002E758E" w:rsidP="002E758E">
      <w:pPr>
        <w:pStyle w:val="C1"/>
      </w:pPr>
      <w:r>
        <w:t>}</w:t>
      </w:r>
    </w:p>
    <w:p w:rsidR="002E758E" w:rsidRDefault="002E758E" w:rsidP="002E758E"/>
    <w:p w:rsidR="00CA1398" w:rsidRDefault="00CA1398" w:rsidP="002E758E">
      <w:pPr>
        <w:rPr>
          <w:rFonts w:hint="eastAsia"/>
        </w:rPr>
      </w:pPr>
    </w:p>
    <w:p w:rsidR="002E758E" w:rsidRDefault="002E758E" w:rsidP="002E758E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20</w:t>
      </w:r>
      <w:r w:rsidR="00D6333C">
        <w:fldChar w:fldCharType="end"/>
      </w:r>
      <w:r>
        <w:rPr>
          <w:rFonts w:hint="eastAsia"/>
        </w:rPr>
        <w:t xml:space="preserve"> </w:t>
      </w:r>
      <w:r>
        <w:t>no-mutex-demo.c</w:t>
      </w:r>
      <w:r>
        <w:rPr>
          <w:rFonts w:hint="eastAsia"/>
        </w:rPr>
        <w:t>代码</w:t>
      </w:r>
    </w:p>
    <w:p w:rsidR="002E758E" w:rsidRPr="002E758E" w:rsidRDefault="002E758E" w:rsidP="002E758E">
      <w:pPr>
        <w:rPr>
          <w:rFonts w:ascii="楷体" w:eastAsia="楷体" w:hAnsi="楷体"/>
          <w:sz w:val="18"/>
          <w:szCs w:val="20"/>
        </w:rPr>
      </w:pPr>
      <w:r w:rsidRPr="002E758E">
        <w:rPr>
          <w:rFonts w:ascii="楷体" w:eastAsia="楷体" w:hAnsi="楷体"/>
          <w:sz w:val="18"/>
          <w:szCs w:val="20"/>
        </w:rPr>
        <w:lastRenderedPageBreak/>
        <w:t>#include &lt;pthread.h&gt;</w:t>
      </w:r>
    </w:p>
    <w:p w:rsidR="002E758E" w:rsidRPr="002E758E" w:rsidRDefault="002E758E" w:rsidP="002E758E">
      <w:pPr>
        <w:pStyle w:val="C1"/>
      </w:pPr>
      <w:r w:rsidRPr="002E758E">
        <w:t>#include &lt;unistd.h&gt;</w:t>
      </w:r>
    </w:p>
    <w:p w:rsidR="002E758E" w:rsidRPr="002E758E" w:rsidRDefault="002E758E" w:rsidP="002E758E">
      <w:pPr>
        <w:pStyle w:val="C1"/>
      </w:pPr>
      <w:r w:rsidRPr="002E758E">
        <w:t>#include &lt;stdio.h&gt;</w:t>
      </w:r>
    </w:p>
    <w:p w:rsidR="002E758E" w:rsidRPr="002E758E" w:rsidRDefault="002E758E" w:rsidP="002E758E">
      <w:pPr>
        <w:pStyle w:val="C1"/>
      </w:pPr>
      <w:r w:rsidRPr="002E758E">
        <w:t>#include &lt;malloc.h&gt;</w:t>
      </w:r>
    </w:p>
    <w:p w:rsidR="002E758E" w:rsidRPr="002E758E" w:rsidRDefault="002E758E" w:rsidP="002E758E">
      <w:pPr>
        <w:pStyle w:val="C1"/>
      </w:pPr>
    </w:p>
    <w:p w:rsidR="002E758E" w:rsidRPr="002E758E" w:rsidRDefault="002E758E" w:rsidP="002E758E">
      <w:pPr>
        <w:pStyle w:val="C1"/>
      </w:pPr>
      <w:r w:rsidRPr="002E758E">
        <w:t>#define  thread_num 16</w:t>
      </w:r>
    </w:p>
    <w:p w:rsidR="002E758E" w:rsidRPr="002E758E" w:rsidRDefault="002E758E" w:rsidP="002E758E">
      <w:pPr>
        <w:pStyle w:val="C1"/>
      </w:pPr>
      <w:r w:rsidRPr="002E758E">
        <w:t>#define  MB 1024 * 1024</w:t>
      </w:r>
    </w:p>
    <w:p w:rsidR="002E758E" w:rsidRPr="002E758E" w:rsidRDefault="002E758E" w:rsidP="002E758E">
      <w:pPr>
        <w:pStyle w:val="C1"/>
      </w:pPr>
      <w:r w:rsidRPr="002E758E">
        <w:t>int *array;</w:t>
      </w:r>
    </w:p>
    <w:p w:rsidR="002E758E" w:rsidRPr="002E758E" w:rsidRDefault="002E758E" w:rsidP="002E758E">
      <w:pPr>
        <w:pStyle w:val="C1"/>
      </w:pPr>
      <w:r w:rsidRPr="002E758E">
        <w:t>int length;     //array length</w:t>
      </w:r>
    </w:p>
    <w:p w:rsidR="002E758E" w:rsidRPr="002E758E" w:rsidRDefault="002E758E" w:rsidP="002E758E">
      <w:pPr>
        <w:pStyle w:val="C1"/>
      </w:pPr>
      <w:r w:rsidRPr="002E758E">
        <w:t>int count;</w:t>
      </w:r>
    </w:p>
    <w:p w:rsidR="002E758E" w:rsidRPr="002E758E" w:rsidRDefault="002E758E" w:rsidP="002E758E">
      <w:pPr>
        <w:pStyle w:val="C1"/>
      </w:pPr>
      <w:r w:rsidRPr="002E758E">
        <w:t>int t;          //number of thread</w:t>
      </w:r>
    </w:p>
    <w:p w:rsidR="002E758E" w:rsidRPr="002E758E" w:rsidRDefault="002E758E" w:rsidP="002E758E">
      <w:pPr>
        <w:pStyle w:val="C1"/>
      </w:pPr>
      <w:r w:rsidRPr="002E758E">
        <w:t>void *count3s_thread(void* id);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 w:rsidRPr="002E758E">
        <w:rPr>
          <w:highlight w:val="lightGray"/>
        </w:rPr>
        <w:t>mutex m;</w:t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</w:r>
      <w:r w:rsidRPr="002E758E">
        <w:rPr>
          <w:highlight w:val="lightGray"/>
        </w:rPr>
        <w:tab/>
        <w:t>//</w:t>
      </w:r>
      <w:r w:rsidRPr="002E758E">
        <w:rPr>
          <w:rFonts w:hint="eastAsia"/>
          <w:highlight w:val="lightGray"/>
        </w:rPr>
        <w:t>增加一个互斥量</w:t>
      </w:r>
    </w:p>
    <w:p w:rsidR="002E758E" w:rsidRPr="002E758E" w:rsidRDefault="002E758E" w:rsidP="002E758E">
      <w:pPr>
        <w:pStyle w:val="C1"/>
      </w:pPr>
    </w:p>
    <w:p w:rsidR="002E758E" w:rsidRPr="002E758E" w:rsidRDefault="002E758E" w:rsidP="002E758E">
      <w:pPr>
        <w:pStyle w:val="C1"/>
      </w:pPr>
      <w:r w:rsidRPr="002E758E">
        <w:t>int main()</w:t>
      </w:r>
    </w:p>
    <w:p w:rsidR="002E758E" w:rsidRDefault="002E758E" w:rsidP="002E758E">
      <w:pPr>
        <w:pStyle w:val="C1"/>
      </w:pPr>
      <w:r w:rsidRPr="002E758E">
        <w:t>{</w:t>
      </w:r>
      <w:r>
        <w:tab/>
      </w:r>
    </w:p>
    <w:p w:rsidR="00FC065E" w:rsidRPr="00FC065E" w:rsidRDefault="00FC065E" w:rsidP="00FC065E">
      <w:pPr>
        <w:pStyle w:val="C1"/>
        <w:rPr>
          <w:highlight w:val="lightGray"/>
        </w:rPr>
      </w:pPr>
      <w:r w:rsidRPr="00FC065E">
        <w:rPr>
          <w:rFonts w:hint="eastAsia"/>
          <w:highlight w:val="lightGray"/>
        </w:rPr>
        <w:t>pt</w:t>
      </w:r>
      <w:r w:rsidRPr="00FC065E">
        <w:rPr>
          <w:highlight w:val="lightGray"/>
        </w:rPr>
        <w:t>hread_mutex_init(&amp;m,NULL);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ab/>
        <w:t>//</w:t>
      </w:r>
      <w:r>
        <w:rPr>
          <w:rFonts w:hint="eastAsia"/>
          <w:highlight w:val="lightGray"/>
        </w:rPr>
        <w:t>初始化互斥量</w:t>
      </w:r>
    </w:p>
    <w:p w:rsidR="00F45E02" w:rsidRDefault="00F45E02" w:rsidP="002E758E">
      <w:pPr>
        <w:ind w:left="186"/>
      </w:pPr>
    </w:p>
    <w:p w:rsidR="002E758E" w:rsidRDefault="002E758E" w:rsidP="002E758E">
      <w:pPr>
        <w:ind w:left="186"/>
      </w:pPr>
      <w:r>
        <w:t>……</w:t>
      </w:r>
    </w:p>
    <w:p w:rsidR="00F45E02" w:rsidRPr="002E758E" w:rsidRDefault="00F45E02" w:rsidP="002E758E">
      <w:pPr>
        <w:ind w:left="186"/>
      </w:pPr>
    </w:p>
    <w:p w:rsidR="002E758E" w:rsidRPr="002E758E" w:rsidRDefault="002E758E" w:rsidP="002E758E">
      <w:pPr>
        <w:ind w:left="186"/>
      </w:pPr>
      <w:r>
        <w:rPr>
          <w:rFonts w:hint="eastAsia"/>
        </w:rPr>
        <w:t>}</w:t>
      </w:r>
    </w:p>
    <w:p w:rsidR="002E758E" w:rsidRDefault="002E758E" w:rsidP="002E758E">
      <w:pPr>
        <w:pStyle w:val="C1"/>
      </w:pPr>
      <w:r>
        <w:t>void *count3s_thread(void* id)</w:t>
      </w:r>
    </w:p>
    <w:p w:rsidR="002E758E" w:rsidRDefault="002E758E" w:rsidP="002E758E">
      <w:pPr>
        <w:pStyle w:val="C1"/>
      </w:pPr>
      <w:r>
        <w:t>{</w:t>
      </w:r>
    </w:p>
    <w:p w:rsidR="002E758E" w:rsidRDefault="002E758E" w:rsidP="002E758E">
      <w:pPr>
        <w:pStyle w:val="C1"/>
      </w:pPr>
      <w:r>
        <w:t xml:space="preserve">        /*compute portion of the array that this thread should work on*/</w:t>
      </w:r>
    </w:p>
    <w:p w:rsidR="002E758E" w:rsidRDefault="002E758E" w:rsidP="002E758E">
      <w:pPr>
        <w:pStyle w:val="C1"/>
      </w:pPr>
      <w:r>
        <w:t xml:space="preserve">        int length_per_thread = length / thread_num;    //length of every thread</w:t>
      </w:r>
    </w:p>
    <w:p w:rsidR="002E758E" w:rsidRDefault="002E758E" w:rsidP="002E758E">
      <w:pPr>
        <w:pStyle w:val="C1"/>
      </w:pPr>
      <w:r>
        <w:t xml:space="preserve">        int start = *(int *)id * length_per_thread;     //every thread start position</w:t>
      </w:r>
    </w:p>
    <w:p w:rsidR="002E758E" w:rsidRDefault="002E758E" w:rsidP="002E758E">
      <w:pPr>
        <w:pStyle w:val="C1"/>
      </w:pPr>
      <w:r>
        <w:t xml:space="preserve">        int i;</w:t>
      </w:r>
    </w:p>
    <w:p w:rsidR="002E758E" w:rsidRDefault="002E758E" w:rsidP="002E758E">
      <w:pPr>
        <w:pStyle w:val="C1"/>
      </w:pPr>
    </w:p>
    <w:p w:rsidR="002E758E" w:rsidRDefault="002E758E" w:rsidP="002E758E">
      <w:pPr>
        <w:pStyle w:val="C1"/>
      </w:pPr>
      <w:r>
        <w:t xml:space="preserve">        for (i = start; i &lt; start + length_per_thread; i++)</w:t>
      </w:r>
    </w:p>
    <w:p w:rsidR="002E758E" w:rsidRDefault="002E758E" w:rsidP="002E758E">
      <w:pPr>
        <w:pStyle w:val="C1"/>
      </w:pPr>
      <w:r>
        <w:t xml:space="preserve">        {</w:t>
      </w:r>
    </w:p>
    <w:p w:rsidR="002E758E" w:rsidRDefault="002E758E" w:rsidP="002E758E">
      <w:pPr>
        <w:pStyle w:val="C1"/>
      </w:pPr>
      <w:r>
        <w:t xml:space="preserve">                if (array[i] == 3)</w:t>
      </w:r>
    </w:p>
    <w:p w:rsidR="002E758E" w:rsidRDefault="002E758E" w:rsidP="00FC065E">
      <w:pPr>
        <w:pStyle w:val="C1"/>
      </w:pPr>
      <w:r>
        <w:t xml:space="preserve">                {</w:t>
      </w:r>
    </w:p>
    <w:p w:rsidR="002E758E" w:rsidRPr="002E758E" w:rsidRDefault="002E758E" w:rsidP="00FC065E">
      <w:pPr>
        <w:pStyle w:val="C1"/>
      </w:pPr>
      <w:r>
        <w:tab/>
      </w:r>
      <w:r>
        <w:tab/>
      </w:r>
      <w:r>
        <w:tab/>
      </w:r>
      <w:r>
        <w:tab/>
      </w:r>
      <w:r>
        <w:tab/>
      </w:r>
      <w:r w:rsidR="00FC065E">
        <w:t xml:space="preserve">   </w:t>
      </w:r>
      <w:r w:rsidR="00FC065E" w:rsidRPr="00FC065E">
        <w:rPr>
          <w:highlight w:val="lightGray"/>
        </w:rPr>
        <w:t>pthread_</w:t>
      </w:r>
      <w:r w:rsidRPr="00FC065E">
        <w:rPr>
          <w:rFonts w:hint="eastAsia"/>
          <w:highlight w:val="lightGray"/>
        </w:rPr>
        <w:t>mutex</w:t>
      </w:r>
      <w:r w:rsidR="00FC065E" w:rsidRPr="00FC065E">
        <w:rPr>
          <w:highlight w:val="lightGray"/>
        </w:rPr>
        <w:t>_</w:t>
      </w:r>
      <w:r w:rsidRPr="00FC065E">
        <w:rPr>
          <w:rFonts w:hint="eastAsia"/>
          <w:highlight w:val="lightGray"/>
        </w:rPr>
        <w:t>lock(</w:t>
      </w:r>
      <w:r w:rsidR="00FC065E" w:rsidRPr="00FC065E">
        <w:rPr>
          <w:highlight w:val="lightGray"/>
        </w:rPr>
        <w:t>&amp;</w:t>
      </w:r>
      <w:r w:rsidRPr="00FC065E">
        <w:rPr>
          <w:rFonts w:hint="eastAsia"/>
          <w:highlight w:val="lightGray"/>
        </w:rPr>
        <w:t>m);</w:t>
      </w:r>
      <w:r w:rsidR="00FC065E" w:rsidRPr="00FC065E">
        <w:rPr>
          <w:highlight w:val="lightGray"/>
        </w:rPr>
        <w:tab/>
      </w:r>
      <w:r w:rsidR="00FC065E" w:rsidRPr="00FC065E">
        <w:rPr>
          <w:highlight w:val="lightGray"/>
        </w:rPr>
        <w:tab/>
      </w:r>
      <w:r w:rsidR="00FC065E" w:rsidRPr="00FC065E">
        <w:rPr>
          <w:highlight w:val="lightGray"/>
        </w:rPr>
        <w:tab/>
        <w:t>//</w:t>
      </w:r>
      <w:r w:rsidR="00FC065E" w:rsidRPr="00FC065E">
        <w:rPr>
          <w:rFonts w:hint="eastAsia"/>
          <w:highlight w:val="lightGray"/>
        </w:rPr>
        <w:t>进入临界区</w:t>
      </w:r>
      <w:r w:rsidR="00FC065E">
        <w:tab/>
      </w:r>
      <w:r w:rsidR="00FC065E">
        <w:tab/>
      </w:r>
    </w:p>
    <w:p w:rsidR="002E758E" w:rsidRDefault="002E758E" w:rsidP="00FC065E">
      <w:pPr>
        <w:pStyle w:val="C1"/>
      </w:pPr>
      <w:r>
        <w:t xml:space="preserve">                        count++;</w:t>
      </w:r>
    </w:p>
    <w:p w:rsidR="00FC065E" w:rsidRPr="00FC065E" w:rsidRDefault="00FC065E" w:rsidP="00FC065E">
      <w:pPr>
        <w:pStyle w:val="C1"/>
        <w:ind w:left="2106" w:firstLineChars="380" w:firstLine="684"/>
      </w:pPr>
      <w:r w:rsidRPr="00FC065E">
        <w:rPr>
          <w:rFonts w:hint="eastAsia"/>
          <w:highlight w:val="lightGray"/>
        </w:rPr>
        <w:t>p</w:t>
      </w:r>
      <w:r w:rsidRPr="00FC065E">
        <w:rPr>
          <w:highlight w:val="lightGray"/>
        </w:rPr>
        <w:t>thread_mutex_unlock(&amp;m);</w:t>
      </w:r>
      <w:r w:rsidRPr="00FC065E">
        <w:rPr>
          <w:highlight w:val="lightGray"/>
        </w:rPr>
        <w:tab/>
      </w:r>
      <w:r w:rsidRPr="00FC065E">
        <w:rPr>
          <w:highlight w:val="lightGray"/>
        </w:rPr>
        <w:tab/>
      </w:r>
      <w:r w:rsidRPr="00FC065E">
        <w:rPr>
          <w:rFonts w:hint="eastAsia"/>
          <w:highlight w:val="lightGray"/>
        </w:rPr>
        <w:t>//</w:t>
      </w:r>
      <w:r w:rsidR="003E1D0F">
        <w:rPr>
          <w:rFonts w:hint="eastAsia"/>
          <w:highlight w:val="lightGray"/>
        </w:rPr>
        <w:t>退</w:t>
      </w:r>
      <w:r w:rsidRPr="00FC065E">
        <w:rPr>
          <w:rFonts w:hint="eastAsia"/>
          <w:highlight w:val="lightGray"/>
        </w:rPr>
        <w:t>出临界区</w:t>
      </w:r>
    </w:p>
    <w:p w:rsidR="002E758E" w:rsidRDefault="002E758E" w:rsidP="002E758E">
      <w:pPr>
        <w:pStyle w:val="C1"/>
      </w:pPr>
      <w:r>
        <w:t xml:space="preserve">                }</w:t>
      </w:r>
    </w:p>
    <w:p w:rsidR="002E758E" w:rsidRDefault="002E758E" w:rsidP="002E758E">
      <w:pPr>
        <w:pStyle w:val="C1"/>
      </w:pPr>
      <w:r>
        <w:t xml:space="preserve">        }</w:t>
      </w:r>
    </w:p>
    <w:p w:rsidR="002E758E" w:rsidRDefault="002E758E" w:rsidP="002E758E">
      <w:pPr>
        <w:pStyle w:val="C1"/>
      </w:pPr>
      <w:r>
        <w:t>}</w:t>
      </w:r>
    </w:p>
    <w:p w:rsidR="005F5461" w:rsidRDefault="00221BFA" w:rsidP="00221BFA">
      <w:pPr>
        <w:pStyle w:val="a"/>
      </w:pPr>
      <w:bookmarkStart w:id="121" w:name="_Toc486237106"/>
      <w:r>
        <w:rPr>
          <w:rFonts w:hint="eastAsia"/>
        </w:rPr>
        <w:t>小结</w:t>
      </w:r>
      <w:bookmarkEnd w:id="121"/>
    </w:p>
    <w:p w:rsidR="005F5461" w:rsidRDefault="005F5461" w:rsidP="005F5461">
      <w:pPr>
        <w:pStyle w:val="a"/>
      </w:pPr>
      <w:bookmarkStart w:id="122" w:name="_Toc486237107"/>
      <w:r>
        <w:rPr>
          <w:rFonts w:hint="eastAsia"/>
        </w:rPr>
        <w:t>练习</w:t>
      </w:r>
      <w:bookmarkEnd w:id="122"/>
    </w:p>
    <w:p w:rsidR="00767A07" w:rsidRDefault="00767A07" w:rsidP="00767A07"/>
    <w:p w:rsidR="00FF456B" w:rsidRPr="00FF456B" w:rsidRDefault="00767A07">
      <w:pPr>
        <w:spacing w:line="240" w:lineRule="auto"/>
        <w:ind w:firstLine="0"/>
        <w:jc w:val="left"/>
      </w:pPr>
      <w:bookmarkStart w:id="123" w:name="_Ref478635514"/>
      <w:r>
        <w:br w:type="page"/>
      </w:r>
    </w:p>
    <w:p w:rsidR="000B78EF" w:rsidRDefault="000B78EF" w:rsidP="00133D07">
      <w:pPr>
        <w:pStyle w:val="1"/>
      </w:pPr>
      <w:bookmarkStart w:id="124" w:name="_Ref483041291"/>
      <w:bookmarkStart w:id="125" w:name="_Toc486237108"/>
      <w:r>
        <w:rPr>
          <w:rFonts w:hint="eastAsia"/>
        </w:rPr>
        <w:lastRenderedPageBreak/>
        <w:t>内存管理</w:t>
      </w:r>
      <w:bookmarkEnd w:id="123"/>
      <w:bookmarkEnd w:id="124"/>
      <w:bookmarkEnd w:id="125"/>
    </w:p>
    <w:p w:rsidR="000B78EF" w:rsidRDefault="000B78EF" w:rsidP="000B78EF">
      <w:pPr>
        <w:pStyle w:val="a"/>
      </w:pPr>
      <w:bookmarkStart w:id="126" w:name="_Ref484246429"/>
      <w:bookmarkStart w:id="127" w:name="_Toc486237109"/>
      <w:r>
        <w:rPr>
          <w:rFonts w:hint="eastAsia"/>
        </w:rPr>
        <w:t>虚存空间管理</w:t>
      </w:r>
      <w:bookmarkEnd w:id="126"/>
      <w:bookmarkEnd w:id="127"/>
    </w:p>
    <w:p w:rsidR="00C470B1" w:rsidRDefault="00C470B1" w:rsidP="00C470B1">
      <w:pPr>
        <w:pStyle w:val="a0"/>
      </w:pPr>
      <w:bookmarkStart w:id="128" w:name="_Toc486237110"/>
      <w:r>
        <w:rPr>
          <w:rFonts w:hint="eastAsia"/>
        </w:rPr>
        <w:t>进程</w:t>
      </w:r>
      <w:r w:rsidR="00743B17">
        <w:rPr>
          <w:rFonts w:hint="eastAsia"/>
        </w:rPr>
        <w:t>映像</w:t>
      </w:r>
      <w:bookmarkEnd w:id="128"/>
    </w:p>
    <w:p w:rsidR="000B78EF" w:rsidRDefault="00D4352B" w:rsidP="000B78EF">
      <w:pPr>
        <w:pStyle w:val="a0"/>
        <w:ind w:left="1419"/>
      </w:pPr>
      <w:bookmarkStart w:id="129" w:name="_Toc486237111"/>
      <w:r>
        <w:rPr>
          <w:rFonts w:hint="eastAsia"/>
        </w:rPr>
        <w:t>堆区</w:t>
      </w:r>
      <w:bookmarkEnd w:id="129"/>
    </w:p>
    <w:p w:rsidR="00FA6471" w:rsidRDefault="00FA6471" w:rsidP="00FA6471">
      <w:pPr>
        <w:pStyle w:val="ad"/>
      </w:pPr>
      <w:bookmarkStart w:id="130" w:name="_Ref47841070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130"/>
      <w:r>
        <w:rPr>
          <w:rFonts w:hint="eastAsia"/>
        </w:rPr>
        <w:t xml:space="preserve"> </w:t>
      </w:r>
      <w:r>
        <w:t>Mem-malloc.c</w:t>
      </w:r>
      <w:r>
        <w:rPr>
          <w:rFonts w:hint="eastAsia"/>
        </w:rPr>
        <w:t>代码</w:t>
      </w:r>
    </w:p>
    <w:p w:rsidR="00FA6471" w:rsidRDefault="00FA6471" w:rsidP="00FA6471">
      <w:pPr>
        <w:pStyle w:val="C1"/>
      </w:pPr>
      <w:r>
        <w:t>#include &lt;stdio.h&gt;</w:t>
      </w:r>
    </w:p>
    <w:p w:rsidR="00FA6471" w:rsidRDefault="00FA6471" w:rsidP="00FA6471">
      <w:pPr>
        <w:pStyle w:val="C1"/>
      </w:pPr>
      <w:r>
        <w:t>#include &lt;malloc.h&gt;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>void *bufs[5];</w:t>
      </w:r>
    </w:p>
    <w:p w:rsidR="00FA6471" w:rsidRDefault="00FA6471" w:rsidP="00FA6471">
      <w:pPr>
        <w:pStyle w:val="C1"/>
      </w:pPr>
      <w:r>
        <w:t>int main()</w:t>
      </w:r>
    </w:p>
    <w:p w:rsidR="00FA6471" w:rsidRDefault="00FA6471" w:rsidP="00FA6471">
      <w:pPr>
        <w:pStyle w:val="C1"/>
      </w:pPr>
      <w:r>
        <w:t>{</w:t>
      </w:r>
    </w:p>
    <w:p w:rsidR="00FA6471" w:rsidRDefault="00FA6471" w:rsidP="00FA6471">
      <w:pPr>
        <w:pStyle w:val="C1"/>
      </w:pPr>
      <w:r>
        <w:t xml:space="preserve">        printf("Before malloc()s.\n");</w:t>
      </w:r>
    </w:p>
    <w:p w:rsidR="00FA6471" w:rsidRDefault="00FA6471" w:rsidP="00FA6471">
      <w:pPr>
        <w:pStyle w:val="C1"/>
      </w:pPr>
      <w:r>
        <w:t xml:space="preserve">        getchar();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 xml:space="preserve">        bufs[0]=malloc(1024*8);</w:t>
      </w:r>
    </w:p>
    <w:p w:rsidR="00FA6471" w:rsidRDefault="00FA6471" w:rsidP="00FA6471">
      <w:pPr>
        <w:pStyle w:val="C1"/>
      </w:pPr>
      <w:r>
        <w:t xml:space="preserve">        bufs[1]=malloc(1024*8);</w:t>
      </w:r>
    </w:p>
    <w:p w:rsidR="00FA6471" w:rsidRDefault="00FA6471" w:rsidP="00FA6471">
      <w:pPr>
        <w:pStyle w:val="C1"/>
      </w:pPr>
      <w:r>
        <w:t xml:space="preserve">        bufs[2]=malloc(1024*8);</w:t>
      </w:r>
    </w:p>
    <w:p w:rsidR="00FA6471" w:rsidRDefault="00FA6471" w:rsidP="00FA6471">
      <w:pPr>
        <w:pStyle w:val="C1"/>
      </w:pPr>
      <w:r>
        <w:t xml:space="preserve">        bufs[3]=malloc(1024*8);</w:t>
      </w:r>
    </w:p>
    <w:p w:rsidR="00FA6471" w:rsidRDefault="00FA6471" w:rsidP="00FA6471">
      <w:pPr>
        <w:pStyle w:val="C1"/>
      </w:pPr>
      <w:r>
        <w:t xml:space="preserve">        bufs[4]=malloc(1024*8);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 xml:space="preserve">        printf("After 5 malloc()s.\n");</w:t>
      </w:r>
    </w:p>
    <w:p w:rsidR="00FA6471" w:rsidRDefault="00FA6471" w:rsidP="00FA6471">
      <w:pPr>
        <w:pStyle w:val="C1"/>
      </w:pPr>
      <w:r>
        <w:t xml:space="preserve">        getchar();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 xml:space="preserve">        free(bufs[1]);</w:t>
      </w:r>
    </w:p>
    <w:p w:rsidR="00FA6471" w:rsidRDefault="00FA6471" w:rsidP="00FA6471">
      <w:pPr>
        <w:pStyle w:val="C1"/>
      </w:pPr>
      <w:r>
        <w:t xml:space="preserve">        free(bufs[3]);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 xml:space="preserve">        printf("After 2 free()s.\n");</w:t>
      </w:r>
    </w:p>
    <w:p w:rsidR="00FA6471" w:rsidRDefault="00FA6471" w:rsidP="00FA6471">
      <w:pPr>
        <w:pStyle w:val="C1"/>
      </w:pPr>
      <w:r>
        <w:t xml:space="preserve">        getchar();</w:t>
      </w:r>
    </w:p>
    <w:p w:rsidR="00FA6471" w:rsidRDefault="00FA6471" w:rsidP="00FA6471">
      <w:pPr>
        <w:pStyle w:val="C1"/>
      </w:pPr>
    </w:p>
    <w:p w:rsidR="00FA6471" w:rsidRDefault="00FA6471" w:rsidP="00FA6471">
      <w:pPr>
        <w:pStyle w:val="C1"/>
      </w:pPr>
      <w:r>
        <w:t xml:space="preserve">        return 0;</w:t>
      </w:r>
    </w:p>
    <w:p w:rsidR="00FA6471" w:rsidRDefault="00FA6471" w:rsidP="00FA6471">
      <w:pPr>
        <w:pStyle w:val="C1"/>
      </w:pPr>
      <w:r>
        <w:t>}</w:t>
      </w:r>
    </w:p>
    <w:p w:rsidR="00EA4406" w:rsidRDefault="00CF06CD" w:rsidP="00E135CE">
      <w:pPr>
        <w:pStyle w:val="a0"/>
      </w:pPr>
      <w:bookmarkStart w:id="131" w:name="_Toc486237112"/>
      <w:r>
        <w:rPr>
          <w:rFonts w:hint="eastAsia"/>
        </w:rPr>
        <w:t>文件映射</w:t>
      </w:r>
      <w:r w:rsidR="00E135CE">
        <w:rPr>
          <w:rFonts w:hint="eastAsia"/>
        </w:rPr>
        <w:t>区</w:t>
      </w:r>
      <w:bookmarkEnd w:id="131"/>
    </w:p>
    <w:p w:rsidR="00CA1398" w:rsidRDefault="00CA1398" w:rsidP="00DD231A">
      <w:pPr>
        <w:pStyle w:val="ad"/>
      </w:pPr>
      <w:bookmarkStart w:id="132" w:name="_Ref478822491"/>
    </w:p>
    <w:p w:rsidR="00DD231A" w:rsidRDefault="00DD231A" w:rsidP="00DD231A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132"/>
      <w:r>
        <w:rPr>
          <w:rFonts w:hint="eastAsia"/>
        </w:rPr>
        <w:t xml:space="preserve"> </w:t>
      </w:r>
      <w:r>
        <w:t>mmap-demo.c</w:t>
      </w:r>
    </w:p>
    <w:p w:rsidR="00627F34" w:rsidRDefault="00627F34" w:rsidP="00627F34">
      <w:pPr>
        <w:pStyle w:val="C1"/>
      </w:pPr>
      <w:r>
        <w:t>#include &lt;fcntl.h&gt;</w:t>
      </w:r>
    </w:p>
    <w:p w:rsidR="00627F34" w:rsidRDefault="00627F34" w:rsidP="00627F34">
      <w:pPr>
        <w:pStyle w:val="C1"/>
      </w:pPr>
      <w:r>
        <w:t>#include &lt;sys/mman.h&gt;</w:t>
      </w:r>
    </w:p>
    <w:p w:rsidR="00627F34" w:rsidRDefault="00627F34" w:rsidP="00627F34">
      <w:pPr>
        <w:pStyle w:val="C1"/>
      </w:pPr>
      <w:r>
        <w:t>#include &lt;stdio.h&gt;</w:t>
      </w:r>
    </w:p>
    <w:p w:rsidR="00627F34" w:rsidRDefault="00627F34" w:rsidP="00627F34">
      <w:pPr>
        <w:pStyle w:val="C1"/>
      </w:pPr>
      <w:r>
        <w:t>#include &lt;string.h&gt;</w:t>
      </w:r>
    </w:p>
    <w:p w:rsidR="00627F34" w:rsidRDefault="00627F34" w:rsidP="00627F34">
      <w:pPr>
        <w:pStyle w:val="C1"/>
      </w:pPr>
    </w:p>
    <w:p w:rsidR="00627F34" w:rsidRDefault="00627F34" w:rsidP="00627F34">
      <w:pPr>
        <w:pStyle w:val="C1"/>
      </w:pPr>
      <w:r>
        <w:t>int main()</w:t>
      </w:r>
    </w:p>
    <w:p w:rsidR="00627F34" w:rsidRDefault="00627F34" w:rsidP="00627F34">
      <w:pPr>
        <w:pStyle w:val="C1"/>
      </w:pPr>
      <w:r>
        <w:t>{</w:t>
      </w:r>
    </w:p>
    <w:p w:rsidR="00627F34" w:rsidRDefault="00627F34" w:rsidP="00627F34">
      <w:pPr>
        <w:pStyle w:val="C1"/>
      </w:pPr>
      <w:r>
        <w:tab/>
        <w:t>int fd;</w:t>
      </w:r>
    </w:p>
    <w:p w:rsidR="00627F34" w:rsidRDefault="00627F34" w:rsidP="00627F34">
      <w:pPr>
        <w:pStyle w:val="C1"/>
      </w:pPr>
      <w:r>
        <w:tab/>
        <w:t>void *start_addr;</w:t>
      </w:r>
    </w:p>
    <w:p w:rsidR="00627F34" w:rsidRDefault="00627F34" w:rsidP="00627F34">
      <w:pPr>
        <w:pStyle w:val="C1"/>
      </w:pPr>
      <w:r>
        <w:lastRenderedPageBreak/>
        <w:tab/>
        <w:t>struct stat sb;</w:t>
      </w:r>
    </w:p>
    <w:p w:rsidR="00627F34" w:rsidRDefault="00627F34" w:rsidP="00627F34">
      <w:pPr>
        <w:pStyle w:val="C1"/>
      </w:pPr>
      <w:r>
        <w:tab/>
        <w:t>char str1[]="Modification in the memory---------";</w:t>
      </w:r>
    </w:p>
    <w:p w:rsidR="00627F34" w:rsidRDefault="00627F34" w:rsidP="00627F34">
      <w:pPr>
        <w:pStyle w:val="C1"/>
      </w:pPr>
      <w:r>
        <w:rPr>
          <w:rFonts w:hint="eastAsia"/>
        </w:rPr>
        <w:tab/>
        <w:t xml:space="preserve">fd = open("./file-mapped.txt", O_RDWR); </w:t>
      </w:r>
      <w:r>
        <w:rPr>
          <w:rFonts w:hint="eastAsia"/>
        </w:rPr>
        <w:tab/>
        <w:t>//打开./file-mapped.text</w:t>
      </w:r>
    </w:p>
    <w:p w:rsidR="00627F34" w:rsidRDefault="00627F34" w:rsidP="00627F34">
      <w:pPr>
        <w:pStyle w:val="C1"/>
      </w:pPr>
      <w:r>
        <w:rPr>
          <w:rFonts w:hint="eastAsia"/>
        </w:rPr>
        <w:tab/>
        <w:t xml:space="preserve">fstat(fd, &amp;sb);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 取得文件大小</w:t>
      </w:r>
    </w:p>
    <w:p w:rsidR="00627F34" w:rsidRDefault="00627F34" w:rsidP="00627F34">
      <w:pPr>
        <w:pStyle w:val="C1"/>
      </w:pPr>
      <w:r>
        <w:tab/>
        <w:t>start_addr = mmap(NULL, sb.st_size, PROT_READ|PROT_WRITE, MAP_SHARED, fd, 0);</w:t>
      </w:r>
    </w:p>
    <w:p w:rsidR="00627F34" w:rsidRDefault="00627F34" w:rsidP="00627F34">
      <w:pPr>
        <w:pStyle w:val="C1"/>
      </w:pPr>
      <w:r>
        <w:rPr>
          <w:rFonts w:hint="eastAsia"/>
        </w:rPr>
        <w:tab/>
        <w:t xml:space="preserve">if(start_addr == MAP_FAILED)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判断是否映射成功 </w:t>
      </w:r>
    </w:p>
    <w:p w:rsidR="00627F34" w:rsidRDefault="00627F34" w:rsidP="00627F34">
      <w:pPr>
        <w:pStyle w:val="C1"/>
      </w:pPr>
      <w:r>
        <w:tab/>
      </w:r>
      <w:r>
        <w:tab/>
        <w:t>return;</w:t>
      </w:r>
    </w:p>
    <w:p w:rsidR="00627F34" w:rsidRDefault="00627F34" w:rsidP="00627F34">
      <w:pPr>
        <w:pStyle w:val="C1"/>
      </w:pPr>
      <w:r>
        <w:tab/>
        <w:t xml:space="preserve">printf("Mapped area stared by addr:%llx:\n%s\n", start_addr,start_addr);  </w:t>
      </w:r>
    </w:p>
    <w:p w:rsidR="00627F34" w:rsidRDefault="00627F34" w:rsidP="00627F34">
      <w:pPr>
        <w:pStyle w:val="C1"/>
      </w:pPr>
      <w:r>
        <w:tab/>
        <w:t>getchar();</w:t>
      </w:r>
    </w:p>
    <w:p w:rsidR="00627F34" w:rsidRDefault="00627F34" w:rsidP="00627F34">
      <w:pPr>
        <w:pStyle w:val="C1"/>
      </w:pPr>
      <w:r>
        <w:tab/>
        <w:t>strcpy(start_addr,str1);</w:t>
      </w:r>
      <w:r w:rsidR="009718BC">
        <w:tab/>
      </w:r>
      <w:r w:rsidR="009718BC">
        <w:tab/>
      </w:r>
      <w:r w:rsidR="009718BC">
        <w:tab/>
      </w:r>
      <w:r w:rsidR="009718BC">
        <w:tab/>
      </w:r>
      <w:r w:rsidR="009718BC">
        <w:rPr>
          <w:rFonts w:hint="eastAsia"/>
        </w:rPr>
        <w:t>//修改共享内存区</w:t>
      </w:r>
    </w:p>
    <w:p w:rsidR="00627F34" w:rsidRDefault="00627F34" w:rsidP="00627F34">
      <w:pPr>
        <w:pStyle w:val="C1"/>
      </w:pPr>
      <w:r>
        <w:tab/>
        <w:t>printf("Write string into the mapped area!\n");</w:t>
      </w:r>
    </w:p>
    <w:p w:rsidR="00627F34" w:rsidRDefault="00627F34" w:rsidP="00627F34">
      <w:pPr>
        <w:pStyle w:val="C1"/>
      </w:pPr>
      <w:r>
        <w:tab/>
        <w:t>getchar();</w:t>
      </w:r>
    </w:p>
    <w:p w:rsidR="00627F34" w:rsidRDefault="00627F34" w:rsidP="00627F34">
      <w:pPr>
        <w:pStyle w:val="C1"/>
      </w:pPr>
      <w:r>
        <w:rPr>
          <w:rFonts w:hint="eastAsia"/>
        </w:rPr>
        <w:tab/>
        <w:t xml:space="preserve">munmap(start_addr, sb.st_size);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//解除映射 </w:t>
      </w:r>
    </w:p>
    <w:p w:rsidR="00627F34" w:rsidRDefault="00627F34" w:rsidP="00627F34">
      <w:pPr>
        <w:pStyle w:val="C1"/>
      </w:pPr>
      <w:r>
        <w:tab/>
        <w:t>close(fd);</w:t>
      </w:r>
    </w:p>
    <w:p w:rsidR="00627F34" w:rsidRDefault="00627F34" w:rsidP="00627F34">
      <w:pPr>
        <w:pStyle w:val="C1"/>
      </w:pPr>
      <w:r>
        <w:tab/>
        <w:t>return 0;</w:t>
      </w:r>
    </w:p>
    <w:p w:rsidR="00DD231A" w:rsidRDefault="00627F34" w:rsidP="00627F34">
      <w:pPr>
        <w:pStyle w:val="C1"/>
      </w:pPr>
      <w:r>
        <w:t>}</w:t>
      </w:r>
    </w:p>
    <w:p w:rsidR="00E135CE" w:rsidRDefault="00E135CE" w:rsidP="00E135CE">
      <w:pPr>
        <w:pStyle w:val="a0"/>
      </w:pPr>
      <w:bookmarkStart w:id="133" w:name="_Toc486237113"/>
      <w:r>
        <w:rPr>
          <w:rFonts w:hint="eastAsia"/>
        </w:rPr>
        <w:t>栈区</w:t>
      </w:r>
      <w:bookmarkEnd w:id="133"/>
    </w:p>
    <w:p w:rsidR="007C519F" w:rsidRPr="007C519F" w:rsidRDefault="007C519F" w:rsidP="007C519F">
      <w:pPr>
        <w:pStyle w:val="ad"/>
      </w:pPr>
      <w:bookmarkStart w:id="134" w:name="_Ref48615326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134"/>
      <w:r>
        <w:rPr>
          <w:rFonts w:hint="eastAsia"/>
        </w:rPr>
        <w:t xml:space="preserve"> </w:t>
      </w:r>
      <w:r>
        <w:t>stack-demo.c</w:t>
      </w:r>
    </w:p>
    <w:p w:rsidR="009718BC" w:rsidRDefault="009718BC" w:rsidP="009718BC">
      <w:pPr>
        <w:pStyle w:val="C1"/>
      </w:pPr>
      <w:r>
        <w:t>#include&lt;stdio.h&gt;</w:t>
      </w:r>
    </w:p>
    <w:p w:rsidR="009718BC" w:rsidRDefault="009718BC" w:rsidP="009718BC">
      <w:pPr>
        <w:pStyle w:val="C1"/>
      </w:pPr>
      <w:r>
        <w:t>void up_and_down(int);</w:t>
      </w:r>
    </w:p>
    <w:p w:rsidR="009718BC" w:rsidRDefault="009718BC" w:rsidP="009718BC">
      <w:pPr>
        <w:pStyle w:val="C1"/>
      </w:pPr>
      <w:r>
        <w:t>int main(void)</w:t>
      </w:r>
    </w:p>
    <w:p w:rsidR="009718BC" w:rsidRDefault="009718BC" w:rsidP="009718BC">
      <w:pPr>
        <w:pStyle w:val="C1"/>
      </w:pPr>
      <w:r>
        <w:t>{</w:t>
      </w:r>
    </w:p>
    <w:p w:rsidR="009718BC" w:rsidRDefault="009718BC" w:rsidP="009718BC">
      <w:pPr>
        <w:pStyle w:val="C1"/>
      </w:pPr>
      <w:r>
        <w:t xml:space="preserve">    printf("Initial state, please check /proc/PID/maps!\n");</w:t>
      </w:r>
    </w:p>
    <w:p w:rsidR="009718BC" w:rsidRDefault="009718BC" w:rsidP="009718BC">
      <w:pPr>
        <w:pStyle w:val="C1"/>
      </w:pPr>
      <w:r>
        <w:t xml:space="preserve">    getchar();</w:t>
      </w:r>
    </w:p>
    <w:p w:rsidR="009718BC" w:rsidRDefault="009718BC" w:rsidP="009718BC">
      <w:pPr>
        <w:pStyle w:val="C1"/>
      </w:pPr>
      <w:r>
        <w:t xml:space="preserve">    up_and_down(1);</w:t>
      </w:r>
    </w:p>
    <w:p w:rsidR="009718BC" w:rsidRDefault="009718BC" w:rsidP="009718BC">
      <w:pPr>
        <w:pStyle w:val="C1"/>
      </w:pPr>
      <w:r>
        <w:t xml:space="preserve">    return 0;</w:t>
      </w:r>
    </w:p>
    <w:p w:rsidR="009718BC" w:rsidRDefault="009718BC" w:rsidP="009718BC">
      <w:pPr>
        <w:pStyle w:val="C1"/>
      </w:pPr>
      <w:r>
        <w:t>}</w:t>
      </w:r>
    </w:p>
    <w:p w:rsidR="009718BC" w:rsidRDefault="009718BC" w:rsidP="009718BC">
      <w:pPr>
        <w:pStyle w:val="C1"/>
      </w:pPr>
      <w:r>
        <w:t>void up_and_down(int n)</w:t>
      </w:r>
    </w:p>
    <w:p w:rsidR="009718BC" w:rsidRDefault="009718BC" w:rsidP="009718BC">
      <w:pPr>
        <w:pStyle w:val="C1"/>
      </w:pPr>
      <w:r>
        <w:t>{</w:t>
      </w:r>
    </w:p>
    <w:p w:rsidR="009718BC" w:rsidRDefault="009718BC" w:rsidP="009718BC">
      <w:pPr>
        <w:pStyle w:val="C1"/>
      </w:pPr>
      <w:r>
        <w:t xml:space="preserve">    int var_in_stack_frame[64*1024];</w:t>
      </w:r>
      <w:r>
        <w:tab/>
      </w:r>
      <w:r>
        <w:tab/>
      </w:r>
      <w:r>
        <w:tab/>
      </w:r>
      <w:r>
        <w:rPr>
          <w:rFonts w:hint="eastAsia"/>
        </w:rPr>
        <w:t>//局部数组，占用堆栈空间</w:t>
      </w:r>
    </w:p>
    <w:p w:rsidR="009718BC" w:rsidRDefault="009718BC" w:rsidP="009718BC">
      <w:pPr>
        <w:pStyle w:val="C1"/>
      </w:pPr>
      <w:r>
        <w:t xml:space="preserve">    printf("Level %d:n location %p\n",n,&amp;n);</w:t>
      </w:r>
    </w:p>
    <w:p w:rsidR="009718BC" w:rsidRDefault="009718BC" w:rsidP="009718BC">
      <w:pPr>
        <w:pStyle w:val="C1"/>
      </w:pPr>
      <w:r>
        <w:t xml:space="preserve">    getchar();</w:t>
      </w:r>
    </w:p>
    <w:p w:rsidR="009718BC" w:rsidRDefault="009718BC" w:rsidP="009718BC">
      <w:pPr>
        <w:pStyle w:val="C1"/>
      </w:pPr>
      <w:r>
        <w:t xml:space="preserve">    if(n&lt;3)</w:t>
      </w:r>
    </w:p>
    <w:p w:rsidR="009718BC" w:rsidRDefault="009718BC" w:rsidP="009718BC">
      <w:pPr>
        <w:pStyle w:val="C1"/>
      </w:pPr>
      <w:r>
        <w:t xml:space="preserve">      up_and_down(n+1);</w:t>
      </w:r>
    </w:p>
    <w:p w:rsidR="009718BC" w:rsidRDefault="009718BC" w:rsidP="009718BC">
      <w:pPr>
        <w:pStyle w:val="C1"/>
      </w:pPr>
      <w:r>
        <w:t xml:space="preserve">    printf("Level %d:n location %p\n",n,&amp;n);</w:t>
      </w:r>
    </w:p>
    <w:p w:rsidR="009718BC" w:rsidRDefault="009718BC" w:rsidP="009718BC">
      <w:pPr>
        <w:pStyle w:val="C1"/>
      </w:pPr>
      <w:r>
        <w:t xml:space="preserve">    getchar();</w:t>
      </w:r>
    </w:p>
    <w:p w:rsidR="009718BC" w:rsidRDefault="009718BC" w:rsidP="009718BC">
      <w:pPr>
        <w:pStyle w:val="C1"/>
      </w:pPr>
      <w:r>
        <w:t xml:space="preserve">    return;</w:t>
      </w:r>
    </w:p>
    <w:p w:rsidR="00177645" w:rsidRDefault="009718BC" w:rsidP="009718BC">
      <w:pPr>
        <w:pStyle w:val="C1"/>
      </w:pPr>
      <w:r>
        <w:t>}</w:t>
      </w:r>
    </w:p>
    <w:p w:rsidR="00CA1398" w:rsidRDefault="00CA1398" w:rsidP="00795FEB">
      <w:pPr>
        <w:pStyle w:val="ad"/>
      </w:pPr>
      <w:bookmarkStart w:id="135" w:name="_Ref478925840"/>
    </w:p>
    <w:p w:rsidR="00795FEB" w:rsidRDefault="00795FEB" w:rsidP="00795FEB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bookmarkEnd w:id="135"/>
      <w:r>
        <w:rPr>
          <w:rFonts w:hint="eastAsia"/>
        </w:rPr>
        <w:t xml:space="preserve"> </w:t>
      </w:r>
      <w:r>
        <w:t>pthread-</w:t>
      </w:r>
      <w:r>
        <w:rPr>
          <w:rFonts w:hint="eastAsia"/>
        </w:rPr>
        <w:t>stack-</w:t>
      </w:r>
      <w:r>
        <w:t>demo.c</w:t>
      </w:r>
      <w:r>
        <w:rPr>
          <w:rFonts w:hint="eastAsia"/>
        </w:rPr>
        <w:t>线程创建示例代码</w:t>
      </w:r>
    </w:p>
    <w:p w:rsidR="00C5018D" w:rsidRDefault="00C5018D" w:rsidP="00C5018D">
      <w:pPr>
        <w:pStyle w:val="C1"/>
      </w:pPr>
      <w:r>
        <w:t>#include &lt;stdio.h&gt;</w:t>
      </w:r>
    </w:p>
    <w:p w:rsidR="00C5018D" w:rsidRDefault="00C5018D" w:rsidP="00C5018D">
      <w:pPr>
        <w:pStyle w:val="C1"/>
      </w:pPr>
      <w:r>
        <w:t>#include &lt;stdlib.h&gt;</w:t>
      </w:r>
    </w:p>
    <w:p w:rsidR="00C5018D" w:rsidRDefault="00C5018D" w:rsidP="00C5018D">
      <w:pPr>
        <w:pStyle w:val="C1"/>
      </w:pPr>
      <w:r>
        <w:t>#include &lt;pthread.h&gt;</w:t>
      </w:r>
    </w:p>
    <w:p w:rsidR="00C5018D" w:rsidRDefault="00C5018D" w:rsidP="00C5018D">
      <w:pPr>
        <w:pStyle w:val="C1"/>
      </w:pPr>
      <w:r>
        <w:t>void thread(void)</w:t>
      </w:r>
    </w:p>
    <w:p w:rsidR="00C5018D" w:rsidRDefault="00C5018D" w:rsidP="00C5018D">
      <w:pPr>
        <w:pStyle w:val="C1"/>
      </w:pPr>
      <w:r>
        <w:t>{</w:t>
      </w:r>
    </w:p>
    <w:p w:rsidR="00C5018D" w:rsidRDefault="00C5018D" w:rsidP="00C5018D">
      <w:pPr>
        <w:pStyle w:val="C1"/>
      </w:pPr>
      <w:r>
        <w:t xml:space="preserve">        int thread_var=0xff;</w:t>
      </w:r>
    </w:p>
    <w:p w:rsidR="00C5018D" w:rsidRDefault="00C5018D" w:rsidP="00C5018D">
      <w:pPr>
        <w:pStyle w:val="C1"/>
      </w:pPr>
      <w:r>
        <w:t xml:space="preserve">        printf("This is a pthread. thread_var addr:%llx\n",&amp;thread_var);</w:t>
      </w:r>
    </w:p>
    <w:p w:rsidR="00C5018D" w:rsidRDefault="00C5018D" w:rsidP="00C5018D">
      <w:pPr>
        <w:pStyle w:val="C1"/>
      </w:pPr>
      <w:r>
        <w:t xml:space="preserve">        sleep(100);</w:t>
      </w:r>
    </w:p>
    <w:p w:rsidR="00C5018D" w:rsidRDefault="00C5018D" w:rsidP="00C5018D">
      <w:pPr>
        <w:pStyle w:val="C1"/>
      </w:pPr>
      <w:r>
        <w:t>}</w:t>
      </w:r>
    </w:p>
    <w:p w:rsidR="00C5018D" w:rsidRDefault="00C5018D" w:rsidP="00C5018D">
      <w:pPr>
        <w:pStyle w:val="C1"/>
      </w:pPr>
    </w:p>
    <w:p w:rsidR="00C5018D" w:rsidRDefault="00C5018D" w:rsidP="00C5018D">
      <w:pPr>
        <w:pStyle w:val="C1"/>
      </w:pPr>
      <w:r>
        <w:t>int main(void)</w:t>
      </w:r>
    </w:p>
    <w:p w:rsidR="00C5018D" w:rsidRDefault="00C5018D" w:rsidP="00C5018D">
      <w:pPr>
        <w:pStyle w:val="C1"/>
      </w:pPr>
      <w:r>
        <w:t>{</w:t>
      </w:r>
    </w:p>
    <w:p w:rsidR="00C5018D" w:rsidRDefault="00C5018D" w:rsidP="00C5018D">
      <w:pPr>
        <w:pStyle w:val="C1"/>
      </w:pPr>
      <w:r>
        <w:t xml:space="preserve">        pthread_t id1,id2;</w:t>
      </w:r>
    </w:p>
    <w:p w:rsidR="00C5018D" w:rsidRDefault="00C5018D" w:rsidP="00C5018D">
      <w:pPr>
        <w:pStyle w:val="C1"/>
      </w:pPr>
      <w:r>
        <w:t xml:space="preserve">        int i,ret;</w:t>
      </w:r>
    </w:p>
    <w:p w:rsidR="00C5018D" w:rsidRDefault="003474FC" w:rsidP="00C5018D">
      <w:pPr>
        <w:pStyle w:val="C1"/>
      </w:pPr>
      <w:r w:rsidRPr="003474FC">
        <w:lastRenderedPageBreak/>
        <w:t xml:space="preserve">        </w:t>
      </w:r>
      <w:r w:rsidR="00C5018D">
        <w:t>getchar();</w:t>
      </w:r>
    </w:p>
    <w:p w:rsidR="00C5018D" w:rsidRDefault="00C5018D" w:rsidP="00C5018D">
      <w:pPr>
        <w:pStyle w:val="C1"/>
      </w:pPr>
      <w:r>
        <w:t xml:space="preserve">        ret=pthread_create(&amp;id1,NULL,(void *) thread,NULL);</w:t>
      </w:r>
    </w:p>
    <w:p w:rsidR="00C5018D" w:rsidRDefault="00C5018D" w:rsidP="00C5018D">
      <w:pPr>
        <w:pStyle w:val="C1"/>
      </w:pPr>
      <w:r>
        <w:t xml:space="preserve">        if(ret!=0){</w:t>
      </w:r>
    </w:p>
    <w:p w:rsidR="00C5018D" w:rsidRDefault="00C5018D" w:rsidP="00C5018D">
      <w:pPr>
        <w:pStyle w:val="C1"/>
      </w:pPr>
      <w:r>
        <w:t xml:space="preserve">                printf ("Create pthread error!\n");</w:t>
      </w:r>
    </w:p>
    <w:p w:rsidR="00C5018D" w:rsidRDefault="00C5018D" w:rsidP="00C5018D">
      <w:pPr>
        <w:pStyle w:val="C1"/>
      </w:pPr>
      <w:r>
        <w:t xml:space="preserve">                exit (1);</w:t>
      </w:r>
    </w:p>
    <w:p w:rsidR="00C5018D" w:rsidRDefault="00C5018D" w:rsidP="00C5018D">
      <w:pPr>
        <w:pStyle w:val="C1"/>
      </w:pPr>
      <w:r>
        <w:t xml:space="preserve">        }</w:t>
      </w:r>
    </w:p>
    <w:p w:rsidR="00C5018D" w:rsidRDefault="003474FC" w:rsidP="00C5018D">
      <w:pPr>
        <w:pStyle w:val="C1"/>
      </w:pPr>
      <w:r w:rsidRPr="003474FC">
        <w:t xml:space="preserve">        </w:t>
      </w:r>
      <w:r w:rsidR="00C5018D">
        <w:t>ret=pthread_create(&amp;id2,NULL,(void *) thread,NULL);</w:t>
      </w:r>
    </w:p>
    <w:p w:rsidR="00C5018D" w:rsidRDefault="00C5018D" w:rsidP="00C5018D">
      <w:pPr>
        <w:pStyle w:val="C1"/>
      </w:pPr>
      <w:r>
        <w:t xml:space="preserve">        if(ret!=0){</w:t>
      </w:r>
    </w:p>
    <w:p w:rsidR="00C5018D" w:rsidRDefault="00C5018D" w:rsidP="00C5018D">
      <w:pPr>
        <w:pStyle w:val="C1"/>
      </w:pPr>
      <w:r>
        <w:t xml:space="preserve">                printf ("Create pthread error!\n");</w:t>
      </w:r>
    </w:p>
    <w:p w:rsidR="00C5018D" w:rsidRDefault="00C5018D" w:rsidP="00C5018D">
      <w:pPr>
        <w:pStyle w:val="C1"/>
      </w:pPr>
      <w:r>
        <w:t xml:space="preserve">                exit (1);</w:t>
      </w:r>
    </w:p>
    <w:p w:rsidR="00C5018D" w:rsidRDefault="00C5018D" w:rsidP="00C5018D">
      <w:pPr>
        <w:pStyle w:val="C1"/>
      </w:pPr>
      <w:r>
        <w:t xml:space="preserve">        }</w:t>
      </w:r>
    </w:p>
    <w:p w:rsidR="00C5018D" w:rsidRDefault="00C5018D" w:rsidP="00C5018D">
      <w:pPr>
        <w:pStyle w:val="C1"/>
      </w:pPr>
    </w:p>
    <w:p w:rsidR="00C5018D" w:rsidRDefault="00C5018D" w:rsidP="00C5018D">
      <w:pPr>
        <w:pStyle w:val="C1"/>
      </w:pPr>
      <w:r>
        <w:t xml:space="preserve">        printf("This is the main process.  i addr:%llx\n",&amp;i);</w:t>
      </w:r>
    </w:p>
    <w:p w:rsidR="00C5018D" w:rsidRDefault="00C5018D" w:rsidP="00C5018D">
      <w:pPr>
        <w:pStyle w:val="C1"/>
      </w:pPr>
      <w:r>
        <w:t xml:space="preserve">        pthread_join(id1,NULL);</w:t>
      </w:r>
    </w:p>
    <w:p w:rsidR="00C5018D" w:rsidRDefault="003474FC" w:rsidP="00C5018D">
      <w:pPr>
        <w:pStyle w:val="C1"/>
      </w:pPr>
      <w:r w:rsidRPr="003474FC">
        <w:t xml:space="preserve">        </w:t>
      </w:r>
      <w:r w:rsidR="00C5018D">
        <w:t>pthread_join(id2,NULL);</w:t>
      </w:r>
    </w:p>
    <w:p w:rsidR="00C5018D" w:rsidRDefault="00C5018D" w:rsidP="00C5018D">
      <w:pPr>
        <w:pStyle w:val="C1"/>
      </w:pPr>
      <w:r>
        <w:t xml:space="preserve">        return (0);</w:t>
      </w:r>
    </w:p>
    <w:p w:rsidR="00795FEB" w:rsidRDefault="00C5018D" w:rsidP="00C5018D">
      <w:pPr>
        <w:pStyle w:val="C1"/>
      </w:pPr>
      <w:r>
        <w:t>}</w:t>
      </w:r>
    </w:p>
    <w:p w:rsidR="00BB52CA" w:rsidRDefault="00BB52CA" w:rsidP="00BB52CA">
      <w:pPr>
        <w:pStyle w:val="a0"/>
      </w:pPr>
      <w:bookmarkStart w:id="136" w:name="_Toc486237114"/>
      <w:r>
        <w:rPr>
          <w:rFonts w:hint="eastAsia"/>
        </w:rPr>
        <w:t>访问任意进程的虚存</w:t>
      </w:r>
      <w:bookmarkEnd w:id="136"/>
    </w:p>
    <w:p w:rsidR="000A02AB" w:rsidRDefault="000A02AB" w:rsidP="000A02AB">
      <w:pPr>
        <w:pStyle w:val="ad"/>
      </w:pPr>
      <w:bookmarkStart w:id="137" w:name="_Ref478935154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bookmarkEnd w:id="137"/>
      <w:r>
        <w:rPr>
          <w:rFonts w:hint="eastAsia"/>
        </w:rPr>
        <w:t xml:space="preserve"> </w:t>
      </w:r>
      <w:r>
        <w:t>show-var-addr.c</w:t>
      </w:r>
      <w:r>
        <w:rPr>
          <w:rFonts w:hint="eastAsia"/>
        </w:rPr>
        <w:t>代码</w:t>
      </w:r>
    </w:p>
    <w:p w:rsidR="000A02AB" w:rsidRDefault="000A02AB" w:rsidP="000A02AB">
      <w:pPr>
        <w:pStyle w:val="C1"/>
      </w:pPr>
      <w:r>
        <w:t>#include &lt;stdio.h&gt;</w:t>
      </w:r>
    </w:p>
    <w:p w:rsidR="000A02AB" w:rsidRDefault="000A02AB" w:rsidP="000A02AB">
      <w:pPr>
        <w:pStyle w:val="C1"/>
      </w:pPr>
      <w:r>
        <w:t>int main()</w:t>
      </w:r>
    </w:p>
    <w:p w:rsidR="000A02AB" w:rsidRDefault="000A02AB" w:rsidP="000A02AB">
      <w:pPr>
        <w:pStyle w:val="C1"/>
      </w:pPr>
      <w:r>
        <w:t>{</w:t>
      </w:r>
    </w:p>
    <w:p w:rsidR="000A02AB" w:rsidRDefault="000A02AB" w:rsidP="000A02AB">
      <w:pPr>
        <w:pStyle w:val="C1"/>
      </w:pPr>
      <w:r>
        <w:tab/>
        <w:t>char Mesg[]="HelloWorld!\n";</w:t>
      </w:r>
    </w:p>
    <w:p w:rsidR="000A02AB" w:rsidRDefault="000A02AB" w:rsidP="000A02AB">
      <w:pPr>
        <w:pStyle w:val="C1"/>
      </w:pPr>
      <w:r>
        <w:tab/>
        <w:t>printf("Mesg's addr:%llx\n",Mesg);</w:t>
      </w:r>
    </w:p>
    <w:p w:rsidR="000A02AB" w:rsidRDefault="000A02AB" w:rsidP="000A02AB">
      <w:pPr>
        <w:pStyle w:val="C1"/>
      </w:pPr>
      <w:r>
        <w:tab/>
        <w:t>getchar();</w:t>
      </w:r>
    </w:p>
    <w:p w:rsidR="000A02AB" w:rsidRDefault="000A02AB" w:rsidP="000A02AB">
      <w:pPr>
        <w:pStyle w:val="C1"/>
      </w:pPr>
      <w:r>
        <w:tab/>
        <w:t>return 0;</w:t>
      </w:r>
    </w:p>
    <w:p w:rsidR="000A02AB" w:rsidRDefault="000A02AB" w:rsidP="000A02AB">
      <w:pPr>
        <w:pStyle w:val="C1"/>
      </w:pPr>
      <w:r>
        <w:t>}</w:t>
      </w:r>
    </w:p>
    <w:p w:rsidR="00CA1398" w:rsidRDefault="00CA1398" w:rsidP="000A02AB">
      <w:pPr>
        <w:pStyle w:val="ad"/>
      </w:pPr>
      <w:bookmarkStart w:id="138" w:name="_Ref478935495"/>
    </w:p>
    <w:p w:rsidR="000A02AB" w:rsidRDefault="000A02AB" w:rsidP="000A02AB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6</w:t>
      </w:r>
      <w:r w:rsidR="00D6333C">
        <w:fldChar w:fldCharType="end"/>
      </w:r>
      <w:bookmarkEnd w:id="138"/>
      <w:r>
        <w:rPr>
          <w:rFonts w:hint="eastAsia"/>
        </w:rPr>
        <w:t xml:space="preserve"> </w:t>
      </w:r>
      <w:r>
        <w:t>read-proc-mem.c</w:t>
      </w:r>
      <w:r>
        <w:rPr>
          <w:rFonts w:hint="eastAsia"/>
        </w:rPr>
        <w:t>代码</w:t>
      </w:r>
    </w:p>
    <w:p w:rsidR="000A02AB" w:rsidRDefault="000A02AB" w:rsidP="000A02AB">
      <w:pPr>
        <w:pStyle w:val="C1"/>
      </w:pPr>
      <w:r>
        <w:t>#include&lt;stdio.h&gt;</w:t>
      </w:r>
    </w:p>
    <w:p w:rsidR="000A02AB" w:rsidRDefault="000A02AB" w:rsidP="000A02AB">
      <w:pPr>
        <w:pStyle w:val="C1"/>
      </w:pPr>
      <w:r>
        <w:t>#include&lt;stdlib.h&gt;</w:t>
      </w:r>
    </w:p>
    <w:p w:rsidR="000A02AB" w:rsidRDefault="000A02AB" w:rsidP="000A02AB">
      <w:pPr>
        <w:pStyle w:val="C1"/>
      </w:pPr>
      <w:r>
        <w:t>#include&lt;unistd.h&gt;</w:t>
      </w:r>
    </w:p>
    <w:p w:rsidR="000A02AB" w:rsidRDefault="000A02AB" w:rsidP="000A02AB">
      <w:pPr>
        <w:pStyle w:val="C1"/>
      </w:pPr>
      <w:r>
        <w:t>#include&lt;sys/mman.h&gt;</w:t>
      </w:r>
    </w:p>
    <w:p w:rsidR="000A02AB" w:rsidRDefault="000A02AB" w:rsidP="000A02AB">
      <w:pPr>
        <w:pStyle w:val="C1"/>
      </w:pPr>
      <w:r>
        <w:t>#include&lt;fcntl.h&gt;</w:t>
      </w:r>
    </w:p>
    <w:p w:rsidR="000A02AB" w:rsidRDefault="000A02AB" w:rsidP="000A02AB">
      <w:pPr>
        <w:pStyle w:val="C1"/>
      </w:pPr>
      <w:r>
        <w:t>#include&lt;string.h&gt;</w:t>
      </w:r>
    </w:p>
    <w:p w:rsidR="000A02AB" w:rsidRDefault="000A02AB" w:rsidP="000A02AB">
      <w:pPr>
        <w:pStyle w:val="C1"/>
      </w:pPr>
      <w:r>
        <w:t>#include&lt;sys/ptrace.h&gt;</w:t>
      </w:r>
    </w:p>
    <w:p w:rsidR="000A02AB" w:rsidRDefault="000A02AB" w:rsidP="000A02AB">
      <w:pPr>
        <w:pStyle w:val="C1"/>
      </w:pPr>
      <w:r>
        <w:t>int main(int argc,char **argv)</w:t>
      </w:r>
    </w:p>
    <w:p w:rsidR="000A02AB" w:rsidRDefault="000A02AB" w:rsidP="000A02AB">
      <w:pPr>
        <w:pStyle w:val="C1"/>
      </w:pPr>
      <w:r>
        <w:t>{</w:t>
      </w:r>
    </w:p>
    <w:p w:rsidR="000A02AB" w:rsidRDefault="000A02AB" w:rsidP="000A02AB">
      <w:pPr>
        <w:pStyle w:val="C1"/>
      </w:pPr>
      <w:r>
        <w:tab/>
        <w:t>char filename[200];</w:t>
      </w:r>
    </w:p>
    <w:p w:rsidR="000A02AB" w:rsidRDefault="000A02AB" w:rsidP="000A02AB">
      <w:pPr>
        <w:pStyle w:val="C1"/>
      </w:pPr>
      <w:r>
        <w:tab/>
        <w:t>char buf[200];</w:t>
      </w:r>
    </w:p>
    <w:p w:rsidR="000A02AB" w:rsidRDefault="000A02AB" w:rsidP="000A02AB">
      <w:pPr>
        <w:pStyle w:val="C1"/>
      </w:pPr>
      <w:r>
        <w:tab/>
        <w:t>bzero(filename,200);</w:t>
      </w:r>
    </w:p>
    <w:p w:rsidR="000A02AB" w:rsidRDefault="000A02AB" w:rsidP="000A02AB">
      <w:pPr>
        <w:pStyle w:val="C1"/>
      </w:pPr>
      <w:r>
        <w:tab/>
        <w:t>bzero(buf,200);</w:t>
      </w:r>
    </w:p>
    <w:p w:rsidR="000A02AB" w:rsidRDefault="000A02AB" w:rsidP="000A02AB">
      <w:pPr>
        <w:pStyle w:val="C1"/>
      </w:pPr>
      <w:r>
        <w:tab/>
        <w:t>sprintf(filename,"/proc/%s/mem",argv[1]);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根据命令参数确定/proc/PID/mem文件名</w:t>
      </w:r>
    </w:p>
    <w:p w:rsidR="000A02AB" w:rsidRDefault="000A02AB" w:rsidP="000A02AB">
      <w:pPr>
        <w:pStyle w:val="C1"/>
      </w:pPr>
      <w:r>
        <w:tab/>
        <w:t>int fd=open(filename,O_RDONLY);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//打开/proc/PID/mem</w:t>
      </w:r>
    </w:p>
    <w:p w:rsidR="000A02AB" w:rsidRDefault="000A02AB" w:rsidP="000A02AB">
      <w:pPr>
        <w:pStyle w:val="C1"/>
      </w:pPr>
    </w:p>
    <w:p w:rsidR="000A02AB" w:rsidRDefault="000A02AB" w:rsidP="000A02AB">
      <w:pPr>
        <w:pStyle w:val="C1"/>
      </w:pPr>
      <w:r>
        <w:tab/>
        <w:t>int pid;</w:t>
      </w:r>
    </w:p>
    <w:p w:rsidR="000A02AB" w:rsidRDefault="000A02AB" w:rsidP="000A02AB">
      <w:pPr>
        <w:pStyle w:val="C1"/>
      </w:pPr>
      <w:r>
        <w:tab/>
        <w:t>sscanf(argv[1],"%llx",&amp;pid);</w:t>
      </w:r>
    </w:p>
    <w:p w:rsidR="000A02AB" w:rsidRDefault="000A02AB" w:rsidP="000A02AB">
      <w:pPr>
        <w:pStyle w:val="C1"/>
      </w:pPr>
      <w:r>
        <w:tab/>
        <w:t>ptrace(PTRACE_ATTACH,pid,0,0);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//ptrace跟踪目标进程</w:t>
      </w:r>
    </w:p>
    <w:p w:rsidR="000A02AB" w:rsidRDefault="000A02AB" w:rsidP="000A02AB">
      <w:pPr>
        <w:pStyle w:val="C1"/>
      </w:pPr>
      <w:r>
        <w:tab/>
      </w:r>
    </w:p>
    <w:p w:rsidR="000A02AB" w:rsidRDefault="000A02AB" w:rsidP="000A02AB">
      <w:pPr>
        <w:pStyle w:val="C1"/>
      </w:pPr>
      <w:r>
        <w:tab/>
        <w:t>long offset;</w:t>
      </w:r>
    </w:p>
    <w:p w:rsidR="000A02AB" w:rsidRDefault="000A02AB" w:rsidP="000A02AB">
      <w:pPr>
        <w:pStyle w:val="C1"/>
      </w:pPr>
      <w:r>
        <w:tab/>
        <w:t>sscanf(argv[2],"%llx",&amp;offset);</w:t>
      </w:r>
    </w:p>
    <w:p w:rsidR="000A02AB" w:rsidRDefault="000A02AB" w:rsidP="000A02AB">
      <w:pPr>
        <w:pStyle w:val="C1"/>
      </w:pPr>
      <w:r>
        <w:rPr>
          <w:rFonts w:hint="eastAsia"/>
        </w:rPr>
        <w:tab/>
        <w:t>off_t r=lseek64(fd,offset,SEEK_SET);</w:t>
      </w:r>
      <w:r>
        <w:tab/>
      </w:r>
      <w:r>
        <w:tab/>
      </w:r>
      <w:r>
        <w:tab/>
      </w:r>
      <w:r>
        <w:rPr>
          <w:rFonts w:hint="eastAsia"/>
        </w:rPr>
        <w:t>//其中的定位使用64位定位方式</w:t>
      </w:r>
    </w:p>
    <w:p w:rsidR="000A02AB" w:rsidRDefault="000A02AB" w:rsidP="000A02AB">
      <w:pPr>
        <w:pStyle w:val="C1"/>
      </w:pPr>
      <w:r>
        <w:tab/>
        <w:t>if(r==-1)printf("lseek error:%m\n");</w:t>
      </w:r>
    </w:p>
    <w:p w:rsidR="000A02AB" w:rsidRDefault="000A02AB" w:rsidP="000A02AB">
      <w:pPr>
        <w:pStyle w:val="C1"/>
      </w:pPr>
      <w:r>
        <w:rPr>
          <w:rFonts w:hint="eastAsia"/>
        </w:rPr>
        <w:tab/>
        <w:t>printf("位置:%x\n",r);</w:t>
      </w:r>
    </w:p>
    <w:p w:rsidR="000A02AB" w:rsidRDefault="000A02AB" w:rsidP="000A02AB">
      <w:pPr>
        <w:pStyle w:val="C1"/>
      </w:pPr>
      <w:r>
        <w:lastRenderedPageBreak/>
        <w:tab/>
        <w:t>ssize_t size=read(fd, buf, 200);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//读入目标进程的/proc/PID/mem内容</w:t>
      </w:r>
    </w:p>
    <w:p w:rsidR="000A02AB" w:rsidRDefault="000A02AB" w:rsidP="000A02AB">
      <w:pPr>
        <w:pStyle w:val="C1"/>
      </w:pPr>
      <w:r>
        <w:tab/>
        <w:t>if(size==-1) printf("read error:%m\n");</w:t>
      </w:r>
    </w:p>
    <w:p w:rsidR="000A02AB" w:rsidRDefault="000A02AB" w:rsidP="000A02AB">
      <w:pPr>
        <w:pStyle w:val="C1"/>
      </w:pPr>
      <w:r>
        <w:tab/>
        <w:t>printf("Data at offset%llx:%s\n",offset,buf);</w:t>
      </w:r>
      <w:r>
        <w:tab/>
      </w:r>
      <w:r>
        <w:rPr>
          <w:rFonts w:hint="eastAsia"/>
        </w:rPr>
        <w:t>//输出目标进程指定地址上的内容</w:t>
      </w:r>
    </w:p>
    <w:p w:rsidR="000A02AB" w:rsidRDefault="000A02AB" w:rsidP="000A02AB">
      <w:pPr>
        <w:pStyle w:val="C1"/>
      </w:pPr>
      <w:r>
        <w:tab/>
        <w:t>close(fd);</w:t>
      </w:r>
    </w:p>
    <w:p w:rsidR="000A02AB" w:rsidRDefault="000A02AB" w:rsidP="000A02AB">
      <w:pPr>
        <w:pStyle w:val="C1"/>
      </w:pPr>
      <w:r>
        <w:tab/>
        <w:t>return 0;</w:t>
      </w:r>
    </w:p>
    <w:p w:rsidR="000A02AB" w:rsidRPr="000A02AB" w:rsidRDefault="000A02AB" w:rsidP="000A02AB">
      <w:pPr>
        <w:pStyle w:val="C1"/>
      </w:pPr>
      <w:r>
        <w:t>}</w:t>
      </w:r>
    </w:p>
    <w:p w:rsidR="00A80BCF" w:rsidRDefault="00A80BCF" w:rsidP="00A80BCF">
      <w:pPr>
        <w:pStyle w:val="a0"/>
      </w:pPr>
      <w:bookmarkStart w:id="139" w:name="_Toc486237115"/>
      <w:r>
        <w:rPr>
          <w:rFonts w:hint="eastAsia"/>
        </w:rPr>
        <w:t>虚存</w:t>
      </w:r>
      <w:r w:rsidR="0027015D">
        <w:rPr>
          <w:rFonts w:hint="eastAsia"/>
        </w:rPr>
        <w:t>使用的</w:t>
      </w:r>
      <w:r>
        <w:rPr>
          <w:rFonts w:hint="eastAsia"/>
        </w:rPr>
        <w:t>物理页帧</w:t>
      </w:r>
      <w:bookmarkEnd w:id="139"/>
    </w:p>
    <w:p w:rsidR="000B78EF" w:rsidRDefault="00B75651" w:rsidP="000B78EF">
      <w:pPr>
        <w:pStyle w:val="a"/>
      </w:pPr>
      <w:bookmarkStart w:id="140" w:name="_Toc486237116"/>
      <w:r>
        <w:rPr>
          <w:rFonts w:hint="eastAsia"/>
        </w:rPr>
        <w:t>分页机制与页表</w:t>
      </w:r>
      <w:bookmarkEnd w:id="140"/>
    </w:p>
    <w:p w:rsidR="007E7E79" w:rsidRDefault="007E7E79" w:rsidP="00B475D6"/>
    <w:p w:rsidR="000B78EF" w:rsidRPr="0063186B" w:rsidRDefault="00C44594" w:rsidP="00B475D6">
      <w:pPr>
        <w:pStyle w:val="a0"/>
      </w:pPr>
      <w:bookmarkStart w:id="141" w:name="_Toc438369524"/>
      <w:bookmarkStart w:id="142" w:name="_Toc486237117"/>
      <w:r>
        <w:rPr>
          <w:rFonts w:hint="eastAsia"/>
        </w:rPr>
        <w:t>分页机制</w:t>
      </w:r>
      <w:bookmarkEnd w:id="141"/>
      <w:bookmarkEnd w:id="142"/>
    </w:p>
    <w:p w:rsidR="00B475D6" w:rsidRDefault="00B475D6" w:rsidP="00B475D6">
      <w:pPr>
        <w:pStyle w:val="ad"/>
      </w:pPr>
      <w:bookmarkStart w:id="143" w:name="_Ref41463062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bookmarkEnd w:id="143"/>
      <w:r>
        <w:rPr>
          <w:rFonts w:hint="eastAsia"/>
        </w:rPr>
        <w:t xml:space="preserve">    </w:t>
      </w:r>
      <w:r w:rsidRPr="004D38CB">
        <w:t>Linux/include/asm-generic/page.h</w:t>
      </w:r>
    </w:p>
    <w:p w:rsidR="00B475D6" w:rsidRDefault="00B475D6" w:rsidP="00B475D6">
      <w:pPr>
        <w:pStyle w:val="C1"/>
      </w:pPr>
      <w:r>
        <w:rPr>
          <w:rFonts w:hint="eastAsia"/>
        </w:rPr>
        <w:t xml:space="preserve"> </w:t>
      </w:r>
      <w:r>
        <w:t>39 typedef struct {</w:t>
      </w:r>
    </w:p>
    <w:p w:rsidR="00B475D6" w:rsidRDefault="00B475D6" w:rsidP="00B475D6">
      <w:pPr>
        <w:pStyle w:val="C1"/>
      </w:pPr>
      <w:r>
        <w:t xml:space="preserve"> 40         unsigned long pte;</w:t>
      </w:r>
    </w:p>
    <w:p w:rsidR="00B475D6" w:rsidRDefault="00B475D6" w:rsidP="00B475D6">
      <w:pPr>
        <w:pStyle w:val="C1"/>
      </w:pPr>
      <w:r>
        <w:t xml:space="preserve"> 41 } pte_t;</w:t>
      </w:r>
    </w:p>
    <w:p w:rsidR="00B475D6" w:rsidRDefault="00B475D6" w:rsidP="00B475D6">
      <w:pPr>
        <w:pStyle w:val="C1"/>
      </w:pPr>
      <w:r>
        <w:t xml:space="preserve"> 42 typedef struct {</w:t>
      </w:r>
    </w:p>
    <w:p w:rsidR="00B475D6" w:rsidRDefault="00B475D6" w:rsidP="00B475D6">
      <w:pPr>
        <w:pStyle w:val="C1"/>
      </w:pPr>
      <w:r>
        <w:t xml:space="preserve"> 43         unsigned long pmd[16];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5D6" w:rsidRDefault="00B475D6" w:rsidP="00B475D6">
      <w:pPr>
        <w:pStyle w:val="C1"/>
      </w:pPr>
      <w:r>
        <w:t xml:space="preserve"> 44 } pmd_t;</w:t>
      </w:r>
    </w:p>
    <w:p w:rsidR="00B475D6" w:rsidRDefault="00B475D6" w:rsidP="00B475D6">
      <w:pPr>
        <w:pStyle w:val="C1"/>
      </w:pPr>
      <w:r>
        <w:t xml:space="preserve"> 45 typedef struct {</w:t>
      </w:r>
    </w:p>
    <w:p w:rsidR="00B475D6" w:rsidRDefault="00B475D6" w:rsidP="00B475D6">
      <w:pPr>
        <w:pStyle w:val="C1"/>
      </w:pPr>
      <w:r>
        <w:t xml:space="preserve"> 46         unsigned long pgd;</w:t>
      </w:r>
    </w:p>
    <w:p w:rsidR="00B475D6" w:rsidRDefault="00B475D6" w:rsidP="00B475D6">
      <w:pPr>
        <w:pStyle w:val="C1"/>
      </w:pPr>
      <w:r>
        <w:t xml:space="preserve"> 47 } pgd_t;</w:t>
      </w:r>
    </w:p>
    <w:p w:rsidR="00B475D6" w:rsidRDefault="00B475D6" w:rsidP="00B475D6">
      <w:pPr>
        <w:pStyle w:val="C1"/>
      </w:pPr>
      <w:r>
        <w:t xml:space="preserve"> 48 typedef struct {</w:t>
      </w:r>
    </w:p>
    <w:p w:rsidR="00B475D6" w:rsidRDefault="00B475D6" w:rsidP="00B475D6">
      <w:pPr>
        <w:pStyle w:val="C1"/>
      </w:pPr>
      <w:r>
        <w:t xml:space="preserve"> 49         unsigned long pgprot;</w:t>
      </w:r>
    </w:p>
    <w:p w:rsidR="00B475D6" w:rsidRDefault="00B475D6" w:rsidP="00B475D6">
      <w:pPr>
        <w:pStyle w:val="C1"/>
      </w:pPr>
      <w:r>
        <w:t xml:space="preserve"> 50 } pgprot_t;</w:t>
      </w:r>
    </w:p>
    <w:p w:rsidR="00B475D6" w:rsidRDefault="00B475D6" w:rsidP="00B475D6">
      <w:pPr>
        <w:pStyle w:val="C1"/>
      </w:pPr>
      <w:r>
        <w:t xml:space="preserve"> 51 typedef struct page *pgtable_t;</w:t>
      </w:r>
    </w:p>
    <w:p w:rsidR="00977C60" w:rsidRDefault="00977C60" w:rsidP="00977C60">
      <w:pPr>
        <w:pStyle w:val="a0"/>
      </w:pPr>
      <w:bookmarkStart w:id="144" w:name="_Toc486237118"/>
      <w:bookmarkStart w:id="145" w:name="_Toc438369525"/>
      <w:r>
        <w:rPr>
          <w:rFonts w:hint="eastAsia"/>
        </w:rPr>
        <w:t>进程页表</w:t>
      </w:r>
      <w:bookmarkEnd w:id="144"/>
    </w:p>
    <w:p w:rsidR="004C398C" w:rsidRDefault="004C398C" w:rsidP="004C398C">
      <w:pPr>
        <w:pStyle w:val="ad"/>
      </w:pPr>
      <w:bookmarkStart w:id="146" w:name="_Ref47900882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bookmarkEnd w:id="146"/>
      <w:r>
        <w:rPr>
          <w:rFonts w:hint="eastAsia"/>
        </w:rPr>
        <w:t xml:space="preserve"> </w:t>
      </w:r>
      <w:r>
        <w:t>show-virt-addr.c</w:t>
      </w:r>
      <w:r>
        <w:rPr>
          <w:rFonts w:hint="eastAsia"/>
        </w:rPr>
        <w:t>代码</w:t>
      </w:r>
    </w:p>
    <w:p w:rsidR="004C398C" w:rsidRDefault="004C398C" w:rsidP="004C398C">
      <w:pPr>
        <w:pStyle w:val="C1"/>
      </w:pPr>
      <w:r>
        <w:t>#include &lt;stdio.h&gt;</w:t>
      </w:r>
    </w:p>
    <w:p w:rsidR="004C398C" w:rsidRDefault="004C398C" w:rsidP="004C398C">
      <w:pPr>
        <w:pStyle w:val="C1"/>
      </w:pPr>
    </w:p>
    <w:p w:rsidR="004C398C" w:rsidRDefault="004C398C" w:rsidP="004C398C">
      <w:pPr>
        <w:pStyle w:val="C1"/>
      </w:pPr>
      <w:r>
        <w:t xml:space="preserve"> void main()</w:t>
      </w:r>
    </w:p>
    <w:p w:rsidR="004C398C" w:rsidRDefault="004C398C" w:rsidP="004C398C">
      <w:pPr>
        <w:pStyle w:val="C1"/>
      </w:pPr>
      <w:r>
        <w:t xml:space="preserve"> {</w:t>
      </w:r>
    </w:p>
    <w:p w:rsidR="004C398C" w:rsidRDefault="004C398C" w:rsidP="004C398C">
      <w:pPr>
        <w:pStyle w:val="C1"/>
      </w:pPr>
      <w:r>
        <w:t xml:space="preserve">     char *str = "Hello world!\n";</w:t>
      </w:r>
    </w:p>
    <w:p w:rsidR="004C398C" w:rsidRDefault="004C398C" w:rsidP="004C398C">
      <w:pPr>
        <w:pStyle w:val="C1"/>
      </w:pPr>
      <w:r>
        <w:t xml:space="preserve">     printf("%s @ %p\n", str, str);</w:t>
      </w:r>
    </w:p>
    <w:p w:rsidR="004C398C" w:rsidRDefault="004C398C" w:rsidP="004C398C">
      <w:pPr>
        <w:pStyle w:val="C1"/>
      </w:pPr>
      <w:r>
        <w:t xml:space="preserve">     getchar();</w:t>
      </w:r>
    </w:p>
    <w:p w:rsidR="004C398C" w:rsidRDefault="004C398C" w:rsidP="004C398C">
      <w:pPr>
        <w:pStyle w:val="C1"/>
      </w:pPr>
      <w:r>
        <w:rPr>
          <w:rFonts w:hint="eastAsia"/>
        </w:rPr>
        <w:t xml:space="preserve">     return;</w:t>
      </w:r>
    </w:p>
    <w:p w:rsidR="004C398C" w:rsidRDefault="004C398C" w:rsidP="004C398C">
      <w:pPr>
        <w:pStyle w:val="C1"/>
      </w:pPr>
      <w:r>
        <w:t xml:space="preserve"> }</w:t>
      </w:r>
    </w:p>
    <w:p w:rsidR="00B75651" w:rsidRDefault="00B75651" w:rsidP="00B75651">
      <w:pPr>
        <w:pStyle w:val="a"/>
      </w:pPr>
      <w:bookmarkStart w:id="147" w:name="_Ref478636092"/>
      <w:bookmarkStart w:id="148" w:name="_Toc486237119"/>
      <w:r>
        <w:rPr>
          <w:rFonts w:hint="eastAsia"/>
        </w:rPr>
        <w:t>物理内存组织管理</w:t>
      </w:r>
      <w:bookmarkEnd w:id="147"/>
      <w:bookmarkEnd w:id="148"/>
    </w:p>
    <w:p w:rsidR="0049526D" w:rsidRDefault="0049526D" w:rsidP="00B75651"/>
    <w:p w:rsidR="00B75651" w:rsidRDefault="00D9535B" w:rsidP="00B75651">
      <w:pPr>
        <w:pStyle w:val="a0"/>
      </w:pPr>
      <w:bookmarkStart w:id="149" w:name="_Toc439359406"/>
      <w:bookmarkStart w:id="150" w:name="_Toc486237120"/>
      <w:r>
        <w:rPr>
          <w:rFonts w:hint="eastAsia"/>
        </w:rPr>
        <w:lastRenderedPageBreak/>
        <w:t>页帧、</w:t>
      </w:r>
      <w:r w:rsidR="00B75651">
        <w:rPr>
          <w:rFonts w:hint="eastAsia"/>
        </w:rPr>
        <w:t>节点</w:t>
      </w:r>
      <w:r>
        <w:rPr>
          <w:rFonts w:hint="eastAsia"/>
        </w:rPr>
        <w:t>、</w:t>
      </w:r>
      <w:r w:rsidR="00B75651">
        <w:rPr>
          <w:rFonts w:hint="eastAsia"/>
        </w:rPr>
        <w:t>内存域</w:t>
      </w:r>
      <w:bookmarkEnd w:id="149"/>
      <w:bookmarkEnd w:id="150"/>
    </w:p>
    <w:p w:rsidR="00D9535B" w:rsidRPr="00D9535B" w:rsidRDefault="00D9535B" w:rsidP="00D9535B"/>
    <w:p w:rsidR="00B75651" w:rsidRDefault="00B75651" w:rsidP="00B75651">
      <w:pPr>
        <w:pStyle w:val="a0"/>
      </w:pPr>
      <w:bookmarkStart w:id="151" w:name="_Toc486237121"/>
      <w:r>
        <w:rPr>
          <w:rFonts w:hint="eastAsia"/>
        </w:rPr>
        <w:t>空闲页帧管理——</w:t>
      </w:r>
      <w:r>
        <w:rPr>
          <w:rFonts w:hint="eastAsia"/>
        </w:rPr>
        <w:t>Buddy</w:t>
      </w:r>
      <w:r>
        <w:rPr>
          <w:rFonts w:hint="eastAsia"/>
        </w:rPr>
        <w:t>系统</w:t>
      </w:r>
      <w:bookmarkEnd w:id="151"/>
    </w:p>
    <w:p w:rsidR="00B75651" w:rsidRDefault="00B75651" w:rsidP="00B75651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9</w:t>
      </w:r>
      <w:r w:rsidR="00D6333C">
        <w:fldChar w:fldCharType="end"/>
      </w:r>
      <w:r>
        <w:rPr>
          <w:rFonts w:hint="eastAsia"/>
        </w:rPr>
        <w:t xml:space="preserve"> free_arae (linux-3.13/</w:t>
      </w:r>
      <w:hyperlink r:id="rId11" w:history="1">
        <w:r w:rsidRPr="00604C20">
          <w:t>include/</w:t>
        </w:r>
      </w:hyperlink>
      <w:hyperlink r:id="rId12" w:history="1">
        <w:r w:rsidRPr="00604C20">
          <w:t>linux/</w:t>
        </w:r>
      </w:hyperlink>
      <w:hyperlink r:id="rId13" w:history="1">
        <w:r w:rsidRPr="00604C20">
          <w:t>mmzone.h</w:t>
        </w:r>
      </w:hyperlink>
      <w:r w:rsidRPr="00604C20">
        <w:rPr>
          <w:rFonts w:hint="eastAsia"/>
        </w:rPr>
        <w:t>)</w:t>
      </w:r>
    </w:p>
    <w:p w:rsidR="00B75651" w:rsidRPr="004C49C7" w:rsidRDefault="00B75651" w:rsidP="00B75651">
      <w:pPr>
        <w:pStyle w:val="C1"/>
      </w:pPr>
      <w:r>
        <w:rPr>
          <w:rFonts w:hint="eastAsia"/>
        </w:rPr>
        <w:t xml:space="preserve"> </w:t>
      </w:r>
      <w:r w:rsidRPr="004C49C7">
        <w:t>83 struct free_area {</w:t>
      </w:r>
    </w:p>
    <w:p w:rsidR="00B75651" w:rsidRPr="004C49C7" w:rsidRDefault="00B75651" w:rsidP="00B75651">
      <w:pPr>
        <w:pStyle w:val="C1"/>
      </w:pPr>
      <w:r w:rsidRPr="004C49C7">
        <w:t xml:space="preserve"> 84         struct list_head        free_list[MIGRATE_TYPES];</w:t>
      </w:r>
    </w:p>
    <w:p w:rsidR="00B75651" w:rsidRPr="004C49C7" w:rsidRDefault="00B75651" w:rsidP="00B75651">
      <w:pPr>
        <w:pStyle w:val="C1"/>
      </w:pPr>
      <w:r w:rsidRPr="004C49C7">
        <w:t xml:space="preserve"> 85         unsigned long           nr_free;</w:t>
      </w:r>
    </w:p>
    <w:p w:rsidR="00B75651" w:rsidRDefault="00B75651" w:rsidP="00B75651">
      <w:pPr>
        <w:pStyle w:val="C1"/>
      </w:pPr>
      <w:r w:rsidRPr="004C49C7">
        <w:t xml:space="preserve"> 86 };</w:t>
      </w:r>
    </w:p>
    <w:p w:rsidR="000B78EF" w:rsidRDefault="000B78EF" w:rsidP="000B78EF">
      <w:pPr>
        <w:pStyle w:val="a0"/>
        <w:ind w:left="1419"/>
      </w:pPr>
      <w:bookmarkStart w:id="152" w:name="_Ref481737952"/>
      <w:bookmarkStart w:id="153" w:name="_Toc486237122"/>
      <w:r>
        <w:rPr>
          <w:rFonts w:hint="eastAsia"/>
        </w:rPr>
        <w:t>物理内存</w:t>
      </w:r>
      <w:bookmarkEnd w:id="145"/>
      <w:r w:rsidR="00D9535B">
        <w:rPr>
          <w:rFonts w:hint="eastAsia"/>
        </w:rPr>
        <w:t>分配与回收</w:t>
      </w:r>
      <w:bookmarkEnd w:id="152"/>
      <w:bookmarkEnd w:id="153"/>
    </w:p>
    <w:p w:rsidR="00540F23" w:rsidRDefault="00540F23" w:rsidP="00540F23">
      <w:pPr>
        <w:pStyle w:val="ad"/>
      </w:pPr>
      <w:bookmarkStart w:id="154" w:name="_Ref48082770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10</w:t>
      </w:r>
      <w:r w:rsidR="00D6333C">
        <w:fldChar w:fldCharType="end"/>
      </w:r>
      <w:bookmarkEnd w:id="154"/>
      <w:r>
        <w:rPr>
          <w:rFonts w:hint="eastAsia"/>
        </w:rPr>
        <w:t xml:space="preserve"> </w:t>
      </w:r>
      <w:r w:rsidRPr="00540F23">
        <w:t>process-pages-demo</w:t>
      </w:r>
      <w:r>
        <w:rPr>
          <w:rFonts w:hint="eastAsia"/>
        </w:rPr>
        <w:t>.c</w:t>
      </w:r>
      <w:r>
        <w:rPr>
          <w:rFonts w:hint="eastAsia"/>
        </w:rPr>
        <w:t>代码</w:t>
      </w:r>
    </w:p>
    <w:p w:rsidR="00301738" w:rsidRDefault="00301738" w:rsidP="00301738">
      <w:pPr>
        <w:pStyle w:val="C1"/>
      </w:pPr>
      <w:r>
        <w:t>#include &lt;stdio.h&gt;</w:t>
      </w:r>
    </w:p>
    <w:p w:rsidR="00301738" w:rsidRDefault="00301738" w:rsidP="00301738">
      <w:pPr>
        <w:pStyle w:val="C1"/>
      </w:pPr>
      <w:r>
        <w:t>#include &lt;sys/mman.h&gt;</w:t>
      </w:r>
    </w:p>
    <w:p w:rsidR="00301738" w:rsidRDefault="00301738" w:rsidP="00301738">
      <w:pPr>
        <w:pStyle w:val="C1"/>
      </w:pPr>
      <w:r>
        <w:t>#include &lt;stdlib.h&gt;</w:t>
      </w:r>
    </w:p>
    <w:p w:rsidR="00301738" w:rsidRDefault="00301738" w:rsidP="00301738">
      <w:pPr>
        <w:pStyle w:val="C1"/>
      </w:pPr>
      <w:r>
        <w:t>#include &lt;fcntl.h&gt;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>#define MB 1024*1024</w:t>
      </w:r>
    </w:p>
    <w:p w:rsidR="00301738" w:rsidRDefault="00301738" w:rsidP="00301738">
      <w:pPr>
        <w:pStyle w:val="C1"/>
      </w:pPr>
      <w:r>
        <w:t>#define KB 1024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>int main()</w:t>
      </w:r>
    </w:p>
    <w:p w:rsidR="00301738" w:rsidRDefault="00301738" w:rsidP="00301738">
      <w:pPr>
        <w:pStyle w:val="C1"/>
      </w:pPr>
      <w:r>
        <w:t>{</w:t>
      </w:r>
    </w:p>
    <w:p w:rsidR="00301738" w:rsidRDefault="00301738" w:rsidP="00301738">
      <w:pPr>
        <w:pStyle w:val="C1"/>
      </w:pPr>
      <w:r>
        <w:tab/>
        <w:t>int i,j;</w:t>
      </w:r>
    </w:p>
    <w:p w:rsidR="00301738" w:rsidRDefault="00301738" w:rsidP="00301738">
      <w:pPr>
        <w:pStyle w:val="C1"/>
      </w:pPr>
      <w:r>
        <w:tab/>
        <w:t>char temp;</w:t>
      </w:r>
    </w:p>
    <w:p w:rsidR="00301738" w:rsidRDefault="00301738" w:rsidP="00301738">
      <w:pPr>
        <w:pStyle w:val="C1"/>
      </w:pPr>
      <w:r>
        <w:tab/>
        <w:t>int fd= -1;</w:t>
      </w:r>
    </w:p>
    <w:p w:rsidR="00301738" w:rsidRDefault="00301738" w:rsidP="00301738">
      <w:pPr>
        <w:pStyle w:val="C1"/>
      </w:pPr>
      <w:r>
        <w:tab/>
        <w:t>char * filemap_buf;</w:t>
      </w:r>
    </w:p>
    <w:p w:rsidR="00301738" w:rsidRDefault="00301738" w:rsidP="00301738">
      <w:pPr>
        <w:pStyle w:val="C1"/>
      </w:pPr>
      <w:r>
        <w:tab/>
        <w:t>char * anon_buf;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printf("-----\n");</w:t>
      </w:r>
    </w:p>
    <w:p w:rsidR="00301738" w:rsidRDefault="00301738" w:rsidP="00301738">
      <w:pPr>
        <w:pStyle w:val="C1"/>
      </w:pPr>
      <w:r>
        <w:tab/>
        <w:t>getchar();</w:t>
      </w:r>
      <w:r>
        <w:tab/>
      </w:r>
      <w:r>
        <w:tab/>
        <w:t>// checkpoint 1    initial state</w:t>
      </w:r>
    </w:p>
    <w:p w:rsidR="00301738" w:rsidRDefault="00301738" w:rsidP="00301738">
      <w:pPr>
        <w:pStyle w:val="C1"/>
      </w:pPr>
      <w:r>
        <w:tab/>
      </w:r>
      <w:r>
        <w:tab/>
      </w:r>
    </w:p>
    <w:p w:rsidR="00301738" w:rsidRDefault="00301738" w:rsidP="00301738">
      <w:pPr>
        <w:pStyle w:val="C1"/>
      </w:pPr>
      <w:r>
        <w:tab/>
        <w:t>if((fd=open("/home/lqm/tmpfile",O_RDWR))&lt;0)</w:t>
      </w:r>
    </w:p>
    <w:p w:rsidR="00301738" w:rsidRDefault="00301738" w:rsidP="00301738">
      <w:pPr>
        <w:pStyle w:val="C1"/>
      </w:pPr>
      <w:r>
        <w:tab/>
      </w:r>
      <w:r>
        <w:tab/>
        <w:t>printf("open tmpfile err!\n");</w:t>
      </w:r>
    </w:p>
    <w:p w:rsidR="00301738" w:rsidRDefault="00301738" w:rsidP="00301738">
      <w:pPr>
        <w:pStyle w:val="C1"/>
      </w:pPr>
      <w:r>
        <w:tab/>
        <w:t>if((filemap_buf=(char *)mmap(NULL,8*MB,PROT_READ|PROT_WRITE,MAP_SHARED,fd,0))==MAP_FAILED)</w:t>
      </w:r>
      <w:r>
        <w:tab/>
      </w:r>
    </w:p>
    <w:p w:rsidR="00301738" w:rsidRDefault="00301738" w:rsidP="00301738">
      <w:pPr>
        <w:pStyle w:val="C1"/>
      </w:pPr>
      <w:r>
        <w:tab/>
      </w:r>
      <w:r>
        <w:tab/>
        <w:t>printf("mmap fail!\n");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anon_buf=(char *)malloc(16*MB);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printf("allocated/mmapped\n");</w:t>
      </w:r>
    </w:p>
    <w:p w:rsidR="00301738" w:rsidRDefault="00301738" w:rsidP="00301738">
      <w:pPr>
        <w:pStyle w:val="C1"/>
      </w:pPr>
      <w:r>
        <w:tab/>
        <w:t>printf("filemapped @ %p   \n",filemap_buf);</w:t>
      </w:r>
    </w:p>
    <w:p w:rsidR="00301738" w:rsidRDefault="00301738" w:rsidP="00301738">
      <w:pPr>
        <w:pStyle w:val="C1"/>
      </w:pPr>
      <w:r>
        <w:tab/>
        <w:t>printf("anon       @ %p   \n",anon_buf);</w:t>
      </w:r>
    </w:p>
    <w:p w:rsidR="00301738" w:rsidRDefault="00301738" w:rsidP="00301738">
      <w:pPr>
        <w:pStyle w:val="C1"/>
      </w:pPr>
      <w:r>
        <w:tab/>
        <w:t>getchar();              // checkpoint 2         allocation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for (i=0;i&lt;4*MB;i+=4096)</w:t>
      </w:r>
    </w:p>
    <w:p w:rsidR="00301738" w:rsidRDefault="00301738" w:rsidP="00301738">
      <w:pPr>
        <w:pStyle w:val="C1"/>
      </w:pPr>
      <w:r>
        <w:tab/>
      </w:r>
      <w:r>
        <w:tab/>
        <w:t>temp=filemap_buf[i];</w:t>
      </w:r>
    </w:p>
    <w:p w:rsidR="00301738" w:rsidRDefault="00301738" w:rsidP="00301738">
      <w:pPr>
        <w:pStyle w:val="C1"/>
      </w:pPr>
      <w:r>
        <w:tab/>
        <w:t>for(i=0;i&lt;8*MB;i+=4096)</w:t>
      </w:r>
    </w:p>
    <w:p w:rsidR="00301738" w:rsidRDefault="00301738" w:rsidP="00301738">
      <w:pPr>
        <w:pStyle w:val="C1"/>
      </w:pPr>
      <w:r>
        <w:tab/>
      </w:r>
      <w:r>
        <w:tab/>
        <w:t>temp=*(anon_buf+i);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printf("read finish\n ");</w:t>
      </w:r>
    </w:p>
    <w:p w:rsidR="00301738" w:rsidRDefault="00301738" w:rsidP="00301738">
      <w:pPr>
        <w:pStyle w:val="C1"/>
      </w:pPr>
      <w:r>
        <w:lastRenderedPageBreak/>
        <w:tab/>
        <w:t>getchar();              // checkpoint 3</w:t>
      </w:r>
      <w:r>
        <w:tab/>
      </w:r>
      <w:r>
        <w:tab/>
        <w:t>read finish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for(i=0;i&lt;2*MB;i+=4096)</w:t>
      </w:r>
    </w:p>
    <w:p w:rsidR="00301738" w:rsidRDefault="00301738" w:rsidP="00301738">
      <w:pPr>
        <w:pStyle w:val="C1"/>
      </w:pPr>
      <w:r>
        <w:tab/>
      </w:r>
      <w:r>
        <w:tab/>
        <w:t>filemap_buf[i]=temp;</w:t>
      </w:r>
    </w:p>
    <w:p w:rsidR="00301738" w:rsidRDefault="00301738" w:rsidP="00301738">
      <w:pPr>
        <w:pStyle w:val="C1"/>
      </w:pPr>
      <w:r>
        <w:tab/>
        <w:t>for(i=0;i&lt;4*MB;i+=4096)</w:t>
      </w:r>
    </w:p>
    <w:p w:rsidR="00301738" w:rsidRDefault="00301738" w:rsidP="00301738">
      <w:pPr>
        <w:pStyle w:val="C1"/>
      </w:pPr>
      <w:r>
        <w:tab/>
      </w:r>
      <w:r>
        <w:tab/>
        <w:t>anon_buf[i]=0xaa;</w:t>
      </w:r>
    </w:p>
    <w:p w:rsidR="00301738" w:rsidRDefault="00301738" w:rsidP="00301738">
      <w:pPr>
        <w:pStyle w:val="C1"/>
      </w:pPr>
      <w:r>
        <w:tab/>
      </w:r>
    </w:p>
    <w:p w:rsidR="00301738" w:rsidRDefault="00301738" w:rsidP="00301738">
      <w:pPr>
        <w:pStyle w:val="C1"/>
      </w:pPr>
      <w:r>
        <w:tab/>
        <w:t>printf("write finish \n");</w:t>
      </w:r>
    </w:p>
    <w:p w:rsidR="00301738" w:rsidRDefault="00301738" w:rsidP="00301738">
      <w:pPr>
        <w:pStyle w:val="C1"/>
      </w:pPr>
      <w:r>
        <w:tab/>
        <w:t>getchar();              // checkpoint 4</w:t>
      </w:r>
      <w:r>
        <w:tab/>
      </w:r>
      <w:r>
        <w:tab/>
        <w:t>write finish/make the pageframes dirty</w:t>
      </w:r>
    </w:p>
    <w:p w:rsidR="003633B4" w:rsidRDefault="003633B4" w:rsidP="003633B4">
      <w:pPr>
        <w:pStyle w:val="C1"/>
      </w:pPr>
      <w:r>
        <w:t xml:space="preserve">  </w:t>
      </w:r>
    </w:p>
    <w:p w:rsidR="003633B4" w:rsidRDefault="003633B4" w:rsidP="003633B4">
      <w:pPr>
        <w:pStyle w:val="C1"/>
      </w:pPr>
      <w:r>
        <w:tab/>
        <w:t>munmap(filemap_buf,8*MB);</w:t>
      </w:r>
    </w:p>
    <w:p w:rsidR="003633B4" w:rsidRDefault="003633B4" w:rsidP="003633B4">
      <w:pPr>
        <w:pStyle w:val="C1"/>
      </w:pPr>
      <w:r>
        <w:tab/>
        <w:t>free(anon_buf);</w:t>
      </w:r>
    </w:p>
    <w:p w:rsidR="003633B4" w:rsidRDefault="003633B4" w:rsidP="003633B4">
      <w:pPr>
        <w:pStyle w:val="C1"/>
      </w:pPr>
    </w:p>
    <w:p w:rsidR="003633B4" w:rsidRDefault="003633B4" w:rsidP="003633B4">
      <w:pPr>
        <w:pStyle w:val="C1"/>
      </w:pPr>
      <w:r>
        <w:tab/>
        <w:t>printf("all done \n");</w:t>
      </w:r>
    </w:p>
    <w:p w:rsidR="00301738" w:rsidRDefault="003633B4" w:rsidP="003633B4">
      <w:pPr>
        <w:pStyle w:val="C1"/>
      </w:pPr>
      <w:r>
        <w:tab/>
        <w:t>getchar();              // checkpoint 5</w:t>
      </w:r>
    </w:p>
    <w:p w:rsidR="00301738" w:rsidRDefault="00301738" w:rsidP="00301738">
      <w:pPr>
        <w:pStyle w:val="C1"/>
      </w:pPr>
    </w:p>
    <w:p w:rsidR="00301738" w:rsidRDefault="00301738" w:rsidP="00301738">
      <w:pPr>
        <w:pStyle w:val="C1"/>
      </w:pPr>
      <w:r>
        <w:tab/>
        <w:t>return 0;</w:t>
      </w:r>
    </w:p>
    <w:p w:rsidR="00540F23" w:rsidRPr="00843FF5" w:rsidRDefault="00301738" w:rsidP="00301738">
      <w:pPr>
        <w:pStyle w:val="C1"/>
      </w:pPr>
      <w:r>
        <w:t>}</w:t>
      </w:r>
    </w:p>
    <w:p w:rsidR="00CA1398" w:rsidRDefault="00540F23" w:rsidP="00CA1398">
      <w:pPr>
        <w:pStyle w:val="afffa"/>
      </w:pPr>
      <w:r w:rsidRPr="00843FF5">
        <w:rPr>
          <w:rFonts w:hAnsi="宋体" w:cs="宋体" w:hint="eastAsia"/>
        </w:rPr>
        <w:tab/>
      </w:r>
    </w:p>
    <w:p w:rsidR="00DC40B5" w:rsidRDefault="00DC40B5" w:rsidP="008C6DC5"/>
    <w:p w:rsidR="00CA1398" w:rsidRDefault="00CA1398" w:rsidP="008C6DC5">
      <w:pPr>
        <w:rPr>
          <w:rFonts w:hint="eastAsia"/>
        </w:rPr>
      </w:pPr>
    </w:p>
    <w:p w:rsidR="00725656" w:rsidRDefault="00725656" w:rsidP="00725656">
      <w:pPr>
        <w:pStyle w:val="a0"/>
      </w:pPr>
      <w:bookmarkStart w:id="155" w:name="_Ref482541450"/>
      <w:bookmarkStart w:id="156" w:name="_Toc486237123"/>
      <w:r>
        <w:rPr>
          <w:rFonts w:hint="eastAsia"/>
        </w:rPr>
        <w:t>内存回收</w:t>
      </w:r>
      <w:bookmarkEnd w:id="155"/>
      <w:bookmarkEnd w:id="156"/>
    </w:p>
    <w:p w:rsidR="00301738" w:rsidRDefault="00301738" w:rsidP="00301738">
      <w:pPr>
        <w:pStyle w:val="ad"/>
      </w:pPr>
      <w:bookmarkStart w:id="157" w:name="_Ref48149612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11</w:t>
      </w:r>
      <w:r w:rsidR="00D6333C">
        <w:fldChar w:fldCharType="end"/>
      </w:r>
      <w:bookmarkEnd w:id="157"/>
      <w:r>
        <w:rPr>
          <w:rFonts w:hint="eastAsia"/>
        </w:rPr>
        <w:t xml:space="preserve"> </w:t>
      </w:r>
      <w:r w:rsidR="00FA5BDD" w:rsidRPr="00FA5BDD">
        <w:t>reclaim-swap-writeback-demo</w:t>
      </w:r>
      <w:r>
        <w:rPr>
          <w:rFonts w:hint="eastAsia"/>
        </w:rPr>
        <w:t>.c</w:t>
      </w:r>
      <w:r>
        <w:rPr>
          <w:rFonts w:hint="eastAsia"/>
        </w:rPr>
        <w:t>代码</w:t>
      </w:r>
    </w:p>
    <w:p w:rsidR="00E2049B" w:rsidRDefault="00E2049B" w:rsidP="00E2049B">
      <w:pPr>
        <w:pStyle w:val="C1"/>
      </w:pPr>
      <w:r>
        <w:t>#include &lt;stdio.h&gt;</w:t>
      </w:r>
    </w:p>
    <w:p w:rsidR="00E2049B" w:rsidRDefault="00E2049B" w:rsidP="00E2049B">
      <w:pPr>
        <w:pStyle w:val="C1"/>
      </w:pPr>
      <w:r>
        <w:t>#include &lt;sys/mman.h&gt;</w:t>
      </w:r>
    </w:p>
    <w:p w:rsidR="00E2049B" w:rsidRDefault="00E2049B" w:rsidP="00E2049B">
      <w:pPr>
        <w:pStyle w:val="C1"/>
      </w:pPr>
      <w:r>
        <w:t>#include &lt;stdlib.h&gt;</w:t>
      </w:r>
    </w:p>
    <w:p w:rsidR="00E2049B" w:rsidRDefault="00E2049B" w:rsidP="00E2049B">
      <w:pPr>
        <w:pStyle w:val="C1"/>
      </w:pPr>
      <w:r>
        <w:t>#include &lt;fcntl.h&gt;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>#define MB 1024*1024</w:t>
      </w:r>
    </w:p>
    <w:p w:rsidR="00E2049B" w:rsidRDefault="00E2049B" w:rsidP="00E2049B">
      <w:pPr>
        <w:pStyle w:val="C1"/>
      </w:pPr>
      <w:r>
        <w:t>#define KB 1024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>int main()</w:t>
      </w:r>
    </w:p>
    <w:p w:rsidR="00E2049B" w:rsidRDefault="00E2049B" w:rsidP="00E2049B">
      <w:pPr>
        <w:pStyle w:val="C1"/>
      </w:pPr>
      <w:r>
        <w:t>{</w:t>
      </w:r>
    </w:p>
    <w:p w:rsidR="00E2049B" w:rsidRDefault="00E2049B" w:rsidP="00E2049B">
      <w:pPr>
        <w:pStyle w:val="C1"/>
      </w:pPr>
      <w:r>
        <w:tab/>
        <w:t>int i,pid;</w:t>
      </w:r>
    </w:p>
    <w:p w:rsidR="00E2049B" w:rsidRDefault="00E2049B" w:rsidP="00E2049B">
      <w:pPr>
        <w:pStyle w:val="C1"/>
      </w:pPr>
      <w:r>
        <w:tab/>
        <w:t>char temp;</w:t>
      </w:r>
    </w:p>
    <w:p w:rsidR="00E2049B" w:rsidRDefault="00E2049B" w:rsidP="00E2049B">
      <w:pPr>
        <w:pStyle w:val="C1"/>
      </w:pPr>
      <w:r>
        <w:tab/>
        <w:t>int fd= -1;</w:t>
      </w:r>
    </w:p>
    <w:p w:rsidR="00E2049B" w:rsidRDefault="00E2049B" w:rsidP="00E2049B">
      <w:pPr>
        <w:pStyle w:val="C1"/>
      </w:pPr>
      <w:r>
        <w:tab/>
        <w:t>char *filemap_buf;</w:t>
      </w:r>
    </w:p>
    <w:p w:rsidR="00E2049B" w:rsidRDefault="00E2049B" w:rsidP="00E2049B">
      <w:pPr>
        <w:pStyle w:val="C1"/>
      </w:pPr>
      <w:r>
        <w:tab/>
        <w:t>char command_smaps[100];</w:t>
      </w:r>
    </w:p>
    <w:p w:rsidR="00E2049B" w:rsidRDefault="00E2049B" w:rsidP="00E2049B">
      <w:pPr>
        <w:pStyle w:val="C1"/>
      </w:pPr>
      <w:r>
        <w:tab/>
        <w:t>char command_status[100];</w:t>
      </w:r>
    </w:p>
    <w:p w:rsidR="00E2049B" w:rsidRDefault="00E2049B" w:rsidP="00E2049B">
      <w:pPr>
        <w:pStyle w:val="C1"/>
      </w:pPr>
      <w:r>
        <w:tab/>
        <w:t>char command_meminfo[100];</w:t>
      </w:r>
    </w:p>
    <w:p w:rsidR="00E2049B" w:rsidRDefault="00E2049B" w:rsidP="00E2049B">
      <w:pPr>
        <w:pStyle w:val="C1"/>
      </w:pPr>
      <w:r>
        <w:tab/>
        <w:t>char command_maps[100];</w:t>
      </w:r>
    </w:p>
    <w:p w:rsidR="00E2049B" w:rsidRDefault="00E2049B" w:rsidP="00E2049B">
      <w:pPr>
        <w:pStyle w:val="C1"/>
      </w:pPr>
      <w:r>
        <w:tab/>
        <w:t>char * anon_buf;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pid=getpid();</w:t>
      </w:r>
    </w:p>
    <w:p w:rsidR="00E2049B" w:rsidRDefault="00E2049B" w:rsidP="00E2049B">
      <w:pPr>
        <w:pStyle w:val="C1"/>
      </w:pPr>
      <w:r>
        <w:tab/>
        <w:t>sprintf(command_smaps,"cat /proc/%d/smaps  &gt; smaps-check",pid);</w:t>
      </w:r>
    </w:p>
    <w:p w:rsidR="00E2049B" w:rsidRDefault="00E2049B" w:rsidP="00E2049B">
      <w:pPr>
        <w:pStyle w:val="C1"/>
      </w:pPr>
      <w:r>
        <w:tab/>
        <w:t>sprintf(command_status,"cat /proc/%d/status &gt; status-check",pid);</w:t>
      </w:r>
    </w:p>
    <w:p w:rsidR="00E2049B" w:rsidRDefault="00E2049B" w:rsidP="00E2049B">
      <w:pPr>
        <w:pStyle w:val="C1"/>
      </w:pPr>
      <w:r>
        <w:tab/>
        <w:t>sprintf(command_meminfo,"cat /proc/meminfo &gt;meminfo-check");</w:t>
      </w:r>
    </w:p>
    <w:p w:rsidR="00E2049B" w:rsidRDefault="00E2049B" w:rsidP="00E2049B">
      <w:pPr>
        <w:pStyle w:val="C1"/>
      </w:pPr>
      <w:r>
        <w:tab/>
        <w:t>sprintf(command_maps,"cat /proc/%d/maps &gt;maps-check",pid);</w:t>
      </w:r>
    </w:p>
    <w:p w:rsidR="00E2049B" w:rsidRDefault="00E2049B" w:rsidP="00E2049B">
      <w:pPr>
        <w:pStyle w:val="C1"/>
      </w:pPr>
      <w:r>
        <w:tab/>
        <w:t>if((fd=open("/home/lqm/tmpfile",O_RDWR))&lt;0)</w:t>
      </w:r>
    </w:p>
    <w:p w:rsidR="00E2049B" w:rsidRDefault="00E2049B" w:rsidP="00E2049B">
      <w:pPr>
        <w:pStyle w:val="C1"/>
      </w:pPr>
      <w:r>
        <w:tab/>
      </w:r>
      <w:r>
        <w:tab/>
        <w:t>printf("open tmpfile err!\n");</w:t>
      </w:r>
    </w:p>
    <w:p w:rsidR="00E2049B" w:rsidRDefault="00E2049B" w:rsidP="00E2049B">
      <w:pPr>
        <w:pStyle w:val="C1"/>
      </w:pPr>
      <w:r>
        <w:tab/>
        <w:t>if((filemap_buf=(char *) mmap(NULL, 8*MB, PROT_READ|PROT_WRITE, MAP_SHARED,fd,0)) == MAP_FAILED )</w:t>
      </w:r>
      <w:r>
        <w:tab/>
      </w:r>
    </w:p>
    <w:p w:rsidR="00E2049B" w:rsidRDefault="00E2049B" w:rsidP="00E2049B">
      <w:pPr>
        <w:pStyle w:val="C1"/>
      </w:pPr>
      <w:r>
        <w:tab/>
      </w:r>
      <w:r>
        <w:tab/>
        <w:t>printf("mmap fail!\n");</w:t>
      </w:r>
    </w:p>
    <w:p w:rsidR="00E2049B" w:rsidRDefault="00E2049B" w:rsidP="00E2049B">
      <w:pPr>
        <w:pStyle w:val="C1"/>
      </w:pPr>
      <w:r>
        <w:lastRenderedPageBreak/>
        <w:tab/>
        <w:t>mlock(filemap_buf,8*KB);</w:t>
      </w:r>
      <w:r>
        <w:tab/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anon_buf=(char *)malloc(16*MB);</w:t>
      </w:r>
    </w:p>
    <w:p w:rsidR="00E2049B" w:rsidRDefault="00E2049B" w:rsidP="00E2049B">
      <w:pPr>
        <w:pStyle w:val="C1"/>
      </w:pPr>
      <w:r>
        <w:tab/>
        <w:t>mlock(anon_buf,16*KB);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printf("allocated/mmapped\n");</w:t>
      </w:r>
    </w:p>
    <w:p w:rsidR="00E2049B" w:rsidRDefault="00E2049B" w:rsidP="00E2049B">
      <w:pPr>
        <w:pStyle w:val="C1"/>
      </w:pPr>
      <w:r>
        <w:tab/>
        <w:t>printf("filemapped @ %p   \n",filemap_buf);</w:t>
      </w:r>
    </w:p>
    <w:p w:rsidR="00E2049B" w:rsidRDefault="00E2049B" w:rsidP="00E2049B">
      <w:pPr>
        <w:pStyle w:val="C1"/>
      </w:pPr>
      <w:r>
        <w:tab/>
        <w:t>printf("anon       @ %p   \n",anon_buf);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 xml:space="preserve"> </w:t>
      </w:r>
      <w:r>
        <w:tab/>
        <w:t xml:space="preserve">system(command_maps);       </w:t>
      </w:r>
    </w:p>
    <w:p w:rsidR="00E2049B" w:rsidRDefault="00E2049B" w:rsidP="00E2049B">
      <w:pPr>
        <w:pStyle w:val="C1"/>
      </w:pPr>
      <w:r>
        <w:tab/>
        <w:t>system(command_smaps);</w:t>
      </w:r>
    </w:p>
    <w:p w:rsidR="00E2049B" w:rsidRDefault="00E2049B" w:rsidP="00CF0E95">
      <w:pPr>
        <w:pStyle w:val="C1"/>
        <w:ind w:firstLineChars="230" w:firstLine="414"/>
      </w:pPr>
      <w:r>
        <w:t>system(command_status);</w:t>
      </w:r>
    </w:p>
    <w:p w:rsidR="00E2049B" w:rsidRDefault="00E2049B" w:rsidP="00CF0E95">
      <w:pPr>
        <w:pStyle w:val="C1"/>
        <w:ind w:firstLineChars="230" w:firstLine="414"/>
      </w:pPr>
      <w:r>
        <w:t>system(command_meminfo);</w:t>
      </w:r>
    </w:p>
    <w:p w:rsidR="00E2049B" w:rsidRDefault="00E2049B" w:rsidP="00E2049B">
      <w:pPr>
        <w:pStyle w:val="C1"/>
      </w:pPr>
      <w:r>
        <w:tab/>
        <w:t>getchar();              // checkpoint 1         allocation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for(i=0;i&lt;4*MB;i+=4096)</w:t>
      </w:r>
    </w:p>
    <w:p w:rsidR="00E2049B" w:rsidRDefault="00E2049B" w:rsidP="00E2049B">
      <w:pPr>
        <w:pStyle w:val="C1"/>
      </w:pPr>
      <w:r>
        <w:tab/>
      </w:r>
      <w:r>
        <w:tab/>
        <w:t>filemap_buf[i]=temp;</w:t>
      </w:r>
    </w:p>
    <w:p w:rsidR="00E2049B" w:rsidRDefault="00E2049B" w:rsidP="00E2049B">
      <w:pPr>
        <w:pStyle w:val="C1"/>
      </w:pPr>
      <w:r>
        <w:tab/>
        <w:t>for(i=0;i&lt;8*MB;i+=4096)</w:t>
      </w:r>
    </w:p>
    <w:p w:rsidR="00E2049B" w:rsidRDefault="00E2049B" w:rsidP="00E2049B">
      <w:pPr>
        <w:pStyle w:val="C1"/>
      </w:pPr>
      <w:r>
        <w:tab/>
      </w:r>
      <w:r>
        <w:tab/>
        <w:t>anon_buf[i]=0xaa;</w:t>
      </w:r>
    </w:p>
    <w:p w:rsidR="00E2049B" w:rsidRDefault="00E2049B" w:rsidP="00E2049B">
      <w:pPr>
        <w:pStyle w:val="C1"/>
      </w:pPr>
      <w:r>
        <w:tab/>
      </w:r>
    </w:p>
    <w:p w:rsidR="00E2049B" w:rsidRDefault="00E2049B" w:rsidP="00E2049B">
      <w:pPr>
        <w:pStyle w:val="C1"/>
      </w:pPr>
      <w:r>
        <w:t xml:space="preserve">       </w:t>
      </w:r>
      <w:r>
        <w:tab/>
        <w:t>printf("write finish \n");</w:t>
      </w:r>
    </w:p>
    <w:p w:rsidR="00E2049B" w:rsidRDefault="00E2049B" w:rsidP="00E2049B">
      <w:pPr>
        <w:pStyle w:val="C1"/>
      </w:pPr>
      <w:r>
        <w:tab/>
        <w:t>system(command_smaps);</w:t>
      </w:r>
    </w:p>
    <w:p w:rsidR="00E2049B" w:rsidRDefault="00E2049B" w:rsidP="00E2049B">
      <w:pPr>
        <w:pStyle w:val="C1"/>
      </w:pPr>
      <w:r>
        <w:t xml:space="preserve">        system(command_status);</w:t>
      </w:r>
    </w:p>
    <w:p w:rsidR="00E2049B" w:rsidRDefault="00E2049B" w:rsidP="00E2049B">
      <w:pPr>
        <w:pStyle w:val="C1"/>
      </w:pPr>
      <w:r>
        <w:t xml:space="preserve">        system(command_meminfo);</w:t>
      </w:r>
    </w:p>
    <w:p w:rsidR="00E2049B" w:rsidRDefault="00E2049B" w:rsidP="00E2049B">
      <w:pPr>
        <w:pStyle w:val="C1"/>
      </w:pPr>
      <w:r>
        <w:tab/>
        <w:t>getchar();              // checkpoint 2</w:t>
      </w:r>
      <w:r>
        <w:tab/>
      </w:r>
      <w:r>
        <w:tab/>
        <w:t>write finish/make the pageframes dirty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//run pages-blackhole-demo.c</w:t>
      </w:r>
    </w:p>
    <w:p w:rsidR="00E2049B" w:rsidRDefault="00E2049B" w:rsidP="00E2049B">
      <w:pPr>
        <w:pStyle w:val="C1"/>
      </w:pPr>
      <w:r>
        <w:tab/>
        <w:t>printf("please run pages-blackhole-demo\n");</w:t>
      </w:r>
    </w:p>
    <w:p w:rsidR="00E2049B" w:rsidRDefault="00E2049B" w:rsidP="00E2049B">
      <w:pPr>
        <w:pStyle w:val="C1"/>
      </w:pPr>
      <w:r>
        <w:tab/>
        <w:t>getchar();</w:t>
      </w:r>
      <w:r>
        <w:tab/>
      </w:r>
      <w:r>
        <w:tab/>
        <w:t>// checkpoint 3</w:t>
      </w:r>
      <w:r>
        <w:tab/>
      </w:r>
      <w:r>
        <w:tab/>
        <w:t>be swapped out</w:t>
      </w:r>
    </w:p>
    <w:p w:rsidR="00E2049B" w:rsidRDefault="00E2049B" w:rsidP="00E2049B">
      <w:pPr>
        <w:pStyle w:val="C1"/>
      </w:pPr>
      <w:r>
        <w:tab/>
        <w:t>system(command_smaps);</w:t>
      </w:r>
    </w:p>
    <w:p w:rsidR="00E2049B" w:rsidRDefault="00E2049B" w:rsidP="00E2049B">
      <w:pPr>
        <w:pStyle w:val="C1"/>
      </w:pPr>
      <w:r>
        <w:tab/>
        <w:t>system(command_status);</w:t>
      </w:r>
    </w:p>
    <w:p w:rsidR="00E2049B" w:rsidRDefault="00E2049B" w:rsidP="00E2049B">
      <w:pPr>
        <w:pStyle w:val="C1"/>
      </w:pPr>
      <w:r>
        <w:tab/>
        <w:t>system(command_meminfo);</w:t>
      </w:r>
    </w:p>
    <w:p w:rsidR="00E2049B" w:rsidRDefault="00E2049B" w:rsidP="00E2049B">
      <w:pPr>
        <w:pStyle w:val="C1"/>
      </w:pPr>
      <w:r>
        <w:tab/>
        <w:t>getchar();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printf("compete for the page frames\n");</w:t>
      </w:r>
    </w:p>
    <w:p w:rsidR="00E2049B" w:rsidRDefault="00E2049B" w:rsidP="00E2049B">
      <w:pPr>
        <w:pStyle w:val="C1"/>
      </w:pPr>
      <w:r>
        <w:tab/>
        <w:t>while(1)</w:t>
      </w:r>
      <w:r>
        <w:tab/>
      </w:r>
      <w:r>
        <w:tab/>
      </w:r>
      <w:r>
        <w:tab/>
      </w:r>
      <w:r>
        <w:tab/>
        <w:t>//compete for the page frames, by writing</w:t>
      </w:r>
    </w:p>
    <w:p w:rsidR="00E2049B" w:rsidRDefault="00E2049B" w:rsidP="00E2049B">
      <w:pPr>
        <w:pStyle w:val="C1"/>
      </w:pPr>
      <w:r>
        <w:tab/>
        <w:t>{</w:t>
      </w:r>
      <w:r>
        <w:tab/>
        <w:t>for(i=0;i&lt;1*MB;i+=4096)</w:t>
      </w:r>
    </w:p>
    <w:p w:rsidR="00E2049B" w:rsidRDefault="00E2049B" w:rsidP="00E2049B">
      <w:pPr>
        <w:pStyle w:val="C1"/>
      </w:pPr>
      <w:r>
        <w:tab/>
      </w:r>
      <w:r>
        <w:tab/>
      </w:r>
      <w:r>
        <w:tab/>
        <w:t>filemap_buf[i]=temp;</w:t>
      </w:r>
    </w:p>
    <w:p w:rsidR="00E2049B" w:rsidRDefault="00E2049B" w:rsidP="00E2049B">
      <w:pPr>
        <w:pStyle w:val="C1"/>
      </w:pPr>
      <w:r>
        <w:tab/>
      </w:r>
      <w:r>
        <w:tab/>
        <w:t>for(i=0;i&lt;2*MB;i+=4096)</w:t>
      </w:r>
    </w:p>
    <w:p w:rsidR="00E2049B" w:rsidRDefault="00E2049B" w:rsidP="00E2049B">
      <w:pPr>
        <w:pStyle w:val="C1"/>
      </w:pPr>
      <w:r>
        <w:tab/>
      </w:r>
      <w:r>
        <w:tab/>
      </w:r>
      <w:r>
        <w:tab/>
        <w:t>anon_buf[i]=0xaa;</w:t>
      </w:r>
    </w:p>
    <w:p w:rsidR="00E2049B" w:rsidRDefault="00E2049B" w:rsidP="00E2049B">
      <w:pPr>
        <w:pStyle w:val="C1"/>
      </w:pPr>
      <w:r>
        <w:tab/>
        <w:t>}</w:t>
      </w:r>
    </w:p>
    <w:p w:rsidR="00E2049B" w:rsidRDefault="00E2049B" w:rsidP="00E2049B">
      <w:pPr>
        <w:pStyle w:val="C1"/>
      </w:pPr>
      <w:r>
        <w:tab/>
        <w:t>getchar();              // checkpoint 4</w:t>
      </w:r>
      <w:r>
        <w:tab/>
      </w:r>
      <w:r>
        <w:tab/>
        <w:t>will never get to this point</w:t>
      </w:r>
    </w:p>
    <w:p w:rsidR="00E2049B" w:rsidRDefault="00E2049B" w:rsidP="00E2049B">
      <w:pPr>
        <w:pStyle w:val="C1"/>
      </w:pPr>
    </w:p>
    <w:p w:rsidR="00E2049B" w:rsidRDefault="00E2049B" w:rsidP="00E2049B">
      <w:pPr>
        <w:pStyle w:val="C1"/>
      </w:pPr>
      <w:r>
        <w:tab/>
        <w:t>munmap(filemap_buf,8*MB);</w:t>
      </w:r>
    </w:p>
    <w:p w:rsidR="00E2049B" w:rsidRDefault="00E2049B" w:rsidP="00E2049B">
      <w:pPr>
        <w:pStyle w:val="C1"/>
      </w:pPr>
      <w:r>
        <w:tab/>
        <w:t>free(anon_buf);</w:t>
      </w:r>
    </w:p>
    <w:p w:rsidR="00E2049B" w:rsidRDefault="00E2049B" w:rsidP="00E2049B">
      <w:pPr>
        <w:pStyle w:val="C1"/>
      </w:pPr>
      <w:r>
        <w:tab/>
        <w:t>return 0;</w:t>
      </w:r>
    </w:p>
    <w:p w:rsidR="00301738" w:rsidRDefault="00E2049B" w:rsidP="00E2049B">
      <w:pPr>
        <w:pStyle w:val="C1"/>
      </w:pPr>
      <w:r>
        <w:t>}</w:t>
      </w:r>
    </w:p>
    <w:p w:rsidR="00CA1398" w:rsidRDefault="00CA1398" w:rsidP="00DD6F0B">
      <w:pPr>
        <w:pStyle w:val="ad"/>
      </w:pPr>
      <w:bookmarkStart w:id="158" w:name="_Ref481499707"/>
    </w:p>
    <w:p w:rsidR="00DD6F0B" w:rsidRDefault="00DD6F0B" w:rsidP="00DD6F0B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5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12</w:t>
      </w:r>
      <w:r w:rsidR="00D6333C">
        <w:fldChar w:fldCharType="end"/>
      </w:r>
      <w:bookmarkEnd w:id="158"/>
      <w:r>
        <w:rPr>
          <w:rFonts w:hint="eastAsia"/>
        </w:rPr>
        <w:t xml:space="preserve"> </w:t>
      </w:r>
      <w:r>
        <w:t>pages-b</w:t>
      </w:r>
      <w:r w:rsidR="00463EBB">
        <w:t>l</w:t>
      </w:r>
      <w:r>
        <w:t>ackhole</w:t>
      </w:r>
      <w:r w:rsidRPr="00FA5BDD">
        <w:t>-demo</w:t>
      </w:r>
      <w:r>
        <w:rPr>
          <w:rFonts w:hint="eastAsia"/>
        </w:rPr>
        <w:t>.c</w:t>
      </w:r>
      <w:r>
        <w:rPr>
          <w:rFonts w:hint="eastAsia"/>
        </w:rPr>
        <w:t>代码</w:t>
      </w:r>
    </w:p>
    <w:p w:rsidR="00DD6F0B" w:rsidRDefault="00DD6F0B" w:rsidP="00DD6F0B">
      <w:pPr>
        <w:pStyle w:val="C1"/>
      </w:pPr>
      <w:r>
        <w:t>#include &lt;stdio.h&gt;</w:t>
      </w:r>
    </w:p>
    <w:p w:rsidR="00DD6F0B" w:rsidRDefault="00DD6F0B" w:rsidP="00DD6F0B">
      <w:pPr>
        <w:pStyle w:val="C1"/>
      </w:pPr>
      <w:r>
        <w:t>#include &lt;sys/mman.h&gt;</w:t>
      </w:r>
    </w:p>
    <w:p w:rsidR="00DD6F0B" w:rsidRDefault="00DD6F0B" w:rsidP="00DD6F0B">
      <w:pPr>
        <w:pStyle w:val="C1"/>
      </w:pPr>
      <w:r>
        <w:t>#include &lt;stdlib.h&gt;</w:t>
      </w:r>
    </w:p>
    <w:p w:rsidR="00DD6F0B" w:rsidRDefault="00DD6F0B" w:rsidP="00DD6F0B">
      <w:pPr>
        <w:pStyle w:val="C1"/>
      </w:pPr>
      <w:r>
        <w:t>#include &lt;fcntl.h&gt;</w:t>
      </w:r>
    </w:p>
    <w:p w:rsidR="00DD6F0B" w:rsidRDefault="00DD6F0B" w:rsidP="00DD6F0B">
      <w:pPr>
        <w:pStyle w:val="C1"/>
      </w:pPr>
    </w:p>
    <w:p w:rsidR="00DD6F0B" w:rsidRDefault="00DD6F0B" w:rsidP="00DD6F0B">
      <w:pPr>
        <w:pStyle w:val="C1"/>
      </w:pPr>
      <w:r>
        <w:t>#define MB 1024*1024</w:t>
      </w:r>
    </w:p>
    <w:p w:rsidR="00DD6F0B" w:rsidRPr="00F8774A" w:rsidRDefault="00DD6F0B" w:rsidP="00DD6F0B">
      <w:pPr>
        <w:pStyle w:val="C1"/>
      </w:pPr>
    </w:p>
    <w:p w:rsidR="00DD6F0B" w:rsidRDefault="00DD6F0B" w:rsidP="00DD6F0B">
      <w:pPr>
        <w:pStyle w:val="C1"/>
      </w:pPr>
      <w:r>
        <w:t>int main()</w:t>
      </w:r>
    </w:p>
    <w:p w:rsidR="00DD6F0B" w:rsidRDefault="00DD6F0B" w:rsidP="00DD6F0B">
      <w:pPr>
        <w:pStyle w:val="C1"/>
      </w:pPr>
      <w:r>
        <w:t>{</w:t>
      </w:r>
    </w:p>
    <w:p w:rsidR="00DD6F0B" w:rsidRDefault="00DD6F0B" w:rsidP="00DD6F0B">
      <w:pPr>
        <w:pStyle w:val="C1"/>
      </w:pPr>
      <w:r>
        <w:lastRenderedPageBreak/>
        <w:tab/>
        <w:t>int i,j;</w:t>
      </w:r>
    </w:p>
    <w:p w:rsidR="00DD6F0B" w:rsidRDefault="00DD6F0B" w:rsidP="00DD6F0B">
      <w:pPr>
        <w:pStyle w:val="C1"/>
      </w:pPr>
      <w:r>
        <w:tab/>
        <w:t>char temp;</w:t>
      </w:r>
    </w:p>
    <w:p w:rsidR="00DD6F0B" w:rsidRDefault="00DD6F0B" w:rsidP="00DD6F0B">
      <w:pPr>
        <w:pStyle w:val="C1"/>
      </w:pPr>
      <w:r>
        <w:tab/>
        <w:t>int fd= -1;</w:t>
      </w:r>
    </w:p>
    <w:p w:rsidR="00DD6F0B" w:rsidRDefault="00DD6F0B" w:rsidP="00DD6F0B">
      <w:pPr>
        <w:pStyle w:val="C1"/>
      </w:pPr>
      <w:r>
        <w:tab/>
        <w:t>char * filemap_buf;</w:t>
      </w:r>
    </w:p>
    <w:p w:rsidR="00DD6F0B" w:rsidRDefault="00DD6F0B" w:rsidP="00DD6F0B">
      <w:pPr>
        <w:pStyle w:val="C1"/>
      </w:pPr>
      <w:r>
        <w:tab/>
        <w:t>char * anon_buf;</w:t>
      </w:r>
    </w:p>
    <w:p w:rsidR="00DD6F0B" w:rsidRDefault="00DD6F0B" w:rsidP="00DD6F0B">
      <w:pPr>
        <w:pStyle w:val="C1"/>
      </w:pPr>
      <w:r>
        <w:tab/>
      </w:r>
    </w:p>
    <w:p w:rsidR="00DD6F0B" w:rsidRDefault="00DD6F0B" w:rsidP="00DD6F0B">
      <w:pPr>
        <w:pStyle w:val="C1"/>
      </w:pPr>
      <w:r>
        <w:tab/>
        <w:t>anon_buf=(char *)malloc(2000*MB);</w:t>
      </w:r>
    </w:p>
    <w:p w:rsidR="00DD6F0B" w:rsidRDefault="00DD6F0B" w:rsidP="00DD6F0B">
      <w:pPr>
        <w:pStyle w:val="C1"/>
      </w:pPr>
      <w:r>
        <w:tab/>
      </w:r>
    </w:p>
    <w:p w:rsidR="00DD6F0B" w:rsidRPr="00DD6F0B" w:rsidRDefault="00DD6F0B" w:rsidP="00DD6F0B">
      <w:pPr>
        <w:pStyle w:val="C1"/>
      </w:pPr>
      <w:r>
        <w:rPr>
          <w:rFonts w:hint="eastAsia"/>
        </w:rPr>
        <w:tab/>
        <w:t>while(</w:t>
      </w:r>
      <w:r>
        <w:t>1</w:t>
      </w:r>
      <w:r>
        <w:rPr>
          <w:rFonts w:hint="eastAsia"/>
        </w:rPr>
        <w:t>)</w:t>
      </w:r>
    </w:p>
    <w:p w:rsidR="00DD6F0B" w:rsidRDefault="00DD6F0B" w:rsidP="00DD6F0B">
      <w:pPr>
        <w:pStyle w:val="C1"/>
      </w:pPr>
      <w:r>
        <w:tab/>
        <w:t>{</w:t>
      </w:r>
      <w:r>
        <w:tab/>
        <w:t>for(i=0;i&lt;2000*MB;i+=4096)</w:t>
      </w:r>
    </w:p>
    <w:p w:rsidR="00DD6F0B" w:rsidRDefault="00DD6F0B" w:rsidP="00DD6F0B">
      <w:pPr>
        <w:pStyle w:val="C1"/>
      </w:pPr>
      <w:r>
        <w:tab/>
      </w:r>
      <w:r>
        <w:tab/>
      </w:r>
      <w:r>
        <w:tab/>
        <w:t>anon_buf[i]=0xaa;</w:t>
      </w:r>
    </w:p>
    <w:p w:rsidR="00DD6F0B" w:rsidRPr="00DD6F0B" w:rsidRDefault="00DD6F0B" w:rsidP="00DD6F0B">
      <w:pPr>
        <w:pStyle w:val="C1"/>
      </w:pPr>
      <w:r>
        <w:tab/>
      </w:r>
      <w:r>
        <w:tab/>
        <w:t>sleep(1);</w:t>
      </w:r>
    </w:p>
    <w:p w:rsidR="00DD6F0B" w:rsidRDefault="00DD6F0B" w:rsidP="00DD6F0B">
      <w:pPr>
        <w:pStyle w:val="C1"/>
      </w:pPr>
      <w:r>
        <w:tab/>
        <w:t>}</w:t>
      </w:r>
    </w:p>
    <w:p w:rsidR="00DD6F0B" w:rsidRDefault="00DD6F0B" w:rsidP="00DD6F0B">
      <w:pPr>
        <w:pStyle w:val="C1"/>
      </w:pPr>
    </w:p>
    <w:p w:rsidR="00DD6F0B" w:rsidRDefault="00DD6F0B" w:rsidP="00DD6F0B">
      <w:pPr>
        <w:pStyle w:val="C1"/>
      </w:pPr>
      <w:r>
        <w:tab/>
      </w:r>
      <w:r>
        <w:tab/>
        <w:t>return 0;</w:t>
      </w:r>
    </w:p>
    <w:p w:rsidR="00DD6F0B" w:rsidRDefault="00DD6F0B" w:rsidP="00DD6F0B">
      <w:pPr>
        <w:pStyle w:val="C1"/>
      </w:pPr>
      <w:r>
        <w:t>}</w:t>
      </w:r>
    </w:p>
    <w:p w:rsidR="00D4352B" w:rsidRDefault="00D4352B" w:rsidP="00D4352B">
      <w:pPr>
        <w:pStyle w:val="a"/>
      </w:pPr>
      <w:bookmarkStart w:id="159" w:name="_Toc486237124"/>
      <w:r>
        <w:rPr>
          <w:rFonts w:hint="eastAsia"/>
        </w:rPr>
        <w:t>小结</w:t>
      </w:r>
      <w:bookmarkEnd w:id="159"/>
    </w:p>
    <w:p w:rsidR="00D4352B" w:rsidRDefault="00D4352B" w:rsidP="00D4352B">
      <w:pPr>
        <w:pStyle w:val="a"/>
      </w:pPr>
      <w:bookmarkStart w:id="160" w:name="_Toc486237125"/>
      <w:r>
        <w:rPr>
          <w:rFonts w:hint="eastAsia"/>
        </w:rPr>
        <w:t>练习</w:t>
      </w:r>
      <w:bookmarkEnd w:id="160"/>
    </w:p>
    <w:p w:rsidR="00FF456B" w:rsidRDefault="00F9351D">
      <w:pPr>
        <w:spacing w:line="240" w:lineRule="auto"/>
        <w:ind w:firstLine="0"/>
        <w:jc w:val="left"/>
      </w:pPr>
      <w:r>
        <w:br w:type="page"/>
      </w:r>
    </w:p>
    <w:p w:rsidR="00F9351D" w:rsidRDefault="00761992" w:rsidP="00FF456B">
      <w:pPr>
        <w:pStyle w:val="1"/>
      </w:pPr>
      <w:bookmarkStart w:id="161" w:name="_Ref484446008"/>
      <w:bookmarkStart w:id="162" w:name="_Ref484592342"/>
      <w:bookmarkStart w:id="163" w:name="_Toc486237126"/>
      <w:r>
        <w:rPr>
          <w:rFonts w:hint="eastAsia"/>
        </w:rPr>
        <w:lastRenderedPageBreak/>
        <w:t>综合——</w:t>
      </w:r>
      <w:r w:rsidR="00FF456B">
        <w:rPr>
          <w:rFonts w:hint="eastAsia"/>
        </w:rPr>
        <w:t>新进程创建到运行</w:t>
      </w:r>
      <w:bookmarkEnd w:id="161"/>
      <w:bookmarkEnd w:id="162"/>
      <w:bookmarkEnd w:id="163"/>
    </w:p>
    <w:p w:rsidR="00FF456B" w:rsidRDefault="00FF456B" w:rsidP="00FF456B">
      <w:pPr>
        <w:pStyle w:val="a"/>
      </w:pPr>
      <w:r>
        <w:t>shell</w:t>
      </w:r>
      <w:r>
        <w:rPr>
          <w:rFonts w:hint="eastAsia"/>
        </w:rPr>
        <w:t>读入命令</w:t>
      </w:r>
    </w:p>
    <w:p w:rsidR="002A7837" w:rsidRDefault="002A7837" w:rsidP="002A7837">
      <w:pPr>
        <w:pStyle w:val="a0"/>
      </w:pPr>
      <w:bookmarkStart w:id="164" w:name="_Toc486237128"/>
      <w:r>
        <w:rPr>
          <w:rFonts w:hint="eastAsia"/>
        </w:rPr>
        <w:t>用户空间与内核空间</w:t>
      </w:r>
      <w:bookmarkEnd w:id="164"/>
    </w:p>
    <w:p w:rsidR="002A7837" w:rsidRDefault="002A7837" w:rsidP="002A7837">
      <w:pPr>
        <w:pStyle w:val="a0"/>
      </w:pPr>
      <w:bookmarkStart w:id="165" w:name="_Toc486237129"/>
      <w:r>
        <w:rPr>
          <w:rFonts w:hint="eastAsia"/>
        </w:rPr>
        <w:t>读入命令</w:t>
      </w:r>
      <w:bookmarkEnd w:id="165"/>
    </w:p>
    <w:p w:rsidR="00FF456B" w:rsidRDefault="00FF456B" w:rsidP="00FF456B">
      <w:pPr>
        <w:pStyle w:val="a"/>
      </w:pPr>
      <w:bookmarkStart w:id="166" w:name="_Toc486237130"/>
      <w:r>
        <w:rPr>
          <w:rFonts w:hint="eastAsia"/>
        </w:rPr>
        <w:t>创建进程</w:t>
      </w:r>
      <w:bookmarkEnd w:id="166"/>
    </w:p>
    <w:p w:rsidR="00FF456B" w:rsidRDefault="007C4204" w:rsidP="007C4204">
      <w:pPr>
        <w:pStyle w:val="a0"/>
      </w:pPr>
      <w:bookmarkStart w:id="167" w:name="_Toc486237131"/>
      <w:r>
        <w:rPr>
          <w:rFonts w:hint="eastAsia"/>
        </w:rPr>
        <w:t>fork()</w:t>
      </w:r>
      <w:r w:rsidR="009F3699">
        <w:rPr>
          <w:rFonts w:hint="eastAsia"/>
        </w:rPr>
        <w:t>拷贝进程</w:t>
      </w:r>
      <w:bookmarkEnd w:id="167"/>
    </w:p>
    <w:p w:rsidR="007C4204" w:rsidRDefault="007C4204" w:rsidP="009F3699">
      <w:pPr>
        <w:pStyle w:val="a0"/>
        <w:ind w:left="1418"/>
      </w:pPr>
      <w:bookmarkStart w:id="168" w:name="_Toc486237132"/>
      <w:r>
        <w:rPr>
          <w:rFonts w:hint="eastAsia"/>
        </w:rPr>
        <w:t>替换进程</w:t>
      </w:r>
      <w:bookmarkEnd w:id="168"/>
      <w:r w:rsidR="00482D0B">
        <w:rPr>
          <w:rFonts w:hint="eastAsia"/>
        </w:rPr>
        <w:t>映像</w:t>
      </w:r>
    </w:p>
    <w:p w:rsidR="006A243E" w:rsidRDefault="006A243E" w:rsidP="006A243E">
      <w:pPr>
        <w:pStyle w:val="ad"/>
      </w:pPr>
    </w:p>
    <w:p w:rsidR="007C4204" w:rsidRDefault="006A243E" w:rsidP="009F3699">
      <w:pPr>
        <w:pStyle w:val="a0"/>
        <w:ind w:left="1418"/>
      </w:pPr>
      <w:bookmarkStart w:id="169" w:name="_Toc486237133"/>
      <w:r>
        <w:rPr>
          <w:rFonts w:hint="eastAsia"/>
        </w:rPr>
        <w:t>开始运行新进程</w:t>
      </w:r>
      <w:bookmarkEnd w:id="169"/>
    </w:p>
    <w:p w:rsidR="00FF456B" w:rsidRDefault="00FF456B" w:rsidP="009F3699">
      <w:pPr>
        <w:pStyle w:val="a0"/>
        <w:ind w:left="1418"/>
      </w:pPr>
      <w:r>
        <w:rPr>
          <w:rFonts w:hint="eastAsia"/>
        </w:rPr>
        <w:t>进程</w:t>
      </w:r>
      <w:r w:rsidR="00482D0B">
        <w:rPr>
          <w:rFonts w:hint="eastAsia"/>
        </w:rPr>
        <w:t>映像</w:t>
      </w:r>
      <w:r>
        <w:rPr>
          <w:rFonts w:hint="eastAsia"/>
        </w:rPr>
        <w:t>与缺页</w:t>
      </w:r>
    </w:p>
    <w:p w:rsidR="00FF456B" w:rsidRDefault="00FF456B" w:rsidP="00FF456B">
      <w:pPr>
        <w:pStyle w:val="a"/>
      </w:pPr>
      <w:bookmarkStart w:id="170" w:name="_Toc486237135"/>
      <w:r>
        <w:rPr>
          <w:rFonts w:hint="eastAsia"/>
        </w:rPr>
        <w:t>小结</w:t>
      </w:r>
      <w:bookmarkEnd w:id="170"/>
    </w:p>
    <w:p w:rsidR="00FF456B" w:rsidRDefault="00FF456B" w:rsidP="00FF456B">
      <w:pPr>
        <w:pStyle w:val="a"/>
      </w:pPr>
      <w:bookmarkStart w:id="171" w:name="_Toc486237136"/>
      <w:r>
        <w:rPr>
          <w:rFonts w:hint="eastAsia"/>
        </w:rPr>
        <w:t>练习</w:t>
      </w:r>
      <w:bookmarkEnd w:id="171"/>
    </w:p>
    <w:p w:rsidR="00FF456B" w:rsidRPr="00FF456B" w:rsidRDefault="00FF456B">
      <w:pPr>
        <w:spacing w:line="240" w:lineRule="auto"/>
        <w:ind w:firstLine="0"/>
        <w:jc w:val="left"/>
      </w:pPr>
    </w:p>
    <w:p w:rsidR="00FF456B" w:rsidRDefault="00FF456B">
      <w:pPr>
        <w:spacing w:line="240" w:lineRule="auto"/>
        <w:ind w:firstLine="0"/>
        <w:jc w:val="left"/>
      </w:pPr>
      <w:r>
        <w:br w:type="page"/>
      </w:r>
    </w:p>
    <w:p w:rsidR="00FF456B" w:rsidRDefault="00FF456B">
      <w:pPr>
        <w:spacing w:line="240" w:lineRule="auto"/>
        <w:ind w:firstLine="0"/>
        <w:jc w:val="left"/>
      </w:pPr>
    </w:p>
    <w:p w:rsidR="00FD588B" w:rsidRDefault="00FD588B" w:rsidP="000B78EF">
      <w:pPr>
        <w:pStyle w:val="1"/>
      </w:pPr>
      <w:bookmarkStart w:id="172" w:name="_Ref477593413"/>
      <w:bookmarkStart w:id="173" w:name="_Toc486237137"/>
      <w:bookmarkStart w:id="174" w:name="_Toc438369536"/>
      <w:r>
        <w:rPr>
          <w:rFonts w:hint="eastAsia"/>
        </w:rPr>
        <w:t>VFS</w:t>
      </w:r>
      <w:r>
        <w:rPr>
          <w:rFonts w:hint="eastAsia"/>
        </w:rPr>
        <w:t>文件系统</w:t>
      </w:r>
      <w:bookmarkEnd w:id="172"/>
      <w:bookmarkEnd w:id="173"/>
    </w:p>
    <w:p w:rsidR="00B436CC" w:rsidRDefault="00B436CC" w:rsidP="00B436CC">
      <w:pPr>
        <w:pStyle w:val="a"/>
      </w:pPr>
      <w:bookmarkStart w:id="175" w:name="_Toc486237138"/>
      <w:r>
        <w:rPr>
          <w:rFonts w:hint="eastAsia"/>
        </w:rPr>
        <w:t>VFS</w:t>
      </w:r>
      <w:bookmarkEnd w:id="175"/>
      <w:r w:rsidR="00F46F7C">
        <w:t xml:space="preserve"> </w:t>
      </w:r>
    </w:p>
    <w:p w:rsidR="00F46F7C" w:rsidRDefault="00F46F7C" w:rsidP="00257C2A">
      <w:pPr>
        <w:pStyle w:val="a0"/>
        <w:rPr>
          <w:noProof/>
        </w:rPr>
      </w:pPr>
      <w:bookmarkStart w:id="176" w:name="_Ref483300085"/>
      <w:bookmarkStart w:id="177" w:name="_Toc486237139"/>
      <w:r>
        <w:rPr>
          <w:rFonts w:hint="eastAsia"/>
          <w:noProof/>
        </w:rPr>
        <w:t>VFS</w:t>
      </w:r>
      <w:r>
        <w:rPr>
          <w:rFonts w:hint="eastAsia"/>
          <w:noProof/>
        </w:rPr>
        <w:t>对象</w:t>
      </w:r>
      <w:bookmarkEnd w:id="176"/>
      <w:bookmarkEnd w:id="177"/>
    </w:p>
    <w:p w:rsidR="00257C2A" w:rsidRDefault="00257C2A" w:rsidP="00257C2A">
      <w:pPr>
        <w:pStyle w:val="a0"/>
        <w:rPr>
          <w:noProof/>
        </w:rPr>
      </w:pPr>
      <w:bookmarkStart w:id="178" w:name="_Toc486237140"/>
      <w:r>
        <w:rPr>
          <w:rFonts w:hint="eastAsia"/>
          <w:noProof/>
        </w:rPr>
        <w:t>文件系统类型</w:t>
      </w:r>
      <w:bookmarkEnd w:id="178"/>
    </w:p>
    <w:p w:rsidR="00FD588B" w:rsidRDefault="00FD588B" w:rsidP="00FD588B">
      <w:pPr>
        <w:pStyle w:val="a"/>
      </w:pPr>
      <w:bookmarkStart w:id="179" w:name="_Toc486237141"/>
      <w:r>
        <w:rPr>
          <w:rFonts w:hint="eastAsia"/>
        </w:rPr>
        <w:t>文件基本操作</w:t>
      </w:r>
      <w:bookmarkEnd w:id="179"/>
    </w:p>
    <w:p w:rsidR="00FE2241" w:rsidRDefault="00FE2241" w:rsidP="00FE2241">
      <w:pPr>
        <w:pStyle w:val="a0"/>
      </w:pPr>
      <w:bookmarkStart w:id="180" w:name="_Ref483300439"/>
      <w:bookmarkStart w:id="181" w:name="_Toc486237142"/>
      <w:r>
        <w:rPr>
          <w:rFonts w:hint="eastAsia"/>
        </w:rPr>
        <w:t>命令行基本操作</w:t>
      </w:r>
      <w:bookmarkEnd w:id="180"/>
      <w:bookmarkEnd w:id="181"/>
    </w:p>
    <w:p w:rsidR="00FE2241" w:rsidRDefault="00FE2241" w:rsidP="00FE2241">
      <w:pPr>
        <w:pStyle w:val="a0"/>
      </w:pPr>
      <w:bookmarkStart w:id="182" w:name="_Toc486237143"/>
      <w:r>
        <w:rPr>
          <w:rFonts w:hint="eastAsia"/>
        </w:rPr>
        <w:t>编程接口</w:t>
      </w:r>
      <w:bookmarkEnd w:id="182"/>
    </w:p>
    <w:p w:rsidR="000B756D" w:rsidRDefault="000B756D" w:rsidP="000B756D">
      <w:pPr>
        <w:pStyle w:val="ad"/>
      </w:pPr>
      <w:bookmarkStart w:id="183" w:name="_Ref482519557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183"/>
      <w:r>
        <w:t xml:space="preserve"> </w:t>
      </w:r>
      <w:r w:rsidR="00316034">
        <w:t>file-op-demo.c</w:t>
      </w:r>
    </w:p>
    <w:p w:rsidR="00316034" w:rsidRDefault="00316034" w:rsidP="00316034">
      <w:pPr>
        <w:pStyle w:val="C1"/>
      </w:pPr>
      <w:r>
        <w:t>[root@localhost lqm]# cat file-op-demo.c</w:t>
      </w:r>
    </w:p>
    <w:p w:rsidR="00316034" w:rsidRDefault="00316034" w:rsidP="00316034">
      <w:pPr>
        <w:pStyle w:val="C1"/>
      </w:pPr>
      <w:r>
        <w:t>#include &lt;stdio.h&gt;</w:t>
      </w:r>
    </w:p>
    <w:p w:rsidR="00316034" w:rsidRDefault="00316034" w:rsidP="00316034">
      <w:pPr>
        <w:pStyle w:val="C1"/>
      </w:pPr>
      <w:r>
        <w:t>#include &lt;unistd.h&gt;</w:t>
      </w:r>
    </w:p>
    <w:p w:rsidR="00316034" w:rsidRDefault="00316034" w:rsidP="00316034">
      <w:pPr>
        <w:pStyle w:val="C1"/>
      </w:pPr>
      <w:r>
        <w:t>#include &lt;sys/types.h&gt;</w:t>
      </w:r>
    </w:p>
    <w:p w:rsidR="00316034" w:rsidRDefault="00316034" w:rsidP="00316034">
      <w:pPr>
        <w:pStyle w:val="C1"/>
      </w:pPr>
      <w:r>
        <w:t>#include &lt;sys/stat.h&gt;</w:t>
      </w:r>
    </w:p>
    <w:p w:rsidR="00316034" w:rsidRDefault="00316034" w:rsidP="00316034">
      <w:pPr>
        <w:pStyle w:val="C1"/>
      </w:pPr>
      <w:r>
        <w:t>#include &lt;fcntl.h&gt;</w:t>
      </w:r>
    </w:p>
    <w:p w:rsidR="00316034" w:rsidRDefault="00316034" w:rsidP="00316034">
      <w:pPr>
        <w:pStyle w:val="C1"/>
      </w:pPr>
    </w:p>
    <w:p w:rsidR="00316034" w:rsidRDefault="00316034" w:rsidP="00316034">
      <w:pPr>
        <w:pStyle w:val="C1"/>
      </w:pPr>
      <w:r>
        <w:t>int main()</w:t>
      </w:r>
    </w:p>
    <w:p w:rsidR="00316034" w:rsidRDefault="00316034" w:rsidP="00316034">
      <w:pPr>
        <w:pStyle w:val="C1"/>
      </w:pPr>
      <w:r>
        <w:t>{</w:t>
      </w:r>
    </w:p>
    <w:p w:rsidR="00316034" w:rsidRDefault="00316034" w:rsidP="00316034">
      <w:pPr>
        <w:pStyle w:val="C1"/>
      </w:pPr>
      <w:r>
        <w:tab/>
        <w:t>char buf_byte[1];</w:t>
      </w:r>
    </w:p>
    <w:p w:rsidR="00316034" w:rsidRDefault="00316034" w:rsidP="00316034">
      <w:pPr>
        <w:pStyle w:val="C1"/>
      </w:pPr>
      <w:r>
        <w:tab/>
        <w:t>int i;</w:t>
      </w:r>
    </w:p>
    <w:p w:rsidR="00316034" w:rsidRDefault="00316034" w:rsidP="00316034">
      <w:pPr>
        <w:pStyle w:val="C1"/>
      </w:pPr>
      <w:r>
        <w:tab/>
        <w:t>int fd1,fd2,fd3;</w:t>
      </w:r>
    </w:p>
    <w:p w:rsidR="00316034" w:rsidRDefault="00316034" w:rsidP="00316034">
      <w:pPr>
        <w:pStyle w:val="C1"/>
      </w:pPr>
    </w:p>
    <w:p w:rsidR="00316034" w:rsidRDefault="00316034" w:rsidP="00316034">
      <w:pPr>
        <w:pStyle w:val="C1"/>
      </w:pPr>
      <w:r>
        <w:tab/>
        <w:t>fd1=open("file1.txt",O_WRONLY|O_CREAT);</w:t>
      </w:r>
    </w:p>
    <w:p w:rsidR="00316034" w:rsidRDefault="00316034" w:rsidP="00316034">
      <w:pPr>
        <w:pStyle w:val="C1"/>
      </w:pPr>
      <w:r>
        <w:tab/>
        <w:t>for(i=0;i&lt;4096;i++)</w:t>
      </w:r>
    </w:p>
    <w:p w:rsidR="00316034" w:rsidRDefault="00316034" w:rsidP="00316034">
      <w:pPr>
        <w:pStyle w:val="C1"/>
      </w:pPr>
      <w:r>
        <w:tab/>
        <w:t>{</w:t>
      </w:r>
      <w:r>
        <w:tab/>
        <w:t>buf_byte[0]= (i %  10)+'0';</w:t>
      </w:r>
    </w:p>
    <w:p w:rsidR="00316034" w:rsidRDefault="00316034" w:rsidP="00316034">
      <w:pPr>
        <w:pStyle w:val="C1"/>
      </w:pPr>
      <w:r>
        <w:tab/>
      </w:r>
      <w:r>
        <w:tab/>
        <w:t>write(fd1,buf_byte,1);</w:t>
      </w:r>
    </w:p>
    <w:p w:rsidR="00316034" w:rsidRDefault="00316034" w:rsidP="00316034">
      <w:pPr>
        <w:pStyle w:val="C1"/>
      </w:pPr>
      <w:r>
        <w:tab/>
        <w:t>}</w:t>
      </w:r>
    </w:p>
    <w:p w:rsidR="00316034" w:rsidRDefault="00316034" w:rsidP="00316034">
      <w:pPr>
        <w:pStyle w:val="C1"/>
      </w:pPr>
      <w:r>
        <w:tab/>
        <w:t>printf("fd of file1.txt is %d \n",fd1);</w:t>
      </w:r>
    </w:p>
    <w:p w:rsidR="00316034" w:rsidRDefault="00316034" w:rsidP="00316034">
      <w:pPr>
        <w:pStyle w:val="C1"/>
      </w:pPr>
      <w:r>
        <w:tab/>
        <w:t>getchar();</w:t>
      </w:r>
      <w:r>
        <w:tab/>
      </w:r>
      <w:r>
        <w:tab/>
        <w:t>//check point 1</w:t>
      </w:r>
    </w:p>
    <w:p w:rsidR="00316034" w:rsidRDefault="00316034" w:rsidP="00316034">
      <w:pPr>
        <w:pStyle w:val="C1"/>
      </w:pPr>
      <w:r>
        <w:tab/>
        <w:t>close(fd1);</w:t>
      </w:r>
    </w:p>
    <w:p w:rsidR="00316034" w:rsidRDefault="00316034" w:rsidP="00316034">
      <w:pPr>
        <w:pStyle w:val="C1"/>
      </w:pPr>
      <w:r>
        <w:tab/>
        <w:t>getchar();</w:t>
      </w:r>
      <w:r>
        <w:tab/>
      </w:r>
      <w:r>
        <w:tab/>
        <w:t>//check point 2</w:t>
      </w:r>
    </w:p>
    <w:p w:rsidR="00316034" w:rsidRDefault="00316034" w:rsidP="00316034">
      <w:pPr>
        <w:pStyle w:val="C1"/>
      </w:pPr>
    </w:p>
    <w:p w:rsidR="00316034" w:rsidRDefault="00316034" w:rsidP="00316034">
      <w:pPr>
        <w:pStyle w:val="C1"/>
      </w:pPr>
      <w:r>
        <w:tab/>
        <w:t>fd2=open("file2.txt",O_WRONLY|O_CREAT);</w:t>
      </w:r>
    </w:p>
    <w:p w:rsidR="00316034" w:rsidRDefault="00316034" w:rsidP="00316034">
      <w:pPr>
        <w:pStyle w:val="C1"/>
      </w:pPr>
      <w:r>
        <w:tab/>
        <w:t>fd1=open("file1.txt",O_RDONLY);</w:t>
      </w:r>
    </w:p>
    <w:p w:rsidR="00316034" w:rsidRDefault="00316034" w:rsidP="00316034">
      <w:pPr>
        <w:pStyle w:val="C1"/>
      </w:pPr>
      <w:r>
        <w:tab/>
        <w:t>lseek(fd1,1026,SEEK_SET );</w:t>
      </w:r>
    </w:p>
    <w:p w:rsidR="00316034" w:rsidRDefault="00316034" w:rsidP="00316034">
      <w:pPr>
        <w:pStyle w:val="C1"/>
      </w:pPr>
      <w:r>
        <w:tab/>
        <w:t>for(i=0;i&lt;10;i++)</w:t>
      </w:r>
    </w:p>
    <w:p w:rsidR="00316034" w:rsidRDefault="00316034" w:rsidP="00316034">
      <w:pPr>
        <w:pStyle w:val="C1"/>
      </w:pPr>
      <w:r>
        <w:tab/>
        <w:t>{</w:t>
      </w:r>
      <w:r>
        <w:tab/>
        <w:t>read(fd1,buf_byte,1);</w:t>
      </w:r>
    </w:p>
    <w:p w:rsidR="00316034" w:rsidRDefault="00316034" w:rsidP="00316034">
      <w:pPr>
        <w:pStyle w:val="C1"/>
      </w:pPr>
      <w:r>
        <w:tab/>
      </w:r>
      <w:r>
        <w:tab/>
        <w:t>write(fd2,buf_byte,1);</w:t>
      </w:r>
    </w:p>
    <w:p w:rsidR="00316034" w:rsidRDefault="00316034" w:rsidP="00316034">
      <w:pPr>
        <w:pStyle w:val="C1"/>
      </w:pPr>
      <w:r>
        <w:lastRenderedPageBreak/>
        <w:tab/>
        <w:t>}</w:t>
      </w:r>
    </w:p>
    <w:p w:rsidR="00316034" w:rsidRDefault="00316034" w:rsidP="00316034">
      <w:pPr>
        <w:pStyle w:val="C1"/>
      </w:pPr>
      <w:r>
        <w:tab/>
        <w:t>printf("fd of file1.txt is %d. fd of file2.txt is %d",fd1,fd2);</w:t>
      </w:r>
    </w:p>
    <w:p w:rsidR="00316034" w:rsidRDefault="00316034" w:rsidP="00316034">
      <w:pPr>
        <w:pStyle w:val="C1"/>
      </w:pPr>
      <w:r>
        <w:tab/>
        <w:t>getchar();</w:t>
      </w:r>
      <w:r>
        <w:tab/>
      </w:r>
      <w:r>
        <w:tab/>
        <w:t>//check point 3</w:t>
      </w:r>
    </w:p>
    <w:p w:rsidR="00316034" w:rsidRDefault="00316034" w:rsidP="00316034">
      <w:pPr>
        <w:pStyle w:val="C1"/>
      </w:pPr>
      <w:r>
        <w:tab/>
        <w:t>dup2(fd2,8);</w:t>
      </w:r>
    </w:p>
    <w:p w:rsidR="00316034" w:rsidRDefault="00316034" w:rsidP="00316034">
      <w:pPr>
        <w:pStyle w:val="C1"/>
      </w:pPr>
      <w:r>
        <w:tab/>
        <w:t>write(8,"Hello!",6);</w:t>
      </w:r>
    </w:p>
    <w:p w:rsidR="00316034" w:rsidRDefault="00316034" w:rsidP="00316034">
      <w:pPr>
        <w:pStyle w:val="C1"/>
      </w:pPr>
      <w:r>
        <w:tab/>
        <w:t>fd3=open("file2.txt",O_WRONLY);</w:t>
      </w:r>
    </w:p>
    <w:p w:rsidR="00316034" w:rsidRDefault="00316034" w:rsidP="00316034">
      <w:pPr>
        <w:pStyle w:val="C1"/>
      </w:pPr>
      <w:r>
        <w:tab/>
        <w:t>write(fd3,"open-again",10);</w:t>
      </w:r>
    </w:p>
    <w:p w:rsidR="00316034" w:rsidRDefault="00316034" w:rsidP="00316034">
      <w:pPr>
        <w:pStyle w:val="C1"/>
      </w:pPr>
      <w:r>
        <w:tab/>
      </w:r>
    </w:p>
    <w:p w:rsidR="00316034" w:rsidRDefault="00316034" w:rsidP="00316034">
      <w:pPr>
        <w:pStyle w:val="C1"/>
      </w:pPr>
      <w:r>
        <w:tab/>
        <w:t>getchar();</w:t>
      </w:r>
      <w:r>
        <w:tab/>
      </w:r>
      <w:r>
        <w:tab/>
        <w:t>//check point 4</w:t>
      </w:r>
    </w:p>
    <w:p w:rsidR="00316034" w:rsidRDefault="00316034" w:rsidP="00316034">
      <w:pPr>
        <w:pStyle w:val="C1"/>
      </w:pPr>
      <w:r>
        <w:tab/>
        <w:t>return 0;</w:t>
      </w:r>
    </w:p>
    <w:p w:rsidR="000B756D" w:rsidRDefault="00316034" w:rsidP="00316034">
      <w:pPr>
        <w:pStyle w:val="C1"/>
      </w:pPr>
      <w:r>
        <w:t>}</w:t>
      </w:r>
    </w:p>
    <w:p w:rsidR="00FE2241" w:rsidRDefault="00B436CC" w:rsidP="00B436CC">
      <w:pPr>
        <w:pStyle w:val="a"/>
      </w:pPr>
      <w:bookmarkStart w:id="184" w:name="_Ref481955544"/>
      <w:bookmarkStart w:id="185" w:name="_Toc486237144"/>
      <w:r>
        <w:rPr>
          <w:rFonts w:hint="eastAsia"/>
        </w:rPr>
        <w:t>目录结构</w:t>
      </w:r>
      <w:bookmarkEnd w:id="184"/>
      <w:bookmarkEnd w:id="185"/>
    </w:p>
    <w:p w:rsidR="00B436CC" w:rsidRDefault="00B436CC" w:rsidP="00B436CC"/>
    <w:p w:rsidR="00B436CC" w:rsidRDefault="00B436CC" w:rsidP="00C0526D">
      <w:pPr>
        <w:pStyle w:val="a0"/>
      </w:pPr>
      <w:bookmarkStart w:id="186" w:name="_Toc486237145"/>
      <w:r>
        <w:rPr>
          <w:rFonts w:hint="eastAsia"/>
        </w:rPr>
        <w:t>树形结构</w:t>
      </w:r>
      <w:bookmarkEnd w:id="186"/>
    </w:p>
    <w:p w:rsidR="00B436CC" w:rsidRDefault="00B436CC" w:rsidP="00C0526D">
      <w:pPr>
        <w:pStyle w:val="a0"/>
      </w:pPr>
      <w:bookmarkStart w:id="187" w:name="_Toc486237146"/>
      <w:r>
        <w:rPr>
          <w:rFonts w:hint="eastAsia"/>
        </w:rPr>
        <w:t>软</w:t>
      </w:r>
      <w:r>
        <w:rPr>
          <w:rFonts w:hint="eastAsia"/>
        </w:rPr>
        <w:t>/</w:t>
      </w:r>
      <w:r>
        <w:rPr>
          <w:rFonts w:hint="eastAsia"/>
        </w:rPr>
        <w:t>硬</w:t>
      </w:r>
      <w:r w:rsidR="00C00FE4">
        <w:rPr>
          <w:rFonts w:hint="eastAsia"/>
        </w:rPr>
        <w:t>链接</w:t>
      </w:r>
      <w:bookmarkEnd w:id="187"/>
    </w:p>
    <w:p w:rsidR="00B436CC" w:rsidRDefault="00B436CC" w:rsidP="00C0526D">
      <w:pPr>
        <w:pStyle w:val="a0"/>
      </w:pPr>
      <w:bookmarkStart w:id="188" w:name="_Ref482560794"/>
      <w:bookmarkStart w:id="189" w:name="_Toc486237147"/>
      <w:r>
        <w:rPr>
          <w:rFonts w:hint="eastAsia"/>
        </w:rPr>
        <w:t>文件系统</w:t>
      </w:r>
      <w:r w:rsidR="00F433E5">
        <w:rPr>
          <w:rFonts w:hint="eastAsia"/>
        </w:rPr>
        <w:t>创建与</w:t>
      </w:r>
      <w:r>
        <w:rPr>
          <w:rFonts w:hint="eastAsia"/>
        </w:rPr>
        <w:t>挂载</w:t>
      </w:r>
      <w:bookmarkEnd w:id="188"/>
      <w:bookmarkEnd w:id="189"/>
    </w:p>
    <w:p w:rsidR="00852FCF" w:rsidRPr="00852FCF" w:rsidRDefault="00852FCF" w:rsidP="00852FCF"/>
    <w:p w:rsidR="000B78EF" w:rsidRDefault="000B78EF" w:rsidP="00FD588B">
      <w:pPr>
        <w:pStyle w:val="a"/>
      </w:pPr>
      <w:bookmarkStart w:id="190" w:name="_Toc486237148"/>
      <w:r>
        <w:rPr>
          <w:rFonts w:hint="eastAsia"/>
        </w:rPr>
        <w:t>页缓存</w:t>
      </w:r>
      <w:bookmarkEnd w:id="174"/>
      <w:bookmarkEnd w:id="190"/>
    </w:p>
    <w:p w:rsidR="000B78EF" w:rsidRDefault="000B78EF" w:rsidP="000B78EF"/>
    <w:p w:rsidR="00C0526D" w:rsidRDefault="00C0526D" w:rsidP="00C0526D">
      <w:pPr>
        <w:pStyle w:val="a0"/>
      </w:pPr>
      <w:bookmarkStart w:id="191" w:name="_Toc486237149"/>
      <w:r>
        <w:rPr>
          <w:rFonts w:hint="eastAsia"/>
        </w:rPr>
        <w:t>页缓存基本概念</w:t>
      </w:r>
      <w:bookmarkEnd w:id="191"/>
    </w:p>
    <w:p w:rsidR="00C0526D" w:rsidRDefault="00C0526D" w:rsidP="00C0526D">
      <w:pPr>
        <w:pStyle w:val="a0"/>
      </w:pPr>
      <w:bookmarkStart w:id="192" w:name="_Toc486237150"/>
      <w:r>
        <w:rPr>
          <w:rFonts w:hint="eastAsia"/>
        </w:rPr>
        <w:t>页缓存动态变化</w:t>
      </w:r>
      <w:bookmarkEnd w:id="192"/>
    </w:p>
    <w:p w:rsidR="00C0526D" w:rsidRPr="00C0526D" w:rsidRDefault="00C0526D" w:rsidP="00C0526D">
      <w:pPr>
        <w:pStyle w:val="ad"/>
      </w:pPr>
      <w:bookmarkStart w:id="193" w:name="_Ref482540791"/>
      <w:r>
        <w:t>代码</w:t>
      </w:r>
      <w:r>
        <w:t xml:space="preserve"> </w:t>
      </w:r>
      <w:fldSimple w:instr=" STYLEREF 1 \s ">
        <w:r w:rsidR="003B3EFC">
          <w:rPr>
            <w:noProof/>
          </w:rPr>
          <w:t>7</w:t>
        </w:r>
      </w:fldSimple>
      <w:r w:rsidR="00D6333C">
        <w:noBreakHyphen/>
      </w:r>
      <w:r w:rsidR="00D6333C">
        <w:fldChar w:fldCharType="begin"/>
      </w:r>
      <w:r w:rsidR="00D6333C">
        <w:instrText xml:space="preserve"> SEQ </w:instrText>
      </w:r>
      <w:r w:rsidR="00D6333C">
        <w:instrText>代码</w:instrText>
      </w:r>
      <w:r w:rsidR="00D6333C">
        <w:instrText xml:space="preserve"> \* ARABIC \s 1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193"/>
      <w:r>
        <w:t xml:space="preserve"> </w:t>
      </w:r>
      <w:r>
        <w:rPr>
          <w:rFonts w:hint="eastAsia"/>
        </w:rPr>
        <w:t>page-cache-demo.c</w:t>
      </w:r>
    </w:p>
    <w:p w:rsidR="00C0526D" w:rsidRDefault="00C0526D" w:rsidP="00C0526D">
      <w:pPr>
        <w:pStyle w:val="C1"/>
      </w:pPr>
      <w:r>
        <w:t>#include &lt;stdio.h&gt;</w:t>
      </w:r>
    </w:p>
    <w:p w:rsidR="00C0526D" w:rsidRDefault="00C0526D" w:rsidP="00C0526D">
      <w:pPr>
        <w:pStyle w:val="C1"/>
      </w:pPr>
      <w:r>
        <w:t>#include &lt;stdio.h&gt;</w:t>
      </w:r>
    </w:p>
    <w:p w:rsidR="00C0526D" w:rsidRDefault="00C0526D" w:rsidP="00C0526D">
      <w:pPr>
        <w:pStyle w:val="C1"/>
      </w:pPr>
      <w:r>
        <w:t>#include &lt;unistd.h&gt;</w:t>
      </w:r>
    </w:p>
    <w:p w:rsidR="00C0526D" w:rsidRDefault="00C0526D" w:rsidP="00C0526D">
      <w:pPr>
        <w:pStyle w:val="C1"/>
      </w:pPr>
      <w:r>
        <w:t>#include &lt;sys/types.h&gt;</w:t>
      </w:r>
    </w:p>
    <w:p w:rsidR="00C0526D" w:rsidRDefault="00C0526D" w:rsidP="00C0526D">
      <w:pPr>
        <w:pStyle w:val="C1"/>
      </w:pPr>
      <w:r>
        <w:t>#include &lt;sys/stat.h&gt;</w:t>
      </w:r>
    </w:p>
    <w:p w:rsidR="00C0526D" w:rsidRDefault="00C0526D" w:rsidP="00C0526D">
      <w:pPr>
        <w:pStyle w:val="C1"/>
      </w:pPr>
      <w:r>
        <w:t>#include &lt;fcntl.h&gt;</w:t>
      </w:r>
    </w:p>
    <w:p w:rsidR="00C0526D" w:rsidRDefault="00C0526D" w:rsidP="00C0526D">
      <w:pPr>
        <w:pStyle w:val="C1"/>
      </w:pPr>
    </w:p>
    <w:p w:rsidR="00C0526D" w:rsidRDefault="00C0526D" w:rsidP="00C0526D">
      <w:pPr>
        <w:pStyle w:val="C1"/>
      </w:pPr>
      <w:r>
        <w:t>int main()</w:t>
      </w:r>
    </w:p>
    <w:p w:rsidR="00C0526D" w:rsidRDefault="00C0526D" w:rsidP="00C0526D">
      <w:pPr>
        <w:pStyle w:val="C1"/>
      </w:pPr>
      <w:r>
        <w:t>{</w:t>
      </w:r>
      <w:r>
        <w:tab/>
      </w:r>
    </w:p>
    <w:p w:rsidR="00C0526D" w:rsidRDefault="00C0526D" w:rsidP="00C0526D">
      <w:pPr>
        <w:pStyle w:val="C1"/>
      </w:pPr>
      <w:r>
        <w:tab/>
        <w:t>long i;</w:t>
      </w:r>
    </w:p>
    <w:p w:rsidR="00C0526D" w:rsidRDefault="00C0526D" w:rsidP="00C0526D">
      <w:pPr>
        <w:pStyle w:val="C1"/>
      </w:pPr>
      <w:r>
        <w:tab/>
        <w:t>int fd;</w:t>
      </w:r>
    </w:p>
    <w:p w:rsidR="00C0526D" w:rsidRDefault="00C0526D" w:rsidP="00C0526D">
      <w:pPr>
        <w:pStyle w:val="C1"/>
      </w:pPr>
      <w:r>
        <w:tab/>
        <w:t>char dat_buf[1];</w:t>
      </w:r>
    </w:p>
    <w:p w:rsidR="00C0526D" w:rsidRDefault="00C0526D" w:rsidP="00C0526D">
      <w:pPr>
        <w:pStyle w:val="C1"/>
      </w:pPr>
      <w:r>
        <w:tab/>
        <w:t>fd=open("data-2G.dat",O_RDONLY);</w:t>
      </w:r>
    </w:p>
    <w:p w:rsidR="00C0526D" w:rsidRDefault="00C0526D" w:rsidP="00C0526D">
      <w:pPr>
        <w:pStyle w:val="C1"/>
      </w:pPr>
      <w:r>
        <w:tab/>
        <w:t>for(i=0;i&lt;1024*1024*2;i+1024)</w:t>
      </w:r>
    </w:p>
    <w:p w:rsidR="00C0526D" w:rsidRDefault="00C0526D" w:rsidP="00C0526D">
      <w:pPr>
        <w:pStyle w:val="C1"/>
      </w:pPr>
      <w:r>
        <w:lastRenderedPageBreak/>
        <w:tab/>
      </w:r>
      <w:r>
        <w:tab/>
        <w:t>read(fd,dat_buf,1);</w:t>
      </w:r>
    </w:p>
    <w:p w:rsidR="00C0526D" w:rsidRDefault="00C0526D" w:rsidP="00C0526D">
      <w:pPr>
        <w:pStyle w:val="C1"/>
      </w:pPr>
      <w:r>
        <w:tab/>
        <w:t>return 0;</w:t>
      </w:r>
    </w:p>
    <w:p w:rsidR="00C0526D" w:rsidRDefault="00C0526D" w:rsidP="00C0526D">
      <w:pPr>
        <w:pStyle w:val="C1"/>
      </w:pPr>
      <w:r>
        <w:t>}</w:t>
      </w:r>
    </w:p>
    <w:p w:rsidR="00B436CC" w:rsidRDefault="00B436CC" w:rsidP="00B436CC">
      <w:pPr>
        <w:pStyle w:val="a"/>
      </w:pPr>
      <w:bookmarkStart w:id="194" w:name="_Toc486237151"/>
      <w:r>
        <w:rPr>
          <w:rFonts w:hint="eastAsia"/>
        </w:rPr>
        <w:t>非文件功能</w:t>
      </w:r>
      <w:bookmarkEnd w:id="194"/>
    </w:p>
    <w:p w:rsidR="009410C5" w:rsidRDefault="009410C5" w:rsidP="00B436CC">
      <w:pPr>
        <w:pStyle w:val="a0"/>
      </w:pPr>
      <w:bookmarkStart w:id="195" w:name="_Ref483041160"/>
      <w:bookmarkStart w:id="196" w:name="_Toc486237152"/>
      <w:r>
        <w:rPr>
          <w:rFonts w:hint="eastAsia"/>
        </w:rPr>
        <w:t>交换</w:t>
      </w:r>
      <w:bookmarkEnd w:id="195"/>
      <w:bookmarkEnd w:id="196"/>
    </w:p>
    <w:p w:rsidR="00803E6D" w:rsidRDefault="00803E6D" w:rsidP="00803E6D"/>
    <w:p w:rsidR="00803E6D" w:rsidRDefault="00803E6D" w:rsidP="00803E6D">
      <w:pPr>
        <w:pStyle w:val="ad"/>
      </w:pPr>
      <w:bookmarkStart w:id="197" w:name="_Ref40485018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197"/>
      <w:r>
        <w:rPr>
          <w:rFonts w:hint="eastAsia"/>
        </w:rPr>
        <w:t xml:space="preserve"> swap_info[] (linux-3.13</w:t>
      </w:r>
      <w:r w:rsidRPr="00C176E7">
        <w:t>/mm/swapfile.c</w:t>
      </w:r>
      <w:r>
        <w:rPr>
          <w:rFonts w:hint="eastAsia"/>
        </w:rPr>
        <w:t>)</w:t>
      </w:r>
    </w:p>
    <w:p w:rsidR="00803E6D" w:rsidRDefault="00803E6D" w:rsidP="00803E6D">
      <w:pPr>
        <w:pStyle w:val="C1"/>
      </w:pPr>
      <w:r w:rsidRPr="00C176E7">
        <w:t>struct swap_info_struct *swap_info[MAX_SWAPFILES];</w:t>
      </w:r>
    </w:p>
    <w:p w:rsidR="00CA1398" w:rsidRDefault="00CA1398" w:rsidP="0027176B">
      <w:pPr>
        <w:pStyle w:val="ad"/>
      </w:pPr>
    </w:p>
    <w:p w:rsidR="0027176B" w:rsidRPr="00877210" w:rsidRDefault="0027176B" w:rsidP="0027176B">
      <w:pPr>
        <w:pStyle w:val="ad"/>
      </w:pP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7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r>
        <w:t>swap_extent (linux-3.13</w:t>
      </w:r>
      <w:r w:rsidRPr="00877210">
        <w:t>/include/linux/swap.h</w:t>
      </w:r>
      <w:r>
        <w:t>)</w:t>
      </w:r>
    </w:p>
    <w:p w:rsidR="0027176B" w:rsidRDefault="0027176B" w:rsidP="0027176B">
      <w:pPr>
        <w:pStyle w:val="C1"/>
      </w:pPr>
      <w:r>
        <w:t>136 struct swap_extent {</w:t>
      </w:r>
    </w:p>
    <w:p w:rsidR="0027176B" w:rsidRDefault="0027176B" w:rsidP="0027176B">
      <w:pPr>
        <w:pStyle w:val="C1"/>
      </w:pPr>
      <w:r>
        <w:t>137         struct list_head list;</w:t>
      </w:r>
      <w:r>
        <w:tab/>
      </w:r>
      <w:r>
        <w:tab/>
      </w:r>
      <w:r>
        <w:tab/>
      </w:r>
      <w:r>
        <w:rPr>
          <w:rFonts w:hint="eastAsia"/>
        </w:rPr>
        <w:t>按地址顺序构成链表</w:t>
      </w:r>
    </w:p>
    <w:p w:rsidR="0027176B" w:rsidRDefault="0027176B" w:rsidP="0027176B">
      <w:pPr>
        <w:pStyle w:val="C1"/>
      </w:pPr>
      <w:r>
        <w:t>138         pgoff_t start_page;</w:t>
      </w:r>
      <w:r>
        <w:tab/>
      </w:r>
      <w:r>
        <w:tab/>
      </w:r>
      <w:r>
        <w:tab/>
      </w:r>
      <w:r>
        <w:rPr>
          <w:rFonts w:hint="eastAsia"/>
        </w:rPr>
        <w:t>本子区的第一个页槽</w:t>
      </w:r>
    </w:p>
    <w:p w:rsidR="0027176B" w:rsidRDefault="0027176B" w:rsidP="0027176B">
      <w:pPr>
        <w:pStyle w:val="C1"/>
      </w:pPr>
      <w:r>
        <w:t>139         pgoff_t nr_pages;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本子区的页槽数量</w:t>
      </w:r>
    </w:p>
    <w:p w:rsidR="0027176B" w:rsidRDefault="0027176B" w:rsidP="0027176B">
      <w:pPr>
        <w:pStyle w:val="C1"/>
      </w:pPr>
      <w:r>
        <w:t>140         sector_t start_block;</w:t>
      </w:r>
      <w:r>
        <w:tab/>
      </w:r>
      <w:r>
        <w:tab/>
      </w:r>
      <w:r>
        <w:tab/>
      </w:r>
      <w:r>
        <w:rPr>
          <w:rFonts w:hint="eastAsia"/>
        </w:rPr>
        <w:t>本子区在磁盘上的起始块号</w:t>
      </w:r>
    </w:p>
    <w:p w:rsidR="0027176B" w:rsidRDefault="0027176B" w:rsidP="0027176B">
      <w:pPr>
        <w:pStyle w:val="C1"/>
      </w:pPr>
      <w:r>
        <w:t>141 };</w:t>
      </w:r>
    </w:p>
    <w:p w:rsidR="00B436CC" w:rsidRDefault="00B436CC" w:rsidP="00B436CC">
      <w:pPr>
        <w:pStyle w:val="a0"/>
      </w:pPr>
      <w:bookmarkStart w:id="198" w:name="_Toc486237153"/>
      <w:r>
        <w:rPr>
          <w:rFonts w:hint="eastAsia"/>
        </w:rPr>
        <w:t>设备接口</w:t>
      </w:r>
      <w:bookmarkEnd w:id="198"/>
    </w:p>
    <w:p w:rsidR="00B436CC" w:rsidRDefault="00B436CC" w:rsidP="00B436CC">
      <w:pPr>
        <w:pStyle w:val="a0"/>
      </w:pPr>
      <w:bookmarkStart w:id="199" w:name="_Toc486237154"/>
      <w:r>
        <w:rPr>
          <w:rFonts w:hint="eastAsia"/>
        </w:rPr>
        <w:t>proc</w:t>
      </w:r>
      <w:r w:rsidR="00466FEF">
        <w:rPr>
          <w:rFonts w:hint="eastAsia"/>
        </w:rPr>
        <w:t>文件系统</w:t>
      </w:r>
      <w:bookmarkEnd w:id="199"/>
    </w:p>
    <w:p w:rsidR="009410C5" w:rsidRDefault="009410C5" w:rsidP="009410C5">
      <w:pPr>
        <w:pStyle w:val="a"/>
      </w:pPr>
      <w:bookmarkStart w:id="200" w:name="_Toc486237155"/>
      <w:r>
        <w:rPr>
          <w:rFonts w:hint="eastAsia"/>
        </w:rPr>
        <w:t>小结</w:t>
      </w:r>
      <w:bookmarkEnd w:id="200"/>
    </w:p>
    <w:p w:rsidR="009410C5" w:rsidRDefault="009410C5" w:rsidP="009410C5">
      <w:pPr>
        <w:pStyle w:val="a"/>
      </w:pPr>
      <w:bookmarkStart w:id="201" w:name="_Toc486237156"/>
      <w:r>
        <w:rPr>
          <w:rFonts w:hint="eastAsia"/>
        </w:rPr>
        <w:t>练习</w:t>
      </w:r>
      <w:bookmarkEnd w:id="201"/>
    </w:p>
    <w:p w:rsidR="00877F0F" w:rsidRDefault="00877F0F">
      <w:pPr>
        <w:spacing w:line="240" w:lineRule="auto"/>
        <w:ind w:firstLine="0"/>
        <w:jc w:val="left"/>
      </w:pPr>
      <w:r>
        <w:br w:type="page"/>
      </w:r>
    </w:p>
    <w:p w:rsidR="00511767" w:rsidRDefault="00511767" w:rsidP="000B78EF"/>
    <w:p w:rsidR="000B78EF" w:rsidRDefault="000B78EF" w:rsidP="000B78EF">
      <w:pPr>
        <w:pStyle w:val="1"/>
      </w:pPr>
      <w:bookmarkStart w:id="202" w:name="_Ref481954217"/>
      <w:bookmarkStart w:id="203" w:name="_Toc486237157"/>
      <w:r>
        <w:t>EXT2</w:t>
      </w:r>
      <w:r>
        <w:rPr>
          <w:rFonts w:hint="eastAsia"/>
        </w:rPr>
        <w:t>文件系统</w:t>
      </w:r>
      <w:bookmarkEnd w:id="202"/>
      <w:bookmarkEnd w:id="203"/>
    </w:p>
    <w:p w:rsidR="000B78EF" w:rsidRDefault="000B78EF" w:rsidP="000B78EF">
      <w:pPr>
        <w:pStyle w:val="a"/>
      </w:pPr>
      <w:bookmarkStart w:id="204" w:name="_Ref484267586"/>
      <w:bookmarkStart w:id="205" w:name="_Toc486237158"/>
      <w:r>
        <w:rPr>
          <w:rFonts w:hint="eastAsia"/>
        </w:rPr>
        <w:t>EXT2</w:t>
      </w:r>
      <w:r w:rsidRPr="00DD4C39">
        <w:rPr>
          <w:rFonts w:hint="eastAsia"/>
        </w:rPr>
        <w:t>磁盘</w:t>
      </w:r>
      <w:r>
        <w:rPr>
          <w:rFonts w:hint="eastAsia"/>
        </w:rPr>
        <w:t>数据的组织</w:t>
      </w:r>
      <w:bookmarkEnd w:id="204"/>
      <w:bookmarkEnd w:id="205"/>
    </w:p>
    <w:p w:rsidR="000B78EF" w:rsidRDefault="000B78EF" w:rsidP="000B78EF">
      <w:pPr>
        <w:pStyle w:val="a0"/>
      </w:pPr>
      <w:bookmarkStart w:id="206" w:name="_Toc486237159"/>
      <w:r>
        <w:rPr>
          <w:rFonts w:hint="eastAsia"/>
        </w:rPr>
        <w:t>整体布局</w:t>
      </w:r>
      <w:bookmarkEnd w:id="206"/>
    </w:p>
    <w:p w:rsidR="008C6B32" w:rsidRPr="00C010AE" w:rsidRDefault="008C6B32" w:rsidP="000B78EF">
      <w:r>
        <w:rPr>
          <w:rFonts w:hint="eastAsia"/>
        </w:rPr>
        <w:t xml:space="preserve"> </w:t>
      </w:r>
    </w:p>
    <w:p w:rsidR="000B78EF" w:rsidRDefault="000B78EF" w:rsidP="000B78EF">
      <w:pPr>
        <w:pStyle w:val="a0"/>
      </w:pPr>
      <w:bookmarkStart w:id="207" w:name="_Toc486237160"/>
      <w:r>
        <w:rPr>
          <w:rFonts w:hint="eastAsia"/>
        </w:rPr>
        <w:t>超级块</w:t>
      </w:r>
      <w:bookmarkEnd w:id="207"/>
    </w:p>
    <w:p w:rsidR="000B78EF" w:rsidRDefault="000B78EF" w:rsidP="000B78EF">
      <w:pPr>
        <w:pStyle w:val="ad"/>
      </w:pPr>
      <w:bookmarkStart w:id="208" w:name="_Ref343872309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1</w:t>
      </w:r>
      <w:r w:rsidR="00D6333C">
        <w:fldChar w:fldCharType="end"/>
      </w:r>
      <w:bookmarkEnd w:id="208"/>
      <w:r>
        <w:rPr>
          <w:rFonts w:hint="eastAsia"/>
        </w:rPr>
        <w:t xml:space="preserve"> ext2_super_block  (linux-3.13</w:t>
      </w:r>
      <w:r w:rsidRPr="003F1452">
        <w:t>/fs/ext2/ext2.h</w:t>
      </w:r>
      <w:r>
        <w:rPr>
          <w:rFonts w:hint="eastAsia"/>
        </w:rPr>
        <w:t>)</w:t>
      </w:r>
    </w:p>
    <w:p w:rsidR="000B78EF" w:rsidRPr="00B8655E" w:rsidRDefault="000B78EF" w:rsidP="000B78EF">
      <w:pPr>
        <w:pStyle w:val="C1"/>
      </w:pPr>
      <w:r w:rsidRPr="00B8655E">
        <w:t>410 struct ext2_super_block {</w:t>
      </w:r>
    </w:p>
    <w:p w:rsidR="000B78EF" w:rsidRPr="00B8655E" w:rsidRDefault="000B78EF" w:rsidP="000B78EF">
      <w:pPr>
        <w:pStyle w:val="C1"/>
      </w:pPr>
      <w:r w:rsidRPr="00B8655E">
        <w:t>411         __le32  s_inodes_count;         /* Inodes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索引节点总数</w:t>
      </w:r>
    </w:p>
    <w:p w:rsidR="000B78EF" w:rsidRPr="00B8655E" w:rsidRDefault="000B78EF" w:rsidP="000B78EF">
      <w:pPr>
        <w:pStyle w:val="C1"/>
      </w:pPr>
      <w:r w:rsidRPr="00B8655E">
        <w:t>412         __le32  s_blocks_count;         /* Blocks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盘块的总数</w:t>
      </w:r>
    </w:p>
    <w:p w:rsidR="000B78EF" w:rsidRPr="00B8655E" w:rsidRDefault="000B78EF" w:rsidP="000B78EF">
      <w:pPr>
        <w:pStyle w:val="C1"/>
      </w:pPr>
      <w:r w:rsidRPr="00B8655E">
        <w:t>413         __le32  s_r_blocks_count;       /* Reserved blocks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保留的盘块数</w:t>
      </w:r>
    </w:p>
    <w:p w:rsidR="000B78EF" w:rsidRPr="00B8655E" w:rsidRDefault="000B78EF" w:rsidP="000B78EF">
      <w:pPr>
        <w:pStyle w:val="C1"/>
      </w:pPr>
      <w:r w:rsidRPr="00B8655E">
        <w:t>414         __le32  s_free_blocks_count;    /* Free blocks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空闲盘块数</w:t>
      </w:r>
    </w:p>
    <w:p w:rsidR="000B78EF" w:rsidRPr="00B8655E" w:rsidRDefault="000B78EF" w:rsidP="000B78EF">
      <w:pPr>
        <w:pStyle w:val="C1"/>
      </w:pPr>
      <w:r w:rsidRPr="00B8655E">
        <w:t>415         __le32  s_free_inodes_count;    /* Free inodes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空闲索引节点数</w:t>
      </w:r>
    </w:p>
    <w:p w:rsidR="000B78EF" w:rsidRPr="00B8655E" w:rsidRDefault="000B78EF" w:rsidP="000B78EF">
      <w:pPr>
        <w:pStyle w:val="C1"/>
      </w:pPr>
      <w:r w:rsidRPr="00B8655E">
        <w:t>416         __le32  s_first_data_block;     /* First Data Block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第一个数据盘块号</w:t>
      </w:r>
    </w:p>
    <w:p w:rsidR="000B78EF" w:rsidRPr="00B8655E" w:rsidRDefault="000B78EF" w:rsidP="000B78EF">
      <w:pPr>
        <w:pStyle w:val="C1"/>
      </w:pPr>
      <w:r w:rsidRPr="00B8655E">
        <w:t>417         __le32  s_log_block_size;       /* Block size */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盘块大小（以</w:t>
      </w:r>
      <w:r w:rsidRPr="000B032B">
        <w:rPr>
          <w:rFonts w:eastAsia="宋体" w:hint="eastAsia"/>
        </w:rPr>
        <w:t>2</w:t>
      </w:r>
      <w:r w:rsidRPr="000B032B">
        <w:rPr>
          <w:rFonts w:eastAsia="宋体" w:hint="eastAsia"/>
        </w:rPr>
        <w:t>的幂次表示）</w:t>
      </w:r>
    </w:p>
    <w:p w:rsidR="000B78EF" w:rsidRPr="00B8655E" w:rsidRDefault="000B78EF" w:rsidP="000B78EF">
      <w:pPr>
        <w:pStyle w:val="C1"/>
      </w:pPr>
      <w:r w:rsidRPr="00B8655E">
        <w:t>418         __le32  s_log_frag_size;        /* Fragment size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片的大小</w:t>
      </w:r>
    </w:p>
    <w:p w:rsidR="000B78EF" w:rsidRPr="00B8655E" w:rsidRDefault="000B78EF" w:rsidP="000B78EF">
      <w:pPr>
        <w:pStyle w:val="C1"/>
      </w:pPr>
      <w:r w:rsidRPr="00B8655E">
        <w:t>419         __le32  s_blocks_per_group;     /* # Blocks per group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>块组内部的盘块数量</w:t>
      </w:r>
    </w:p>
    <w:p w:rsidR="000B78EF" w:rsidRPr="00B8655E" w:rsidRDefault="000B78EF" w:rsidP="000B78EF">
      <w:pPr>
        <w:pStyle w:val="C1"/>
      </w:pPr>
      <w:r w:rsidRPr="00B8655E">
        <w:t>420         __le32  s_frags_per_group;      /* # Fragments per group */</w:t>
      </w:r>
      <w:r w:rsidRPr="000B032B">
        <w:rPr>
          <w:rFonts w:eastAsia="宋体" w:hint="eastAsia"/>
        </w:rPr>
        <w:t>块组中的片数</w:t>
      </w:r>
    </w:p>
    <w:p w:rsidR="000B78EF" w:rsidRPr="00B8655E" w:rsidRDefault="000B78EF" w:rsidP="000B78EF">
      <w:pPr>
        <w:pStyle w:val="C1"/>
      </w:pPr>
      <w:r w:rsidRPr="00B8655E">
        <w:t>421         __le32  s_inodes_per_group;     /* # Inodes per group */</w:t>
      </w:r>
      <w:r>
        <w:rPr>
          <w:rFonts w:hint="eastAsia"/>
        </w:rPr>
        <w:t xml:space="preserve"> </w:t>
      </w:r>
      <w:r w:rsidRPr="000B032B">
        <w:rPr>
          <w:rFonts w:eastAsia="宋体" w:hint="eastAsia"/>
        </w:rPr>
        <w:t>块组内的索引节点数</w:t>
      </w:r>
    </w:p>
    <w:p w:rsidR="000B78EF" w:rsidRPr="00B8655E" w:rsidRDefault="000B78EF" w:rsidP="000B78EF">
      <w:pPr>
        <w:pStyle w:val="C1"/>
      </w:pPr>
      <w:r w:rsidRPr="00B8655E">
        <w:t>422         __le32  s_mtime;                /* Mount time */</w:t>
      </w:r>
      <w:r>
        <w:rPr>
          <w:rFonts w:hint="eastAsia"/>
        </w:rPr>
        <w:tab/>
      </w:r>
      <w:r w:rsidRPr="000B032B">
        <w:rPr>
          <w:rFonts w:eastAsia="宋体" w:hint="eastAsia"/>
        </w:rPr>
        <w:t>最后一次安装挂载时间</w:t>
      </w:r>
    </w:p>
    <w:p w:rsidR="000B78EF" w:rsidRPr="00B8655E" w:rsidRDefault="000B78EF" w:rsidP="000B78EF">
      <w:pPr>
        <w:pStyle w:val="C1"/>
      </w:pPr>
      <w:r w:rsidRPr="00B8655E">
        <w:t>423         __le32  s_wtime;                /* Write time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最后一次写操作的时间</w:t>
      </w:r>
    </w:p>
    <w:p w:rsidR="000B78EF" w:rsidRPr="00B8655E" w:rsidRDefault="000B78EF" w:rsidP="000B78EF">
      <w:pPr>
        <w:pStyle w:val="C1"/>
      </w:pPr>
      <w:r w:rsidRPr="00B8655E">
        <w:t>424         __le16  s_mnt_count;            /* Mount count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安装挂载次数（检查后清零）</w:t>
      </w:r>
    </w:p>
    <w:p w:rsidR="000B78EF" w:rsidRPr="00B8655E" w:rsidRDefault="000B78EF" w:rsidP="000B78EF">
      <w:pPr>
        <w:pStyle w:val="C1"/>
      </w:pPr>
      <w:r w:rsidRPr="00B8655E">
        <w:t>425         __le16  s_max_mnt_count;        /* Maximal mount count */</w:t>
      </w:r>
      <w:r w:rsidRPr="000B032B">
        <w:rPr>
          <w:rFonts w:ascii="宋体" w:eastAsia="宋体" w:hAnsi="宋体" w:hint="eastAsia"/>
        </w:rPr>
        <w:t>最大挂载次数，超过则触发文件系统检查</w:t>
      </w:r>
    </w:p>
    <w:p w:rsidR="000B78EF" w:rsidRPr="00B8655E" w:rsidRDefault="000B78EF" w:rsidP="000B78EF">
      <w:pPr>
        <w:pStyle w:val="C1"/>
      </w:pPr>
      <w:r w:rsidRPr="00B8655E">
        <w:t>426         __le16  s_magic;                /* Magic signature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文件系统魔数（标志）</w:t>
      </w:r>
    </w:p>
    <w:p w:rsidR="000B78EF" w:rsidRPr="00B8655E" w:rsidRDefault="000B78EF" w:rsidP="000B78EF">
      <w:pPr>
        <w:pStyle w:val="C1"/>
      </w:pPr>
      <w:r w:rsidRPr="00B8655E">
        <w:t>427         __le16  s_state;                /* File system state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文件系统状态</w:t>
      </w:r>
    </w:p>
    <w:p w:rsidR="000B78EF" w:rsidRPr="00B8655E" w:rsidRDefault="000B78EF" w:rsidP="000B78EF">
      <w:pPr>
        <w:pStyle w:val="C1"/>
      </w:pPr>
      <w:r w:rsidRPr="00B8655E">
        <w:t>428         __le16  s_errors;          /* Behaviour when detecting errors */</w:t>
      </w:r>
      <w:r w:rsidRPr="000B032B">
        <w:rPr>
          <w:rFonts w:eastAsia="宋体" w:hint="eastAsia"/>
        </w:rPr>
        <w:t>出错时的行为</w:t>
      </w:r>
    </w:p>
    <w:p w:rsidR="000B78EF" w:rsidRPr="00B8655E" w:rsidRDefault="000B78EF" w:rsidP="000B78EF">
      <w:pPr>
        <w:pStyle w:val="C1"/>
      </w:pPr>
      <w:r w:rsidRPr="00B8655E">
        <w:t>429         __le16  s_minor_rev_level;    /* minor revision level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>文件系统的次版本号</w:t>
      </w:r>
    </w:p>
    <w:p w:rsidR="000B78EF" w:rsidRPr="00B8655E" w:rsidRDefault="000B78EF" w:rsidP="000B78EF">
      <w:pPr>
        <w:pStyle w:val="C1"/>
      </w:pPr>
      <w:r w:rsidRPr="00B8655E">
        <w:t>430         __le32  s_lastcheck;          /* time of last check */</w:t>
      </w:r>
      <w:r w:rsidRPr="000B032B">
        <w:rPr>
          <w:rFonts w:eastAsia="宋体" w:hint="eastAsia"/>
        </w:rPr>
        <w:t>上一次文件系统检查时间</w:t>
      </w:r>
    </w:p>
    <w:p w:rsidR="000B78EF" w:rsidRPr="00B8655E" w:rsidRDefault="000B78EF" w:rsidP="000B78EF">
      <w:pPr>
        <w:pStyle w:val="C1"/>
      </w:pPr>
      <w:r w:rsidRPr="00B8655E">
        <w:t>431         __le32  s_checkinterval;      /* max. time between checks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两次检查之间的间隔</w:t>
      </w:r>
    </w:p>
    <w:p w:rsidR="000B78EF" w:rsidRPr="00B8655E" w:rsidRDefault="000B78EF" w:rsidP="000B78EF">
      <w:pPr>
        <w:pStyle w:val="C1"/>
      </w:pPr>
      <w:r w:rsidRPr="00B8655E">
        <w:t>432         __le32  s_creator_os;           /* OS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创建该文件系统的操作系统</w:t>
      </w:r>
    </w:p>
    <w:p w:rsidR="000B78EF" w:rsidRPr="00B8655E" w:rsidRDefault="000B78EF" w:rsidP="000B78EF">
      <w:pPr>
        <w:pStyle w:val="C1"/>
      </w:pPr>
      <w:r w:rsidRPr="00B8655E">
        <w:t>433         __le32  s_rev_level;            /* Revision level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版本号</w:t>
      </w:r>
    </w:p>
    <w:p w:rsidR="000B78EF" w:rsidRPr="00B8655E" w:rsidRDefault="000B78EF" w:rsidP="000B78EF">
      <w:pPr>
        <w:pStyle w:val="C1"/>
      </w:pPr>
      <w:r w:rsidRPr="00B8655E">
        <w:t>434         __le16  s_def_resuid;    /* Default uid for reserved blocks */</w:t>
      </w:r>
      <w:r w:rsidRPr="000B032B">
        <w:rPr>
          <w:rFonts w:eastAsia="宋体" w:hint="eastAsia"/>
        </w:rPr>
        <w:t>保留块的缺省</w:t>
      </w:r>
      <w:r w:rsidRPr="000B032B">
        <w:rPr>
          <w:rFonts w:eastAsia="宋体" w:hint="eastAsia"/>
        </w:rPr>
        <w:t>UID</w:t>
      </w:r>
    </w:p>
    <w:p w:rsidR="000B78EF" w:rsidRPr="00B8655E" w:rsidRDefault="000B78EF" w:rsidP="000B78EF">
      <w:pPr>
        <w:pStyle w:val="C1"/>
      </w:pPr>
      <w:r w:rsidRPr="00B8655E">
        <w:t>435         __le16  s_def_resgid;   /* Default gid for reserved blocks */</w:t>
      </w:r>
      <w:r w:rsidRPr="000B032B">
        <w:rPr>
          <w:rFonts w:eastAsia="宋体" w:hint="eastAsia"/>
        </w:rPr>
        <w:t>保留块的缺省用户组</w:t>
      </w:r>
      <w:r w:rsidRPr="000B032B">
        <w:rPr>
          <w:rFonts w:eastAsia="宋体" w:hint="eastAsia"/>
        </w:rPr>
        <w:t>ID</w:t>
      </w:r>
    </w:p>
    <w:p w:rsidR="000B78EF" w:rsidRPr="00B8655E" w:rsidRDefault="000B78EF" w:rsidP="000B78EF">
      <w:pPr>
        <w:pStyle w:val="C1"/>
      </w:pPr>
      <w:r w:rsidRPr="00B8655E">
        <w:t>436         /*</w:t>
      </w:r>
    </w:p>
    <w:p w:rsidR="000B78EF" w:rsidRPr="00B8655E" w:rsidRDefault="000B78EF" w:rsidP="000B78EF">
      <w:pPr>
        <w:pStyle w:val="C1"/>
      </w:pPr>
      <w:r w:rsidRPr="00B8655E">
        <w:t>437          * These fields are for EXT2_DYNAMIC_REV superblocks only.</w:t>
      </w:r>
    </w:p>
    <w:p w:rsidR="000B78EF" w:rsidRPr="00B8655E" w:rsidRDefault="000B78EF" w:rsidP="000B78EF">
      <w:pPr>
        <w:pStyle w:val="C1"/>
      </w:pPr>
      <w:r w:rsidRPr="00B8655E">
        <w:t>438          *</w:t>
      </w:r>
    </w:p>
    <w:p w:rsidR="000B78EF" w:rsidRPr="00B8655E" w:rsidRDefault="000B78EF" w:rsidP="000B78EF">
      <w:pPr>
        <w:pStyle w:val="C1"/>
      </w:pPr>
      <w:r w:rsidRPr="00B8655E">
        <w:t>439          * Note: the difference between the compatible feature set and</w:t>
      </w:r>
    </w:p>
    <w:p w:rsidR="000B78EF" w:rsidRPr="00B8655E" w:rsidRDefault="000B78EF" w:rsidP="000B78EF">
      <w:pPr>
        <w:pStyle w:val="C1"/>
      </w:pPr>
      <w:r w:rsidRPr="00B8655E">
        <w:t>440          * the incompatible feature set is that if there is a bit set</w:t>
      </w:r>
    </w:p>
    <w:p w:rsidR="000B78EF" w:rsidRPr="00B8655E" w:rsidRDefault="000B78EF" w:rsidP="000B78EF">
      <w:pPr>
        <w:pStyle w:val="C1"/>
      </w:pPr>
      <w:r w:rsidRPr="00B8655E">
        <w:t>441          * in the incompatible feature set that the kernel doesn't</w:t>
      </w:r>
    </w:p>
    <w:p w:rsidR="000B78EF" w:rsidRPr="00B8655E" w:rsidRDefault="000B78EF" w:rsidP="000B78EF">
      <w:pPr>
        <w:pStyle w:val="C1"/>
      </w:pPr>
      <w:r w:rsidRPr="00B8655E">
        <w:t>442          * know about, it should refuse to mount the filesystem.</w:t>
      </w:r>
    </w:p>
    <w:p w:rsidR="000B78EF" w:rsidRPr="00B8655E" w:rsidRDefault="000B78EF" w:rsidP="000B78EF">
      <w:pPr>
        <w:pStyle w:val="C1"/>
      </w:pPr>
      <w:r w:rsidRPr="00B8655E">
        <w:t xml:space="preserve">443          * </w:t>
      </w:r>
    </w:p>
    <w:p w:rsidR="000B78EF" w:rsidRPr="00B8655E" w:rsidRDefault="000B78EF" w:rsidP="000B78EF">
      <w:pPr>
        <w:pStyle w:val="C1"/>
      </w:pPr>
      <w:r w:rsidRPr="00B8655E">
        <w:lastRenderedPageBreak/>
        <w:t>444          * e2fsck's requirements are more strict; if it doesn't know</w:t>
      </w:r>
    </w:p>
    <w:p w:rsidR="000B78EF" w:rsidRPr="00B8655E" w:rsidRDefault="000B78EF" w:rsidP="000B78EF">
      <w:pPr>
        <w:pStyle w:val="C1"/>
      </w:pPr>
      <w:r w:rsidRPr="00B8655E">
        <w:t>445          * about a feature in either the compatible or incompatible</w:t>
      </w:r>
    </w:p>
    <w:p w:rsidR="000B78EF" w:rsidRPr="00B8655E" w:rsidRDefault="000B78EF" w:rsidP="000B78EF">
      <w:pPr>
        <w:pStyle w:val="C1"/>
      </w:pPr>
      <w:r w:rsidRPr="00B8655E">
        <w:t>446          * feature set, it must abort and not try to meddle with</w:t>
      </w:r>
    </w:p>
    <w:p w:rsidR="000B78EF" w:rsidRPr="00B8655E" w:rsidRDefault="000B78EF" w:rsidP="000B78EF">
      <w:pPr>
        <w:pStyle w:val="C1"/>
      </w:pPr>
      <w:r w:rsidRPr="00B8655E">
        <w:t>447          * things it doesn't understand...</w:t>
      </w:r>
    </w:p>
    <w:p w:rsidR="000B78EF" w:rsidRPr="00B8655E" w:rsidRDefault="000B78EF" w:rsidP="000B78EF">
      <w:pPr>
        <w:pStyle w:val="C1"/>
      </w:pPr>
      <w:r w:rsidRPr="00B8655E">
        <w:t>448          */</w:t>
      </w:r>
    </w:p>
    <w:p w:rsidR="000B78EF" w:rsidRPr="00B8655E" w:rsidRDefault="000B78EF" w:rsidP="000B78EF">
      <w:pPr>
        <w:pStyle w:val="C1"/>
      </w:pPr>
      <w:r w:rsidRPr="00B8655E">
        <w:t>449         __le32  s_first_ino;            /* First non-reserved inode */</w:t>
      </w:r>
      <w:r w:rsidRPr="000B032B">
        <w:rPr>
          <w:rFonts w:ascii="宋体" w:eastAsia="宋体" w:hAnsi="宋体" w:hint="eastAsia"/>
        </w:rPr>
        <w:t>第一个非保留的索引节点号</w:t>
      </w:r>
    </w:p>
    <w:p w:rsidR="000B78EF" w:rsidRPr="00B8655E" w:rsidRDefault="000B78EF" w:rsidP="000B78EF">
      <w:pPr>
        <w:pStyle w:val="C1"/>
      </w:pPr>
      <w:r w:rsidRPr="00B8655E">
        <w:t>450         __le16   s_inode_size;          /* size of inode structure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>索引节点大小</w:t>
      </w:r>
    </w:p>
    <w:p w:rsidR="000B78EF" w:rsidRPr="00B8655E" w:rsidRDefault="000B78EF" w:rsidP="000B78EF">
      <w:pPr>
        <w:pStyle w:val="C1"/>
      </w:pPr>
      <w:r w:rsidRPr="00B8655E">
        <w:t>451         __le16  s_block_group_nr;       /* block group # of this superblock */</w:t>
      </w:r>
      <w:r w:rsidRPr="000B032B">
        <w:rPr>
          <w:rFonts w:eastAsia="宋体" w:hint="eastAsia"/>
        </w:rPr>
        <w:t xml:space="preserve">  </w:t>
      </w:r>
      <w:r w:rsidRPr="00B8655E">
        <w:rPr>
          <w:rFonts w:hint="eastAsia"/>
        </w:rPr>
        <w:t>本超级块的块组号</w:t>
      </w:r>
    </w:p>
    <w:p w:rsidR="000B78EF" w:rsidRPr="00B8655E" w:rsidRDefault="000B78EF" w:rsidP="000B78EF">
      <w:pPr>
        <w:pStyle w:val="C1"/>
      </w:pPr>
      <w:r w:rsidRPr="00B8655E">
        <w:t>452         __le32  s_feature_compat;       /* compatible feature set */</w:t>
      </w:r>
      <w:r>
        <w:t>具有兼容特点的位图</w:t>
      </w:r>
    </w:p>
    <w:p w:rsidR="000B78EF" w:rsidRPr="00B8655E" w:rsidRDefault="000B78EF" w:rsidP="000B78EF">
      <w:pPr>
        <w:pStyle w:val="C1"/>
      </w:pPr>
      <w:r w:rsidRPr="00B8655E">
        <w:t>453         __le32  s_feature_incompat;     /* incompatible feature set */</w:t>
      </w:r>
      <w:r>
        <w:t>具有非兼容特点的位图</w:t>
      </w:r>
    </w:p>
    <w:p w:rsidR="000B78EF" w:rsidRPr="00B8655E" w:rsidRDefault="000B78EF" w:rsidP="000B78EF">
      <w:pPr>
        <w:pStyle w:val="C1"/>
      </w:pPr>
      <w:r w:rsidRPr="00B8655E">
        <w:t>454         __le32  s_feature_ro_compat;    /* readonly-compatible feature set */</w:t>
      </w:r>
      <w:r>
        <w:t>只读特点的位图</w:t>
      </w:r>
    </w:p>
    <w:p w:rsidR="000B78EF" w:rsidRPr="00B8655E" w:rsidRDefault="000B78EF" w:rsidP="000B78EF">
      <w:pPr>
        <w:pStyle w:val="C1"/>
      </w:pPr>
      <w:r w:rsidRPr="00B8655E">
        <w:t>455         __u8    s_uuid[16];             /* 128-bit uuid for volume */</w:t>
      </w:r>
      <w:r w:rsidRPr="000B032B">
        <w:rPr>
          <w:rFonts w:ascii="宋体" w:eastAsia="宋体" w:hAnsi="宋体" w:hint="eastAsia"/>
        </w:rPr>
        <w:t>128位的文件系统标识符</w:t>
      </w:r>
    </w:p>
    <w:p w:rsidR="000B78EF" w:rsidRPr="00B8655E" w:rsidRDefault="000B78EF" w:rsidP="000B78EF">
      <w:pPr>
        <w:pStyle w:val="C1"/>
      </w:pPr>
      <w:r w:rsidRPr="00B8655E">
        <w:t>456         char    s_volume_name[16];      /* volume name */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卷名</w:t>
      </w:r>
    </w:p>
    <w:p w:rsidR="000B78EF" w:rsidRPr="00B8655E" w:rsidRDefault="000B78EF" w:rsidP="000B78EF">
      <w:pPr>
        <w:pStyle w:val="C1"/>
      </w:pPr>
      <w:r w:rsidRPr="00B8655E">
        <w:t>457         char    s_last_mounted[64];     /* directory where last mounted */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最后一个安装点路径名</w:t>
      </w:r>
    </w:p>
    <w:p w:rsidR="000B78EF" w:rsidRPr="00B8655E" w:rsidRDefault="000B78EF" w:rsidP="000B78EF">
      <w:pPr>
        <w:pStyle w:val="C1"/>
      </w:pPr>
      <w:r w:rsidRPr="00B8655E">
        <w:t>458         __le32  s_algorithm_usage_bitmap; /* For compression */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用于压缩</w:t>
      </w:r>
    </w:p>
    <w:p w:rsidR="000B78EF" w:rsidRPr="00B8655E" w:rsidRDefault="000B78EF" w:rsidP="000B78EF">
      <w:pPr>
        <w:pStyle w:val="C1"/>
      </w:pPr>
      <w:r w:rsidRPr="00B8655E">
        <w:t>459         /*</w:t>
      </w:r>
    </w:p>
    <w:p w:rsidR="000B78EF" w:rsidRPr="00B8655E" w:rsidRDefault="000B78EF" w:rsidP="000B78EF">
      <w:pPr>
        <w:pStyle w:val="C1"/>
      </w:pPr>
      <w:r w:rsidRPr="00B8655E">
        <w:t>460          * Performance hints.  Directory preallocation should only</w:t>
      </w:r>
    </w:p>
    <w:p w:rsidR="000B78EF" w:rsidRPr="00B8655E" w:rsidRDefault="000B78EF" w:rsidP="000B78EF">
      <w:pPr>
        <w:pStyle w:val="C1"/>
      </w:pPr>
      <w:r w:rsidRPr="00B8655E">
        <w:t>461          * happen if the EXT2_COMPAT_PREALLOC flag is on.</w:t>
      </w:r>
    </w:p>
    <w:p w:rsidR="000B78EF" w:rsidRPr="00B8655E" w:rsidRDefault="000B78EF" w:rsidP="000B78EF">
      <w:pPr>
        <w:pStyle w:val="C1"/>
      </w:pPr>
      <w:r w:rsidRPr="00B8655E">
        <w:t>462          */</w:t>
      </w:r>
    </w:p>
    <w:p w:rsidR="000B78EF" w:rsidRPr="00B8655E" w:rsidRDefault="000B78EF" w:rsidP="000B78EF">
      <w:pPr>
        <w:pStyle w:val="C1"/>
      </w:pPr>
      <w:r w:rsidRPr="00B8655E">
        <w:t>463         __u8    s_prealloc_blocks;      /* Nr of blocks to try to preallocate*/</w:t>
      </w:r>
      <w:r w:rsidRPr="000B032B">
        <w:rPr>
          <w:rFonts w:ascii="宋体" w:eastAsia="宋体" w:hAnsi="宋体" w:hint="eastAsia"/>
        </w:rPr>
        <w:t>预分配的盘块数</w:t>
      </w:r>
    </w:p>
    <w:p w:rsidR="000B78EF" w:rsidRPr="00B8655E" w:rsidRDefault="000B78EF" w:rsidP="000B78EF">
      <w:pPr>
        <w:pStyle w:val="C1"/>
      </w:pPr>
      <w:r w:rsidRPr="00B8655E">
        <w:t>464         __u8    s_prealloc_dir_blocks;  /* Nr to preallocate for dirs */</w:t>
      </w:r>
      <w:r w:rsidRPr="000B032B">
        <w:rPr>
          <w:rFonts w:ascii="宋体" w:eastAsia="宋体" w:hAnsi="宋体" w:hint="eastAsia"/>
        </w:rPr>
        <w:t xml:space="preserve">  目录的预分配盘块数</w:t>
      </w:r>
    </w:p>
    <w:p w:rsidR="000B78EF" w:rsidRPr="00B8655E" w:rsidRDefault="000B78EF" w:rsidP="000B78EF">
      <w:pPr>
        <w:pStyle w:val="C1"/>
      </w:pPr>
      <w:r w:rsidRPr="00B8655E">
        <w:t>465         __u16   s_padding1;</w:t>
      </w:r>
      <w:r w:rsidRPr="000B032B">
        <w:rPr>
          <w:rFonts w:eastAsia="宋体" w:hint="eastAsia"/>
        </w:rPr>
        <w:t xml:space="preserve"> </w:t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ab/>
      </w:r>
      <w:r w:rsidRPr="000B032B">
        <w:rPr>
          <w:rFonts w:eastAsia="宋体" w:hint="eastAsia"/>
        </w:rPr>
        <w:t>（填充位，无具体功能）</w:t>
      </w:r>
    </w:p>
    <w:p w:rsidR="000B78EF" w:rsidRPr="00B8655E" w:rsidRDefault="000B78EF" w:rsidP="000B78EF">
      <w:pPr>
        <w:pStyle w:val="C1"/>
      </w:pPr>
      <w:r w:rsidRPr="00B8655E">
        <w:t>466         /*</w:t>
      </w:r>
    </w:p>
    <w:p w:rsidR="000B78EF" w:rsidRPr="00B8655E" w:rsidRDefault="000B78EF" w:rsidP="000B78EF">
      <w:pPr>
        <w:pStyle w:val="C1"/>
      </w:pPr>
      <w:r w:rsidRPr="00B8655E">
        <w:t>467          * Journaling support valid if EXT3_FEATURE_COMPAT_HAS_JOURNAL set.</w:t>
      </w:r>
    </w:p>
    <w:p w:rsidR="000B78EF" w:rsidRPr="00B8655E" w:rsidRDefault="000B78EF" w:rsidP="000B78EF">
      <w:pPr>
        <w:pStyle w:val="C1"/>
      </w:pPr>
      <w:r w:rsidRPr="00B8655E">
        <w:t>468          */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以下是EXT3日志相关的</w:t>
      </w:r>
    </w:p>
    <w:p w:rsidR="000B78EF" w:rsidRPr="00B8655E" w:rsidRDefault="000B78EF" w:rsidP="000B78EF">
      <w:pPr>
        <w:pStyle w:val="C1"/>
      </w:pPr>
      <w:r w:rsidRPr="00B8655E">
        <w:t>469         __u8    s_journal_uuid[16];     /* uuid of journal superblock */</w:t>
      </w:r>
    </w:p>
    <w:p w:rsidR="000B78EF" w:rsidRPr="00B8655E" w:rsidRDefault="000B78EF" w:rsidP="000B78EF">
      <w:pPr>
        <w:pStyle w:val="C1"/>
      </w:pPr>
      <w:r w:rsidRPr="00B8655E">
        <w:t>470         __u32   s_journal_inum;         /* inode number of journal file */</w:t>
      </w:r>
    </w:p>
    <w:p w:rsidR="000B78EF" w:rsidRPr="00B8655E" w:rsidRDefault="000B78EF" w:rsidP="000B78EF">
      <w:pPr>
        <w:pStyle w:val="C1"/>
      </w:pPr>
      <w:r w:rsidRPr="00B8655E">
        <w:t>471         __u32   s_journal_dev;          /* device number of journal file */</w:t>
      </w:r>
    </w:p>
    <w:p w:rsidR="000B78EF" w:rsidRPr="00B8655E" w:rsidRDefault="000B78EF" w:rsidP="000B78EF">
      <w:pPr>
        <w:pStyle w:val="C1"/>
      </w:pPr>
      <w:r w:rsidRPr="00B8655E">
        <w:t>472         __u32   s_last_orphan;          /* start of list of inodes to delete */</w:t>
      </w:r>
    </w:p>
    <w:p w:rsidR="000B78EF" w:rsidRPr="00B8655E" w:rsidRDefault="000B78EF" w:rsidP="000B78EF">
      <w:pPr>
        <w:pStyle w:val="C1"/>
      </w:pPr>
      <w:r w:rsidRPr="00B8655E">
        <w:t>473         __u32   s_hash_seed[4];         /* HTREE hash seed */</w:t>
      </w:r>
    </w:p>
    <w:p w:rsidR="000B78EF" w:rsidRPr="00B8655E" w:rsidRDefault="000B78EF" w:rsidP="000B78EF">
      <w:pPr>
        <w:pStyle w:val="C1"/>
      </w:pPr>
      <w:r w:rsidRPr="00B8655E">
        <w:t>474         __u8    s_def_hash_version;     /* Default hash version to use */</w:t>
      </w:r>
    </w:p>
    <w:p w:rsidR="000B78EF" w:rsidRPr="00B8655E" w:rsidRDefault="000B78EF" w:rsidP="000B78EF">
      <w:pPr>
        <w:pStyle w:val="C1"/>
      </w:pPr>
      <w:r w:rsidRPr="00B8655E">
        <w:t>475         __u8    s_reserved_char_pad;</w:t>
      </w:r>
    </w:p>
    <w:p w:rsidR="000B78EF" w:rsidRPr="00B8655E" w:rsidRDefault="000B78EF" w:rsidP="000B78EF">
      <w:pPr>
        <w:pStyle w:val="C1"/>
      </w:pPr>
      <w:r w:rsidRPr="00B8655E">
        <w:t>476         __u16   s_reserved_word_pad;</w:t>
      </w:r>
    </w:p>
    <w:p w:rsidR="000B78EF" w:rsidRPr="00B8655E" w:rsidRDefault="000B78EF" w:rsidP="000B78EF">
      <w:pPr>
        <w:pStyle w:val="C1"/>
      </w:pPr>
      <w:r w:rsidRPr="00B8655E">
        <w:t>477         __le32  s_default_mount_opts;</w:t>
      </w:r>
    </w:p>
    <w:p w:rsidR="000B78EF" w:rsidRPr="00B8655E" w:rsidRDefault="000B78EF" w:rsidP="000B78EF">
      <w:pPr>
        <w:pStyle w:val="C1"/>
      </w:pPr>
      <w:r w:rsidRPr="00B8655E">
        <w:t>478         __le32  s_first_meta_bg;        /* First metablock block group */</w:t>
      </w:r>
    </w:p>
    <w:p w:rsidR="000B78EF" w:rsidRPr="00B8655E" w:rsidRDefault="000B78EF" w:rsidP="000B78EF">
      <w:pPr>
        <w:pStyle w:val="C1"/>
      </w:pPr>
      <w:r w:rsidRPr="00B8655E">
        <w:t>479         __u32   s_reserved[190];        /* Padding to the end of the block */</w:t>
      </w:r>
    </w:p>
    <w:p w:rsidR="000B78EF" w:rsidRPr="00B8655E" w:rsidRDefault="000B78EF" w:rsidP="000B78EF">
      <w:pPr>
        <w:pStyle w:val="C1"/>
      </w:pPr>
      <w:r w:rsidRPr="00B8655E">
        <w:t>480 };</w:t>
      </w:r>
    </w:p>
    <w:p w:rsidR="000B78EF" w:rsidRDefault="000B78EF" w:rsidP="000B78EF">
      <w:pPr>
        <w:pStyle w:val="a0"/>
      </w:pPr>
      <w:bookmarkStart w:id="209" w:name="_Toc486237161"/>
      <w:r>
        <w:rPr>
          <w:rFonts w:hint="eastAsia"/>
        </w:rPr>
        <w:t>块组描述符</w:t>
      </w:r>
      <w:bookmarkEnd w:id="209"/>
    </w:p>
    <w:p w:rsidR="000B78EF" w:rsidRDefault="000B78EF" w:rsidP="000B78EF">
      <w:pPr>
        <w:pStyle w:val="ad"/>
      </w:pPr>
      <w:bookmarkStart w:id="210" w:name="_Ref343874395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2</w:t>
      </w:r>
      <w:r w:rsidR="00D6333C">
        <w:fldChar w:fldCharType="end"/>
      </w:r>
      <w:bookmarkEnd w:id="210"/>
      <w:r>
        <w:rPr>
          <w:rFonts w:hint="eastAsia"/>
        </w:rPr>
        <w:t xml:space="preserve"> ext2_group_desc  (linux-3.13</w:t>
      </w:r>
      <w:r w:rsidRPr="003F1452">
        <w:t>/fs/ext2/ext2.h</w:t>
      </w:r>
      <w:r>
        <w:rPr>
          <w:rFonts w:hint="eastAsia"/>
        </w:rPr>
        <w:t>)</w:t>
      </w:r>
    </w:p>
    <w:p w:rsidR="000B78EF" w:rsidRPr="003F1452" w:rsidRDefault="000B78EF" w:rsidP="000B78EF">
      <w:pPr>
        <w:pStyle w:val="C1"/>
      </w:pPr>
      <w:r w:rsidRPr="003F1452">
        <w:t>194 struct ext2_group_desc</w:t>
      </w:r>
    </w:p>
    <w:p w:rsidR="000B78EF" w:rsidRPr="003F1452" w:rsidRDefault="000B78EF" w:rsidP="000B78EF">
      <w:pPr>
        <w:pStyle w:val="C1"/>
      </w:pPr>
      <w:r w:rsidRPr="003F1452">
        <w:t>195 {</w:t>
      </w:r>
    </w:p>
    <w:p w:rsidR="000B78EF" w:rsidRPr="003F1452" w:rsidRDefault="000B78EF" w:rsidP="000B78EF">
      <w:pPr>
        <w:pStyle w:val="C1"/>
      </w:pPr>
      <w:r w:rsidRPr="003F1452">
        <w:t>196         __le32  bg_block_bitmap;   /* Blocks bitmap block */</w:t>
      </w:r>
      <w:r w:rsidRPr="00F368A8">
        <w:rPr>
          <w:rFonts w:eastAsia="宋体" w:hint="eastAsia"/>
        </w:rPr>
        <w:t>数据盘块位图所在的盘块号</w:t>
      </w:r>
    </w:p>
    <w:p w:rsidR="000B78EF" w:rsidRPr="003F1452" w:rsidRDefault="000B78EF" w:rsidP="000B78EF">
      <w:pPr>
        <w:pStyle w:val="C1"/>
      </w:pPr>
      <w:r w:rsidRPr="003F1452">
        <w:t>197         __le32  bg_inode_bitmap;   /* Inodes bitmap block */</w:t>
      </w:r>
      <w:r w:rsidRPr="00F368A8">
        <w:rPr>
          <w:rFonts w:ascii="宋体" w:eastAsia="宋体" w:hAnsi="宋体" w:hint="eastAsia"/>
        </w:rPr>
        <w:t>索引节点位图所在的盘块号</w:t>
      </w:r>
    </w:p>
    <w:p w:rsidR="000B78EF" w:rsidRPr="003F1452" w:rsidRDefault="000B78EF" w:rsidP="000B78EF">
      <w:pPr>
        <w:pStyle w:val="C1"/>
      </w:pPr>
      <w:r w:rsidRPr="003F1452">
        <w:t xml:space="preserve">198    </w:t>
      </w:r>
      <w:r>
        <w:t xml:space="preserve">     __le32  bg_inode_table; </w:t>
      </w:r>
      <w:r w:rsidRPr="003F1452">
        <w:t>/* Inodes table block */</w:t>
      </w:r>
      <w:r w:rsidRPr="00F368A8">
        <w:rPr>
          <w:rFonts w:ascii="宋体" w:eastAsia="宋体" w:hAnsi="宋体" w:hint="eastAsia"/>
        </w:rPr>
        <w:t>索引节点表的起点所在的盘块号</w:t>
      </w:r>
    </w:p>
    <w:p w:rsidR="000B78EF" w:rsidRPr="003F1452" w:rsidRDefault="000B78EF" w:rsidP="000B78EF">
      <w:pPr>
        <w:pStyle w:val="C1"/>
      </w:pPr>
      <w:r w:rsidRPr="003F1452">
        <w:t>199         __le16  bg_free_blocks_count;   /* Free blocks count */</w:t>
      </w:r>
      <w:r w:rsidRPr="00F368A8">
        <w:rPr>
          <w:rFonts w:eastAsia="宋体" w:hint="eastAsia"/>
        </w:rPr>
        <w:t xml:space="preserve"> </w:t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>空闲盘块数</w:t>
      </w:r>
    </w:p>
    <w:p w:rsidR="000B78EF" w:rsidRPr="003F1452" w:rsidRDefault="000B78EF" w:rsidP="000B78EF">
      <w:pPr>
        <w:pStyle w:val="C1"/>
      </w:pPr>
      <w:r w:rsidRPr="003F1452">
        <w:t>200         __le16  bg_free_inodes_count;   /* Free inodes count */</w:t>
      </w:r>
      <w:r w:rsidRPr="00F368A8">
        <w:rPr>
          <w:rFonts w:eastAsia="宋体" w:hint="eastAsia"/>
        </w:rPr>
        <w:t xml:space="preserve"> </w:t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>空闲索引节点数</w:t>
      </w:r>
    </w:p>
    <w:p w:rsidR="000B78EF" w:rsidRPr="003F1452" w:rsidRDefault="000B78EF" w:rsidP="000B78EF">
      <w:pPr>
        <w:pStyle w:val="C1"/>
      </w:pPr>
      <w:r w:rsidRPr="003F1452">
        <w:lastRenderedPageBreak/>
        <w:t>201         __le16  bg_used_dirs_count;     /* Directories count */</w:t>
      </w:r>
      <w:r w:rsidRPr="00F368A8">
        <w:rPr>
          <w:rFonts w:eastAsia="宋体" w:hint="eastAsia"/>
        </w:rPr>
        <w:t xml:space="preserve"> </w:t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>在用目录个数</w:t>
      </w:r>
    </w:p>
    <w:p w:rsidR="000B78EF" w:rsidRPr="003F1452" w:rsidRDefault="000B78EF" w:rsidP="000B78EF">
      <w:pPr>
        <w:pStyle w:val="C1"/>
      </w:pPr>
      <w:r w:rsidRPr="003F1452">
        <w:t>202         __le16  bg_pad;</w:t>
      </w:r>
      <w:r w:rsidRPr="00F368A8">
        <w:rPr>
          <w:rFonts w:eastAsia="宋体" w:hint="eastAsia"/>
        </w:rPr>
        <w:t xml:space="preserve"> </w:t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>字节对齐的填充</w:t>
      </w:r>
    </w:p>
    <w:p w:rsidR="000B78EF" w:rsidRPr="003F1452" w:rsidRDefault="000B78EF" w:rsidP="000B78EF">
      <w:pPr>
        <w:pStyle w:val="C1"/>
      </w:pPr>
      <w:r w:rsidRPr="003F1452">
        <w:t>203         __le32  bg_reserved[3];</w:t>
      </w:r>
      <w:r w:rsidRPr="00F368A8">
        <w:rPr>
          <w:rFonts w:eastAsia="宋体" w:hint="eastAsia"/>
        </w:rPr>
        <w:t xml:space="preserve"> </w:t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Pr="00F368A8">
        <w:rPr>
          <w:rFonts w:eastAsia="宋体" w:hint="eastAsia"/>
        </w:rPr>
        <w:tab/>
      </w:r>
      <w:r w:rsidR="008C667A">
        <w:rPr>
          <w:rFonts w:eastAsia="宋体" w:hint="eastAsia"/>
        </w:rPr>
        <w:t>保留（使得结构体整体占用</w:t>
      </w:r>
      <w:r w:rsidR="000340B8">
        <w:rPr>
          <w:rFonts w:eastAsia="宋体" w:hint="eastAsia"/>
        </w:rPr>
        <w:t>32</w:t>
      </w:r>
      <w:r w:rsidR="008C667A">
        <w:rPr>
          <w:rFonts w:eastAsia="宋体" w:hint="eastAsia"/>
        </w:rPr>
        <w:t>字节）</w:t>
      </w:r>
    </w:p>
    <w:p w:rsidR="000B78EF" w:rsidRPr="003F1452" w:rsidRDefault="000B78EF" w:rsidP="000B78EF">
      <w:pPr>
        <w:pStyle w:val="C1"/>
      </w:pPr>
      <w:r w:rsidRPr="003F1452">
        <w:t>204 };</w:t>
      </w:r>
    </w:p>
    <w:p w:rsidR="000B78EF" w:rsidRDefault="000B78EF" w:rsidP="000B78EF">
      <w:pPr>
        <w:pStyle w:val="a0"/>
      </w:pPr>
      <w:bookmarkStart w:id="211" w:name="_Toc486237162"/>
      <w:r>
        <w:rPr>
          <w:rFonts w:hint="eastAsia"/>
        </w:rPr>
        <w:t>索引节点</w:t>
      </w:r>
      <w:bookmarkEnd w:id="211"/>
    </w:p>
    <w:p w:rsidR="000B78EF" w:rsidRPr="00B93E1C" w:rsidRDefault="000B78EF" w:rsidP="000B78EF">
      <w:pPr>
        <w:pStyle w:val="ad"/>
      </w:pPr>
      <w:bookmarkStart w:id="212" w:name="_Ref404109110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3</w:t>
      </w:r>
      <w:r w:rsidR="00D6333C">
        <w:fldChar w:fldCharType="end"/>
      </w:r>
      <w:bookmarkEnd w:id="212"/>
      <w:r>
        <w:rPr>
          <w:rFonts w:hint="eastAsia"/>
        </w:rPr>
        <w:t xml:space="preserve"> ext2_inode (</w:t>
      </w:r>
      <w:r w:rsidRPr="00F2739E">
        <w:t>Linux</w:t>
      </w:r>
      <w:r>
        <w:rPr>
          <w:rFonts w:hint="eastAsia"/>
        </w:rPr>
        <w:t>-3.13</w:t>
      </w:r>
      <w:r w:rsidRPr="00F2739E">
        <w:t>/fs/ext2/ext2.h</w:t>
      </w:r>
      <w:r>
        <w:rPr>
          <w:rFonts w:hint="eastAsia"/>
        </w:rPr>
        <w:t>)</w:t>
      </w:r>
    </w:p>
    <w:p w:rsidR="000B78EF" w:rsidRPr="00F2739E" w:rsidRDefault="000B78EF" w:rsidP="000B78EF">
      <w:pPr>
        <w:pStyle w:val="C1"/>
      </w:pPr>
      <w:r w:rsidRPr="00F2739E">
        <w:t>297 struct ext2_inode {</w:t>
      </w:r>
    </w:p>
    <w:p w:rsidR="000B78EF" w:rsidRPr="00F2739E" w:rsidRDefault="000B78EF" w:rsidP="000B78EF">
      <w:pPr>
        <w:pStyle w:val="C1"/>
      </w:pPr>
      <w:r w:rsidRPr="00F2739E">
        <w:t>298         __le16  i_mode;         /* File mode */</w:t>
      </w:r>
      <w:r w:rsidRPr="00F2739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文件类型和访问权限</w:t>
      </w:r>
    </w:p>
    <w:p w:rsidR="000B78EF" w:rsidRPr="00F2739E" w:rsidRDefault="000B78EF" w:rsidP="000B78EF">
      <w:pPr>
        <w:pStyle w:val="C1"/>
      </w:pPr>
      <w:r w:rsidRPr="00F2739E">
        <w:t>299         __le16  i_uid;          /* Low 16 bits of Owner Uid */</w:t>
      </w:r>
      <w:r w:rsidRPr="00F2739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所有者的</w:t>
      </w:r>
      <w:r>
        <w:rPr>
          <w:rFonts w:eastAsiaTheme="minorEastAsia" w:hint="eastAsia"/>
        </w:rPr>
        <w:t>UID</w:t>
      </w:r>
      <w:r>
        <w:rPr>
          <w:rFonts w:eastAsiaTheme="minorEastAsia" w:hint="eastAsia"/>
        </w:rPr>
        <w:t>（低</w:t>
      </w:r>
      <w:r>
        <w:rPr>
          <w:rFonts w:eastAsiaTheme="minorEastAsia" w:hint="eastAsia"/>
        </w:rPr>
        <w:t>16</w:t>
      </w:r>
      <w:r>
        <w:rPr>
          <w:rFonts w:eastAsiaTheme="minorEastAsia" w:hint="eastAsia"/>
        </w:rPr>
        <w:t>位）</w:t>
      </w:r>
    </w:p>
    <w:p w:rsidR="000B78EF" w:rsidRPr="00F2739E" w:rsidRDefault="000B78EF" w:rsidP="000B78EF">
      <w:pPr>
        <w:pStyle w:val="C1"/>
      </w:pPr>
      <w:r w:rsidRPr="00F2739E">
        <w:t>300         __le32  i_size;         /* Size in bytes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文件长度（字节）</w:t>
      </w:r>
    </w:p>
    <w:p w:rsidR="000B78EF" w:rsidRPr="00F2739E" w:rsidRDefault="000B78EF" w:rsidP="000B78EF">
      <w:pPr>
        <w:pStyle w:val="C1"/>
      </w:pPr>
      <w:r w:rsidRPr="00F2739E">
        <w:t>301         __le32  i_atime;        /* Access time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访问时间戳</w:t>
      </w:r>
    </w:p>
    <w:p w:rsidR="000B78EF" w:rsidRPr="00F2739E" w:rsidRDefault="000B78EF" w:rsidP="000B78EF">
      <w:pPr>
        <w:pStyle w:val="C1"/>
      </w:pPr>
      <w:r w:rsidRPr="00F2739E">
        <w:t>302         __le32  i_ctime;        /* Creation time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创建时间戳</w:t>
      </w:r>
    </w:p>
    <w:p w:rsidR="000B78EF" w:rsidRPr="00F2739E" w:rsidRDefault="000B78EF" w:rsidP="000B78EF">
      <w:pPr>
        <w:pStyle w:val="C1"/>
      </w:pPr>
      <w:r w:rsidRPr="00F2739E">
        <w:t>303         __le32  i_mtime;        /* Modification time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修改时间戳</w:t>
      </w:r>
    </w:p>
    <w:p w:rsidR="000B78EF" w:rsidRPr="00F2739E" w:rsidRDefault="000B78EF" w:rsidP="000B78EF">
      <w:pPr>
        <w:pStyle w:val="C1"/>
      </w:pPr>
      <w:r w:rsidRPr="00F2739E">
        <w:t>304         __le32  i_dtime;        /* Deletion Time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删除时间戳</w:t>
      </w:r>
    </w:p>
    <w:p w:rsidR="000B78EF" w:rsidRPr="00F2739E" w:rsidRDefault="000B78EF" w:rsidP="000B78EF">
      <w:pPr>
        <w:pStyle w:val="C1"/>
      </w:pPr>
      <w:r w:rsidRPr="00F2739E">
        <w:t>305         __le16  i_gid;          /* Low 16 bits of Group Id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所有者</w:t>
      </w:r>
      <w:r>
        <w:rPr>
          <w:rFonts w:eastAsiaTheme="minorEastAsia" w:hint="eastAsia"/>
        </w:rPr>
        <w:t>GID</w:t>
      </w:r>
      <w:r>
        <w:rPr>
          <w:rFonts w:eastAsiaTheme="minorEastAsia" w:hint="eastAsia"/>
        </w:rPr>
        <w:t>（低</w:t>
      </w:r>
      <w:r>
        <w:rPr>
          <w:rFonts w:eastAsiaTheme="minorEastAsia" w:hint="eastAsia"/>
        </w:rPr>
        <w:t>16</w:t>
      </w:r>
      <w:r>
        <w:rPr>
          <w:rFonts w:eastAsiaTheme="minorEastAsia" w:hint="eastAsia"/>
        </w:rPr>
        <w:t>位）</w:t>
      </w:r>
    </w:p>
    <w:p w:rsidR="000B78EF" w:rsidRPr="00F2739E" w:rsidRDefault="000B78EF" w:rsidP="000B78EF">
      <w:pPr>
        <w:pStyle w:val="C1"/>
      </w:pPr>
      <w:r w:rsidRPr="00F2739E">
        <w:t>306         __le16  i_links_count;  /* Links count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硬链接计数</w:t>
      </w:r>
    </w:p>
    <w:p w:rsidR="000B78EF" w:rsidRPr="00F2739E" w:rsidRDefault="000B78EF" w:rsidP="000B78EF">
      <w:pPr>
        <w:pStyle w:val="C1"/>
      </w:pPr>
      <w:r w:rsidRPr="00F2739E">
        <w:t>307         __le32  i_blocks;       /* Blocks count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文件长度（</w:t>
      </w:r>
      <w:r>
        <w:rPr>
          <w:rFonts w:eastAsiaTheme="minorEastAsia" w:hint="eastAsia"/>
        </w:rPr>
        <w:t>block</w:t>
      </w:r>
      <w:r>
        <w:rPr>
          <w:rFonts w:eastAsiaTheme="minorEastAsia" w:hint="eastAsia"/>
        </w:rPr>
        <w:t>计数）</w:t>
      </w:r>
    </w:p>
    <w:p w:rsidR="000B78EF" w:rsidRPr="00F2739E" w:rsidRDefault="000B78EF" w:rsidP="000B78EF">
      <w:pPr>
        <w:pStyle w:val="C1"/>
      </w:pPr>
      <w:r w:rsidRPr="00F2739E">
        <w:t>308         __le32  i_flags;        /* File flags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文件标志</w:t>
      </w:r>
    </w:p>
    <w:p w:rsidR="000B78EF" w:rsidRPr="00F2739E" w:rsidRDefault="000B78EF" w:rsidP="000B78EF">
      <w:pPr>
        <w:pStyle w:val="C1"/>
      </w:pPr>
      <w:r w:rsidRPr="00F2739E">
        <w:t>309         union {</w:t>
      </w:r>
    </w:p>
    <w:p w:rsidR="000B78EF" w:rsidRPr="00F2739E" w:rsidRDefault="000B78EF" w:rsidP="000B78EF">
      <w:pPr>
        <w:pStyle w:val="C1"/>
      </w:pPr>
      <w:r w:rsidRPr="00F2739E">
        <w:t>310                 struct {</w:t>
      </w:r>
    </w:p>
    <w:p w:rsidR="000B78EF" w:rsidRPr="00F2739E" w:rsidRDefault="000B78EF" w:rsidP="000B78EF">
      <w:pPr>
        <w:pStyle w:val="C1"/>
      </w:pPr>
      <w:r w:rsidRPr="00F2739E">
        <w:t>311                         __le32  l_i_reserved1;</w:t>
      </w:r>
    </w:p>
    <w:p w:rsidR="000B78EF" w:rsidRPr="00F2739E" w:rsidRDefault="000B78EF" w:rsidP="000B78EF">
      <w:pPr>
        <w:pStyle w:val="C1"/>
      </w:pPr>
      <w:r w:rsidRPr="00F2739E">
        <w:t>312                 } linux1;</w:t>
      </w:r>
      <w:r w:rsidRPr="00F2739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Linux</w:t>
      </w:r>
      <w:r>
        <w:rPr>
          <w:rFonts w:eastAsiaTheme="minorEastAsia" w:hint="eastAsia"/>
        </w:rPr>
        <w:t>中特定的信息之</w:t>
      </w:r>
      <w:r>
        <w:rPr>
          <w:rFonts w:eastAsiaTheme="minorEastAsia" w:hint="eastAsia"/>
        </w:rPr>
        <w:t>1</w:t>
      </w:r>
    </w:p>
    <w:p w:rsidR="000B78EF" w:rsidRPr="00F2739E" w:rsidRDefault="000B78EF" w:rsidP="000B78EF">
      <w:pPr>
        <w:pStyle w:val="C1"/>
      </w:pPr>
      <w:r w:rsidRPr="00F2739E">
        <w:t>313                 struct {</w:t>
      </w:r>
    </w:p>
    <w:p w:rsidR="000B78EF" w:rsidRPr="00F2739E" w:rsidRDefault="000B78EF" w:rsidP="000B78EF">
      <w:pPr>
        <w:pStyle w:val="C1"/>
      </w:pPr>
      <w:r w:rsidRPr="00F2739E">
        <w:t>314                         __le32  h_i_translator;</w:t>
      </w:r>
    </w:p>
    <w:p w:rsidR="000B78EF" w:rsidRPr="00F2739E" w:rsidRDefault="000B78EF" w:rsidP="000B78EF">
      <w:pPr>
        <w:pStyle w:val="C1"/>
      </w:pPr>
      <w:r w:rsidRPr="00F2739E">
        <w:t>315                 } hurd1;</w:t>
      </w:r>
    </w:p>
    <w:p w:rsidR="000B78EF" w:rsidRPr="00F2739E" w:rsidRDefault="000B78EF" w:rsidP="000B78EF">
      <w:pPr>
        <w:pStyle w:val="C1"/>
      </w:pPr>
      <w:r w:rsidRPr="00F2739E">
        <w:t>316                 struct {</w:t>
      </w:r>
    </w:p>
    <w:p w:rsidR="000B78EF" w:rsidRPr="00F2739E" w:rsidRDefault="000B78EF" w:rsidP="000B78EF">
      <w:pPr>
        <w:pStyle w:val="C1"/>
      </w:pPr>
      <w:r w:rsidRPr="00F2739E">
        <w:t>317                         __le32  m_i_reserved1;</w:t>
      </w:r>
    </w:p>
    <w:p w:rsidR="000B78EF" w:rsidRPr="00F2739E" w:rsidRDefault="000B78EF" w:rsidP="000B78EF">
      <w:pPr>
        <w:pStyle w:val="C1"/>
      </w:pPr>
      <w:r w:rsidRPr="00F2739E">
        <w:t>318                 } masix1;</w:t>
      </w:r>
    </w:p>
    <w:p w:rsidR="000B78EF" w:rsidRPr="00F2739E" w:rsidRDefault="000B78EF" w:rsidP="000B78EF">
      <w:pPr>
        <w:pStyle w:val="C1"/>
      </w:pPr>
      <w:r w:rsidRPr="00F2739E">
        <w:t>319         } osd1;                         /* OS dependent 1 */</w:t>
      </w:r>
    </w:p>
    <w:p w:rsidR="000B78EF" w:rsidRPr="00F2739E" w:rsidRDefault="000B78EF" w:rsidP="000B78EF">
      <w:pPr>
        <w:pStyle w:val="C1"/>
      </w:pPr>
      <w:r w:rsidRPr="00F2739E">
        <w:t xml:space="preserve">320         __le32  </w:t>
      </w:r>
      <w:r w:rsidRPr="00F2739E">
        <w:rPr>
          <w:b/>
          <w:color w:val="FF0000"/>
        </w:rPr>
        <w:t>i_block[EXT2_N_BLOCKS]</w:t>
      </w:r>
      <w:r w:rsidRPr="00F2739E">
        <w:t>;/* Pointers to blocks */</w:t>
      </w:r>
      <w:r w:rsidRPr="00F2739E">
        <w:rPr>
          <w:rFonts w:eastAsiaTheme="minorEastAsia" w:hint="eastAsia"/>
          <w:color w:val="FF0000"/>
        </w:rPr>
        <w:t xml:space="preserve"> </w:t>
      </w:r>
      <w:r w:rsidRPr="00FA3D9A">
        <w:rPr>
          <w:rFonts w:eastAsiaTheme="minorEastAsia" w:hint="eastAsia"/>
        </w:rPr>
        <w:t>数据盘块</w:t>
      </w:r>
      <w:r>
        <w:rPr>
          <w:rFonts w:eastAsiaTheme="minorEastAsia" w:hint="eastAsia"/>
        </w:rPr>
        <w:t>指针数组</w:t>
      </w:r>
    </w:p>
    <w:p w:rsidR="000B78EF" w:rsidRPr="00F2739E" w:rsidRDefault="000B78EF" w:rsidP="000B78EF">
      <w:pPr>
        <w:pStyle w:val="C1"/>
      </w:pPr>
      <w:r w:rsidRPr="00F2739E">
        <w:t>321         __le32  i_generation;   /* File version (for NFS) */</w:t>
      </w:r>
    </w:p>
    <w:p w:rsidR="000B78EF" w:rsidRPr="00F2739E" w:rsidRDefault="000B78EF" w:rsidP="000B78EF">
      <w:pPr>
        <w:pStyle w:val="C1"/>
      </w:pPr>
      <w:r w:rsidRPr="00F2739E">
        <w:t>322         __le32  i_file_acl;     /* File ACL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文件访问控制列表</w:t>
      </w:r>
    </w:p>
    <w:p w:rsidR="000B78EF" w:rsidRPr="00F2739E" w:rsidRDefault="000B78EF" w:rsidP="000B78EF">
      <w:pPr>
        <w:pStyle w:val="C1"/>
      </w:pPr>
      <w:r w:rsidRPr="00F2739E">
        <w:t>323         __le32  i_dir_acl;      /* Directory ACL */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目录访问控制列表</w:t>
      </w:r>
    </w:p>
    <w:p w:rsidR="000B78EF" w:rsidRPr="00F2739E" w:rsidRDefault="000B78EF" w:rsidP="000B78EF">
      <w:pPr>
        <w:pStyle w:val="C1"/>
      </w:pPr>
      <w:r w:rsidRPr="00F2739E">
        <w:t>324         __le32  i_faddr;        /* Fragment address */</w:t>
      </w:r>
    </w:p>
    <w:p w:rsidR="000B78EF" w:rsidRPr="00F2739E" w:rsidRDefault="000B78EF" w:rsidP="000B78EF">
      <w:pPr>
        <w:pStyle w:val="C1"/>
      </w:pPr>
      <w:r w:rsidRPr="00F2739E">
        <w:t>325         union {</w:t>
      </w:r>
    </w:p>
    <w:p w:rsidR="000B78EF" w:rsidRPr="00F2739E" w:rsidRDefault="000B78EF" w:rsidP="000B78EF">
      <w:pPr>
        <w:pStyle w:val="C1"/>
      </w:pPr>
      <w:r w:rsidRPr="00F2739E">
        <w:t>326                 struct {</w:t>
      </w:r>
    </w:p>
    <w:p w:rsidR="000B78EF" w:rsidRPr="00F2739E" w:rsidRDefault="000B78EF" w:rsidP="000B78EF">
      <w:pPr>
        <w:pStyle w:val="C1"/>
      </w:pPr>
      <w:r w:rsidRPr="00F2739E">
        <w:t>327                         __u8    l_i_frag;       /* Fragment number */</w:t>
      </w:r>
    </w:p>
    <w:p w:rsidR="000B78EF" w:rsidRPr="00F2739E" w:rsidRDefault="000B78EF" w:rsidP="000B78EF">
      <w:pPr>
        <w:pStyle w:val="C1"/>
      </w:pPr>
      <w:r w:rsidRPr="00F2739E">
        <w:t>328                         __u8    l_i_fsize;      /* Fragment size */</w:t>
      </w:r>
    </w:p>
    <w:p w:rsidR="000B78EF" w:rsidRPr="00F2739E" w:rsidRDefault="000B78EF" w:rsidP="000B78EF">
      <w:pPr>
        <w:pStyle w:val="C1"/>
      </w:pPr>
      <w:r w:rsidRPr="00F2739E">
        <w:t>329                         __u16   i_pad1;</w:t>
      </w:r>
    </w:p>
    <w:p w:rsidR="000B78EF" w:rsidRPr="00F2739E" w:rsidRDefault="000B78EF" w:rsidP="000B78EF">
      <w:pPr>
        <w:pStyle w:val="C1"/>
      </w:pPr>
      <w:r w:rsidRPr="00F2739E">
        <w:t>330                         __le16  l_i_uid_high;   /* these 2 fields    */</w:t>
      </w:r>
    </w:p>
    <w:p w:rsidR="000B78EF" w:rsidRPr="00F2739E" w:rsidRDefault="000B78EF" w:rsidP="000B78EF">
      <w:pPr>
        <w:pStyle w:val="C1"/>
      </w:pPr>
      <w:r w:rsidRPr="00F2739E">
        <w:t>331                         __le16  l_i_gid_high;   /* were reserved2[0] */</w:t>
      </w:r>
    </w:p>
    <w:p w:rsidR="000B78EF" w:rsidRPr="00F2739E" w:rsidRDefault="000B78EF" w:rsidP="000B78EF">
      <w:pPr>
        <w:pStyle w:val="C1"/>
      </w:pPr>
      <w:r w:rsidRPr="00F2739E">
        <w:t>332                         __u32   l_i_reserved2;</w:t>
      </w:r>
    </w:p>
    <w:p w:rsidR="000B78EF" w:rsidRPr="00F2739E" w:rsidRDefault="000B78EF" w:rsidP="000B78EF">
      <w:pPr>
        <w:pStyle w:val="C1"/>
      </w:pPr>
      <w:r w:rsidRPr="00F2739E">
        <w:t>333                 } linux2;</w:t>
      </w:r>
      <w:r w:rsidRPr="00F2739E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Linux</w:t>
      </w:r>
      <w:r>
        <w:rPr>
          <w:rFonts w:eastAsiaTheme="minorEastAsia" w:hint="eastAsia"/>
        </w:rPr>
        <w:t>中特定的信息之</w:t>
      </w:r>
      <w:r>
        <w:rPr>
          <w:rFonts w:eastAsiaTheme="minorEastAsia" w:hint="eastAsia"/>
        </w:rPr>
        <w:t>2</w:t>
      </w:r>
    </w:p>
    <w:p w:rsidR="000B78EF" w:rsidRPr="00F2739E" w:rsidRDefault="000B78EF" w:rsidP="000B78EF">
      <w:pPr>
        <w:pStyle w:val="C1"/>
      </w:pPr>
      <w:r w:rsidRPr="00F2739E">
        <w:t>334                 struct {</w:t>
      </w:r>
    </w:p>
    <w:p w:rsidR="000B78EF" w:rsidRPr="00F2739E" w:rsidRDefault="000B78EF" w:rsidP="000B78EF">
      <w:pPr>
        <w:pStyle w:val="C1"/>
      </w:pPr>
      <w:r w:rsidRPr="00F2739E">
        <w:t>335                         __u8    h_i_frag;       /* Fragment number */</w:t>
      </w:r>
    </w:p>
    <w:p w:rsidR="000B78EF" w:rsidRPr="00F2739E" w:rsidRDefault="000B78EF" w:rsidP="000B78EF">
      <w:pPr>
        <w:pStyle w:val="C1"/>
      </w:pPr>
      <w:r w:rsidRPr="00F2739E">
        <w:t>336                         __u8    h_i_fsize;      /* Fragment size */</w:t>
      </w:r>
    </w:p>
    <w:p w:rsidR="000B78EF" w:rsidRPr="00F2739E" w:rsidRDefault="000B78EF" w:rsidP="000B78EF">
      <w:pPr>
        <w:pStyle w:val="C1"/>
      </w:pPr>
      <w:r w:rsidRPr="00F2739E">
        <w:t>337                         __le16  h_i_mode_high;</w:t>
      </w:r>
    </w:p>
    <w:p w:rsidR="000B78EF" w:rsidRPr="00F2739E" w:rsidRDefault="000B78EF" w:rsidP="000B78EF">
      <w:pPr>
        <w:pStyle w:val="C1"/>
      </w:pPr>
      <w:r w:rsidRPr="00F2739E">
        <w:t>338                         __le16  h_i_uid_high;</w:t>
      </w:r>
    </w:p>
    <w:p w:rsidR="000B78EF" w:rsidRPr="00F2739E" w:rsidRDefault="000B78EF" w:rsidP="000B78EF">
      <w:pPr>
        <w:pStyle w:val="C1"/>
      </w:pPr>
      <w:r w:rsidRPr="00F2739E">
        <w:t>339                         __le16  h_i_gid_high;</w:t>
      </w:r>
    </w:p>
    <w:p w:rsidR="000B78EF" w:rsidRPr="00F2739E" w:rsidRDefault="000B78EF" w:rsidP="000B78EF">
      <w:pPr>
        <w:pStyle w:val="C1"/>
      </w:pPr>
      <w:r w:rsidRPr="00F2739E">
        <w:t>340                         __le32  h_i_author;</w:t>
      </w:r>
    </w:p>
    <w:p w:rsidR="000B78EF" w:rsidRPr="00F2739E" w:rsidRDefault="000B78EF" w:rsidP="000B78EF">
      <w:pPr>
        <w:pStyle w:val="C1"/>
      </w:pPr>
      <w:r w:rsidRPr="00F2739E">
        <w:t>341                 } hurd2;</w:t>
      </w:r>
    </w:p>
    <w:p w:rsidR="000B78EF" w:rsidRPr="00F2739E" w:rsidRDefault="000B78EF" w:rsidP="000B78EF">
      <w:pPr>
        <w:pStyle w:val="C1"/>
      </w:pPr>
      <w:r w:rsidRPr="00F2739E">
        <w:t>342                 struct {</w:t>
      </w:r>
    </w:p>
    <w:p w:rsidR="000B78EF" w:rsidRPr="00F2739E" w:rsidRDefault="000B78EF" w:rsidP="000B78EF">
      <w:pPr>
        <w:pStyle w:val="C1"/>
      </w:pPr>
      <w:r w:rsidRPr="00F2739E">
        <w:t>343                         __u8    m_i_frag;       /* Fragment number */</w:t>
      </w:r>
    </w:p>
    <w:p w:rsidR="000B78EF" w:rsidRPr="00F2739E" w:rsidRDefault="000B78EF" w:rsidP="000B78EF">
      <w:pPr>
        <w:pStyle w:val="C1"/>
      </w:pPr>
      <w:r w:rsidRPr="00F2739E">
        <w:t>344                         __u8    m_i_fsize;      /* Fragment size */</w:t>
      </w:r>
    </w:p>
    <w:p w:rsidR="000B78EF" w:rsidRPr="00F2739E" w:rsidRDefault="000B78EF" w:rsidP="000B78EF">
      <w:pPr>
        <w:pStyle w:val="C1"/>
      </w:pPr>
      <w:r w:rsidRPr="00F2739E">
        <w:t>345                         __u16   m_pad1;</w:t>
      </w:r>
    </w:p>
    <w:p w:rsidR="000B78EF" w:rsidRPr="00F2739E" w:rsidRDefault="000B78EF" w:rsidP="000B78EF">
      <w:pPr>
        <w:pStyle w:val="C1"/>
      </w:pPr>
      <w:r w:rsidRPr="00F2739E">
        <w:lastRenderedPageBreak/>
        <w:t>346                         __u32   m_i_reserved2[2];</w:t>
      </w:r>
    </w:p>
    <w:p w:rsidR="000B78EF" w:rsidRPr="00F2739E" w:rsidRDefault="000B78EF" w:rsidP="000B78EF">
      <w:pPr>
        <w:pStyle w:val="C1"/>
      </w:pPr>
      <w:r w:rsidRPr="00F2739E">
        <w:t>347                 } masix2;</w:t>
      </w:r>
    </w:p>
    <w:p w:rsidR="000B78EF" w:rsidRPr="00F2739E" w:rsidRDefault="000B78EF" w:rsidP="000B78EF">
      <w:pPr>
        <w:pStyle w:val="C1"/>
      </w:pPr>
      <w:r w:rsidRPr="00F2739E">
        <w:t>348         } osd2;                         /* OS dependent 2 */</w:t>
      </w:r>
    </w:p>
    <w:p w:rsidR="000B78EF" w:rsidRDefault="000B78EF" w:rsidP="000B78EF">
      <w:pPr>
        <w:pStyle w:val="C1"/>
      </w:pPr>
      <w:r w:rsidRPr="00F2739E">
        <w:t>349 };</w:t>
      </w:r>
    </w:p>
    <w:p w:rsidR="000B78EF" w:rsidRDefault="000B78EF" w:rsidP="000B78EF">
      <w:pPr>
        <w:pStyle w:val="a0"/>
      </w:pPr>
      <w:bookmarkStart w:id="213" w:name="_Toc486237163"/>
      <w:r>
        <w:rPr>
          <w:rFonts w:hint="eastAsia"/>
        </w:rPr>
        <w:t>目录结构</w:t>
      </w:r>
      <w:bookmarkEnd w:id="213"/>
    </w:p>
    <w:p w:rsidR="000B78EF" w:rsidRDefault="000B78EF" w:rsidP="000B78EF">
      <w:pPr>
        <w:pStyle w:val="ad"/>
      </w:pPr>
      <w:bookmarkStart w:id="214" w:name="_Ref407388198"/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>STYLEREF 1 \s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8</w:t>
      </w:r>
      <w:r w:rsidR="00D6333C">
        <w:fldChar w:fldCharType="end"/>
      </w:r>
      <w:r w:rsidR="00D6333C">
        <w:noBreakHyphen/>
      </w:r>
      <w:r w:rsidR="00D6333C">
        <w:fldChar w:fldCharType="begin"/>
      </w:r>
      <w:r w:rsidR="00D6333C">
        <w:instrText xml:space="preserve"> </w:instrText>
      </w:r>
      <w:r w:rsidR="00D6333C">
        <w:rPr>
          <w:rFonts w:hint="eastAsia"/>
        </w:rPr>
        <w:instrText xml:space="preserve">SEQ </w:instrText>
      </w:r>
      <w:r w:rsidR="00D6333C">
        <w:rPr>
          <w:rFonts w:hint="eastAsia"/>
        </w:rPr>
        <w:instrText>代码</w:instrText>
      </w:r>
      <w:r w:rsidR="00D6333C">
        <w:rPr>
          <w:rFonts w:hint="eastAsia"/>
        </w:rPr>
        <w:instrText xml:space="preserve"> \* ARABIC \s 1</w:instrText>
      </w:r>
      <w:r w:rsidR="00D6333C">
        <w:instrText xml:space="preserve"> </w:instrText>
      </w:r>
      <w:r w:rsidR="00D6333C">
        <w:fldChar w:fldCharType="separate"/>
      </w:r>
      <w:r w:rsidR="003B3EFC">
        <w:rPr>
          <w:noProof/>
        </w:rPr>
        <w:t>4</w:t>
      </w:r>
      <w:r w:rsidR="00D6333C">
        <w:fldChar w:fldCharType="end"/>
      </w:r>
      <w:bookmarkEnd w:id="214"/>
      <w:r>
        <w:rPr>
          <w:rFonts w:hint="eastAsia"/>
        </w:rPr>
        <w:t xml:space="preserve"> </w:t>
      </w:r>
      <w:r>
        <w:t>ext2_dir_entry</w:t>
      </w:r>
      <w:r>
        <w:rPr>
          <w:rFonts w:hint="eastAsia"/>
        </w:rPr>
        <w:t>和</w:t>
      </w:r>
      <w:r>
        <w:t>ext2_dir_entry_2</w:t>
      </w:r>
      <w:r>
        <w:rPr>
          <w:rFonts w:hint="eastAsia"/>
        </w:rPr>
        <w:t xml:space="preserve"> (</w:t>
      </w:r>
      <w:r>
        <w:t>linux-3.13</w:t>
      </w:r>
      <w:r w:rsidRPr="00947D52">
        <w:t xml:space="preserve"> /fs/ext2/ext2.h</w:t>
      </w:r>
      <w:r>
        <w:rPr>
          <w:rFonts w:hint="eastAsia"/>
        </w:rPr>
        <w:t>)</w:t>
      </w:r>
    </w:p>
    <w:p w:rsidR="000B78EF" w:rsidRDefault="000B78EF" w:rsidP="000B78EF">
      <w:pPr>
        <w:pStyle w:val="C1"/>
      </w:pPr>
      <w:r>
        <w:t>578 struct ext2_dir_entry {</w:t>
      </w:r>
    </w:p>
    <w:p w:rsidR="000B78EF" w:rsidRDefault="000B78EF" w:rsidP="000B78EF">
      <w:pPr>
        <w:pStyle w:val="C1"/>
      </w:pPr>
      <w:r>
        <w:t>579         __le32  inode;                  /* Inode number */</w:t>
      </w:r>
      <w:r>
        <w:rPr>
          <w:rFonts w:hint="eastAsia"/>
        </w:rPr>
        <w:tab/>
        <w:t>目录项</w:t>
      </w:r>
      <w:r>
        <w:t>对应的</w:t>
      </w:r>
      <w:r>
        <w:rPr>
          <w:rFonts w:hint="eastAsia"/>
        </w:rPr>
        <w:t>索引节点</w:t>
      </w:r>
    </w:p>
    <w:p w:rsidR="000B78EF" w:rsidRDefault="000B78EF" w:rsidP="000B78EF">
      <w:pPr>
        <w:pStyle w:val="C1"/>
      </w:pPr>
      <w:r>
        <w:t>580         __le16  rec_len;                /* Directory entry length */</w:t>
      </w:r>
      <w:r>
        <w:rPr>
          <w:rFonts w:hint="eastAsia"/>
        </w:rPr>
        <w:tab/>
        <w:t>目录项长度</w:t>
      </w:r>
    </w:p>
    <w:p w:rsidR="000B78EF" w:rsidRDefault="000B78EF" w:rsidP="000B78EF">
      <w:pPr>
        <w:pStyle w:val="C1"/>
      </w:pPr>
      <w:r>
        <w:t>581         __le16  name_len;               /* Name length */</w:t>
      </w:r>
      <w:r>
        <w:rPr>
          <w:rFonts w:hint="eastAsia"/>
        </w:rPr>
        <w:tab/>
      </w:r>
      <w:r>
        <w:rPr>
          <w:rFonts w:hint="eastAsia"/>
        </w:rPr>
        <w:tab/>
        <w:t>名字长度</w:t>
      </w:r>
    </w:p>
    <w:p w:rsidR="000B78EF" w:rsidRDefault="000B78EF" w:rsidP="000B78EF">
      <w:pPr>
        <w:pStyle w:val="C1"/>
      </w:pPr>
      <w:r>
        <w:t>582         char    name[];                 /* File name, up to EXT2_NAME_LEN */</w:t>
      </w:r>
    </w:p>
    <w:p w:rsidR="000B78EF" w:rsidRDefault="000B78EF" w:rsidP="000B78EF">
      <w:pPr>
        <w:pStyle w:val="C1"/>
      </w:pPr>
      <w:r>
        <w:t>583 };</w:t>
      </w:r>
    </w:p>
    <w:p w:rsidR="000B78EF" w:rsidRDefault="000B78EF" w:rsidP="000B78EF">
      <w:pPr>
        <w:pStyle w:val="C1"/>
      </w:pPr>
      <w:r>
        <w:t>…</w:t>
      </w:r>
    </w:p>
    <w:p w:rsidR="000B78EF" w:rsidRDefault="000B78EF" w:rsidP="000B78EF">
      <w:pPr>
        <w:pStyle w:val="C1"/>
      </w:pPr>
      <w:r>
        <w:t>591 struct ext2_dir_entry_2 {</w:t>
      </w:r>
    </w:p>
    <w:p w:rsidR="000B78EF" w:rsidRDefault="000B78EF" w:rsidP="000B78EF">
      <w:pPr>
        <w:pStyle w:val="C1"/>
      </w:pPr>
      <w:r>
        <w:t>592         __le32  inode;                  /* Inode number */</w:t>
      </w:r>
    </w:p>
    <w:p w:rsidR="000B78EF" w:rsidRDefault="000B78EF" w:rsidP="000B78EF">
      <w:pPr>
        <w:pStyle w:val="C1"/>
      </w:pPr>
      <w:r>
        <w:t>593         __le16  rec_len;                /* Directory entry length */</w:t>
      </w:r>
    </w:p>
    <w:p w:rsidR="000B78EF" w:rsidRDefault="000B78EF" w:rsidP="000B78EF">
      <w:pPr>
        <w:pStyle w:val="C1"/>
      </w:pPr>
      <w:r>
        <w:t>594         __u8    name_len;               /* Name length */</w:t>
      </w:r>
    </w:p>
    <w:p w:rsidR="000B78EF" w:rsidRDefault="000B78EF" w:rsidP="000B78EF">
      <w:pPr>
        <w:pStyle w:val="C1"/>
      </w:pPr>
      <w:r>
        <w:t>595         __u8    file_type;</w:t>
      </w:r>
      <w:r>
        <w:tab/>
      </w:r>
      <w:r>
        <w:tab/>
      </w:r>
      <w:r>
        <w:tab/>
      </w:r>
      <w:r>
        <w:tab/>
        <w:t>文件类型（</w:t>
      </w:r>
      <w:r>
        <w:rPr>
          <w:rFonts w:hint="eastAsia"/>
        </w:rPr>
        <w:t>见</w:t>
      </w:r>
      <w:r>
        <w:t>下面603行）</w:t>
      </w:r>
    </w:p>
    <w:p w:rsidR="000B78EF" w:rsidRDefault="000B78EF" w:rsidP="000B78EF">
      <w:pPr>
        <w:pStyle w:val="C1"/>
      </w:pPr>
      <w:r>
        <w:t>596         char    name[];                 /* File name, up to EXT2_NAME_LEN */</w:t>
      </w:r>
    </w:p>
    <w:p w:rsidR="000B78EF" w:rsidRDefault="000B78EF" w:rsidP="000B78EF">
      <w:pPr>
        <w:pStyle w:val="C1"/>
      </w:pPr>
      <w:r>
        <w:t>597 };</w:t>
      </w:r>
    </w:p>
    <w:p w:rsidR="000B78EF" w:rsidRDefault="000B78EF" w:rsidP="000B78EF">
      <w:pPr>
        <w:pStyle w:val="C1"/>
      </w:pPr>
      <w:r>
        <w:t>…</w:t>
      </w:r>
    </w:p>
    <w:p w:rsidR="000B78EF" w:rsidRDefault="000B78EF" w:rsidP="000B78EF">
      <w:pPr>
        <w:pStyle w:val="C1"/>
      </w:pPr>
      <w:r>
        <w:t>603 enum {</w:t>
      </w:r>
      <w:r>
        <w:tab/>
      </w:r>
      <w:r>
        <w:tab/>
      </w:r>
      <w:r>
        <w:tab/>
        <w:t>ext2_dir_entry_2</w:t>
      </w:r>
      <w:r>
        <w:rPr>
          <w:rFonts w:hint="eastAsia"/>
        </w:rPr>
        <w:t>中的file_type枚举类型</w:t>
      </w:r>
    </w:p>
    <w:p w:rsidR="000B78EF" w:rsidRDefault="000B78EF" w:rsidP="000B78EF">
      <w:pPr>
        <w:pStyle w:val="C1"/>
      </w:pPr>
      <w:r>
        <w:t>604         EXT2_FT_UNKNOWN         = 0,</w:t>
      </w:r>
    </w:p>
    <w:p w:rsidR="000B78EF" w:rsidRDefault="000B78EF" w:rsidP="000B78EF">
      <w:pPr>
        <w:pStyle w:val="C1"/>
      </w:pPr>
      <w:r>
        <w:t>605         EXT2_FT_REG_FILE        = 1,</w:t>
      </w:r>
      <w:r>
        <w:rPr>
          <w:rFonts w:hint="eastAsia"/>
        </w:rPr>
        <w:tab/>
      </w:r>
      <w:r>
        <w:rPr>
          <w:rFonts w:hint="eastAsia"/>
        </w:rPr>
        <w:tab/>
        <w:t>普通文件</w:t>
      </w:r>
    </w:p>
    <w:p w:rsidR="000B78EF" w:rsidRDefault="000B78EF" w:rsidP="000B78EF">
      <w:pPr>
        <w:pStyle w:val="C1"/>
      </w:pPr>
      <w:r>
        <w:t>606         EXT2_FT_DIR             = 2,</w:t>
      </w:r>
      <w:r>
        <w:rPr>
          <w:rFonts w:hint="eastAsia"/>
        </w:rPr>
        <w:tab/>
      </w:r>
      <w:r>
        <w:rPr>
          <w:rFonts w:hint="eastAsia"/>
        </w:rPr>
        <w:tab/>
        <w:t>目录文件</w:t>
      </w:r>
    </w:p>
    <w:p w:rsidR="000B78EF" w:rsidRDefault="000B78EF" w:rsidP="000B78EF">
      <w:pPr>
        <w:pStyle w:val="C1"/>
      </w:pPr>
      <w:r>
        <w:t>607         EXT2_FT_CHRDEV          = 3,</w:t>
      </w:r>
      <w:r>
        <w:rPr>
          <w:rFonts w:hint="eastAsia"/>
        </w:rPr>
        <w:tab/>
      </w:r>
      <w:r>
        <w:rPr>
          <w:rFonts w:hint="eastAsia"/>
        </w:rPr>
        <w:tab/>
        <w:t>字符设备文件</w:t>
      </w:r>
    </w:p>
    <w:p w:rsidR="000B78EF" w:rsidRDefault="000B78EF" w:rsidP="000B78EF">
      <w:pPr>
        <w:pStyle w:val="C1"/>
      </w:pPr>
      <w:r>
        <w:t>608         EXT2_FT_BLKDEV          = 4,</w:t>
      </w:r>
      <w:r>
        <w:rPr>
          <w:rFonts w:hint="eastAsia"/>
        </w:rPr>
        <w:tab/>
      </w:r>
      <w:r>
        <w:rPr>
          <w:rFonts w:hint="eastAsia"/>
        </w:rPr>
        <w:tab/>
        <w:t>块设备文件</w:t>
      </w:r>
    </w:p>
    <w:p w:rsidR="000B78EF" w:rsidRDefault="000B78EF" w:rsidP="000B78EF">
      <w:pPr>
        <w:pStyle w:val="C1"/>
      </w:pPr>
      <w:r>
        <w:t>609         EXT2_FT_FIFO            = 5,</w:t>
      </w:r>
      <w:r>
        <w:rPr>
          <w:rFonts w:hint="eastAsia"/>
        </w:rPr>
        <w:tab/>
      </w:r>
      <w:r>
        <w:rPr>
          <w:rFonts w:hint="eastAsia"/>
        </w:rPr>
        <w:tab/>
        <w:t>命名管道FIFO</w:t>
      </w:r>
    </w:p>
    <w:p w:rsidR="000B78EF" w:rsidRDefault="000B78EF" w:rsidP="000B78EF">
      <w:pPr>
        <w:pStyle w:val="C1"/>
      </w:pPr>
      <w:r>
        <w:t>610         EXT2_FT_SOCK            = 6,</w:t>
      </w:r>
      <w:r>
        <w:rPr>
          <w:rFonts w:hint="eastAsia"/>
        </w:rPr>
        <w:tab/>
      </w:r>
      <w:r>
        <w:rPr>
          <w:rFonts w:hint="eastAsia"/>
        </w:rPr>
        <w:tab/>
        <w:t>SOCK</w:t>
      </w:r>
    </w:p>
    <w:p w:rsidR="000B78EF" w:rsidRDefault="000B78EF" w:rsidP="000B78EF">
      <w:pPr>
        <w:pStyle w:val="C1"/>
      </w:pPr>
      <w:r>
        <w:t>611         EXT2_FT_SYMLINK         = 7,</w:t>
      </w:r>
      <w:r>
        <w:rPr>
          <w:rFonts w:hint="eastAsia"/>
        </w:rPr>
        <w:tab/>
      </w:r>
      <w:r>
        <w:rPr>
          <w:rFonts w:hint="eastAsia"/>
        </w:rPr>
        <w:tab/>
        <w:t>符号链接</w:t>
      </w:r>
    </w:p>
    <w:p w:rsidR="000B78EF" w:rsidRDefault="000B78EF" w:rsidP="000B78EF">
      <w:pPr>
        <w:pStyle w:val="C1"/>
      </w:pPr>
      <w:r>
        <w:t>612         EXT2_FT_MAX</w:t>
      </w:r>
    </w:p>
    <w:p w:rsidR="000B78EF" w:rsidRDefault="000B78EF" w:rsidP="000B78EF">
      <w:pPr>
        <w:pStyle w:val="C1"/>
      </w:pPr>
      <w:r>
        <w:t>613 };</w:t>
      </w:r>
    </w:p>
    <w:p w:rsidR="000B78EF" w:rsidRDefault="000B78EF" w:rsidP="000B78EF">
      <w:pPr>
        <w:pStyle w:val="a"/>
      </w:pPr>
      <w:bookmarkStart w:id="215" w:name="_Toc486237164"/>
      <w:r>
        <w:lastRenderedPageBreak/>
        <w:t>EXT2</w:t>
      </w:r>
      <w:r>
        <w:rPr>
          <w:rFonts w:hint="eastAsia"/>
        </w:rPr>
        <w:t>文件系统的创建</w:t>
      </w:r>
      <w:bookmarkEnd w:id="215"/>
    </w:p>
    <w:p w:rsidR="000B78EF" w:rsidRDefault="000B78EF" w:rsidP="000B78EF">
      <w:pPr>
        <w:pStyle w:val="a0"/>
      </w:pPr>
      <w:bookmarkStart w:id="216" w:name="_Toc486237165"/>
      <w:r>
        <w:rPr>
          <w:rFonts w:hint="eastAsia"/>
        </w:rPr>
        <w:t>分配磁盘空间</w:t>
      </w:r>
      <w:bookmarkEnd w:id="216"/>
    </w:p>
    <w:p w:rsidR="000B78EF" w:rsidRDefault="000B78EF" w:rsidP="000B78EF">
      <w:pPr>
        <w:pStyle w:val="a0"/>
      </w:pPr>
      <w:bookmarkStart w:id="217" w:name="_Ref484357517"/>
      <w:bookmarkStart w:id="218" w:name="_Toc486237166"/>
      <w:r>
        <w:rPr>
          <w:rFonts w:hint="eastAsia"/>
        </w:rPr>
        <w:t>创建环回设备</w:t>
      </w:r>
      <w:bookmarkEnd w:id="217"/>
      <w:bookmarkEnd w:id="218"/>
    </w:p>
    <w:p w:rsidR="000B78EF" w:rsidRDefault="000B78EF" w:rsidP="000B78EF">
      <w:pPr>
        <w:pStyle w:val="a0"/>
      </w:pPr>
      <w:bookmarkStart w:id="219" w:name="_Toc486237167"/>
      <w:r>
        <w:rPr>
          <w:rFonts w:hint="eastAsia"/>
        </w:rPr>
        <w:t>创建</w:t>
      </w:r>
      <w:r>
        <w:t>EXT</w:t>
      </w:r>
      <w:r>
        <w:rPr>
          <w:rFonts w:hint="eastAsia"/>
        </w:rPr>
        <w:t>2</w:t>
      </w:r>
      <w:r>
        <w:rPr>
          <w:rFonts w:hint="eastAsia"/>
        </w:rPr>
        <w:t>文件系统</w:t>
      </w:r>
      <w:bookmarkEnd w:id="219"/>
    </w:p>
    <w:p w:rsidR="000B78EF" w:rsidRDefault="000B78EF" w:rsidP="000B78EF">
      <w:pPr>
        <w:pStyle w:val="a0"/>
      </w:pPr>
      <w:bookmarkStart w:id="220" w:name="_Ref484418176"/>
      <w:bookmarkStart w:id="221" w:name="_Toc486237168"/>
      <w:r>
        <w:rPr>
          <w:rFonts w:hint="eastAsia"/>
        </w:rPr>
        <w:t>挂载文件系统</w:t>
      </w:r>
      <w:bookmarkEnd w:id="220"/>
      <w:bookmarkEnd w:id="221"/>
    </w:p>
    <w:p w:rsidR="000B78EF" w:rsidRDefault="000B78EF" w:rsidP="000B78EF">
      <w:pPr>
        <w:pStyle w:val="a"/>
      </w:pPr>
      <w:bookmarkStart w:id="222" w:name="_Toc486237169"/>
      <w:r>
        <w:rPr>
          <w:rFonts w:hint="eastAsia"/>
        </w:rPr>
        <w:t>查看</w:t>
      </w:r>
      <w:r>
        <w:rPr>
          <w:rFonts w:hint="eastAsia"/>
        </w:rPr>
        <w:t>EXT2</w:t>
      </w:r>
      <w:r>
        <w:rPr>
          <w:rFonts w:hint="eastAsia"/>
        </w:rPr>
        <w:t>磁盘数据</w:t>
      </w:r>
      <w:bookmarkEnd w:id="222"/>
    </w:p>
    <w:p w:rsidR="000B78EF" w:rsidRDefault="000B78EF" w:rsidP="000B78EF">
      <w:pPr>
        <w:pStyle w:val="a0"/>
      </w:pPr>
      <w:bookmarkStart w:id="223" w:name="_Toc486237170"/>
      <w:r>
        <w:rPr>
          <w:rFonts w:hint="eastAsia"/>
        </w:rPr>
        <w:t>布局信息</w:t>
      </w:r>
      <w:bookmarkEnd w:id="223"/>
    </w:p>
    <w:p w:rsidR="000B78EF" w:rsidRDefault="000B78EF" w:rsidP="000B78EF">
      <w:pPr>
        <w:pStyle w:val="a0"/>
      </w:pPr>
      <w:bookmarkStart w:id="224" w:name="_Toc486237171"/>
      <w:r>
        <w:rPr>
          <w:rFonts w:hint="eastAsia"/>
        </w:rPr>
        <w:t>块组描述符</w:t>
      </w:r>
      <w:bookmarkEnd w:id="224"/>
    </w:p>
    <w:p w:rsidR="000B78EF" w:rsidRDefault="000B78EF" w:rsidP="000B78EF">
      <w:pPr>
        <w:pStyle w:val="a0"/>
      </w:pPr>
      <w:bookmarkStart w:id="225" w:name="_Toc486237172"/>
      <w:r>
        <w:rPr>
          <w:rFonts w:hint="eastAsia"/>
        </w:rPr>
        <w:t>索引节点与文件内容</w:t>
      </w:r>
      <w:bookmarkEnd w:id="225"/>
    </w:p>
    <w:p w:rsidR="000B78EF" w:rsidRDefault="000B78EF" w:rsidP="000B78EF">
      <w:pPr>
        <w:pStyle w:val="a0"/>
      </w:pPr>
      <w:bookmarkStart w:id="226" w:name="_Toc486237173"/>
      <w:r>
        <w:rPr>
          <w:rFonts w:hint="eastAsia"/>
        </w:rPr>
        <w:t>目录结构</w:t>
      </w:r>
      <w:bookmarkEnd w:id="226"/>
    </w:p>
    <w:p w:rsidR="000B78EF" w:rsidRDefault="000B78EF" w:rsidP="000B78EF">
      <w:pPr>
        <w:pStyle w:val="a"/>
      </w:pPr>
      <w:bookmarkStart w:id="227" w:name="_Toc486237174"/>
      <w:r>
        <w:rPr>
          <w:rFonts w:hint="eastAsia"/>
        </w:rPr>
        <w:t>小结</w:t>
      </w:r>
      <w:bookmarkEnd w:id="227"/>
    </w:p>
    <w:p w:rsidR="000B78EF" w:rsidRDefault="00645D8F" w:rsidP="006D2362">
      <w:pPr>
        <w:pStyle w:val="a"/>
      </w:pPr>
      <w:bookmarkStart w:id="228" w:name="_Toc486237175"/>
      <w:r>
        <w:rPr>
          <w:rFonts w:hint="eastAsia"/>
        </w:rPr>
        <w:t>练习</w:t>
      </w:r>
      <w:bookmarkEnd w:id="228"/>
    </w:p>
    <w:bookmarkEnd w:id="2"/>
    <w:p w:rsidR="005347F9" w:rsidRDefault="005347F9">
      <w:pPr>
        <w:spacing w:line="240" w:lineRule="auto"/>
        <w:ind w:firstLine="0"/>
        <w:jc w:val="left"/>
      </w:pPr>
    </w:p>
    <w:p w:rsidR="00512A4F" w:rsidRPr="00512A4F" w:rsidRDefault="00512A4F" w:rsidP="00512A4F">
      <w:pPr>
        <w:pBdr>
          <w:top w:val="single" w:sz="6" w:space="6" w:color="777777"/>
          <w:left w:val="single" w:sz="6" w:space="6" w:color="777777"/>
          <w:bottom w:val="single" w:sz="6" w:space="6" w:color="777777"/>
          <w:right w:val="single" w:sz="6" w:space="6" w:color="777777"/>
        </w:pBdr>
        <w:shd w:val="clear" w:color="auto" w:fill="CCCC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right="480"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bookmarkStart w:id="229" w:name="_GoBack"/>
      <w:bookmarkEnd w:id="229"/>
    </w:p>
    <w:sectPr w:rsidR="00512A4F" w:rsidRPr="00512A4F" w:rsidSect="0089767D">
      <w:pgSz w:w="11907" w:h="16839" w:code="9"/>
      <w:pgMar w:top="1560" w:right="1559" w:bottom="1440" w:left="1843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B58" w:rsidRDefault="00A73B58" w:rsidP="002363D5">
      <w:r>
        <w:separator/>
      </w:r>
    </w:p>
    <w:p w:rsidR="00A73B58" w:rsidRDefault="00A73B58" w:rsidP="002363D5"/>
  </w:endnote>
  <w:endnote w:type="continuationSeparator" w:id="0">
    <w:p w:rsidR="00A73B58" w:rsidRDefault="00A73B58" w:rsidP="002363D5">
      <w:r>
        <w:continuationSeparator/>
      </w:r>
    </w:p>
    <w:p w:rsidR="00A73B58" w:rsidRDefault="00A73B58" w:rsidP="002363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98" w:rsidRDefault="00CA1398" w:rsidP="002363D5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 w:rsidR="00750A87" w:rsidRPr="00750A87">
      <w:rPr>
        <w:noProof/>
        <w:lang w:val="zh-CN"/>
      </w:rPr>
      <w:t>42</w:t>
    </w:r>
    <w:r>
      <w:rPr>
        <w:noProof/>
        <w:lang w:val="zh-CN"/>
      </w:rPr>
      <w:fldChar w:fldCharType="end"/>
    </w:r>
  </w:p>
  <w:p w:rsidR="00CA1398" w:rsidRDefault="00CA1398" w:rsidP="002363D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B58" w:rsidRDefault="00A73B58" w:rsidP="002D7DAA">
      <w:r>
        <w:separator/>
      </w:r>
    </w:p>
  </w:footnote>
  <w:footnote w:type="continuationSeparator" w:id="0">
    <w:p w:rsidR="00A73B58" w:rsidRDefault="00A73B58" w:rsidP="002363D5">
      <w:r>
        <w:continuationSeparator/>
      </w:r>
    </w:p>
    <w:p w:rsidR="00A73B58" w:rsidRDefault="00A73B58" w:rsidP="002363D5"/>
  </w:footnote>
  <w:footnote w:id="1">
    <w:p w:rsidR="00CA1398" w:rsidRPr="00FF306F" w:rsidRDefault="00CA1398">
      <w:pPr>
        <w:pStyle w:val="affe"/>
      </w:pPr>
      <w:r>
        <w:rPr>
          <w:rStyle w:val="afff0"/>
        </w:rPr>
        <w:footnoteRef/>
      </w:r>
      <w:r>
        <w:t xml:space="preserve"> </w:t>
      </w:r>
      <w:r>
        <w:rPr>
          <w:rFonts w:hint="eastAsia"/>
        </w:rPr>
        <w:t>这个不是基本状态，表示即使在</w:t>
      </w:r>
      <w:r>
        <w:t>TASK_UNINTERRUPTIBLE</w:t>
      </w:r>
      <w:r>
        <w:rPr>
          <w:rFonts w:hint="eastAsia"/>
        </w:rPr>
        <w:t>状态下也可以响应致命信号（终止进程）</w:t>
      </w:r>
    </w:p>
  </w:footnote>
  <w:footnote w:id="2">
    <w:p w:rsidR="00CA1398" w:rsidRDefault="00CA1398">
      <w:pPr>
        <w:pStyle w:val="affe"/>
      </w:pPr>
      <w:r>
        <w:rPr>
          <w:rStyle w:val="afff0"/>
        </w:rPr>
        <w:footnoteRef/>
      </w:r>
      <w:r>
        <w:t xml:space="preserve"> </w:t>
      </w:r>
      <w:r w:rsidRPr="00110998">
        <w:t>sched_setscheduler</w:t>
      </w:r>
      <w:r>
        <w:t>()</w:t>
      </w:r>
      <w:r>
        <w:rPr>
          <w:rFonts w:hint="eastAsia"/>
        </w:rPr>
        <w:t>对</w:t>
      </w:r>
      <w:r>
        <w:t>SCHED_OTHER</w:t>
      </w:r>
      <w:r>
        <w:rPr>
          <w:rFonts w:hint="eastAsia"/>
        </w:rPr>
        <w:t>调度类不能设置优先级。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98" w:rsidRDefault="00CA1398" w:rsidP="003F3B4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398" w:rsidRDefault="00CA1398" w:rsidP="003F3B4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9pt;height:13.75pt;visibility:visible;mso-wrap-style:square" o:bullet="t">
        <v:imagedata r:id="rId1" o:title=""/>
      </v:shape>
    </w:pict>
  </w:numPicBullet>
  <w:abstractNum w:abstractNumId="0" w15:restartNumberingAfterBreak="0">
    <w:nsid w:val="051234AD"/>
    <w:multiLevelType w:val="hybridMultilevel"/>
    <w:tmpl w:val="BF1A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47372"/>
    <w:multiLevelType w:val="hybridMultilevel"/>
    <w:tmpl w:val="0B52C184"/>
    <w:lvl w:ilvl="0" w:tplc="75F6CED2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050027"/>
    <w:multiLevelType w:val="hybridMultilevel"/>
    <w:tmpl w:val="9DDED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B92BBC"/>
    <w:multiLevelType w:val="multilevel"/>
    <w:tmpl w:val="57DAE0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numFmt w:val="decimal"/>
      <w:lvlText w:val="%4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0CE3140C"/>
    <w:multiLevelType w:val="hybridMultilevel"/>
    <w:tmpl w:val="EA3800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A5704F"/>
    <w:multiLevelType w:val="hybridMultilevel"/>
    <w:tmpl w:val="BC00FB24"/>
    <w:lvl w:ilvl="0" w:tplc="EBBC3C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1D355A"/>
    <w:multiLevelType w:val="hybridMultilevel"/>
    <w:tmpl w:val="488225DA"/>
    <w:lvl w:ilvl="0" w:tplc="911AF7C0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7" w15:restartNumberingAfterBreak="0">
    <w:nsid w:val="11FD518E"/>
    <w:multiLevelType w:val="hybridMultilevel"/>
    <w:tmpl w:val="1C5A3130"/>
    <w:lvl w:ilvl="0" w:tplc="F43073E8">
      <w:start w:val="1"/>
      <w:numFmt w:val="bullet"/>
      <w:pStyle w:val="5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01316C"/>
    <w:multiLevelType w:val="hybridMultilevel"/>
    <w:tmpl w:val="81643A82"/>
    <w:lvl w:ilvl="0" w:tplc="ADF40EA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E61C92"/>
    <w:multiLevelType w:val="hybridMultilevel"/>
    <w:tmpl w:val="9DDED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190584"/>
    <w:multiLevelType w:val="hybridMultilevel"/>
    <w:tmpl w:val="EA3800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1945AC"/>
    <w:multiLevelType w:val="hybridMultilevel"/>
    <w:tmpl w:val="BF1A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4B0923"/>
    <w:multiLevelType w:val="hybridMultilevel"/>
    <w:tmpl w:val="488225DA"/>
    <w:lvl w:ilvl="0" w:tplc="911AF7C0">
      <w:start w:val="1"/>
      <w:numFmt w:val="decimal"/>
      <w:lvlText w:val="%1）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B492052"/>
    <w:multiLevelType w:val="hybridMultilevel"/>
    <w:tmpl w:val="DC765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A57AA5"/>
    <w:multiLevelType w:val="hybridMultilevel"/>
    <w:tmpl w:val="7F72AE54"/>
    <w:lvl w:ilvl="0" w:tplc="59D0EE04">
      <w:start w:val="1"/>
      <w:numFmt w:val="decimal"/>
      <w:pStyle w:val="C"/>
      <w:lvlText w:val="%1."/>
      <w:lvlJc w:val="right"/>
      <w:pPr>
        <w:ind w:left="846" w:hanging="420"/>
      </w:pPr>
      <w:rPr>
        <w:rFonts w:hint="eastAsia"/>
      </w:rPr>
    </w:lvl>
    <w:lvl w:ilvl="1" w:tplc="9E547CDC">
      <w:start w:val="1"/>
      <w:numFmt w:val="lowerLetter"/>
      <w:lvlText w:val="（%2）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7D73FB"/>
    <w:multiLevelType w:val="hybridMultilevel"/>
    <w:tmpl w:val="53B6F608"/>
    <w:lvl w:ilvl="0" w:tplc="59F0BC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C444F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18A9B3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7101FB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DCEE4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07A582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00C113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9D42B0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BF4D77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6" w15:restartNumberingAfterBreak="0">
    <w:nsid w:val="4BF83C00"/>
    <w:multiLevelType w:val="hybridMultilevel"/>
    <w:tmpl w:val="23C20D4E"/>
    <w:lvl w:ilvl="0" w:tplc="D416F9CC">
      <w:start w:val="1"/>
      <w:numFmt w:val="bullet"/>
      <w:pStyle w:val="6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D807A0D"/>
    <w:multiLevelType w:val="multilevel"/>
    <w:tmpl w:val="8D06A35C"/>
    <w:lvl w:ilvl="0">
      <w:start w:val="1"/>
      <w:numFmt w:val="decimal"/>
      <w:pStyle w:val="1"/>
      <w:lvlText w:val="第%1章"/>
      <w:lvlJc w:val="left"/>
      <w:pPr>
        <w:ind w:left="113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"/>
      <w:lvlText w:val="%1.%2."/>
      <w:lvlJc w:val="left"/>
      <w:pPr>
        <w:ind w:left="467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0"/>
      <w:lvlText w:val="%1.%2.%3."/>
      <w:lvlJc w:val="left"/>
      <w:pPr>
        <w:ind w:left="2553" w:hanging="709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4B03328"/>
    <w:multiLevelType w:val="hybridMultilevel"/>
    <w:tmpl w:val="DC765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341984"/>
    <w:multiLevelType w:val="hybridMultilevel"/>
    <w:tmpl w:val="1DB88F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8E531D"/>
    <w:multiLevelType w:val="hybridMultilevel"/>
    <w:tmpl w:val="3C90F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D62803"/>
    <w:multiLevelType w:val="hybridMultilevel"/>
    <w:tmpl w:val="8F58B464"/>
    <w:lvl w:ilvl="0" w:tplc="0409000D">
      <w:start w:val="1"/>
      <w:numFmt w:val="bullet"/>
      <w:pStyle w:val="a1"/>
      <w:lvlText w:val="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1E1FCE"/>
    <w:multiLevelType w:val="hybridMultilevel"/>
    <w:tmpl w:val="CF3E3606"/>
    <w:lvl w:ilvl="0" w:tplc="04090003">
      <w:start w:val="1"/>
      <w:numFmt w:val="bullet"/>
      <w:lvlText w:val=""/>
      <w:lvlJc w:val="left"/>
      <w:pPr>
        <w:ind w:left="9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50F0BA1"/>
    <w:multiLevelType w:val="hybridMultilevel"/>
    <w:tmpl w:val="A5DA33B6"/>
    <w:lvl w:ilvl="0" w:tplc="CC22DD26">
      <w:start w:val="1"/>
      <w:numFmt w:val="decimal"/>
      <w:lvlText w:val="%1）"/>
      <w:lvlJc w:val="left"/>
      <w:pPr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477DAF"/>
    <w:multiLevelType w:val="hybridMultilevel"/>
    <w:tmpl w:val="7736AE70"/>
    <w:lvl w:ilvl="0" w:tplc="9794A0F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E137163"/>
    <w:multiLevelType w:val="hybridMultilevel"/>
    <w:tmpl w:val="9E361AD2"/>
    <w:lvl w:ilvl="0" w:tplc="3CA8605E">
      <w:start w:val="1"/>
      <w:numFmt w:val="japaneseCounting"/>
      <w:lvlText w:val="%1、"/>
      <w:lvlJc w:val="left"/>
      <w:pPr>
        <w:ind w:left="720" w:hanging="7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21"/>
  </w:num>
  <w:num w:numId="5">
    <w:abstractNumId w:val="7"/>
  </w:num>
  <w:num w:numId="6">
    <w:abstractNumId w:val="16"/>
  </w:num>
  <w:num w:numId="7">
    <w:abstractNumId w:val="22"/>
  </w:num>
  <w:num w:numId="8">
    <w:abstractNumId w:val="24"/>
  </w:num>
  <w:num w:numId="9">
    <w:abstractNumId w:val="5"/>
  </w:num>
  <w:num w:numId="10">
    <w:abstractNumId w:val="6"/>
  </w:num>
  <w:num w:numId="11">
    <w:abstractNumId w:val="20"/>
  </w:num>
  <w:num w:numId="12">
    <w:abstractNumId w:val="12"/>
  </w:num>
  <w:num w:numId="13">
    <w:abstractNumId w:val="19"/>
  </w:num>
  <w:num w:numId="14">
    <w:abstractNumId w:val="9"/>
  </w:num>
  <w:num w:numId="15">
    <w:abstractNumId w:val="13"/>
  </w:num>
  <w:num w:numId="16">
    <w:abstractNumId w:val="8"/>
  </w:num>
  <w:num w:numId="17">
    <w:abstractNumId w:val="0"/>
  </w:num>
  <w:num w:numId="18">
    <w:abstractNumId w:val="18"/>
  </w:num>
  <w:num w:numId="19">
    <w:abstractNumId w:val="4"/>
  </w:num>
  <w:num w:numId="20">
    <w:abstractNumId w:val="1"/>
  </w:num>
  <w:num w:numId="21">
    <w:abstractNumId w:val="10"/>
  </w:num>
  <w:num w:numId="22">
    <w:abstractNumId w:val="2"/>
  </w:num>
  <w:num w:numId="23">
    <w:abstractNumId w:val="23"/>
  </w:num>
  <w:num w:numId="24">
    <w:abstractNumId w:val="11"/>
  </w:num>
  <w:num w:numId="25">
    <w:abstractNumId w:val="1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7"/>
  </w:num>
  <w:num w:numId="29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stroke dashstyle="dash"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ED"/>
    <w:rsid w:val="00000036"/>
    <w:rsid w:val="00000138"/>
    <w:rsid w:val="00000241"/>
    <w:rsid w:val="00000368"/>
    <w:rsid w:val="00000736"/>
    <w:rsid w:val="0000074D"/>
    <w:rsid w:val="000008A0"/>
    <w:rsid w:val="00000957"/>
    <w:rsid w:val="00000AE4"/>
    <w:rsid w:val="00000E90"/>
    <w:rsid w:val="0000133D"/>
    <w:rsid w:val="00001839"/>
    <w:rsid w:val="00001BC0"/>
    <w:rsid w:val="00001C03"/>
    <w:rsid w:val="00001C4F"/>
    <w:rsid w:val="00001D18"/>
    <w:rsid w:val="0000202E"/>
    <w:rsid w:val="000024CE"/>
    <w:rsid w:val="000028D5"/>
    <w:rsid w:val="0000297C"/>
    <w:rsid w:val="00002A0F"/>
    <w:rsid w:val="00002E10"/>
    <w:rsid w:val="00003391"/>
    <w:rsid w:val="00003ADB"/>
    <w:rsid w:val="000041AE"/>
    <w:rsid w:val="0000448E"/>
    <w:rsid w:val="0000482A"/>
    <w:rsid w:val="00004875"/>
    <w:rsid w:val="00004D36"/>
    <w:rsid w:val="0000503A"/>
    <w:rsid w:val="00005AA3"/>
    <w:rsid w:val="00005C3C"/>
    <w:rsid w:val="00005CF1"/>
    <w:rsid w:val="00005E05"/>
    <w:rsid w:val="00005EFD"/>
    <w:rsid w:val="00006287"/>
    <w:rsid w:val="0000633F"/>
    <w:rsid w:val="0000654F"/>
    <w:rsid w:val="00006B64"/>
    <w:rsid w:val="00006D00"/>
    <w:rsid w:val="0000709D"/>
    <w:rsid w:val="00007141"/>
    <w:rsid w:val="00007230"/>
    <w:rsid w:val="000072DA"/>
    <w:rsid w:val="000072DB"/>
    <w:rsid w:val="000073FF"/>
    <w:rsid w:val="00007489"/>
    <w:rsid w:val="000075F5"/>
    <w:rsid w:val="00007728"/>
    <w:rsid w:val="00007A39"/>
    <w:rsid w:val="00007A87"/>
    <w:rsid w:val="00007C14"/>
    <w:rsid w:val="00007DDF"/>
    <w:rsid w:val="00007E4C"/>
    <w:rsid w:val="00010268"/>
    <w:rsid w:val="000102C3"/>
    <w:rsid w:val="0001039E"/>
    <w:rsid w:val="00010A23"/>
    <w:rsid w:val="000116F0"/>
    <w:rsid w:val="000117A2"/>
    <w:rsid w:val="000118C4"/>
    <w:rsid w:val="00011D04"/>
    <w:rsid w:val="00011DC5"/>
    <w:rsid w:val="00012673"/>
    <w:rsid w:val="00012B6E"/>
    <w:rsid w:val="00012BF6"/>
    <w:rsid w:val="00012D62"/>
    <w:rsid w:val="00012E9D"/>
    <w:rsid w:val="00012ECE"/>
    <w:rsid w:val="0001304C"/>
    <w:rsid w:val="0001331C"/>
    <w:rsid w:val="000133F7"/>
    <w:rsid w:val="00013678"/>
    <w:rsid w:val="000136BE"/>
    <w:rsid w:val="00013DE6"/>
    <w:rsid w:val="00014026"/>
    <w:rsid w:val="00014858"/>
    <w:rsid w:val="000149C7"/>
    <w:rsid w:val="00014A11"/>
    <w:rsid w:val="00014E0D"/>
    <w:rsid w:val="00014EBB"/>
    <w:rsid w:val="00015224"/>
    <w:rsid w:val="00015819"/>
    <w:rsid w:val="00015C3D"/>
    <w:rsid w:val="00016122"/>
    <w:rsid w:val="00016362"/>
    <w:rsid w:val="00016535"/>
    <w:rsid w:val="0001680A"/>
    <w:rsid w:val="00016C18"/>
    <w:rsid w:val="0001738E"/>
    <w:rsid w:val="00017713"/>
    <w:rsid w:val="00017A8A"/>
    <w:rsid w:val="0002003D"/>
    <w:rsid w:val="00020422"/>
    <w:rsid w:val="0002065A"/>
    <w:rsid w:val="00020699"/>
    <w:rsid w:val="00021888"/>
    <w:rsid w:val="00021B89"/>
    <w:rsid w:val="00021BDA"/>
    <w:rsid w:val="00022171"/>
    <w:rsid w:val="000222D8"/>
    <w:rsid w:val="00022312"/>
    <w:rsid w:val="00022409"/>
    <w:rsid w:val="000227F6"/>
    <w:rsid w:val="00023117"/>
    <w:rsid w:val="00023466"/>
    <w:rsid w:val="000234CF"/>
    <w:rsid w:val="0002353A"/>
    <w:rsid w:val="0002358E"/>
    <w:rsid w:val="00023D2E"/>
    <w:rsid w:val="00023D53"/>
    <w:rsid w:val="00023FD8"/>
    <w:rsid w:val="0002410D"/>
    <w:rsid w:val="0002417A"/>
    <w:rsid w:val="0002489F"/>
    <w:rsid w:val="00024D32"/>
    <w:rsid w:val="000250A7"/>
    <w:rsid w:val="000252F2"/>
    <w:rsid w:val="000256DC"/>
    <w:rsid w:val="00025849"/>
    <w:rsid w:val="00025850"/>
    <w:rsid w:val="00025B04"/>
    <w:rsid w:val="00025D33"/>
    <w:rsid w:val="00025DA4"/>
    <w:rsid w:val="00025DB6"/>
    <w:rsid w:val="00026000"/>
    <w:rsid w:val="0002651F"/>
    <w:rsid w:val="0002667B"/>
    <w:rsid w:val="00026B01"/>
    <w:rsid w:val="00026B4B"/>
    <w:rsid w:val="00026DDD"/>
    <w:rsid w:val="000272C0"/>
    <w:rsid w:val="0002761D"/>
    <w:rsid w:val="000277B9"/>
    <w:rsid w:val="00027B9D"/>
    <w:rsid w:val="00027C7D"/>
    <w:rsid w:val="00027E9C"/>
    <w:rsid w:val="00030347"/>
    <w:rsid w:val="00030420"/>
    <w:rsid w:val="000305A1"/>
    <w:rsid w:val="0003062D"/>
    <w:rsid w:val="0003068E"/>
    <w:rsid w:val="00030854"/>
    <w:rsid w:val="000308E6"/>
    <w:rsid w:val="00030B11"/>
    <w:rsid w:val="00030CD2"/>
    <w:rsid w:val="00030E02"/>
    <w:rsid w:val="0003193A"/>
    <w:rsid w:val="00031B12"/>
    <w:rsid w:val="00031B66"/>
    <w:rsid w:val="00031C92"/>
    <w:rsid w:val="00031D4D"/>
    <w:rsid w:val="000329D3"/>
    <w:rsid w:val="00032B59"/>
    <w:rsid w:val="00032C74"/>
    <w:rsid w:val="00032FE4"/>
    <w:rsid w:val="0003324C"/>
    <w:rsid w:val="000332FE"/>
    <w:rsid w:val="0003337A"/>
    <w:rsid w:val="000333D4"/>
    <w:rsid w:val="00033451"/>
    <w:rsid w:val="0003383A"/>
    <w:rsid w:val="00033978"/>
    <w:rsid w:val="00033A06"/>
    <w:rsid w:val="00033A1A"/>
    <w:rsid w:val="00033FD8"/>
    <w:rsid w:val="000340B8"/>
    <w:rsid w:val="00034A64"/>
    <w:rsid w:val="0003576D"/>
    <w:rsid w:val="0003576F"/>
    <w:rsid w:val="00035A4A"/>
    <w:rsid w:val="00035EE2"/>
    <w:rsid w:val="00036170"/>
    <w:rsid w:val="0003623C"/>
    <w:rsid w:val="00036EA2"/>
    <w:rsid w:val="00036F9B"/>
    <w:rsid w:val="00036FD7"/>
    <w:rsid w:val="00037223"/>
    <w:rsid w:val="00037520"/>
    <w:rsid w:val="000375B2"/>
    <w:rsid w:val="000378FD"/>
    <w:rsid w:val="00037A73"/>
    <w:rsid w:val="00037DBB"/>
    <w:rsid w:val="0004009A"/>
    <w:rsid w:val="00040107"/>
    <w:rsid w:val="00040665"/>
    <w:rsid w:val="00040C67"/>
    <w:rsid w:val="00040DC8"/>
    <w:rsid w:val="000419A4"/>
    <w:rsid w:val="00041D46"/>
    <w:rsid w:val="000425A8"/>
    <w:rsid w:val="00042600"/>
    <w:rsid w:val="0004285C"/>
    <w:rsid w:val="00042C1F"/>
    <w:rsid w:val="00042C5D"/>
    <w:rsid w:val="00042C5F"/>
    <w:rsid w:val="000430AE"/>
    <w:rsid w:val="000431C4"/>
    <w:rsid w:val="000438A0"/>
    <w:rsid w:val="000438D4"/>
    <w:rsid w:val="0004430F"/>
    <w:rsid w:val="0004432B"/>
    <w:rsid w:val="00044380"/>
    <w:rsid w:val="0004486A"/>
    <w:rsid w:val="00044962"/>
    <w:rsid w:val="00044964"/>
    <w:rsid w:val="00044E5F"/>
    <w:rsid w:val="00044F7E"/>
    <w:rsid w:val="00045105"/>
    <w:rsid w:val="000454CF"/>
    <w:rsid w:val="000458DC"/>
    <w:rsid w:val="00045B6E"/>
    <w:rsid w:val="00045C38"/>
    <w:rsid w:val="00045CD2"/>
    <w:rsid w:val="00045E9A"/>
    <w:rsid w:val="00045FDB"/>
    <w:rsid w:val="0004620F"/>
    <w:rsid w:val="000462B8"/>
    <w:rsid w:val="000465C4"/>
    <w:rsid w:val="00046721"/>
    <w:rsid w:val="00047C94"/>
    <w:rsid w:val="0005008C"/>
    <w:rsid w:val="000502B4"/>
    <w:rsid w:val="00050436"/>
    <w:rsid w:val="000506D7"/>
    <w:rsid w:val="00050BEB"/>
    <w:rsid w:val="00050C07"/>
    <w:rsid w:val="00050CB7"/>
    <w:rsid w:val="00050D3F"/>
    <w:rsid w:val="00051125"/>
    <w:rsid w:val="0005184A"/>
    <w:rsid w:val="00051D59"/>
    <w:rsid w:val="000527F7"/>
    <w:rsid w:val="00052835"/>
    <w:rsid w:val="000528C3"/>
    <w:rsid w:val="000528F8"/>
    <w:rsid w:val="00053143"/>
    <w:rsid w:val="00053256"/>
    <w:rsid w:val="000532CE"/>
    <w:rsid w:val="0005367A"/>
    <w:rsid w:val="00053E40"/>
    <w:rsid w:val="00053F46"/>
    <w:rsid w:val="0005455C"/>
    <w:rsid w:val="00054F53"/>
    <w:rsid w:val="0005507E"/>
    <w:rsid w:val="000554C8"/>
    <w:rsid w:val="0005580C"/>
    <w:rsid w:val="00055DA0"/>
    <w:rsid w:val="00056201"/>
    <w:rsid w:val="000564F0"/>
    <w:rsid w:val="000564F2"/>
    <w:rsid w:val="00056C44"/>
    <w:rsid w:val="0005728C"/>
    <w:rsid w:val="0005742A"/>
    <w:rsid w:val="000574C6"/>
    <w:rsid w:val="000574FC"/>
    <w:rsid w:val="000575DC"/>
    <w:rsid w:val="000577A5"/>
    <w:rsid w:val="000579CD"/>
    <w:rsid w:val="000579E6"/>
    <w:rsid w:val="00057ADE"/>
    <w:rsid w:val="00057AE5"/>
    <w:rsid w:val="000602BA"/>
    <w:rsid w:val="000606AE"/>
    <w:rsid w:val="000607AA"/>
    <w:rsid w:val="00060C83"/>
    <w:rsid w:val="00060CD9"/>
    <w:rsid w:val="000612F2"/>
    <w:rsid w:val="00061F98"/>
    <w:rsid w:val="00062033"/>
    <w:rsid w:val="00062540"/>
    <w:rsid w:val="00062B8B"/>
    <w:rsid w:val="000630E6"/>
    <w:rsid w:val="00063CF8"/>
    <w:rsid w:val="00063DAD"/>
    <w:rsid w:val="00063F1D"/>
    <w:rsid w:val="0006432F"/>
    <w:rsid w:val="000643CA"/>
    <w:rsid w:val="000646BC"/>
    <w:rsid w:val="00064756"/>
    <w:rsid w:val="0006478B"/>
    <w:rsid w:val="00064890"/>
    <w:rsid w:val="00064E7C"/>
    <w:rsid w:val="00064F86"/>
    <w:rsid w:val="00065154"/>
    <w:rsid w:val="00065A0A"/>
    <w:rsid w:val="00065AD9"/>
    <w:rsid w:val="00065BBA"/>
    <w:rsid w:val="00065BC6"/>
    <w:rsid w:val="00065F79"/>
    <w:rsid w:val="00066355"/>
    <w:rsid w:val="000664C9"/>
    <w:rsid w:val="0006664E"/>
    <w:rsid w:val="00066EE5"/>
    <w:rsid w:val="000670A3"/>
    <w:rsid w:val="0006773A"/>
    <w:rsid w:val="000700D8"/>
    <w:rsid w:val="00070262"/>
    <w:rsid w:val="000704B4"/>
    <w:rsid w:val="000704D4"/>
    <w:rsid w:val="000708BB"/>
    <w:rsid w:val="000709F5"/>
    <w:rsid w:val="00070B99"/>
    <w:rsid w:val="00071153"/>
    <w:rsid w:val="00071518"/>
    <w:rsid w:val="00071A6C"/>
    <w:rsid w:val="00071C96"/>
    <w:rsid w:val="00072295"/>
    <w:rsid w:val="0007293F"/>
    <w:rsid w:val="00072AA9"/>
    <w:rsid w:val="00072B78"/>
    <w:rsid w:val="00072BB4"/>
    <w:rsid w:val="00072CEA"/>
    <w:rsid w:val="00072D37"/>
    <w:rsid w:val="00072EB0"/>
    <w:rsid w:val="000730B5"/>
    <w:rsid w:val="000737F0"/>
    <w:rsid w:val="0007396F"/>
    <w:rsid w:val="00073A6D"/>
    <w:rsid w:val="00073DE8"/>
    <w:rsid w:val="000740C4"/>
    <w:rsid w:val="00074876"/>
    <w:rsid w:val="00075041"/>
    <w:rsid w:val="00075760"/>
    <w:rsid w:val="000757D5"/>
    <w:rsid w:val="000757F4"/>
    <w:rsid w:val="00075BA3"/>
    <w:rsid w:val="00075C68"/>
    <w:rsid w:val="00075F49"/>
    <w:rsid w:val="000761A4"/>
    <w:rsid w:val="000762B4"/>
    <w:rsid w:val="000764E3"/>
    <w:rsid w:val="0007675E"/>
    <w:rsid w:val="000767BF"/>
    <w:rsid w:val="00076A74"/>
    <w:rsid w:val="00076B41"/>
    <w:rsid w:val="00076E69"/>
    <w:rsid w:val="000770AE"/>
    <w:rsid w:val="000771E9"/>
    <w:rsid w:val="000773BC"/>
    <w:rsid w:val="000773CB"/>
    <w:rsid w:val="0007749C"/>
    <w:rsid w:val="00077A2E"/>
    <w:rsid w:val="00077D62"/>
    <w:rsid w:val="00077F43"/>
    <w:rsid w:val="0008020E"/>
    <w:rsid w:val="00080378"/>
    <w:rsid w:val="0008059F"/>
    <w:rsid w:val="0008073D"/>
    <w:rsid w:val="000807AD"/>
    <w:rsid w:val="0008093F"/>
    <w:rsid w:val="000809EF"/>
    <w:rsid w:val="00080BCE"/>
    <w:rsid w:val="00080C2F"/>
    <w:rsid w:val="00081063"/>
    <w:rsid w:val="00081077"/>
    <w:rsid w:val="00081490"/>
    <w:rsid w:val="000818BA"/>
    <w:rsid w:val="00081E27"/>
    <w:rsid w:val="000820B8"/>
    <w:rsid w:val="0008251B"/>
    <w:rsid w:val="000826CA"/>
    <w:rsid w:val="00082A62"/>
    <w:rsid w:val="00082BAC"/>
    <w:rsid w:val="00082BE3"/>
    <w:rsid w:val="00082BEB"/>
    <w:rsid w:val="00082CEC"/>
    <w:rsid w:val="00082E06"/>
    <w:rsid w:val="0008361D"/>
    <w:rsid w:val="000837A0"/>
    <w:rsid w:val="00083925"/>
    <w:rsid w:val="00084135"/>
    <w:rsid w:val="00084344"/>
    <w:rsid w:val="000848FA"/>
    <w:rsid w:val="0008492C"/>
    <w:rsid w:val="00084C1B"/>
    <w:rsid w:val="000850E2"/>
    <w:rsid w:val="00085286"/>
    <w:rsid w:val="000852CB"/>
    <w:rsid w:val="0008551C"/>
    <w:rsid w:val="0008577B"/>
    <w:rsid w:val="00085B0D"/>
    <w:rsid w:val="00086470"/>
    <w:rsid w:val="00086966"/>
    <w:rsid w:val="00086C28"/>
    <w:rsid w:val="00087038"/>
    <w:rsid w:val="00087082"/>
    <w:rsid w:val="000872EC"/>
    <w:rsid w:val="00087399"/>
    <w:rsid w:val="000873B1"/>
    <w:rsid w:val="00087694"/>
    <w:rsid w:val="00087918"/>
    <w:rsid w:val="00090278"/>
    <w:rsid w:val="000904C4"/>
    <w:rsid w:val="0009057B"/>
    <w:rsid w:val="000908F5"/>
    <w:rsid w:val="00090D13"/>
    <w:rsid w:val="00090D71"/>
    <w:rsid w:val="00091638"/>
    <w:rsid w:val="000916A3"/>
    <w:rsid w:val="00091C14"/>
    <w:rsid w:val="00091E0E"/>
    <w:rsid w:val="00091EB4"/>
    <w:rsid w:val="00092185"/>
    <w:rsid w:val="00092B95"/>
    <w:rsid w:val="00092D78"/>
    <w:rsid w:val="00092F13"/>
    <w:rsid w:val="00093198"/>
    <w:rsid w:val="000934B6"/>
    <w:rsid w:val="00093C6F"/>
    <w:rsid w:val="00093EF1"/>
    <w:rsid w:val="00094ABB"/>
    <w:rsid w:val="00094CA7"/>
    <w:rsid w:val="00094D85"/>
    <w:rsid w:val="0009502C"/>
    <w:rsid w:val="00095135"/>
    <w:rsid w:val="00095236"/>
    <w:rsid w:val="0009532F"/>
    <w:rsid w:val="000953CD"/>
    <w:rsid w:val="000953F9"/>
    <w:rsid w:val="000954B3"/>
    <w:rsid w:val="00095874"/>
    <w:rsid w:val="00095B21"/>
    <w:rsid w:val="00095C93"/>
    <w:rsid w:val="00095D2A"/>
    <w:rsid w:val="00095D5A"/>
    <w:rsid w:val="0009625F"/>
    <w:rsid w:val="00096618"/>
    <w:rsid w:val="00096681"/>
    <w:rsid w:val="0009686B"/>
    <w:rsid w:val="00096AAC"/>
    <w:rsid w:val="00096F4A"/>
    <w:rsid w:val="00096FF8"/>
    <w:rsid w:val="0009721E"/>
    <w:rsid w:val="000975E6"/>
    <w:rsid w:val="00097689"/>
    <w:rsid w:val="000A00C7"/>
    <w:rsid w:val="000A02AB"/>
    <w:rsid w:val="000A07B1"/>
    <w:rsid w:val="000A0AAE"/>
    <w:rsid w:val="000A102A"/>
    <w:rsid w:val="000A106D"/>
    <w:rsid w:val="000A1155"/>
    <w:rsid w:val="000A11CE"/>
    <w:rsid w:val="000A16BE"/>
    <w:rsid w:val="000A18F2"/>
    <w:rsid w:val="000A1A48"/>
    <w:rsid w:val="000A1DF9"/>
    <w:rsid w:val="000A1F42"/>
    <w:rsid w:val="000A1FB8"/>
    <w:rsid w:val="000A2302"/>
    <w:rsid w:val="000A24C6"/>
    <w:rsid w:val="000A2612"/>
    <w:rsid w:val="000A29FD"/>
    <w:rsid w:val="000A2DC2"/>
    <w:rsid w:val="000A3055"/>
    <w:rsid w:val="000A31A8"/>
    <w:rsid w:val="000A32A6"/>
    <w:rsid w:val="000A3473"/>
    <w:rsid w:val="000A367D"/>
    <w:rsid w:val="000A3A87"/>
    <w:rsid w:val="000A3AAB"/>
    <w:rsid w:val="000A3AC7"/>
    <w:rsid w:val="000A472C"/>
    <w:rsid w:val="000A4B66"/>
    <w:rsid w:val="000A4DD3"/>
    <w:rsid w:val="000A4E71"/>
    <w:rsid w:val="000A5286"/>
    <w:rsid w:val="000A5581"/>
    <w:rsid w:val="000A55D8"/>
    <w:rsid w:val="000A56D6"/>
    <w:rsid w:val="000A59AF"/>
    <w:rsid w:val="000A5E3A"/>
    <w:rsid w:val="000A5E9F"/>
    <w:rsid w:val="000A6164"/>
    <w:rsid w:val="000A6205"/>
    <w:rsid w:val="000A678B"/>
    <w:rsid w:val="000A67F7"/>
    <w:rsid w:val="000A6BC7"/>
    <w:rsid w:val="000A6C51"/>
    <w:rsid w:val="000A6E63"/>
    <w:rsid w:val="000A6F07"/>
    <w:rsid w:val="000A6F6C"/>
    <w:rsid w:val="000A7240"/>
    <w:rsid w:val="000A77BC"/>
    <w:rsid w:val="000A78E9"/>
    <w:rsid w:val="000A79BC"/>
    <w:rsid w:val="000A7B48"/>
    <w:rsid w:val="000A7B7B"/>
    <w:rsid w:val="000B009C"/>
    <w:rsid w:val="000B02DD"/>
    <w:rsid w:val="000B032B"/>
    <w:rsid w:val="000B0426"/>
    <w:rsid w:val="000B043C"/>
    <w:rsid w:val="000B081A"/>
    <w:rsid w:val="000B0A4E"/>
    <w:rsid w:val="000B12F5"/>
    <w:rsid w:val="000B13A9"/>
    <w:rsid w:val="000B14B3"/>
    <w:rsid w:val="000B19F9"/>
    <w:rsid w:val="000B1BDA"/>
    <w:rsid w:val="000B1D3D"/>
    <w:rsid w:val="000B1EC0"/>
    <w:rsid w:val="000B1F1E"/>
    <w:rsid w:val="000B1FC0"/>
    <w:rsid w:val="000B2114"/>
    <w:rsid w:val="000B2770"/>
    <w:rsid w:val="000B2A13"/>
    <w:rsid w:val="000B2F39"/>
    <w:rsid w:val="000B302B"/>
    <w:rsid w:val="000B311F"/>
    <w:rsid w:val="000B3434"/>
    <w:rsid w:val="000B3545"/>
    <w:rsid w:val="000B372F"/>
    <w:rsid w:val="000B3730"/>
    <w:rsid w:val="000B37C7"/>
    <w:rsid w:val="000B41D2"/>
    <w:rsid w:val="000B42A6"/>
    <w:rsid w:val="000B4858"/>
    <w:rsid w:val="000B49D7"/>
    <w:rsid w:val="000B505D"/>
    <w:rsid w:val="000B50F8"/>
    <w:rsid w:val="000B590C"/>
    <w:rsid w:val="000B5C17"/>
    <w:rsid w:val="000B5C3C"/>
    <w:rsid w:val="000B5DEB"/>
    <w:rsid w:val="000B5E95"/>
    <w:rsid w:val="000B61B3"/>
    <w:rsid w:val="000B61DC"/>
    <w:rsid w:val="000B6246"/>
    <w:rsid w:val="000B643A"/>
    <w:rsid w:val="000B6489"/>
    <w:rsid w:val="000B6712"/>
    <w:rsid w:val="000B6ACE"/>
    <w:rsid w:val="000B6B8A"/>
    <w:rsid w:val="000B6CEE"/>
    <w:rsid w:val="000B6DC9"/>
    <w:rsid w:val="000B756D"/>
    <w:rsid w:val="000B75D6"/>
    <w:rsid w:val="000B7852"/>
    <w:rsid w:val="000B78EF"/>
    <w:rsid w:val="000B7DFB"/>
    <w:rsid w:val="000B7E91"/>
    <w:rsid w:val="000C0BEE"/>
    <w:rsid w:val="000C0D4C"/>
    <w:rsid w:val="000C0E0D"/>
    <w:rsid w:val="000C0E37"/>
    <w:rsid w:val="000C0F1B"/>
    <w:rsid w:val="000C1950"/>
    <w:rsid w:val="000C26CB"/>
    <w:rsid w:val="000C2A33"/>
    <w:rsid w:val="000C2C24"/>
    <w:rsid w:val="000C2F65"/>
    <w:rsid w:val="000C2F6C"/>
    <w:rsid w:val="000C3596"/>
    <w:rsid w:val="000C3639"/>
    <w:rsid w:val="000C36A6"/>
    <w:rsid w:val="000C37AC"/>
    <w:rsid w:val="000C37B0"/>
    <w:rsid w:val="000C38EB"/>
    <w:rsid w:val="000C3A48"/>
    <w:rsid w:val="000C3A7A"/>
    <w:rsid w:val="000C3E8B"/>
    <w:rsid w:val="000C3F2D"/>
    <w:rsid w:val="000C4016"/>
    <w:rsid w:val="000C46DB"/>
    <w:rsid w:val="000C4F49"/>
    <w:rsid w:val="000C5034"/>
    <w:rsid w:val="000C52CF"/>
    <w:rsid w:val="000C5359"/>
    <w:rsid w:val="000C550D"/>
    <w:rsid w:val="000C5A8F"/>
    <w:rsid w:val="000C5B26"/>
    <w:rsid w:val="000C5BAD"/>
    <w:rsid w:val="000C5CAC"/>
    <w:rsid w:val="000C5F4F"/>
    <w:rsid w:val="000C60E2"/>
    <w:rsid w:val="000C64E5"/>
    <w:rsid w:val="000C6822"/>
    <w:rsid w:val="000C6B45"/>
    <w:rsid w:val="000C6E61"/>
    <w:rsid w:val="000C6EF2"/>
    <w:rsid w:val="000C72BF"/>
    <w:rsid w:val="000C76FD"/>
    <w:rsid w:val="000C77CB"/>
    <w:rsid w:val="000C79A8"/>
    <w:rsid w:val="000D0257"/>
    <w:rsid w:val="000D05F7"/>
    <w:rsid w:val="000D06D6"/>
    <w:rsid w:val="000D0BC4"/>
    <w:rsid w:val="000D0F99"/>
    <w:rsid w:val="000D123F"/>
    <w:rsid w:val="000D13E4"/>
    <w:rsid w:val="000D1429"/>
    <w:rsid w:val="000D1E04"/>
    <w:rsid w:val="000D1E30"/>
    <w:rsid w:val="000D1E8B"/>
    <w:rsid w:val="000D1FF2"/>
    <w:rsid w:val="000D2060"/>
    <w:rsid w:val="000D23DA"/>
    <w:rsid w:val="000D27C9"/>
    <w:rsid w:val="000D2977"/>
    <w:rsid w:val="000D2A13"/>
    <w:rsid w:val="000D2C46"/>
    <w:rsid w:val="000D2D18"/>
    <w:rsid w:val="000D2DDA"/>
    <w:rsid w:val="000D3861"/>
    <w:rsid w:val="000D3935"/>
    <w:rsid w:val="000D4081"/>
    <w:rsid w:val="000D491B"/>
    <w:rsid w:val="000D4DF8"/>
    <w:rsid w:val="000D4E3B"/>
    <w:rsid w:val="000D4E4B"/>
    <w:rsid w:val="000D5297"/>
    <w:rsid w:val="000D555B"/>
    <w:rsid w:val="000D5862"/>
    <w:rsid w:val="000D6A5B"/>
    <w:rsid w:val="000D6A64"/>
    <w:rsid w:val="000D6D1D"/>
    <w:rsid w:val="000D6E9D"/>
    <w:rsid w:val="000D740F"/>
    <w:rsid w:val="000D7425"/>
    <w:rsid w:val="000D7630"/>
    <w:rsid w:val="000D79F4"/>
    <w:rsid w:val="000D7FEC"/>
    <w:rsid w:val="000E0399"/>
    <w:rsid w:val="000E04DC"/>
    <w:rsid w:val="000E0991"/>
    <w:rsid w:val="000E0B5C"/>
    <w:rsid w:val="000E0DB2"/>
    <w:rsid w:val="000E10AB"/>
    <w:rsid w:val="000E1114"/>
    <w:rsid w:val="000E11A6"/>
    <w:rsid w:val="000E13A9"/>
    <w:rsid w:val="000E14EE"/>
    <w:rsid w:val="000E152F"/>
    <w:rsid w:val="000E1981"/>
    <w:rsid w:val="000E1DD0"/>
    <w:rsid w:val="000E1ECD"/>
    <w:rsid w:val="000E1F81"/>
    <w:rsid w:val="000E22E0"/>
    <w:rsid w:val="000E2768"/>
    <w:rsid w:val="000E2BB4"/>
    <w:rsid w:val="000E2CF2"/>
    <w:rsid w:val="000E2F09"/>
    <w:rsid w:val="000E35DE"/>
    <w:rsid w:val="000E374B"/>
    <w:rsid w:val="000E381D"/>
    <w:rsid w:val="000E39A5"/>
    <w:rsid w:val="000E3AE5"/>
    <w:rsid w:val="000E3D8B"/>
    <w:rsid w:val="000E4271"/>
    <w:rsid w:val="000E4424"/>
    <w:rsid w:val="000E4B66"/>
    <w:rsid w:val="000E4E96"/>
    <w:rsid w:val="000E510D"/>
    <w:rsid w:val="000E5277"/>
    <w:rsid w:val="000E584D"/>
    <w:rsid w:val="000E5D9D"/>
    <w:rsid w:val="000E5E6E"/>
    <w:rsid w:val="000E61CF"/>
    <w:rsid w:val="000E663B"/>
    <w:rsid w:val="000E676B"/>
    <w:rsid w:val="000E6930"/>
    <w:rsid w:val="000E6FCE"/>
    <w:rsid w:val="000E7100"/>
    <w:rsid w:val="000E75F6"/>
    <w:rsid w:val="000E7852"/>
    <w:rsid w:val="000E7854"/>
    <w:rsid w:val="000E79AA"/>
    <w:rsid w:val="000E7A31"/>
    <w:rsid w:val="000E7BC8"/>
    <w:rsid w:val="000E7CCE"/>
    <w:rsid w:val="000F06E2"/>
    <w:rsid w:val="000F0B09"/>
    <w:rsid w:val="000F0D20"/>
    <w:rsid w:val="000F0E8F"/>
    <w:rsid w:val="000F112F"/>
    <w:rsid w:val="000F1222"/>
    <w:rsid w:val="000F18DD"/>
    <w:rsid w:val="000F25CB"/>
    <w:rsid w:val="000F26D0"/>
    <w:rsid w:val="000F295A"/>
    <w:rsid w:val="000F2A1F"/>
    <w:rsid w:val="000F2A84"/>
    <w:rsid w:val="000F3034"/>
    <w:rsid w:val="000F3235"/>
    <w:rsid w:val="000F3475"/>
    <w:rsid w:val="000F3BAA"/>
    <w:rsid w:val="000F3D94"/>
    <w:rsid w:val="000F3E05"/>
    <w:rsid w:val="000F3F14"/>
    <w:rsid w:val="000F40FA"/>
    <w:rsid w:val="000F44DA"/>
    <w:rsid w:val="000F464E"/>
    <w:rsid w:val="000F4704"/>
    <w:rsid w:val="000F47F7"/>
    <w:rsid w:val="000F4B13"/>
    <w:rsid w:val="000F4B2A"/>
    <w:rsid w:val="000F54F6"/>
    <w:rsid w:val="000F559C"/>
    <w:rsid w:val="000F5C3E"/>
    <w:rsid w:val="000F5D80"/>
    <w:rsid w:val="000F5DAE"/>
    <w:rsid w:val="000F5EF4"/>
    <w:rsid w:val="000F5F7B"/>
    <w:rsid w:val="000F5FA8"/>
    <w:rsid w:val="000F612C"/>
    <w:rsid w:val="000F6145"/>
    <w:rsid w:val="000F6432"/>
    <w:rsid w:val="000F644E"/>
    <w:rsid w:val="000F6D8E"/>
    <w:rsid w:val="000F6DE5"/>
    <w:rsid w:val="000F702E"/>
    <w:rsid w:val="000F7B60"/>
    <w:rsid w:val="000F7B9D"/>
    <w:rsid w:val="000F7C83"/>
    <w:rsid w:val="00100749"/>
    <w:rsid w:val="00100872"/>
    <w:rsid w:val="00100BB7"/>
    <w:rsid w:val="00100DA5"/>
    <w:rsid w:val="00100FFB"/>
    <w:rsid w:val="001013F6"/>
    <w:rsid w:val="00101429"/>
    <w:rsid w:val="0010145E"/>
    <w:rsid w:val="00101889"/>
    <w:rsid w:val="00101BD7"/>
    <w:rsid w:val="00101C3C"/>
    <w:rsid w:val="00101DFB"/>
    <w:rsid w:val="001020E4"/>
    <w:rsid w:val="00102168"/>
    <w:rsid w:val="001021A6"/>
    <w:rsid w:val="00102339"/>
    <w:rsid w:val="001025BC"/>
    <w:rsid w:val="00102833"/>
    <w:rsid w:val="00102AE6"/>
    <w:rsid w:val="00102B3C"/>
    <w:rsid w:val="00102D87"/>
    <w:rsid w:val="00102FED"/>
    <w:rsid w:val="00103288"/>
    <w:rsid w:val="001033B1"/>
    <w:rsid w:val="001036B4"/>
    <w:rsid w:val="00103808"/>
    <w:rsid w:val="001038BB"/>
    <w:rsid w:val="00103DE6"/>
    <w:rsid w:val="0010426A"/>
    <w:rsid w:val="001045A3"/>
    <w:rsid w:val="0010471E"/>
    <w:rsid w:val="00104B48"/>
    <w:rsid w:val="00105211"/>
    <w:rsid w:val="001055C1"/>
    <w:rsid w:val="00105A74"/>
    <w:rsid w:val="00105AF4"/>
    <w:rsid w:val="00105DC6"/>
    <w:rsid w:val="00105E99"/>
    <w:rsid w:val="001062B4"/>
    <w:rsid w:val="001066B4"/>
    <w:rsid w:val="00106A72"/>
    <w:rsid w:val="00106DD0"/>
    <w:rsid w:val="00107190"/>
    <w:rsid w:val="001071B3"/>
    <w:rsid w:val="00107386"/>
    <w:rsid w:val="0010739A"/>
    <w:rsid w:val="001077CE"/>
    <w:rsid w:val="0010783D"/>
    <w:rsid w:val="00107C70"/>
    <w:rsid w:val="00110326"/>
    <w:rsid w:val="001103D9"/>
    <w:rsid w:val="0011041D"/>
    <w:rsid w:val="00110998"/>
    <w:rsid w:val="00111267"/>
    <w:rsid w:val="001113A6"/>
    <w:rsid w:val="001114F3"/>
    <w:rsid w:val="001117D9"/>
    <w:rsid w:val="00111815"/>
    <w:rsid w:val="00111973"/>
    <w:rsid w:val="00111987"/>
    <w:rsid w:val="00111A56"/>
    <w:rsid w:val="00111E7B"/>
    <w:rsid w:val="001122B4"/>
    <w:rsid w:val="00112A32"/>
    <w:rsid w:val="00112AF2"/>
    <w:rsid w:val="00112D88"/>
    <w:rsid w:val="00113067"/>
    <w:rsid w:val="00113345"/>
    <w:rsid w:val="00113463"/>
    <w:rsid w:val="00113E41"/>
    <w:rsid w:val="00113FAD"/>
    <w:rsid w:val="00113FE0"/>
    <w:rsid w:val="00114B2C"/>
    <w:rsid w:val="00114EE2"/>
    <w:rsid w:val="001151B6"/>
    <w:rsid w:val="00115386"/>
    <w:rsid w:val="00115550"/>
    <w:rsid w:val="00115609"/>
    <w:rsid w:val="001156A7"/>
    <w:rsid w:val="00115938"/>
    <w:rsid w:val="00115A0E"/>
    <w:rsid w:val="00115DCD"/>
    <w:rsid w:val="00115E95"/>
    <w:rsid w:val="00115F7C"/>
    <w:rsid w:val="00116075"/>
    <w:rsid w:val="001162B5"/>
    <w:rsid w:val="001164F0"/>
    <w:rsid w:val="00116919"/>
    <w:rsid w:val="00116A64"/>
    <w:rsid w:val="0011719B"/>
    <w:rsid w:val="0011745D"/>
    <w:rsid w:val="00117889"/>
    <w:rsid w:val="001178E8"/>
    <w:rsid w:val="0011792A"/>
    <w:rsid w:val="00117950"/>
    <w:rsid w:val="001179A9"/>
    <w:rsid w:val="00117F74"/>
    <w:rsid w:val="001202FB"/>
    <w:rsid w:val="0012034F"/>
    <w:rsid w:val="00120590"/>
    <w:rsid w:val="001205CB"/>
    <w:rsid w:val="0012096B"/>
    <w:rsid w:val="00120FCC"/>
    <w:rsid w:val="0012129E"/>
    <w:rsid w:val="00121320"/>
    <w:rsid w:val="001215A5"/>
    <w:rsid w:val="00121AE5"/>
    <w:rsid w:val="00121BF3"/>
    <w:rsid w:val="00122145"/>
    <w:rsid w:val="001222BB"/>
    <w:rsid w:val="00122426"/>
    <w:rsid w:val="0012244B"/>
    <w:rsid w:val="001225B1"/>
    <w:rsid w:val="00122684"/>
    <w:rsid w:val="00122B10"/>
    <w:rsid w:val="00122C03"/>
    <w:rsid w:val="00122C70"/>
    <w:rsid w:val="0012329C"/>
    <w:rsid w:val="00123498"/>
    <w:rsid w:val="001236A8"/>
    <w:rsid w:val="00123E84"/>
    <w:rsid w:val="0012424E"/>
    <w:rsid w:val="00124A52"/>
    <w:rsid w:val="00124C2E"/>
    <w:rsid w:val="00124F17"/>
    <w:rsid w:val="001251F6"/>
    <w:rsid w:val="0012521D"/>
    <w:rsid w:val="001256B9"/>
    <w:rsid w:val="00125E0B"/>
    <w:rsid w:val="00126046"/>
    <w:rsid w:val="001262D5"/>
    <w:rsid w:val="00126359"/>
    <w:rsid w:val="00126380"/>
    <w:rsid w:val="00126623"/>
    <w:rsid w:val="00126822"/>
    <w:rsid w:val="001269D3"/>
    <w:rsid w:val="001269DF"/>
    <w:rsid w:val="00126B3A"/>
    <w:rsid w:val="001272C1"/>
    <w:rsid w:val="00127718"/>
    <w:rsid w:val="00127846"/>
    <w:rsid w:val="0012793B"/>
    <w:rsid w:val="00127C1B"/>
    <w:rsid w:val="00130147"/>
    <w:rsid w:val="0013021E"/>
    <w:rsid w:val="001306E8"/>
    <w:rsid w:val="00130855"/>
    <w:rsid w:val="00130BFE"/>
    <w:rsid w:val="00130C2B"/>
    <w:rsid w:val="0013119C"/>
    <w:rsid w:val="00131563"/>
    <w:rsid w:val="001318BB"/>
    <w:rsid w:val="00131B4D"/>
    <w:rsid w:val="0013215B"/>
    <w:rsid w:val="001324BB"/>
    <w:rsid w:val="001324C7"/>
    <w:rsid w:val="00132824"/>
    <w:rsid w:val="00132880"/>
    <w:rsid w:val="00132CA9"/>
    <w:rsid w:val="00132EA3"/>
    <w:rsid w:val="00133087"/>
    <w:rsid w:val="0013341A"/>
    <w:rsid w:val="00133806"/>
    <w:rsid w:val="00133946"/>
    <w:rsid w:val="00133AC6"/>
    <w:rsid w:val="00133C16"/>
    <w:rsid w:val="00133D07"/>
    <w:rsid w:val="00133DF8"/>
    <w:rsid w:val="00133FB1"/>
    <w:rsid w:val="00134123"/>
    <w:rsid w:val="0013421E"/>
    <w:rsid w:val="00134351"/>
    <w:rsid w:val="001344B7"/>
    <w:rsid w:val="00134692"/>
    <w:rsid w:val="00134C1E"/>
    <w:rsid w:val="0013520D"/>
    <w:rsid w:val="001352E7"/>
    <w:rsid w:val="001355FC"/>
    <w:rsid w:val="0013595B"/>
    <w:rsid w:val="001361D0"/>
    <w:rsid w:val="00136512"/>
    <w:rsid w:val="001367E3"/>
    <w:rsid w:val="00136829"/>
    <w:rsid w:val="00136902"/>
    <w:rsid w:val="00136D7A"/>
    <w:rsid w:val="00136FFA"/>
    <w:rsid w:val="0013708F"/>
    <w:rsid w:val="00137FE4"/>
    <w:rsid w:val="00140081"/>
    <w:rsid w:val="0014059E"/>
    <w:rsid w:val="00140814"/>
    <w:rsid w:val="00140C63"/>
    <w:rsid w:val="00141303"/>
    <w:rsid w:val="00141698"/>
    <w:rsid w:val="001417EF"/>
    <w:rsid w:val="00141DF9"/>
    <w:rsid w:val="00142360"/>
    <w:rsid w:val="0014287B"/>
    <w:rsid w:val="001430C0"/>
    <w:rsid w:val="0014323A"/>
    <w:rsid w:val="001434C9"/>
    <w:rsid w:val="00143DD0"/>
    <w:rsid w:val="00143EFB"/>
    <w:rsid w:val="00143F97"/>
    <w:rsid w:val="00143FD5"/>
    <w:rsid w:val="00144012"/>
    <w:rsid w:val="001443D0"/>
    <w:rsid w:val="00144861"/>
    <w:rsid w:val="00144BD1"/>
    <w:rsid w:val="00144C6F"/>
    <w:rsid w:val="00144F32"/>
    <w:rsid w:val="00145193"/>
    <w:rsid w:val="001453D7"/>
    <w:rsid w:val="00145545"/>
    <w:rsid w:val="0014599F"/>
    <w:rsid w:val="00145D77"/>
    <w:rsid w:val="001466D2"/>
    <w:rsid w:val="00146872"/>
    <w:rsid w:val="00146A1A"/>
    <w:rsid w:val="00146A28"/>
    <w:rsid w:val="00146FFD"/>
    <w:rsid w:val="00147439"/>
    <w:rsid w:val="00147BA4"/>
    <w:rsid w:val="00147D7E"/>
    <w:rsid w:val="00150185"/>
    <w:rsid w:val="0015018E"/>
    <w:rsid w:val="001501D6"/>
    <w:rsid w:val="00150403"/>
    <w:rsid w:val="00150825"/>
    <w:rsid w:val="00150AC0"/>
    <w:rsid w:val="00150C6F"/>
    <w:rsid w:val="00150DFA"/>
    <w:rsid w:val="00150E70"/>
    <w:rsid w:val="0015113B"/>
    <w:rsid w:val="0015114E"/>
    <w:rsid w:val="0015120A"/>
    <w:rsid w:val="0015155D"/>
    <w:rsid w:val="00151866"/>
    <w:rsid w:val="00151F1D"/>
    <w:rsid w:val="00152733"/>
    <w:rsid w:val="00152746"/>
    <w:rsid w:val="00152A98"/>
    <w:rsid w:val="00152CAF"/>
    <w:rsid w:val="00152D56"/>
    <w:rsid w:val="00152E94"/>
    <w:rsid w:val="00152FB5"/>
    <w:rsid w:val="0015317C"/>
    <w:rsid w:val="001535A6"/>
    <w:rsid w:val="001536D1"/>
    <w:rsid w:val="001537DD"/>
    <w:rsid w:val="00153CE3"/>
    <w:rsid w:val="00153EBC"/>
    <w:rsid w:val="00154A24"/>
    <w:rsid w:val="00154DD6"/>
    <w:rsid w:val="00154F71"/>
    <w:rsid w:val="00155189"/>
    <w:rsid w:val="001553C2"/>
    <w:rsid w:val="001558D1"/>
    <w:rsid w:val="00155BC9"/>
    <w:rsid w:val="00155E6F"/>
    <w:rsid w:val="00155F54"/>
    <w:rsid w:val="001560A1"/>
    <w:rsid w:val="001563B1"/>
    <w:rsid w:val="001565FB"/>
    <w:rsid w:val="00156ABE"/>
    <w:rsid w:val="00156B3E"/>
    <w:rsid w:val="00156B83"/>
    <w:rsid w:val="00156E00"/>
    <w:rsid w:val="0015730B"/>
    <w:rsid w:val="00157519"/>
    <w:rsid w:val="0015756D"/>
    <w:rsid w:val="0015768A"/>
    <w:rsid w:val="001577C2"/>
    <w:rsid w:val="0015789A"/>
    <w:rsid w:val="001579C8"/>
    <w:rsid w:val="00157CB3"/>
    <w:rsid w:val="00160163"/>
    <w:rsid w:val="00160657"/>
    <w:rsid w:val="00160BB2"/>
    <w:rsid w:val="00160C7D"/>
    <w:rsid w:val="00160F13"/>
    <w:rsid w:val="001613A7"/>
    <w:rsid w:val="001619B4"/>
    <w:rsid w:val="00161A41"/>
    <w:rsid w:val="00161D89"/>
    <w:rsid w:val="0016254A"/>
    <w:rsid w:val="0016276C"/>
    <w:rsid w:val="0016277A"/>
    <w:rsid w:val="00162833"/>
    <w:rsid w:val="00162C4F"/>
    <w:rsid w:val="001636FB"/>
    <w:rsid w:val="00163ACB"/>
    <w:rsid w:val="00163DFE"/>
    <w:rsid w:val="0016446E"/>
    <w:rsid w:val="001645F2"/>
    <w:rsid w:val="00164615"/>
    <w:rsid w:val="001649D3"/>
    <w:rsid w:val="001649DF"/>
    <w:rsid w:val="00164C57"/>
    <w:rsid w:val="00164FE7"/>
    <w:rsid w:val="00164FFE"/>
    <w:rsid w:val="00165007"/>
    <w:rsid w:val="001659E5"/>
    <w:rsid w:val="00165E49"/>
    <w:rsid w:val="00165F9B"/>
    <w:rsid w:val="001660C7"/>
    <w:rsid w:val="001660D0"/>
    <w:rsid w:val="0016614C"/>
    <w:rsid w:val="00166973"/>
    <w:rsid w:val="00167236"/>
    <w:rsid w:val="0016781A"/>
    <w:rsid w:val="001678A9"/>
    <w:rsid w:val="001679D8"/>
    <w:rsid w:val="00167B2A"/>
    <w:rsid w:val="00167D05"/>
    <w:rsid w:val="00167E85"/>
    <w:rsid w:val="00170074"/>
    <w:rsid w:val="00170601"/>
    <w:rsid w:val="00170620"/>
    <w:rsid w:val="00170A7C"/>
    <w:rsid w:val="00170B2D"/>
    <w:rsid w:val="00170C77"/>
    <w:rsid w:val="00170CAE"/>
    <w:rsid w:val="00171168"/>
    <w:rsid w:val="00171333"/>
    <w:rsid w:val="0017166D"/>
    <w:rsid w:val="0017169B"/>
    <w:rsid w:val="0017171D"/>
    <w:rsid w:val="00171C56"/>
    <w:rsid w:val="00171F05"/>
    <w:rsid w:val="001722B9"/>
    <w:rsid w:val="001722F1"/>
    <w:rsid w:val="00172505"/>
    <w:rsid w:val="00172819"/>
    <w:rsid w:val="00172A60"/>
    <w:rsid w:val="00173156"/>
    <w:rsid w:val="00173533"/>
    <w:rsid w:val="00173DE8"/>
    <w:rsid w:val="001746CE"/>
    <w:rsid w:val="00174814"/>
    <w:rsid w:val="00175215"/>
    <w:rsid w:val="00175282"/>
    <w:rsid w:val="00175C9A"/>
    <w:rsid w:val="00175CD6"/>
    <w:rsid w:val="00175ED2"/>
    <w:rsid w:val="001763D4"/>
    <w:rsid w:val="00176744"/>
    <w:rsid w:val="00176819"/>
    <w:rsid w:val="0017685D"/>
    <w:rsid w:val="00176B23"/>
    <w:rsid w:val="00176E1E"/>
    <w:rsid w:val="00176EDF"/>
    <w:rsid w:val="00176FFE"/>
    <w:rsid w:val="001772AF"/>
    <w:rsid w:val="001773B2"/>
    <w:rsid w:val="00177428"/>
    <w:rsid w:val="00177645"/>
    <w:rsid w:val="00177E0B"/>
    <w:rsid w:val="00180074"/>
    <w:rsid w:val="00180213"/>
    <w:rsid w:val="00180A78"/>
    <w:rsid w:val="00180F61"/>
    <w:rsid w:val="00180F6B"/>
    <w:rsid w:val="00180FC7"/>
    <w:rsid w:val="0018156C"/>
    <w:rsid w:val="00181C6D"/>
    <w:rsid w:val="001820AA"/>
    <w:rsid w:val="0018240D"/>
    <w:rsid w:val="00182610"/>
    <w:rsid w:val="0018263B"/>
    <w:rsid w:val="00182995"/>
    <w:rsid w:val="00182D26"/>
    <w:rsid w:val="00182E0C"/>
    <w:rsid w:val="00183090"/>
    <w:rsid w:val="001830FA"/>
    <w:rsid w:val="001836C9"/>
    <w:rsid w:val="00183772"/>
    <w:rsid w:val="00183A0E"/>
    <w:rsid w:val="00183D9F"/>
    <w:rsid w:val="00183DDA"/>
    <w:rsid w:val="00183E54"/>
    <w:rsid w:val="00184C20"/>
    <w:rsid w:val="001851AE"/>
    <w:rsid w:val="0018539D"/>
    <w:rsid w:val="00185A5C"/>
    <w:rsid w:val="00185AE4"/>
    <w:rsid w:val="00185B9B"/>
    <w:rsid w:val="00186222"/>
    <w:rsid w:val="0018663B"/>
    <w:rsid w:val="00186C1D"/>
    <w:rsid w:val="00186CDE"/>
    <w:rsid w:val="00186CE7"/>
    <w:rsid w:val="00186EE4"/>
    <w:rsid w:val="00187319"/>
    <w:rsid w:val="001875EC"/>
    <w:rsid w:val="00187710"/>
    <w:rsid w:val="001877B0"/>
    <w:rsid w:val="001900FD"/>
    <w:rsid w:val="0019049C"/>
    <w:rsid w:val="0019055C"/>
    <w:rsid w:val="00190693"/>
    <w:rsid w:val="00190695"/>
    <w:rsid w:val="001908AE"/>
    <w:rsid w:val="00190C1B"/>
    <w:rsid w:val="00190C72"/>
    <w:rsid w:val="001914BC"/>
    <w:rsid w:val="00191924"/>
    <w:rsid w:val="00191D2A"/>
    <w:rsid w:val="00191E46"/>
    <w:rsid w:val="0019264F"/>
    <w:rsid w:val="00192895"/>
    <w:rsid w:val="00192C5E"/>
    <w:rsid w:val="00192D21"/>
    <w:rsid w:val="00192E46"/>
    <w:rsid w:val="00193032"/>
    <w:rsid w:val="0019381E"/>
    <w:rsid w:val="00193B40"/>
    <w:rsid w:val="00193C53"/>
    <w:rsid w:val="00193E64"/>
    <w:rsid w:val="00194151"/>
    <w:rsid w:val="00194C26"/>
    <w:rsid w:val="00194CAA"/>
    <w:rsid w:val="00194E5F"/>
    <w:rsid w:val="00194E77"/>
    <w:rsid w:val="001956E1"/>
    <w:rsid w:val="001960D7"/>
    <w:rsid w:val="00196141"/>
    <w:rsid w:val="0019635A"/>
    <w:rsid w:val="00196CC6"/>
    <w:rsid w:val="00197075"/>
    <w:rsid w:val="001A04C7"/>
    <w:rsid w:val="001A070E"/>
    <w:rsid w:val="001A0744"/>
    <w:rsid w:val="001A074F"/>
    <w:rsid w:val="001A0958"/>
    <w:rsid w:val="001A0F95"/>
    <w:rsid w:val="001A1281"/>
    <w:rsid w:val="001A12C7"/>
    <w:rsid w:val="001A1351"/>
    <w:rsid w:val="001A1853"/>
    <w:rsid w:val="001A3367"/>
    <w:rsid w:val="001A36D8"/>
    <w:rsid w:val="001A3743"/>
    <w:rsid w:val="001A3965"/>
    <w:rsid w:val="001A39E1"/>
    <w:rsid w:val="001A39E4"/>
    <w:rsid w:val="001A3BB9"/>
    <w:rsid w:val="001A3D12"/>
    <w:rsid w:val="001A4292"/>
    <w:rsid w:val="001A4726"/>
    <w:rsid w:val="001A47C4"/>
    <w:rsid w:val="001A5127"/>
    <w:rsid w:val="001A52D6"/>
    <w:rsid w:val="001A5424"/>
    <w:rsid w:val="001A548B"/>
    <w:rsid w:val="001A6304"/>
    <w:rsid w:val="001A6433"/>
    <w:rsid w:val="001A665B"/>
    <w:rsid w:val="001A66FE"/>
    <w:rsid w:val="001A6AF1"/>
    <w:rsid w:val="001A6BEF"/>
    <w:rsid w:val="001A72CD"/>
    <w:rsid w:val="001A73B0"/>
    <w:rsid w:val="001A73D2"/>
    <w:rsid w:val="001A76E3"/>
    <w:rsid w:val="001A79A9"/>
    <w:rsid w:val="001A7BED"/>
    <w:rsid w:val="001A7E41"/>
    <w:rsid w:val="001B006B"/>
    <w:rsid w:val="001B05AB"/>
    <w:rsid w:val="001B0B81"/>
    <w:rsid w:val="001B0B91"/>
    <w:rsid w:val="001B0E7D"/>
    <w:rsid w:val="001B0FA9"/>
    <w:rsid w:val="001B1933"/>
    <w:rsid w:val="001B1A43"/>
    <w:rsid w:val="001B1B7C"/>
    <w:rsid w:val="001B1B9C"/>
    <w:rsid w:val="001B1DD3"/>
    <w:rsid w:val="001B1E27"/>
    <w:rsid w:val="001B1EEF"/>
    <w:rsid w:val="001B212B"/>
    <w:rsid w:val="001B2297"/>
    <w:rsid w:val="001B2BF2"/>
    <w:rsid w:val="001B2C7F"/>
    <w:rsid w:val="001B2DE2"/>
    <w:rsid w:val="001B2EF0"/>
    <w:rsid w:val="001B2EFB"/>
    <w:rsid w:val="001B30E9"/>
    <w:rsid w:val="001B31FE"/>
    <w:rsid w:val="001B3716"/>
    <w:rsid w:val="001B3984"/>
    <w:rsid w:val="001B3B28"/>
    <w:rsid w:val="001B3BC6"/>
    <w:rsid w:val="001B3DF9"/>
    <w:rsid w:val="001B3F27"/>
    <w:rsid w:val="001B4041"/>
    <w:rsid w:val="001B4149"/>
    <w:rsid w:val="001B43DC"/>
    <w:rsid w:val="001B44AB"/>
    <w:rsid w:val="001B457C"/>
    <w:rsid w:val="001B4711"/>
    <w:rsid w:val="001B4730"/>
    <w:rsid w:val="001B489F"/>
    <w:rsid w:val="001B48D9"/>
    <w:rsid w:val="001B5044"/>
    <w:rsid w:val="001B571D"/>
    <w:rsid w:val="001B5BF4"/>
    <w:rsid w:val="001B5FF2"/>
    <w:rsid w:val="001B607F"/>
    <w:rsid w:val="001B60B9"/>
    <w:rsid w:val="001B64E2"/>
    <w:rsid w:val="001B656E"/>
    <w:rsid w:val="001B68BA"/>
    <w:rsid w:val="001B7336"/>
    <w:rsid w:val="001B741B"/>
    <w:rsid w:val="001B788F"/>
    <w:rsid w:val="001B78CF"/>
    <w:rsid w:val="001B7A6A"/>
    <w:rsid w:val="001C0271"/>
    <w:rsid w:val="001C0375"/>
    <w:rsid w:val="001C0781"/>
    <w:rsid w:val="001C0890"/>
    <w:rsid w:val="001C121A"/>
    <w:rsid w:val="001C132E"/>
    <w:rsid w:val="001C13D7"/>
    <w:rsid w:val="001C1680"/>
    <w:rsid w:val="001C1E07"/>
    <w:rsid w:val="001C1E14"/>
    <w:rsid w:val="001C29C4"/>
    <w:rsid w:val="001C2FE4"/>
    <w:rsid w:val="001C305C"/>
    <w:rsid w:val="001C313C"/>
    <w:rsid w:val="001C342C"/>
    <w:rsid w:val="001C3576"/>
    <w:rsid w:val="001C365C"/>
    <w:rsid w:val="001C3776"/>
    <w:rsid w:val="001C3829"/>
    <w:rsid w:val="001C3889"/>
    <w:rsid w:val="001C3ECE"/>
    <w:rsid w:val="001C47AC"/>
    <w:rsid w:val="001C49C0"/>
    <w:rsid w:val="001C4A8F"/>
    <w:rsid w:val="001C4EE7"/>
    <w:rsid w:val="001C51DB"/>
    <w:rsid w:val="001C569D"/>
    <w:rsid w:val="001C5874"/>
    <w:rsid w:val="001C5CBC"/>
    <w:rsid w:val="001C5CE1"/>
    <w:rsid w:val="001C6183"/>
    <w:rsid w:val="001C661A"/>
    <w:rsid w:val="001C66D3"/>
    <w:rsid w:val="001C68F9"/>
    <w:rsid w:val="001C6A02"/>
    <w:rsid w:val="001C6CDD"/>
    <w:rsid w:val="001C6ED9"/>
    <w:rsid w:val="001C73EE"/>
    <w:rsid w:val="001C743F"/>
    <w:rsid w:val="001C7CFE"/>
    <w:rsid w:val="001C7EB6"/>
    <w:rsid w:val="001D0309"/>
    <w:rsid w:val="001D0427"/>
    <w:rsid w:val="001D04C6"/>
    <w:rsid w:val="001D0579"/>
    <w:rsid w:val="001D0B10"/>
    <w:rsid w:val="001D0C40"/>
    <w:rsid w:val="001D10C4"/>
    <w:rsid w:val="001D137A"/>
    <w:rsid w:val="001D1535"/>
    <w:rsid w:val="001D1568"/>
    <w:rsid w:val="001D1571"/>
    <w:rsid w:val="001D159B"/>
    <w:rsid w:val="001D1A78"/>
    <w:rsid w:val="001D1D9C"/>
    <w:rsid w:val="001D2533"/>
    <w:rsid w:val="001D2675"/>
    <w:rsid w:val="001D2718"/>
    <w:rsid w:val="001D27B2"/>
    <w:rsid w:val="001D2832"/>
    <w:rsid w:val="001D2A14"/>
    <w:rsid w:val="001D2DC8"/>
    <w:rsid w:val="001D2ED1"/>
    <w:rsid w:val="001D33B0"/>
    <w:rsid w:val="001D34F1"/>
    <w:rsid w:val="001D380F"/>
    <w:rsid w:val="001D3D0F"/>
    <w:rsid w:val="001D43F6"/>
    <w:rsid w:val="001D45CA"/>
    <w:rsid w:val="001D46DD"/>
    <w:rsid w:val="001D4A7D"/>
    <w:rsid w:val="001D4D8F"/>
    <w:rsid w:val="001D4FC0"/>
    <w:rsid w:val="001D528D"/>
    <w:rsid w:val="001D5291"/>
    <w:rsid w:val="001D53A8"/>
    <w:rsid w:val="001D5A58"/>
    <w:rsid w:val="001D5E4B"/>
    <w:rsid w:val="001D6182"/>
    <w:rsid w:val="001D634B"/>
    <w:rsid w:val="001D63AF"/>
    <w:rsid w:val="001D63BD"/>
    <w:rsid w:val="001D64DE"/>
    <w:rsid w:val="001D67CD"/>
    <w:rsid w:val="001D68ED"/>
    <w:rsid w:val="001D6988"/>
    <w:rsid w:val="001D6A03"/>
    <w:rsid w:val="001D6D8F"/>
    <w:rsid w:val="001D726B"/>
    <w:rsid w:val="001D72A9"/>
    <w:rsid w:val="001D73FD"/>
    <w:rsid w:val="001D7477"/>
    <w:rsid w:val="001D74EB"/>
    <w:rsid w:val="001D77F6"/>
    <w:rsid w:val="001D799B"/>
    <w:rsid w:val="001D7A93"/>
    <w:rsid w:val="001D7D17"/>
    <w:rsid w:val="001D7F04"/>
    <w:rsid w:val="001E001C"/>
    <w:rsid w:val="001E0297"/>
    <w:rsid w:val="001E047F"/>
    <w:rsid w:val="001E058C"/>
    <w:rsid w:val="001E0671"/>
    <w:rsid w:val="001E11AB"/>
    <w:rsid w:val="001E1923"/>
    <w:rsid w:val="001E1AD1"/>
    <w:rsid w:val="001E1AF0"/>
    <w:rsid w:val="001E1B38"/>
    <w:rsid w:val="001E1C84"/>
    <w:rsid w:val="001E1D39"/>
    <w:rsid w:val="001E25F6"/>
    <w:rsid w:val="001E29D4"/>
    <w:rsid w:val="001E2A4E"/>
    <w:rsid w:val="001E2A9F"/>
    <w:rsid w:val="001E2C53"/>
    <w:rsid w:val="001E3078"/>
    <w:rsid w:val="001E30EF"/>
    <w:rsid w:val="001E34EE"/>
    <w:rsid w:val="001E372D"/>
    <w:rsid w:val="001E395C"/>
    <w:rsid w:val="001E3ABD"/>
    <w:rsid w:val="001E415F"/>
    <w:rsid w:val="001E426B"/>
    <w:rsid w:val="001E440D"/>
    <w:rsid w:val="001E4876"/>
    <w:rsid w:val="001E490B"/>
    <w:rsid w:val="001E4910"/>
    <w:rsid w:val="001E4919"/>
    <w:rsid w:val="001E5026"/>
    <w:rsid w:val="001E5055"/>
    <w:rsid w:val="001E542E"/>
    <w:rsid w:val="001E5839"/>
    <w:rsid w:val="001E5F99"/>
    <w:rsid w:val="001E5FDC"/>
    <w:rsid w:val="001E6105"/>
    <w:rsid w:val="001E6ED0"/>
    <w:rsid w:val="001E6F64"/>
    <w:rsid w:val="001E7A0F"/>
    <w:rsid w:val="001E7A1E"/>
    <w:rsid w:val="001F0038"/>
    <w:rsid w:val="001F00CA"/>
    <w:rsid w:val="001F06B6"/>
    <w:rsid w:val="001F0720"/>
    <w:rsid w:val="001F0737"/>
    <w:rsid w:val="001F0D65"/>
    <w:rsid w:val="001F1183"/>
    <w:rsid w:val="001F12A0"/>
    <w:rsid w:val="001F12FD"/>
    <w:rsid w:val="001F1A73"/>
    <w:rsid w:val="001F1D4D"/>
    <w:rsid w:val="001F1D5F"/>
    <w:rsid w:val="001F200D"/>
    <w:rsid w:val="001F2057"/>
    <w:rsid w:val="001F2073"/>
    <w:rsid w:val="001F263F"/>
    <w:rsid w:val="001F26AF"/>
    <w:rsid w:val="001F2B13"/>
    <w:rsid w:val="001F2BD7"/>
    <w:rsid w:val="001F31D1"/>
    <w:rsid w:val="001F3ED3"/>
    <w:rsid w:val="001F4104"/>
    <w:rsid w:val="001F43A2"/>
    <w:rsid w:val="001F43C7"/>
    <w:rsid w:val="001F4A03"/>
    <w:rsid w:val="001F4BA0"/>
    <w:rsid w:val="001F4D19"/>
    <w:rsid w:val="001F4DAC"/>
    <w:rsid w:val="001F50EB"/>
    <w:rsid w:val="001F555E"/>
    <w:rsid w:val="001F5A5E"/>
    <w:rsid w:val="001F5C3B"/>
    <w:rsid w:val="001F6065"/>
    <w:rsid w:val="001F672C"/>
    <w:rsid w:val="001F6A70"/>
    <w:rsid w:val="001F6C3D"/>
    <w:rsid w:val="001F6EC9"/>
    <w:rsid w:val="001F70CA"/>
    <w:rsid w:val="001F71D3"/>
    <w:rsid w:val="001F75F8"/>
    <w:rsid w:val="001F760C"/>
    <w:rsid w:val="001F7701"/>
    <w:rsid w:val="001F788C"/>
    <w:rsid w:val="0020019E"/>
    <w:rsid w:val="002002F3"/>
    <w:rsid w:val="002008E0"/>
    <w:rsid w:val="00200B7B"/>
    <w:rsid w:val="00200CAB"/>
    <w:rsid w:val="00200EE4"/>
    <w:rsid w:val="00201202"/>
    <w:rsid w:val="002013AD"/>
    <w:rsid w:val="002016F2"/>
    <w:rsid w:val="00201CFA"/>
    <w:rsid w:val="00201E51"/>
    <w:rsid w:val="00202077"/>
    <w:rsid w:val="0020275E"/>
    <w:rsid w:val="002027AC"/>
    <w:rsid w:val="00202A06"/>
    <w:rsid w:val="00202C38"/>
    <w:rsid w:val="00202E27"/>
    <w:rsid w:val="00202F34"/>
    <w:rsid w:val="00203530"/>
    <w:rsid w:val="0020368D"/>
    <w:rsid w:val="00203A35"/>
    <w:rsid w:val="00203B34"/>
    <w:rsid w:val="00203B9B"/>
    <w:rsid w:val="00203C40"/>
    <w:rsid w:val="00203F2F"/>
    <w:rsid w:val="0020421D"/>
    <w:rsid w:val="002042DE"/>
    <w:rsid w:val="00204497"/>
    <w:rsid w:val="002044FD"/>
    <w:rsid w:val="00204585"/>
    <w:rsid w:val="0020470F"/>
    <w:rsid w:val="00204A28"/>
    <w:rsid w:val="00204A7E"/>
    <w:rsid w:val="00204F7B"/>
    <w:rsid w:val="002055FE"/>
    <w:rsid w:val="0020561F"/>
    <w:rsid w:val="00205682"/>
    <w:rsid w:val="0020580A"/>
    <w:rsid w:val="00205C2C"/>
    <w:rsid w:val="00205E1A"/>
    <w:rsid w:val="00205E38"/>
    <w:rsid w:val="0020637A"/>
    <w:rsid w:val="002063F1"/>
    <w:rsid w:val="002065FF"/>
    <w:rsid w:val="0020667E"/>
    <w:rsid w:val="00206684"/>
    <w:rsid w:val="0020669C"/>
    <w:rsid w:val="002068E8"/>
    <w:rsid w:val="002069C8"/>
    <w:rsid w:val="00206B66"/>
    <w:rsid w:val="00206E57"/>
    <w:rsid w:val="0020700B"/>
    <w:rsid w:val="00207714"/>
    <w:rsid w:val="00207978"/>
    <w:rsid w:val="002103DE"/>
    <w:rsid w:val="00210422"/>
    <w:rsid w:val="002106AC"/>
    <w:rsid w:val="00210F1C"/>
    <w:rsid w:val="00210F47"/>
    <w:rsid w:val="00210F76"/>
    <w:rsid w:val="00210FA2"/>
    <w:rsid w:val="00211269"/>
    <w:rsid w:val="00211527"/>
    <w:rsid w:val="00211744"/>
    <w:rsid w:val="00211859"/>
    <w:rsid w:val="002118A9"/>
    <w:rsid w:val="002118C8"/>
    <w:rsid w:val="002118E0"/>
    <w:rsid w:val="00211CFF"/>
    <w:rsid w:val="00211D65"/>
    <w:rsid w:val="00211E47"/>
    <w:rsid w:val="00212027"/>
    <w:rsid w:val="002124F5"/>
    <w:rsid w:val="00212512"/>
    <w:rsid w:val="00212858"/>
    <w:rsid w:val="00212A20"/>
    <w:rsid w:val="00212C0C"/>
    <w:rsid w:val="00212C4A"/>
    <w:rsid w:val="00212FEB"/>
    <w:rsid w:val="00213415"/>
    <w:rsid w:val="00213421"/>
    <w:rsid w:val="0021344C"/>
    <w:rsid w:val="002137F9"/>
    <w:rsid w:val="00214427"/>
    <w:rsid w:val="002146A5"/>
    <w:rsid w:val="0021498F"/>
    <w:rsid w:val="00214A47"/>
    <w:rsid w:val="00214C01"/>
    <w:rsid w:val="0021504C"/>
    <w:rsid w:val="0021592A"/>
    <w:rsid w:val="00216303"/>
    <w:rsid w:val="0021633B"/>
    <w:rsid w:val="0021657F"/>
    <w:rsid w:val="00216945"/>
    <w:rsid w:val="00216947"/>
    <w:rsid w:val="002170B1"/>
    <w:rsid w:val="002170E1"/>
    <w:rsid w:val="002170FF"/>
    <w:rsid w:val="002173B2"/>
    <w:rsid w:val="002174F0"/>
    <w:rsid w:val="002174F5"/>
    <w:rsid w:val="0021768F"/>
    <w:rsid w:val="00217A29"/>
    <w:rsid w:val="00217F21"/>
    <w:rsid w:val="0022040A"/>
    <w:rsid w:val="00220991"/>
    <w:rsid w:val="00220F89"/>
    <w:rsid w:val="00221189"/>
    <w:rsid w:val="00221433"/>
    <w:rsid w:val="002215C6"/>
    <w:rsid w:val="002216BE"/>
    <w:rsid w:val="0022172D"/>
    <w:rsid w:val="00221856"/>
    <w:rsid w:val="002218E0"/>
    <w:rsid w:val="00221B1F"/>
    <w:rsid w:val="00221BFA"/>
    <w:rsid w:val="00221F9E"/>
    <w:rsid w:val="00221FF0"/>
    <w:rsid w:val="00222119"/>
    <w:rsid w:val="002221AE"/>
    <w:rsid w:val="00222237"/>
    <w:rsid w:val="002223CC"/>
    <w:rsid w:val="0022269B"/>
    <w:rsid w:val="002226A1"/>
    <w:rsid w:val="0022282E"/>
    <w:rsid w:val="00222DCB"/>
    <w:rsid w:val="00223302"/>
    <w:rsid w:val="00223394"/>
    <w:rsid w:val="002234C3"/>
    <w:rsid w:val="002236EC"/>
    <w:rsid w:val="00223728"/>
    <w:rsid w:val="00223758"/>
    <w:rsid w:val="00223C9C"/>
    <w:rsid w:val="00223E28"/>
    <w:rsid w:val="00223EA4"/>
    <w:rsid w:val="00223ED4"/>
    <w:rsid w:val="0022424F"/>
    <w:rsid w:val="002243C7"/>
    <w:rsid w:val="0022445F"/>
    <w:rsid w:val="002245A6"/>
    <w:rsid w:val="002247B8"/>
    <w:rsid w:val="00224C68"/>
    <w:rsid w:val="00225429"/>
    <w:rsid w:val="002256D9"/>
    <w:rsid w:val="00225751"/>
    <w:rsid w:val="0022586E"/>
    <w:rsid w:val="00225AAC"/>
    <w:rsid w:val="002261B9"/>
    <w:rsid w:val="002267C0"/>
    <w:rsid w:val="002268D2"/>
    <w:rsid w:val="0022740A"/>
    <w:rsid w:val="002274B5"/>
    <w:rsid w:val="002276A5"/>
    <w:rsid w:val="002276AC"/>
    <w:rsid w:val="00227714"/>
    <w:rsid w:val="0022777E"/>
    <w:rsid w:val="00227A3B"/>
    <w:rsid w:val="00227D0D"/>
    <w:rsid w:val="00227FBA"/>
    <w:rsid w:val="00230578"/>
    <w:rsid w:val="0023121F"/>
    <w:rsid w:val="002312E9"/>
    <w:rsid w:val="002317B3"/>
    <w:rsid w:val="00231DCC"/>
    <w:rsid w:val="00231E54"/>
    <w:rsid w:val="00231F14"/>
    <w:rsid w:val="0023245A"/>
    <w:rsid w:val="002324FB"/>
    <w:rsid w:val="00232971"/>
    <w:rsid w:val="00232DA1"/>
    <w:rsid w:val="00232E55"/>
    <w:rsid w:val="002330A2"/>
    <w:rsid w:val="002335C7"/>
    <w:rsid w:val="0023360A"/>
    <w:rsid w:val="00233899"/>
    <w:rsid w:val="00233F5E"/>
    <w:rsid w:val="0023438F"/>
    <w:rsid w:val="002344A7"/>
    <w:rsid w:val="00234545"/>
    <w:rsid w:val="00234AF8"/>
    <w:rsid w:val="00235064"/>
    <w:rsid w:val="00235102"/>
    <w:rsid w:val="0023519C"/>
    <w:rsid w:val="0023523D"/>
    <w:rsid w:val="0023568E"/>
    <w:rsid w:val="00236283"/>
    <w:rsid w:val="002363D5"/>
    <w:rsid w:val="002368FC"/>
    <w:rsid w:val="00236ABE"/>
    <w:rsid w:val="00236CAC"/>
    <w:rsid w:val="00236D43"/>
    <w:rsid w:val="00236EA1"/>
    <w:rsid w:val="0023710D"/>
    <w:rsid w:val="00237277"/>
    <w:rsid w:val="002373AE"/>
    <w:rsid w:val="002373C6"/>
    <w:rsid w:val="00237734"/>
    <w:rsid w:val="00237DDC"/>
    <w:rsid w:val="002402B0"/>
    <w:rsid w:val="00240480"/>
    <w:rsid w:val="0024050C"/>
    <w:rsid w:val="00240541"/>
    <w:rsid w:val="002405E8"/>
    <w:rsid w:val="002408A2"/>
    <w:rsid w:val="00241066"/>
    <w:rsid w:val="00241140"/>
    <w:rsid w:val="002415AD"/>
    <w:rsid w:val="00241CEC"/>
    <w:rsid w:val="00241F02"/>
    <w:rsid w:val="002422CC"/>
    <w:rsid w:val="00242458"/>
    <w:rsid w:val="00242C47"/>
    <w:rsid w:val="00242D94"/>
    <w:rsid w:val="00242E89"/>
    <w:rsid w:val="00242F87"/>
    <w:rsid w:val="002431B6"/>
    <w:rsid w:val="0024331B"/>
    <w:rsid w:val="00243694"/>
    <w:rsid w:val="002438C6"/>
    <w:rsid w:val="00243CB3"/>
    <w:rsid w:val="00243E02"/>
    <w:rsid w:val="00243F1B"/>
    <w:rsid w:val="00243F45"/>
    <w:rsid w:val="0024410A"/>
    <w:rsid w:val="002441FD"/>
    <w:rsid w:val="0024453F"/>
    <w:rsid w:val="00244566"/>
    <w:rsid w:val="0024467A"/>
    <w:rsid w:val="0024494D"/>
    <w:rsid w:val="00244CBB"/>
    <w:rsid w:val="002454D6"/>
    <w:rsid w:val="00245AF7"/>
    <w:rsid w:val="0024643F"/>
    <w:rsid w:val="00246835"/>
    <w:rsid w:val="00246B5E"/>
    <w:rsid w:val="00246C8D"/>
    <w:rsid w:val="00246FDC"/>
    <w:rsid w:val="00247147"/>
    <w:rsid w:val="0024724C"/>
    <w:rsid w:val="002478DF"/>
    <w:rsid w:val="0025012E"/>
    <w:rsid w:val="0025049B"/>
    <w:rsid w:val="00250886"/>
    <w:rsid w:val="00250AC4"/>
    <w:rsid w:val="00250BAD"/>
    <w:rsid w:val="002510F1"/>
    <w:rsid w:val="00251321"/>
    <w:rsid w:val="00251970"/>
    <w:rsid w:val="00251B3B"/>
    <w:rsid w:val="00251BAA"/>
    <w:rsid w:val="002520D3"/>
    <w:rsid w:val="00252116"/>
    <w:rsid w:val="0025217F"/>
    <w:rsid w:val="002525EB"/>
    <w:rsid w:val="002527AA"/>
    <w:rsid w:val="00252D0E"/>
    <w:rsid w:val="00252E45"/>
    <w:rsid w:val="002532FE"/>
    <w:rsid w:val="002537A0"/>
    <w:rsid w:val="00253ACD"/>
    <w:rsid w:val="002547F8"/>
    <w:rsid w:val="00254932"/>
    <w:rsid w:val="0025493F"/>
    <w:rsid w:val="00254ACC"/>
    <w:rsid w:val="00254B8E"/>
    <w:rsid w:val="00254C6D"/>
    <w:rsid w:val="00254D33"/>
    <w:rsid w:val="00254EE4"/>
    <w:rsid w:val="0025507F"/>
    <w:rsid w:val="002553CB"/>
    <w:rsid w:val="00255612"/>
    <w:rsid w:val="002556DF"/>
    <w:rsid w:val="002557F3"/>
    <w:rsid w:val="00255894"/>
    <w:rsid w:val="002558C3"/>
    <w:rsid w:val="00255A94"/>
    <w:rsid w:val="002564F5"/>
    <w:rsid w:val="0025685A"/>
    <w:rsid w:val="00256EB1"/>
    <w:rsid w:val="00256EE9"/>
    <w:rsid w:val="0025710D"/>
    <w:rsid w:val="002572DD"/>
    <w:rsid w:val="00257556"/>
    <w:rsid w:val="00257885"/>
    <w:rsid w:val="00257969"/>
    <w:rsid w:val="00257A2C"/>
    <w:rsid w:val="00257B26"/>
    <w:rsid w:val="00257C0F"/>
    <w:rsid w:val="00257C2A"/>
    <w:rsid w:val="00257E8C"/>
    <w:rsid w:val="00260163"/>
    <w:rsid w:val="0026052E"/>
    <w:rsid w:val="0026053D"/>
    <w:rsid w:val="002606FF"/>
    <w:rsid w:val="002608A5"/>
    <w:rsid w:val="002609F4"/>
    <w:rsid w:val="00260FFD"/>
    <w:rsid w:val="00261255"/>
    <w:rsid w:val="0026145C"/>
    <w:rsid w:val="00261690"/>
    <w:rsid w:val="0026177F"/>
    <w:rsid w:val="00261799"/>
    <w:rsid w:val="0026188D"/>
    <w:rsid w:val="00261C0A"/>
    <w:rsid w:val="00262154"/>
    <w:rsid w:val="00262162"/>
    <w:rsid w:val="0026216A"/>
    <w:rsid w:val="002621A2"/>
    <w:rsid w:val="00262202"/>
    <w:rsid w:val="0026267E"/>
    <w:rsid w:val="00262EB2"/>
    <w:rsid w:val="002632AD"/>
    <w:rsid w:val="00263540"/>
    <w:rsid w:val="00263697"/>
    <w:rsid w:val="00263B62"/>
    <w:rsid w:val="00263F8F"/>
    <w:rsid w:val="002641DD"/>
    <w:rsid w:val="0026426A"/>
    <w:rsid w:val="002642E9"/>
    <w:rsid w:val="0026461D"/>
    <w:rsid w:val="0026471B"/>
    <w:rsid w:val="002647FD"/>
    <w:rsid w:val="00265087"/>
    <w:rsid w:val="002653BA"/>
    <w:rsid w:val="00265BB2"/>
    <w:rsid w:val="00265DAD"/>
    <w:rsid w:val="00265E4A"/>
    <w:rsid w:val="00265ED9"/>
    <w:rsid w:val="00265F6F"/>
    <w:rsid w:val="00266AA2"/>
    <w:rsid w:val="00266E40"/>
    <w:rsid w:val="00266F9E"/>
    <w:rsid w:val="00266FB8"/>
    <w:rsid w:val="00267029"/>
    <w:rsid w:val="002674AA"/>
    <w:rsid w:val="00267673"/>
    <w:rsid w:val="00267834"/>
    <w:rsid w:val="00267DAE"/>
    <w:rsid w:val="00267DCA"/>
    <w:rsid w:val="00270066"/>
    <w:rsid w:val="002700E0"/>
    <w:rsid w:val="0027015D"/>
    <w:rsid w:val="0027026E"/>
    <w:rsid w:val="002706D2"/>
    <w:rsid w:val="00270AB7"/>
    <w:rsid w:val="0027176B"/>
    <w:rsid w:val="00271788"/>
    <w:rsid w:val="002717DF"/>
    <w:rsid w:val="0027199E"/>
    <w:rsid w:val="002719BF"/>
    <w:rsid w:val="00271C21"/>
    <w:rsid w:val="00271CD9"/>
    <w:rsid w:val="00271E90"/>
    <w:rsid w:val="00272117"/>
    <w:rsid w:val="00272190"/>
    <w:rsid w:val="0027233E"/>
    <w:rsid w:val="00272613"/>
    <w:rsid w:val="0027362C"/>
    <w:rsid w:val="002742F5"/>
    <w:rsid w:val="00274933"/>
    <w:rsid w:val="00275493"/>
    <w:rsid w:val="002755BE"/>
    <w:rsid w:val="002755C4"/>
    <w:rsid w:val="002755C5"/>
    <w:rsid w:val="002757C6"/>
    <w:rsid w:val="0027595D"/>
    <w:rsid w:val="002759CF"/>
    <w:rsid w:val="00275CCB"/>
    <w:rsid w:val="002760E7"/>
    <w:rsid w:val="00276176"/>
    <w:rsid w:val="002761B3"/>
    <w:rsid w:val="00276242"/>
    <w:rsid w:val="00276863"/>
    <w:rsid w:val="002768C3"/>
    <w:rsid w:val="00276C60"/>
    <w:rsid w:val="002775B2"/>
    <w:rsid w:val="00277698"/>
    <w:rsid w:val="0028001E"/>
    <w:rsid w:val="00280026"/>
    <w:rsid w:val="00280169"/>
    <w:rsid w:val="00280399"/>
    <w:rsid w:val="002804CF"/>
    <w:rsid w:val="00280A57"/>
    <w:rsid w:val="00280A58"/>
    <w:rsid w:val="00280C39"/>
    <w:rsid w:val="00281620"/>
    <w:rsid w:val="0028192F"/>
    <w:rsid w:val="00281B11"/>
    <w:rsid w:val="00281BD3"/>
    <w:rsid w:val="00281DBB"/>
    <w:rsid w:val="00281E4D"/>
    <w:rsid w:val="00282B3A"/>
    <w:rsid w:val="00282E53"/>
    <w:rsid w:val="00283656"/>
    <w:rsid w:val="00283657"/>
    <w:rsid w:val="00283FEA"/>
    <w:rsid w:val="0028427A"/>
    <w:rsid w:val="002842CF"/>
    <w:rsid w:val="00284BBD"/>
    <w:rsid w:val="00284FDE"/>
    <w:rsid w:val="0028574F"/>
    <w:rsid w:val="002857F3"/>
    <w:rsid w:val="00285834"/>
    <w:rsid w:val="00285921"/>
    <w:rsid w:val="00285993"/>
    <w:rsid w:val="00285A4F"/>
    <w:rsid w:val="0028622D"/>
    <w:rsid w:val="0028635F"/>
    <w:rsid w:val="002864D9"/>
    <w:rsid w:val="0028693B"/>
    <w:rsid w:val="00286C2C"/>
    <w:rsid w:val="00286CE7"/>
    <w:rsid w:val="002870DD"/>
    <w:rsid w:val="0028748C"/>
    <w:rsid w:val="0028759A"/>
    <w:rsid w:val="0028769D"/>
    <w:rsid w:val="002876C5"/>
    <w:rsid w:val="0028781D"/>
    <w:rsid w:val="00287939"/>
    <w:rsid w:val="00287A58"/>
    <w:rsid w:val="002902FA"/>
    <w:rsid w:val="0029063C"/>
    <w:rsid w:val="0029068D"/>
    <w:rsid w:val="00290B5E"/>
    <w:rsid w:val="00290C4B"/>
    <w:rsid w:val="00290E41"/>
    <w:rsid w:val="002912E7"/>
    <w:rsid w:val="0029169F"/>
    <w:rsid w:val="00291C31"/>
    <w:rsid w:val="00292109"/>
    <w:rsid w:val="0029297E"/>
    <w:rsid w:val="00292B16"/>
    <w:rsid w:val="00292B3B"/>
    <w:rsid w:val="00292BED"/>
    <w:rsid w:val="00293503"/>
    <w:rsid w:val="00293989"/>
    <w:rsid w:val="00293AEE"/>
    <w:rsid w:val="00293F03"/>
    <w:rsid w:val="002941E2"/>
    <w:rsid w:val="00294245"/>
    <w:rsid w:val="002943FC"/>
    <w:rsid w:val="0029490D"/>
    <w:rsid w:val="00294EE0"/>
    <w:rsid w:val="00295085"/>
    <w:rsid w:val="0029514A"/>
    <w:rsid w:val="00295177"/>
    <w:rsid w:val="00295236"/>
    <w:rsid w:val="00296000"/>
    <w:rsid w:val="002964DD"/>
    <w:rsid w:val="00296612"/>
    <w:rsid w:val="00296A1E"/>
    <w:rsid w:val="00296D48"/>
    <w:rsid w:val="002971FE"/>
    <w:rsid w:val="002972E4"/>
    <w:rsid w:val="002975CE"/>
    <w:rsid w:val="0029772C"/>
    <w:rsid w:val="002977E5"/>
    <w:rsid w:val="00297A74"/>
    <w:rsid w:val="002A06A8"/>
    <w:rsid w:val="002A0F4D"/>
    <w:rsid w:val="002A12E5"/>
    <w:rsid w:val="002A133C"/>
    <w:rsid w:val="002A241C"/>
    <w:rsid w:val="002A2639"/>
    <w:rsid w:val="002A278E"/>
    <w:rsid w:val="002A2968"/>
    <w:rsid w:val="002A3656"/>
    <w:rsid w:val="002A3A12"/>
    <w:rsid w:val="002A3CB7"/>
    <w:rsid w:val="002A3DA3"/>
    <w:rsid w:val="002A41E2"/>
    <w:rsid w:val="002A4205"/>
    <w:rsid w:val="002A43D8"/>
    <w:rsid w:val="002A43DA"/>
    <w:rsid w:val="002A494A"/>
    <w:rsid w:val="002A4970"/>
    <w:rsid w:val="002A4E1A"/>
    <w:rsid w:val="002A4E1C"/>
    <w:rsid w:val="002A5438"/>
    <w:rsid w:val="002A5E68"/>
    <w:rsid w:val="002A6710"/>
    <w:rsid w:val="002A6794"/>
    <w:rsid w:val="002A6944"/>
    <w:rsid w:val="002A6DF7"/>
    <w:rsid w:val="002A71FB"/>
    <w:rsid w:val="002A732C"/>
    <w:rsid w:val="002A7355"/>
    <w:rsid w:val="002A7426"/>
    <w:rsid w:val="002A74A2"/>
    <w:rsid w:val="002A7837"/>
    <w:rsid w:val="002A7A53"/>
    <w:rsid w:val="002A7C67"/>
    <w:rsid w:val="002A7EED"/>
    <w:rsid w:val="002B0115"/>
    <w:rsid w:val="002B0242"/>
    <w:rsid w:val="002B0592"/>
    <w:rsid w:val="002B078A"/>
    <w:rsid w:val="002B08E3"/>
    <w:rsid w:val="002B0958"/>
    <w:rsid w:val="002B0B1B"/>
    <w:rsid w:val="002B101C"/>
    <w:rsid w:val="002B12F9"/>
    <w:rsid w:val="002B138E"/>
    <w:rsid w:val="002B13AD"/>
    <w:rsid w:val="002B15A5"/>
    <w:rsid w:val="002B1CDD"/>
    <w:rsid w:val="002B1F6F"/>
    <w:rsid w:val="002B21F4"/>
    <w:rsid w:val="002B22AE"/>
    <w:rsid w:val="002B33E4"/>
    <w:rsid w:val="002B3CDE"/>
    <w:rsid w:val="002B43DD"/>
    <w:rsid w:val="002B4A1D"/>
    <w:rsid w:val="002B4B44"/>
    <w:rsid w:val="002B4D38"/>
    <w:rsid w:val="002B4E70"/>
    <w:rsid w:val="002B52EB"/>
    <w:rsid w:val="002B540C"/>
    <w:rsid w:val="002B592E"/>
    <w:rsid w:val="002B5B10"/>
    <w:rsid w:val="002B5EF1"/>
    <w:rsid w:val="002B5F2D"/>
    <w:rsid w:val="002B697A"/>
    <w:rsid w:val="002B6AC9"/>
    <w:rsid w:val="002B6C1C"/>
    <w:rsid w:val="002B6C66"/>
    <w:rsid w:val="002B6D27"/>
    <w:rsid w:val="002B6F12"/>
    <w:rsid w:val="002B6F50"/>
    <w:rsid w:val="002B70BD"/>
    <w:rsid w:val="002B72BC"/>
    <w:rsid w:val="002B7614"/>
    <w:rsid w:val="002B784D"/>
    <w:rsid w:val="002B7ABF"/>
    <w:rsid w:val="002B7F18"/>
    <w:rsid w:val="002B7FA2"/>
    <w:rsid w:val="002C026A"/>
    <w:rsid w:val="002C02E3"/>
    <w:rsid w:val="002C08ED"/>
    <w:rsid w:val="002C08F8"/>
    <w:rsid w:val="002C0C48"/>
    <w:rsid w:val="002C15B2"/>
    <w:rsid w:val="002C19DB"/>
    <w:rsid w:val="002C1B34"/>
    <w:rsid w:val="002C1E1C"/>
    <w:rsid w:val="002C20C5"/>
    <w:rsid w:val="002C2215"/>
    <w:rsid w:val="002C24F7"/>
    <w:rsid w:val="002C2CD7"/>
    <w:rsid w:val="002C2F92"/>
    <w:rsid w:val="002C2FC1"/>
    <w:rsid w:val="002C31A9"/>
    <w:rsid w:val="002C32A8"/>
    <w:rsid w:val="002C33E2"/>
    <w:rsid w:val="002C34FD"/>
    <w:rsid w:val="002C370C"/>
    <w:rsid w:val="002C382E"/>
    <w:rsid w:val="002C3D53"/>
    <w:rsid w:val="002C3ED7"/>
    <w:rsid w:val="002C4137"/>
    <w:rsid w:val="002C443A"/>
    <w:rsid w:val="002C4A76"/>
    <w:rsid w:val="002C4AE1"/>
    <w:rsid w:val="002C4BCE"/>
    <w:rsid w:val="002C506C"/>
    <w:rsid w:val="002C5562"/>
    <w:rsid w:val="002C5567"/>
    <w:rsid w:val="002C57CF"/>
    <w:rsid w:val="002C5B9F"/>
    <w:rsid w:val="002C6593"/>
    <w:rsid w:val="002C65ED"/>
    <w:rsid w:val="002C66DC"/>
    <w:rsid w:val="002C72A4"/>
    <w:rsid w:val="002C733D"/>
    <w:rsid w:val="002C7367"/>
    <w:rsid w:val="002C767B"/>
    <w:rsid w:val="002C7687"/>
    <w:rsid w:val="002C7698"/>
    <w:rsid w:val="002C77CD"/>
    <w:rsid w:val="002C7845"/>
    <w:rsid w:val="002D05A6"/>
    <w:rsid w:val="002D05EF"/>
    <w:rsid w:val="002D0607"/>
    <w:rsid w:val="002D0870"/>
    <w:rsid w:val="002D0912"/>
    <w:rsid w:val="002D0D97"/>
    <w:rsid w:val="002D1038"/>
    <w:rsid w:val="002D1216"/>
    <w:rsid w:val="002D13EB"/>
    <w:rsid w:val="002D148B"/>
    <w:rsid w:val="002D14C8"/>
    <w:rsid w:val="002D1800"/>
    <w:rsid w:val="002D1844"/>
    <w:rsid w:val="002D1DFA"/>
    <w:rsid w:val="002D205D"/>
    <w:rsid w:val="002D21CF"/>
    <w:rsid w:val="002D229A"/>
    <w:rsid w:val="002D25CF"/>
    <w:rsid w:val="002D2A16"/>
    <w:rsid w:val="002D2A91"/>
    <w:rsid w:val="002D2F37"/>
    <w:rsid w:val="002D327D"/>
    <w:rsid w:val="002D3689"/>
    <w:rsid w:val="002D3CC5"/>
    <w:rsid w:val="002D3E07"/>
    <w:rsid w:val="002D3EBC"/>
    <w:rsid w:val="002D4399"/>
    <w:rsid w:val="002D4549"/>
    <w:rsid w:val="002D4967"/>
    <w:rsid w:val="002D49CC"/>
    <w:rsid w:val="002D4F56"/>
    <w:rsid w:val="002D5124"/>
    <w:rsid w:val="002D56B1"/>
    <w:rsid w:val="002D5961"/>
    <w:rsid w:val="002D59F4"/>
    <w:rsid w:val="002D631C"/>
    <w:rsid w:val="002D6577"/>
    <w:rsid w:val="002D65F4"/>
    <w:rsid w:val="002D69A9"/>
    <w:rsid w:val="002D6A27"/>
    <w:rsid w:val="002D6A9F"/>
    <w:rsid w:val="002D6C1B"/>
    <w:rsid w:val="002D70A4"/>
    <w:rsid w:val="002D735F"/>
    <w:rsid w:val="002D7369"/>
    <w:rsid w:val="002D7485"/>
    <w:rsid w:val="002D782A"/>
    <w:rsid w:val="002D7DAA"/>
    <w:rsid w:val="002D7E82"/>
    <w:rsid w:val="002E006C"/>
    <w:rsid w:val="002E05F1"/>
    <w:rsid w:val="002E07CB"/>
    <w:rsid w:val="002E0A06"/>
    <w:rsid w:val="002E0A3D"/>
    <w:rsid w:val="002E1300"/>
    <w:rsid w:val="002E14B9"/>
    <w:rsid w:val="002E164E"/>
    <w:rsid w:val="002E1890"/>
    <w:rsid w:val="002E19A1"/>
    <w:rsid w:val="002E1C92"/>
    <w:rsid w:val="002E1DF4"/>
    <w:rsid w:val="002E1F23"/>
    <w:rsid w:val="002E20AB"/>
    <w:rsid w:val="002E224A"/>
    <w:rsid w:val="002E22B7"/>
    <w:rsid w:val="002E2757"/>
    <w:rsid w:val="002E27E9"/>
    <w:rsid w:val="002E2908"/>
    <w:rsid w:val="002E29C1"/>
    <w:rsid w:val="002E29E8"/>
    <w:rsid w:val="002E2A51"/>
    <w:rsid w:val="002E2C30"/>
    <w:rsid w:val="002E2F5A"/>
    <w:rsid w:val="002E334E"/>
    <w:rsid w:val="002E345D"/>
    <w:rsid w:val="002E3D4A"/>
    <w:rsid w:val="002E3DD9"/>
    <w:rsid w:val="002E3FAB"/>
    <w:rsid w:val="002E416B"/>
    <w:rsid w:val="002E41CD"/>
    <w:rsid w:val="002E44FA"/>
    <w:rsid w:val="002E4634"/>
    <w:rsid w:val="002E4CF7"/>
    <w:rsid w:val="002E5042"/>
    <w:rsid w:val="002E5401"/>
    <w:rsid w:val="002E547F"/>
    <w:rsid w:val="002E5CF2"/>
    <w:rsid w:val="002E5D4F"/>
    <w:rsid w:val="002E5EB5"/>
    <w:rsid w:val="002E5F4C"/>
    <w:rsid w:val="002E61D1"/>
    <w:rsid w:val="002E62CA"/>
    <w:rsid w:val="002E6803"/>
    <w:rsid w:val="002E6F02"/>
    <w:rsid w:val="002E7183"/>
    <w:rsid w:val="002E758E"/>
    <w:rsid w:val="002E769E"/>
    <w:rsid w:val="002E771F"/>
    <w:rsid w:val="002F017B"/>
    <w:rsid w:val="002F0477"/>
    <w:rsid w:val="002F0491"/>
    <w:rsid w:val="002F0738"/>
    <w:rsid w:val="002F085A"/>
    <w:rsid w:val="002F0CC1"/>
    <w:rsid w:val="002F0D0E"/>
    <w:rsid w:val="002F0DB8"/>
    <w:rsid w:val="002F0F42"/>
    <w:rsid w:val="002F1146"/>
    <w:rsid w:val="002F13EE"/>
    <w:rsid w:val="002F1702"/>
    <w:rsid w:val="002F193E"/>
    <w:rsid w:val="002F1B71"/>
    <w:rsid w:val="002F1EA0"/>
    <w:rsid w:val="002F2706"/>
    <w:rsid w:val="002F28C4"/>
    <w:rsid w:val="002F2A1C"/>
    <w:rsid w:val="002F2BD8"/>
    <w:rsid w:val="002F2BF5"/>
    <w:rsid w:val="002F2D66"/>
    <w:rsid w:val="002F36B7"/>
    <w:rsid w:val="002F3B1D"/>
    <w:rsid w:val="002F3C16"/>
    <w:rsid w:val="002F3E30"/>
    <w:rsid w:val="002F402A"/>
    <w:rsid w:val="002F47CE"/>
    <w:rsid w:val="002F4D22"/>
    <w:rsid w:val="002F4F74"/>
    <w:rsid w:val="002F57BB"/>
    <w:rsid w:val="002F5C70"/>
    <w:rsid w:val="002F647E"/>
    <w:rsid w:val="002F651C"/>
    <w:rsid w:val="002F6691"/>
    <w:rsid w:val="002F68D8"/>
    <w:rsid w:val="002F6E47"/>
    <w:rsid w:val="002F6FFB"/>
    <w:rsid w:val="002F70BF"/>
    <w:rsid w:val="002F716D"/>
    <w:rsid w:val="002F71C7"/>
    <w:rsid w:val="002F72F4"/>
    <w:rsid w:val="002F75BC"/>
    <w:rsid w:val="002F7868"/>
    <w:rsid w:val="002F79B5"/>
    <w:rsid w:val="002F7B96"/>
    <w:rsid w:val="002F7F1C"/>
    <w:rsid w:val="003000BC"/>
    <w:rsid w:val="003003F7"/>
    <w:rsid w:val="003004DC"/>
    <w:rsid w:val="00300FAD"/>
    <w:rsid w:val="003011B2"/>
    <w:rsid w:val="00301674"/>
    <w:rsid w:val="00301738"/>
    <w:rsid w:val="0030195E"/>
    <w:rsid w:val="00301AAC"/>
    <w:rsid w:val="00301C88"/>
    <w:rsid w:val="00301CE0"/>
    <w:rsid w:val="003021E5"/>
    <w:rsid w:val="003025FC"/>
    <w:rsid w:val="0030282A"/>
    <w:rsid w:val="003028F2"/>
    <w:rsid w:val="00302A01"/>
    <w:rsid w:val="00302A18"/>
    <w:rsid w:val="00302E5D"/>
    <w:rsid w:val="00302FB2"/>
    <w:rsid w:val="00302FDB"/>
    <w:rsid w:val="00303202"/>
    <w:rsid w:val="0030382C"/>
    <w:rsid w:val="00303C15"/>
    <w:rsid w:val="00303D99"/>
    <w:rsid w:val="00304290"/>
    <w:rsid w:val="00304457"/>
    <w:rsid w:val="00304854"/>
    <w:rsid w:val="003048FB"/>
    <w:rsid w:val="00304988"/>
    <w:rsid w:val="00304B80"/>
    <w:rsid w:val="0030534E"/>
    <w:rsid w:val="003058F7"/>
    <w:rsid w:val="003059EC"/>
    <w:rsid w:val="00305A03"/>
    <w:rsid w:val="00305B75"/>
    <w:rsid w:val="00305B90"/>
    <w:rsid w:val="00305CE0"/>
    <w:rsid w:val="00305E9E"/>
    <w:rsid w:val="00306338"/>
    <w:rsid w:val="003067A2"/>
    <w:rsid w:val="003068C2"/>
    <w:rsid w:val="00306AB5"/>
    <w:rsid w:val="00306BB4"/>
    <w:rsid w:val="00306D38"/>
    <w:rsid w:val="003071A4"/>
    <w:rsid w:val="003076A5"/>
    <w:rsid w:val="0030775C"/>
    <w:rsid w:val="00307976"/>
    <w:rsid w:val="003079F0"/>
    <w:rsid w:val="0031024F"/>
    <w:rsid w:val="0031025A"/>
    <w:rsid w:val="0031027E"/>
    <w:rsid w:val="00310501"/>
    <w:rsid w:val="00310685"/>
    <w:rsid w:val="00310AC3"/>
    <w:rsid w:val="00310CA8"/>
    <w:rsid w:val="003115A4"/>
    <w:rsid w:val="00311684"/>
    <w:rsid w:val="00311A86"/>
    <w:rsid w:val="00312450"/>
    <w:rsid w:val="00312614"/>
    <w:rsid w:val="00312784"/>
    <w:rsid w:val="00312D5B"/>
    <w:rsid w:val="00312E01"/>
    <w:rsid w:val="00312EBF"/>
    <w:rsid w:val="00312FE5"/>
    <w:rsid w:val="003131B8"/>
    <w:rsid w:val="003132B2"/>
    <w:rsid w:val="00313704"/>
    <w:rsid w:val="0031374A"/>
    <w:rsid w:val="00313AF8"/>
    <w:rsid w:val="003140C1"/>
    <w:rsid w:val="003141D8"/>
    <w:rsid w:val="003143A0"/>
    <w:rsid w:val="00314A60"/>
    <w:rsid w:val="00314E50"/>
    <w:rsid w:val="003157CC"/>
    <w:rsid w:val="0031582B"/>
    <w:rsid w:val="003158E4"/>
    <w:rsid w:val="00315920"/>
    <w:rsid w:val="00315A9E"/>
    <w:rsid w:val="00315C2F"/>
    <w:rsid w:val="00316034"/>
    <w:rsid w:val="003160BA"/>
    <w:rsid w:val="003163B7"/>
    <w:rsid w:val="003168F0"/>
    <w:rsid w:val="00316B92"/>
    <w:rsid w:val="00316F87"/>
    <w:rsid w:val="003170C5"/>
    <w:rsid w:val="0031714B"/>
    <w:rsid w:val="003172C8"/>
    <w:rsid w:val="0031733C"/>
    <w:rsid w:val="003173BD"/>
    <w:rsid w:val="00317424"/>
    <w:rsid w:val="00317981"/>
    <w:rsid w:val="00317DCD"/>
    <w:rsid w:val="003200A7"/>
    <w:rsid w:val="003203DC"/>
    <w:rsid w:val="0032075D"/>
    <w:rsid w:val="003208E4"/>
    <w:rsid w:val="0032094E"/>
    <w:rsid w:val="003209BB"/>
    <w:rsid w:val="003209C2"/>
    <w:rsid w:val="00320D7C"/>
    <w:rsid w:val="00320E94"/>
    <w:rsid w:val="00320ED2"/>
    <w:rsid w:val="00320F23"/>
    <w:rsid w:val="00320F57"/>
    <w:rsid w:val="0032119A"/>
    <w:rsid w:val="0032128C"/>
    <w:rsid w:val="003215AA"/>
    <w:rsid w:val="00321888"/>
    <w:rsid w:val="00321B0F"/>
    <w:rsid w:val="00321B98"/>
    <w:rsid w:val="00321F32"/>
    <w:rsid w:val="00321F33"/>
    <w:rsid w:val="00322017"/>
    <w:rsid w:val="00322839"/>
    <w:rsid w:val="00322875"/>
    <w:rsid w:val="00322DCA"/>
    <w:rsid w:val="00322E26"/>
    <w:rsid w:val="00323578"/>
    <w:rsid w:val="00323A2C"/>
    <w:rsid w:val="00323A53"/>
    <w:rsid w:val="00323B15"/>
    <w:rsid w:val="00323DCB"/>
    <w:rsid w:val="0032424A"/>
    <w:rsid w:val="003245B3"/>
    <w:rsid w:val="00324BD8"/>
    <w:rsid w:val="00324E83"/>
    <w:rsid w:val="00324E9D"/>
    <w:rsid w:val="003250FE"/>
    <w:rsid w:val="003253F7"/>
    <w:rsid w:val="00325466"/>
    <w:rsid w:val="00325580"/>
    <w:rsid w:val="003258D3"/>
    <w:rsid w:val="00325AF4"/>
    <w:rsid w:val="00325CED"/>
    <w:rsid w:val="003261C8"/>
    <w:rsid w:val="00326347"/>
    <w:rsid w:val="003263C1"/>
    <w:rsid w:val="003263F4"/>
    <w:rsid w:val="003264A4"/>
    <w:rsid w:val="00326A04"/>
    <w:rsid w:val="00326D41"/>
    <w:rsid w:val="00326DCA"/>
    <w:rsid w:val="00326DE3"/>
    <w:rsid w:val="00326DED"/>
    <w:rsid w:val="003279EC"/>
    <w:rsid w:val="00327C3F"/>
    <w:rsid w:val="00327C53"/>
    <w:rsid w:val="00327D2C"/>
    <w:rsid w:val="00327FD8"/>
    <w:rsid w:val="00330589"/>
    <w:rsid w:val="00330714"/>
    <w:rsid w:val="00330C11"/>
    <w:rsid w:val="00330F82"/>
    <w:rsid w:val="00331088"/>
    <w:rsid w:val="0033114B"/>
    <w:rsid w:val="003313CB"/>
    <w:rsid w:val="003314F1"/>
    <w:rsid w:val="00331781"/>
    <w:rsid w:val="003318A1"/>
    <w:rsid w:val="00331F46"/>
    <w:rsid w:val="0033232F"/>
    <w:rsid w:val="003325C7"/>
    <w:rsid w:val="003326D5"/>
    <w:rsid w:val="00332AC2"/>
    <w:rsid w:val="00332C5E"/>
    <w:rsid w:val="00332D52"/>
    <w:rsid w:val="00332FBC"/>
    <w:rsid w:val="003331F1"/>
    <w:rsid w:val="003339A2"/>
    <w:rsid w:val="00333AF5"/>
    <w:rsid w:val="003340BE"/>
    <w:rsid w:val="0033470F"/>
    <w:rsid w:val="00334A2B"/>
    <w:rsid w:val="00334BF6"/>
    <w:rsid w:val="00334CD8"/>
    <w:rsid w:val="003354F0"/>
    <w:rsid w:val="00335763"/>
    <w:rsid w:val="003357DB"/>
    <w:rsid w:val="0033598C"/>
    <w:rsid w:val="003359D6"/>
    <w:rsid w:val="00335A06"/>
    <w:rsid w:val="00335E03"/>
    <w:rsid w:val="003374A3"/>
    <w:rsid w:val="003374E5"/>
    <w:rsid w:val="00337570"/>
    <w:rsid w:val="003377BF"/>
    <w:rsid w:val="00337806"/>
    <w:rsid w:val="003378AA"/>
    <w:rsid w:val="003378CC"/>
    <w:rsid w:val="003378E9"/>
    <w:rsid w:val="00337A01"/>
    <w:rsid w:val="00337E2C"/>
    <w:rsid w:val="00337E3F"/>
    <w:rsid w:val="00340181"/>
    <w:rsid w:val="003404B7"/>
    <w:rsid w:val="00340C5F"/>
    <w:rsid w:val="00341092"/>
    <w:rsid w:val="00341331"/>
    <w:rsid w:val="003414E1"/>
    <w:rsid w:val="00341B2F"/>
    <w:rsid w:val="00341D06"/>
    <w:rsid w:val="00341E9A"/>
    <w:rsid w:val="00341EB9"/>
    <w:rsid w:val="00342668"/>
    <w:rsid w:val="00342669"/>
    <w:rsid w:val="00342F72"/>
    <w:rsid w:val="00343095"/>
    <w:rsid w:val="0034368A"/>
    <w:rsid w:val="00343851"/>
    <w:rsid w:val="00343DCA"/>
    <w:rsid w:val="00343DEC"/>
    <w:rsid w:val="00344233"/>
    <w:rsid w:val="00344489"/>
    <w:rsid w:val="00344664"/>
    <w:rsid w:val="003447A2"/>
    <w:rsid w:val="0034484D"/>
    <w:rsid w:val="003449CE"/>
    <w:rsid w:val="003449DC"/>
    <w:rsid w:val="00344F11"/>
    <w:rsid w:val="00345493"/>
    <w:rsid w:val="00345741"/>
    <w:rsid w:val="0034575B"/>
    <w:rsid w:val="00345A46"/>
    <w:rsid w:val="00345C23"/>
    <w:rsid w:val="00345EEC"/>
    <w:rsid w:val="00346212"/>
    <w:rsid w:val="003463BA"/>
    <w:rsid w:val="00346555"/>
    <w:rsid w:val="00346CCF"/>
    <w:rsid w:val="00347364"/>
    <w:rsid w:val="003474FC"/>
    <w:rsid w:val="0035013C"/>
    <w:rsid w:val="00350626"/>
    <w:rsid w:val="00350740"/>
    <w:rsid w:val="00350CB2"/>
    <w:rsid w:val="00350FD8"/>
    <w:rsid w:val="003513B4"/>
    <w:rsid w:val="00351746"/>
    <w:rsid w:val="003519A5"/>
    <w:rsid w:val="00351C96"/>
    <w:rsid w:val="00351CE8"/>
    <w:rsid w:val="00351F60"/>
    <w:rsid w:val="00352131"/>
    <w:rsid w:val="003522F6"/>
    <w:rsid w:val="00352CAA"/>
    <w:rsid w:val="00352D06"/>
    <w:rsid w:val="003537D0"/>
    <w:rsid w:val="003538F3"/>
    <w:rsid w:val="00353956"/>
    <w:rsid w:val="003539FA"/>
    <w:rsid w:val="00353C86"/>
    <w:rsid w:val="0035444F"/>
    <w:rsid w:val="00354974"/>
    <w:rsid w:val="003549AC"/>
    <w:rsid w:val="00354AED"/>
    <w:rsid w:val="00354B40"/>
    <w:rsid w:val="00354B66"/>
    <w:rsid w:val="00354BAC"/>
    <w:rsid w:val="00354BF1"/>
    <w:rsid w:val="003556C0"/>
    <w:rsid w:val="00355B5D"/>
    <w:rsid w:val="00355FDB"/>
    <w:rsid w:val="00356211"/>
    <w:rsid w:val="00356543"/>
    <w:rsid w:val="003566BA"/>
    <w:rsid w:val="00356717"/>
    <w:rsid w:val="003568A8"/>
    <w:rsid w:val="00356B9E"/>
    <w:rsid w:val="00356D07"/>
    <w:rsid w:val="00357176"/>
    <w:rsid w:val="00357206"/>
    <w:rsid w:val="0035725B"/>
    <w:rsid w:val="00357570"/>
    <w:rsid w:val="003575C7"/>
    <w:rsid w:val="00357631"/>
    <w:rsid w:val="00357632"/>
    <w:rsid w:val="003578CA"/>
    <w:rsid w:val="00357A47"/>
    <w:rsid w:val="00357AF1"/>
    <w:rsid w:val="00357E1F"/>
    <w:rsid w:val="00357EA8"/>
    <w:rsid w:val="00360167"/>
    <w:rsid w:val="0036039D"/>
    <w:rsid w:val="0036060B"/>
    <w:rsid w:val="0036072C"/>
    <w:rsid w:val="00360BD4"/>
    <w:rsid w:val="00360D1B"/>
    <w:rsid w:val="003614F9"/>
    <w:rsid w:val="00361735"/>
    <w:rsid w:val="0036219A"/>
    <w:rsid w:val="00362350"/>
    <w:rsid w:val="0036251B"/>
    <w:rsid w:val="00362793"/>
    <w:rsid w:val="00362A71"/>
    <w:rsid w:val="00362C99"/>
    <w:rsid w:val="003633B4"/>
    <w:rsid w:val="00363CFC"/>
    <w:rsid w:val="00363F5A"/>
    <w:rsid w:val="00364204"/>
    <w:rsid w:val="00364320"/>
    <w:rsid w:val="003649AC"/>
    <w:rsid w:val="00364A99"/>
    <w:rsid w:val="00364D36"/>
    <w:rsid w:val="0036520E"/>
    <w:rsid w:val="003653B1"/>
    <w:rsid w:val="0036548A"/>
    <w:rsid w:val="0036558C"/>
    <w:rsid w:val="00365738"/>
    <w:rsid w:val="003657BE"/>
    <w:rsid w:val="00365814"/>
    <w:rsid w:val="00365873"/>
    <w:rsid w:val="00365A2A"/>
    <w:rsid w:val="00365B91"/>
    <w:rsid w:val="00365DB5"/>
    <w:rsid w:val="00365FB2"/>
    <w:rsid w:val="00365FEC"/>
    <w:rsid w:val="0036603C"/>
    <w:rsid w:val="0036611D"/>
    <w:rsid w:val="00366342"/>
    <w:rsid w:val="00366362"/>
    <w:rsid w:val="00366658"/>
    <w:rsid w:val="0036667C"/>
    <w:rsid w:val="00366729"/>
    <w:rsid w:val="00366807"/>
    <w:rsid w:val="003668DD"/>
    <w:rsid w:val="0036698E"/>
    <w:rsid w:val="003669AC"/>
    <w:rsid w:val="00367078"/>
    <w:rsid w:val="003673A0"/>
    <w:rsid w:val="003674E3"/>
    <w:rsid w:val="003677E4"/>
    <w:rsid w:val="00367EE4"/>
    <w:rsid w:val="003705FB"/>
    <w:rsid w:val="00370B58"/>
    <w:rsid w:val="00371425"/>
    <w:rsid w:val="003714DD"/>
    <w:rsid w:val="00371568"/>
    <w:rsid w:val="0037180C"/>
    <w:rsid w:val="00371F52"/>
    <w:rsid w:val="00371F85"/>
    <w:rsid w:val="0037219F"/>
    <w:rsid w:val="003722A7"/>
    <w:rsid w:val="003722AC"/>
    <w:rsid w:val="003723BE"/>
    <w:rsid w:val="003726B4"/>
    <w:rsid w:val="00372FAE"/>
    <w:rsid w:val="003734F5"/>
    <w:rsid w:val="003736F7"/>
    <w:rsid w:val="00373EC9"/>
    <w:rsid w:val="00373F93"/>
    <w:rsid w:val="0037401F"/>
    <w:rsid w:val="00374185"/>
    <w:rsid w:val="00374A82"/>
    <w:rsid w:val="00374C3C"/>
    <w:rsid w:val="00374CC4"/>
    <w:rsid w:val="00374D7A"/>
    <w:rsid w:val="00374FE1"/>
    <w:rsid w:val="003752E6"/>
    <w:rsid w:val="00375745"/>
    <w:rsid w:val="00375753"/>
    <w:rsid w:val="00375777"/>
    <w:rsid w:val="00375BCE"/>
    <w:rsid w:val="00375C43"/>
    <w:rsid w:val="0037627C"/>
    <w:rsid w:val="00376382"/>
    <w:rsid w:val="00376422"/>
    <w:rsid w:val="0037684C"/>
    <w:rsid w:val="00376928"/>
    <w:rsid w:val="00376A46"/>
    <w:rsid w:val="00376B3E"/>
    <w:rsid w:val="00376BEC"/>
    <w:rsid w:val="00376C26"/>
    <w:rsid w:val="00376CE8"/>
    <w:rsid w:val="00377089"/>
    <w:rsid w:val="003770D2"/>
    <w:rsid w:val="00377232"/>
    <w:rsid w:val="003773E1"/>
    <w:rsid w:val="003777A6"/>
    <w:rsid w:val="0037782A"/>
    <w:rsid w:val="00377836"/>
    <w:rsid w:val="00377869"/>
    <w:rsid w:val="00377B38"/>
    <w:rsid w:val="00377CAA"/>
    <w:rsid w:val="003800D3"/>
    <w:rsid w:val="00380669"/>
    <w:rsid w:val="00380A67"/>
    <w:rsid w:val="00380AA4"/>
    <w:rsid w:val="00380B79"/>
    <w:rsid w:val="00380E57"/>
    <w:rsid w:val="00380EB4"/>
    <w:rsid w:val="00380EF3"/>
    <w:rsid w:val="00380F54"/>
    <w:rsid w:val="00380FA1"/>
    <w:rsid w:val="00381410"/>
    <w:rsid w:val="00381465"/>
    <w:rsid w:val="00381658"/>
    <w:rsid w:val="0038174E"/>
    <w:rsid w:val="0038191C"/>
    <w:rsid w:val="00381D5F"/>
    <w:rsid w:val="00381D85"/>
    <w:rsid w:val="00381E21"/>
    <w:rsid w:val="00382089"/>
    <w:rsid w:val="003820D6"/>
    <w:rsid w:val="0038217D"/>
    <w:rsid w:val="00382465"/>
    <w:rsid w:val="0038285F"/>
    <w:rsid w:val="00382A99"/>
    <w:rsid w:val="00382EFB"/>
    <w:rsid w:val="00383005"/>
    <w:rsid w:val="003830AE"/>
    <w:rsid w:val="003830E6"/>
    <w:rsid w:val="003831D4"/>
    <w:rsid w:val="00383321"/>
    <w:rsid w:val="00383446"/>
    <w:rsid w:val="00383458"/>
    <w:rsid w:val="003835A5"/>
    <w:rsid w:val="003836E2"/>
    <w:rsid w:val="0038375A"/>
    <w:rsid w:val="003839AB"/>
    <w:rsid w:val="00383BC4"/>
    <w:rsid w:val="003843E0"/>
    <w:rsid w:val="003847B9"/>
    <w:rsid w:val="00384BA1"/>
    <w:rsid w:val="00384CFC"/>
    <w:rsid w:val="0038526C"/>
    <w:rsid w:val="00385707"/>
    <w:rsid w:val="00385A99"/>
    <w:rsid w:val="00386592"/>
    <w:rsid w:val="00386598"/>
    <w:rsid w:val="00386A31"/>
    <w:rsid w:val="00386F0B"/>
    <w:rsid w:val="00387384"/>
    <w:rsid w:val="003874CE"/>
    <w:rsid w:val="003875AF"/>
    <w:rsid w:val="003875D8"/>
    <w:rsid w:val="00387659"/>
    <w:rsid w:val="00390065"/>
    <w:rsid w:val="0039032E"/>
    <w:rsid w:val="003904BB"/>
    <w:rsid w:val="00390619"/>
    <w:rsid w:val="003907D4"/>
    <w:rsid w:val="00390817"/>
    <w:rsid w:val="003908F6"/>
    <w:rsid w:val="00390C54"/>
    <w:rsid w:val="00390CED"/>
    <w:rsid w:val="00391247"/>
    <w:rsid w:val="00391613"/>
    <w:rsid w:val="00391857"/>
    <w:rsid w:val="003919ED"/>
    <w:rsid w:val="00391ACE"/>
    <w:rsid w:val="00391B25"/>
    <w:rsid w:val="00391B61"/>
    <w:rsid w:val="00391F45"/>
    <w:rsid w:val="00391FBA"/>
    <w:rsid w:val="003920D7"/>
    <w:rsid w:val="00392654"/>
    <w:rsid w:val="0039273A"/>
    <w:rsid w:val="003927B7"/>
    <w:rsid w:val="003927B9"/>
    <w:rsid w:val="00392901"/>
    <w:rsid w:val="003929E3"/>
    <w:rsid w:val="00392AE5"/>
    <w:rsid w:val="00392D71"/>
    <w:rsid w:val="00393315"/>
    <w:rsid w:val="003936F4"/>
    <w:rsid w:val="00393AB1"/>
    <w:rsid w:val="00393B08"/>
    <w:rsid w:val="00393D9A"/>
    <w:rsid w:val="003941CB"/>
    <w:rsid w:val="003944BB"/>
    <w:rsid w:val="003944E8"/>
    <w:rsid w:val="0039487A"/>
    <w:rsid w:val="0039491A"/>
    <w:rsid w:val="00394A04"/>
    <w:rsid w:val="00394B1A"/>
    <w:rsid w:val="00394B33"/>
    <w:rsid w:val="00394CD2"/>
    <w:rsid w:val="003950F1"/>
    <w:rsid w:val="00395169"/>
    <w:rsid w:val="00395688"/>
    <w:rsid w:val="00395B7D"/>
    <w:rsid w:val="00396013"/>
    <w:rsid w:val="00396107"/>
    <w:rsid w:val="003961A7"/>
    <w:rsid w:val="003963F8"/>
    <w:rsid w:val="003965BC"/>
    <w:rsid w:val="00396A8D"/>
    <w:rsid w:val="00396DD4"/>
    <w:rsid w:val="00396FDA"/>
    <w:rsid w:val="003978E4"/>
    <w:rsid w:val="00397995"/>
    <w:rsid w:val="00397AB3"/>
    <w:rsid w:val="00397FD2"/>
    <w:rsid w:val="003A02FE"/>
    <w:rsid w:val="003A03EB"/>
    <w:rsid w:val="003A05D7"/>
    <w:rsid w:val="003A09AF"/>
    <w:rsid w:val="003A0BFD"/>
    <w:rsid w:val="003A0C79"/>
    <w:rsid w:val="003A10BE"/>
    <w:rsid w:val="003A1198"/>
    <w:rsid w:val="003A12F4"/>
    <w:rsid w:val="003A138A"/>
    <w:rsid w:val="003A1E57"/>
    <w:rsid w:val="003A2183"/>
    <w:rsid w:val="003A22F7"/>
    <w:rsid w:val="003A2578"/>
    <w:rsid w:val="003A2625"/>
    <w:rsid w:val="003A2889"/>
    <w:rsid w:val="003A28BC"/>
    <w:rsid w:val="003A2EDA"/>
    <w:rsid w:val="003A3835"/>
    <w:rsid w:val="003A3BAE"/>
    <w:rsid w:val="003A3DF9"/>
    <w:rsid w:val="003A42B0"/>
    <w:rsid w:val="003A4667"/>
    <w:rsid w:val="003A46E9"/>
    <w:rsid w:val="003A48CD"/>
    <w:rsid w:val="003A4A98"/>
    <w:rsid w:val="003A4B4E"/>
    <w:rsid w:val="003A4BED"/>
    <w:rsid w:val="003A4CD3"/>
    <w:rsid w:val="003A4EBA"/>
    <w:rsid w:val="003A4F8B"/>
    <w:rsid w:val="003A4F94"/>
    <w:rsid w:val="003A5481"/>
    <w:rsid w:val="003A5525"/>
    <w:rsid w:val="003A55E7"/>
    <w:rsid w:val="003A58F9"/>
    <w:rsid w:val="003A5C07"/>
    <w:rsid w:val="003A5C7F"/>
    <w:rsid w:val="003A60B9"/>
    <w:rsid w:val="003A623C"/>
    <w:rsid w:val="003A695B"/>
    <w:rsid w:val="003A6FDD"/>
    <w:rsid w:val="003A7244"/>
    <w:rsid w:val="003A7353"/>
    <w:rsid w:val="003A7382"/>
    <w:rsid w:val="003A7D89"/>
    <w:rsid w:val="003B0154"/>
    <w:rsid w:val="003B055D"/>
    <w:rsid w:val="003B1AD9"/>
    <w:rsid w:val="003B1D94"/>
    <w:rsid w:val="003B25F3"/>
    <w:rsid w:val="003B263C"/>
    <w:rsid w:val="003B27EE"/>
    <w:rsid w:val="003B2B44"/>
    <w:rsid w:val="003B2BAC"/>
    <w:rsid w:val="003B2BE1"/>
    <w:rsid w:val="003B2D04"/>
    <w:rsid w:val="003B30DF"/>
    <w:rsid w:val="003B31B7"/>
    <w:rsid w:val="003B36F3"/>
    <w:rsid w:val="003B3A32"/>
    <w:rsid w:val="003B3BE2"/>
    <w:rsid w:val="003B3EFC"/>
    <w:rsid w:val="003B3F69"/>
    <w:rsid w:val="003B4067"/>
    <w:rsid w:val="003B4210"/>
    <w:rsid w:val="003B45F7"/>
    <w:rsid w:val="003B49CF"/>
    <w:rsid w:val="003B4B0A"/>
    <w:rsid w:val="003B4C0E"/>
    <w:rsid w:val="003B4D9B"/>
    <w:rsid w:val="003B4DE4"/>
    <w:rsid w:val="003B52C1"/>
    <w:rsid w:val="003B568A"/>
    <w:rsid w:val="003B57BF"/>
    <w:rsid w:val="003B59E4"/>
    <w:rsid w:val="003B5AD9"/>
    <w:rsid w:val="003B5C4E"/>
    <w:rsid w:val="003B5DAA"/>
    <w:rsid w:val="003B6112"/>
    <w:rsid w:val="003B6B92"/>
    <w:rsid w:val="003B6C8E"/>
    <w:rsid w:val="003B7420"/>
    <w:rsid w:val="003B78E5"/>
    <w:rsid w:val="003B7A19"/>
    <w:rsid w:val="003B7FAB"/>
    <w:rsid w:val="003B7FBB"/>
    <w:rsid w:val="003C001D"/>
    <w:rsid w:val="003C0130"/>
    <w:rsid w:val="003C02CD"/>
    <w:rsid w:val="003C03EA"/>
    <w:rsid w:val="003C05B5"/>
    <w:rsid w:val="003C06EA"/>
    <w:rsid w:val="003C06F5"/>
    <w:rsid w:val="003C081B"/>
    <w:rsid w:val="003C0A41"/>
    <w:rsid w:val="003C0C41"/>
    <w:rsid w:val="003C0CCE"/>
    <w:rsid w:val="003C0D04"/>
    <w:rsid w:val="003C0E2D"/>
    <w:rsid w:val="003C0E32"/>
    <w:rsid w:val="003C0F80"/>
    <w:rsid w:val="003C1674"/>
    <w:rsid w:val="003C176F"/>
    <w:rsid w:val="003C1796"/>
    <w:rsid w:val="003C1D74"/>
    <w:rsid w:val="003C206B"/>
    <w:rsid w:val="003C2123"/>
    <w:rsid w:val="003C260C"/>
    <w:rsid w:val="003C27B5"/>
    <w:rsid w:val="003C293C"/>
    <w:rsid w:val="003C2BDC"/>
    <w:rsid w:val="003C2CAC"/>
    <w:rsid w:val="003C2D10"/>
    <w:rsid w:val="003C2E97"/>
    <w:rsid w:val="003C30BC"/>
    <w:rsid w:val="003C31B1"/>
    <w:rsid w:val="003C3585"/>
    <w:rsid w:val="003C35D2"/>
    <w:rsid w:val="003C35F2"/>
    <w:rsid w:val="003C3BAA"/>
    <w:rsid w:val="003C3C20"/>
    <w:rsid w:val="003C3C3D"/>
    <w:rsid w:val="003C4450"/>
    <w:rsid w:val="003C471D"/>
    <w:rsid w:val="003C4FA4"/>
    <w:rsid w:val="003C5568"/>
    <w:rsid w:val="003C55F4"/>
    <w:rsid w:val="003C5677"/>
    <w:rsid w:val="003C5D61"/>
    <w:rsid w:val="003C5FE4"/>
    <w:rsid w:val="003C6385"/>
    <w:rsid w:val="003C638D"/>
    <w:rsid w:val="003C656B"/>
    <w:rsid w:val="003C65C3"/>
    <w:rsid w:val="003C6701"/>
    <w:rsid w:val="003C7274"/>
    <w:rsid w:val="003C7804"/>
    <w:rsid w:val="003C78F6"/>
    <w:rsid w:val="003C7AF4"/>
    <w:rsid w:val="003C7C37"/>
    <w:rsid w:val="003C7D80"/>
    <w:rsid w:val="003C7E2E"/>
    <w:rsid w:val="003D0044"/>
    <w:rsid w:val="003D07F6"/>
    <w:rsid w:val="003D09DC"/>
    <w:rsid w:val="003D13FC"/>
    <w:rsid w:val="003D176F"/>
    <w:rsid w:val="003D1F90"/>
    <w:rsid w:val="003D2119"/>
    <w:rsid w:val="003D2298"/>
    <w:rsid w:val="003D2436"/>
    <w:rsid w:val="003D2506"/>
    <w:rsid w:val="003D25C8"/>
    <w:rsid w:val="003D25EF"/>
    <w:rsid w:val="003D27E6"/>
    <w:rsid w:val="003D2A17"/>
    <w:rsid w:val="003D2DA6"/>
    <w:rsid w:val="003D36FB"/>
    <w:rsid w:val="003D3AEC"/>
    <w:rsid w:val="003D3C48"/>
    <w:rsid w:val="003D43E7"/>
    <w:rsid w:val="003D4A0E"/>
    <w:rsid w:val="003D50EB"/>
    <w:rsid w:val="003D51A0"/>
    <w:rsid w:val="003D549E"/>
    <w:rsid w:val="003D558E"/>
    <w:rsid w:val="003D55C5"/>
    <w:rsid w:val="003D585F"/>
    <w:rsid w:val="003D58FD"/>
    <w:rsid w:val="003D5B8D"/>
    <w:rsid w:val="003D5DA4"/>
    <w:rsid w:val="003D5F28"/>
    <w:rsid w:val="003D605E"/>
    <w:rsid w:val="003D609F"/>
    <w:rsid w:val="003D63DF"/>
    <w:rsid w:val="003D6599"/>
    <w:rsid w:val="003D6D39"/>
    <w:rsid w:val="003D71B9"/>
    <w:rsid w:val="003D73D4"/>
    <w:rsid w:val="003D776A"/>
    <w:rsid w:val="003D77F9"/>
    <w:rsid w:val="003D7924"/>
    <w:rsid w:val="003D7B67"/>
    <w:rsid w:val="003E007E"/>
    <w:rsid w:val="003E0706"/>
    <w:rsid w:val="003E0BA2"/>
    <w:rsid w:val="003E0DCC"/>
    <w:rsid w:val="003E101B"/>
    <w:rsid w:val="003E1445"/>
    <w:rsid w:val="003E1836"/>
    <w:rsid w:val="003E1D0F"/>
    <w:rsid w:val="003E1EFC"/>
    <w:rsid w:val="003E208D"/>
    <w:rsid w:val="003E2376"/>
    <w:rsid w:val="003E261E"/>
    <w:rsid w:val="003E2E86"/>
    <w:rsid w:val="003E31D5"/>
    <w:rsid w:val="003E3358"/>
    <w:rsid w:val="003E343A"/>
    <w:rsid w:val="003E34A7"/>
    <w:rsid w:val="003E3750"/>
    <w:rsid w:val="003E3F31"/>
    <w:rsid w:val="003E425C"/>
    <w:rsid w:val="003E47BE"/>
    <w:rsid w:val="003E47C9"/>
    <w:rsid w:val="003E4878"/>
    <w:rsid w:val="003E4A93"/>
    <w:rsid w:val="003E4BB5"/>
    <w:rsid w:val="003E4BF0"/>
    <w:rsid w:val="003E544E"/>
    <w:rsid w:val="003E5682"/>
    <w:rsid w:val="003E569E"/>
    <w:rsid w:val="003E5B39"/>
    <w:rsid w:val="003E5BA5"/>
    <w:rsid w:val="003E5C8D"/>
    <w:rsid w:val="003E5F2B"/>
    <w:rsid w:val="003E5FDE"/>
    <w:rsid w:val="003E629E"/>
    <w:rsid w:val="003E6523"/>
    <w:rsid w:val="003E6952"/>
    <w:rsid w:val="003E6966"/>
    <w:rsid w:val="003F0017"/>
    <w:rsid w:val="003F004B"/>
    <w:rsid w:val="003F042D"/>
    <w:rsid w:val="003F0473"/>
    <w:rsid w:val="003F0766"/>
    <w:rsid w:val="003F09D6"/>
    <w:rsid w:val="003F0A2D"/>
    <w:rsid w:val="003F0B31"/>
    <w:rsid w:val="003F1452"/>
    <w:rsid w:val="003F1A90"/>
    <w:rsid w:val="003F2118"/>
    <w:rsid w:val="003F277B"/>
    <w:rsid w:val="003F27C2"/>
    <w:rsid w:val="003F2829"/>
    <w:rsid w:val="003F2868"/>
    <w:rsid w:val="003F2F97"/>
    <w:rsid w:val="003F34C8"/>
    <w:rsid w:val="003F35F4"/>
    <w:rsid w:val="003F3A91"/>
    <w:rsid w:val="003F3B46"/>
    <w:rsid w:val="003F3D2F"/>
    <w:rsid w:val="003F3E75"/>
    <w:rsid w:val="003F3F26"/>
    <w:rsid w:val="003F3F2A"/>
    <w:rsid w:val="003F45BB"/>
    <w:rsid w:val="003F4F50"/>
    <w:rsid w:val="003F55C1"/>
    <w:rsid w:val="003F5913"/>
    <w:rsid w:val="003F5C92"/>
    <w:rsid w:val="003F5DF6"/>
    <w:rsid w:val="003F5F86"/>
    <w:rsid w:val="003F682F"/>
    <w:rsid w:val="003F684A"/>
    <w:rsid w:val="003F6A6B"/>
    <w:rsid w:val="003F6BDA"/>
    <w:rsid w:val="003F7636"/>
    <w:rsid w:val="003F7EB4"/>
    <w:rsid w:val="004003CF"/>
    <w:rsid w:val="00400649"/>
    <w:rsid w:val="00400767"/>
    <w:rsid w:val="00400A1B"/>
    <w:rsid w:val="00400CE5"/>
    <w:rsid w:val="00400FBA"/>
    <w:rsid w:val="0040105D"/>
    <w:rsid w:val="004013E8"/>
    <w:rsid w:val="004016A2"/>
    <w:rsid w:val="004016FD"/>
    <w:rsid w:val="004016FF"/>
    <w:rsid w:val="00401CBA"/>
    <w:rsid w:val="00401DE9"/>
    <w:rsid w:val="00402072"/>
    <w:rsid w:val="004020C9"/>
    <w:rsid w:val="00402340"/>
    <w:rsid w:val="00402366"/>
    <w:rsid w:val="00402AEF"/>
    <w:rsid w:val="00403020"/>
    <w:rsid w:val="00403369"/>
    <w:rsid w:val="00403613"/>
    <w:rsid w:val="004039AE"/>
    <w:rsid w:val="0040406C"/>
    <w:rsid w:val="0040455A"/>
    <w:rsid w:val="00404814"/>
    <w:rsid w:val="00404AD2"/>
    <w:rsid w:val="00404D37"/>
    <w:rsid w:val="0040519A"/>
    <w:rsid w:val="0040542B"/>
    <w:rsid w:val="0040551B"/>
    <w:rsid w:val="004055F1"/>
    <w:rsid w:val="00405C3C"/>
    <w:rsid w:val="00406065"/>
    <w:rsid w:val="0040672A"/>
    <w:rsid w:val="004069B4"/>
    <w:rsid w:val="004072CF"/>
    <w:rsid w:val="00407546"/>
    <w:rsid w:val="00407B73"/>
    <w:rsid w:val="00407C2E"/>
    <w:rsid w:val="00407D10"/>
    <w:rsid w:val="00407F08"/>
    <w:rsid w:val="0041041C"/>
    <w:rsid w:val="004104BC"/>
    <w:rsid w:val="00410823"/>
    <w:rsid w:val="0041090D"/>
    <w:rsid w:val="00410C9E"/>
    <w:rsid w:val="00410D56"/>
    <w:rsid w:val="00411303"/>
    <w:rsid w:val="0041138F"/>
    <w:rsid w:val="00411635"/>
    <w:rsid w:val="00411770"/>
    <w:rsid w:val="004118FB"/>
    <w:rsid w:val="00411969"/>
    <w:rsid w:val="00411A5F"/>
    <w:rsid w:val="00411C37"/>
    <w:rsid w:val="0041211C"/>
    <w:rsid w:val="004121A3"/>
    <w:rsid w:val="004124C0"/>
    <w:rsid w:val="004126ED"/>
    <w:rsid w:val="00412721"/>
    <w:rsid w:val="004127B2"/>
    <w:rsid w:val="00412F71"/>
    <w:rsid w:val="004133FD"/>
    <w:rsid w:val="00413938"/>
    <w:rsid w:val="0041396E"/>
    <w:rsid w:val="00413A35"/>
    <w:rsid w:val="00414099"/>
    <w:rsid w:val="0041429D"/>
    <w:rsid w:val="004144BC"/>
    <w:rsid w:val="00414525"/>
    <w:rsid w:val="00414778"/>
    <w:rsid w:val="00414B37"/>
    <w:rsid w:val="00414B94"/>
    <w:rsid w:val="00415149"/>
    <w:rsid w:val="00415181"/>
    <w:rsid w:val="00415394"/>
    <w:rsid w:val="00415490"/>
    <w:rsid w:val="00415669"/>
    <w:rsid w:val="00415CDA"/>
    <w:rsid w:val="004162CA"/>
    <w:rsid w:val="00416ADC"/>
    <w:rsid w:val="00416C9F"/>
    <w:rsid w:val="00416E54"/>
    <w:rsid w:val="004172F9"/>
    <w:rsid w:val="00417351"/>
    <w:rsid w:val="004173DE"/>
    <w:rsid w:val="004175F2"/>
    <w:rsid w:val="004176B5"/>
    <w:rsid w:val="00417B52"/>
    <w:rsid w:val="00417CE1"/>
    <w:rsid w:val="00417EE6"/>
    <w:rsid w:val="0042052F"/>
    <w:rsid w:val="00420657"/>
    <w:rsid w:val="004206C4"/>
    <w:rsid w:val="0042075D"/>
    <w:rsid w:val="004207D9"/>
    <w:rsid w:val="004207F1"/>
    <w:rsid w:val="004209BA"/>
    <w:rsid w:val="00420B6D"/>
    <w:rsid w:val="00420DBC"/>
    <w:rsid w:val="0042178E"/>
    <w:rsid w:val="00421A76"/>
    <w:rsid w:val="00421D9A"/>
    <w:rsid w:val="00422491"/>
    <w:rsid w:val="004228EA"/>
    <w:rsid w:val="00422B54"/>
    <w:rsid w:val="00422F3A"/>
    <w:rsid w:val="004235BE"/>
    <w:rsid w:val="0042365D"/>
    <w:rsid w:val="0042365F"/>
    <w:rsid w:val="0042368A"/>
    <w:rsid w:val="004239F0"/>
    <w:rsid w:val="00423C1B"/>
    <w:rsid w:val="00423CA7"/>
    <w:rsid w:val="00423E80"/>
    <w:rsid w:val="00423F33"/>
    <w:rsid w:val="004253F9"/>
    <w:rsid w:val="00425754"/>
    <w:rsid w:val="00425A62"/>
    <w:rsid w:val="00425B78"/>
    <w:rsid w:val="00425BAF"/>
    <w:rsid w:val="00425FE1"/>
    <w:rsid w:val="004266F1"/>
    <w:rsid w:val="004267E6"/>
    <w:rsid w:val="00426819"/>
    <w:rsid w:val="004269A2"/>
    <w:rsid w:val="00426FC6"/>
    <w:rsid w:val="00427343"/>
    <w:rsid w:val="00427540"/>
    <w:rsid w:val="00427D03"/>
    <w:rsid w:val="00430075"/>
    <w:rsid w:val="004300E2"/>
    <w:rsid w:val="00430298"/>
    <w:rsid w:val="00430962"/>
    <w:rsid w:val="00431335"/>
    <w:rsid w:val="00431341"/>
    <w:rsid w:val="00431689"/>
    <w:rsid w:val="00431AE3"/>
    <w:rsid w:val="00431C00"/>
    <w:rsid w:val="00431CEA"/>
    <w:rsid w:val="0043241A"/>
    <w:rsid w:val="00432531"/>
    <w:rsid w:val="00432972"/>
    <w:rsid w:val="00432D66"/>
    <w:rsid w:val="00432F87"/>
    <w:rsid w:val="004330AE"/>
    <w:rsid w:val="00433379"/>
    <w:rsid w:val="00433421"/>
    <w:rsid w:val="004334D8"/>
    <w:rsid w:val="00433808"/>
    <w:rsid w:val="004338E6"/>
    <w:rsid w:val="00433AC2"/>
    <w:rsid w:val="00433F2E"/>
    <w:rsid w:val="0043421F"/>
    <w:rsid w:val="00434325"/>
    <w:rsid w:val="0043456A"/>
    <w:rsid w:val="00434623"/>
    <w:rsid w:val="00434971"/>
    <w:rsid w:val="00434F10"/>
    <w:rsid w:val="004353F7"/>
    <w:rsid w:val="0043580E"/>
    <w:rsid w:val="0043592C"/>
    <w:rsid w:val="0043619D"/>
    <w:rsid w:val="00436753"/>
    <w:rsid w:val="00436C12"/>
    <w:rsid w:val="0043703D"/>
    <w:rsid w:val="00437060"/>
    <w:rsid w:val="004370F2"/>
    <w:rsid w:val="00437420"/>
    <w:rsid w:val="00437517"/>
    <w:rsid w:val="004378E4"/>
    <w:rsid w:val="00437B7A"/>
    <w:rsid w:val="00437CEB"/>
    <w:rsid w:val="00437D52"/>
    <w:rsid w:val="00437EDE"/>
    <w:rsid w:val="00437FB9"/>
    <w:rsid w:val="004403A9"/>
    <w:rsid w:val="0044054D"/>
    <w:rsid w:val="004407D3"/>
    <w:rsid w:val="004407E0"/>
    <w:rsid w:val="004409D9"/>
    <w:rsid w:val="00440ADF"/>
    <w:rsid w:val="00440C2B"/>
    <w:rsid w:val="00440C7D"/>
    <w:rsid w:val="004412DF"/>
    <w:rsid w:val="0044134F"/>
    <w:rsid w:val="00441353"/>
    <w:rsid w:val="004414B0"/>
    <w:rsid w:val="00441983"/>
    <w:rsid w:val="00441B2A"/>
    <w:rsid w:val="00441F17"/>
    <w:rsid w:val="004424F4"/>
    <w:rsid w:val="00442AC6"/>
    <w:rsid w:val="00442F01"/>
    <w:rsid w:val="00442F37"/>
    <w:rsid w:val="00443015"/>
    <w:rsid w:val="00443737"/>
    <w:rsid w:val="0044379C"/>
    <w:rsid w:val="00444010"/>
    <w:rsid w:val="0044408F"/>
    <w:rsid w:val="0044439B"/>
    <w:rsid w:val="004445DD"/>
    <w:rsid w:val="00444735"/>
    <w:rsid w:val="00444930"/>
    <w:rsid w:val="004449A3"/>
    <w:rsid w:val="00444B2D"/>
    <w:rsid w:val="00444CB5"/>
    <w:rsid w:val="00444E9A"/>
    <w:rsid w:val="00444FEF"/>
    <w:rsid w:val="004452E5"/>
    <w:rsid w:val="0044542E"/>
    <w:rsid w:val="004458E2"/>
    <w:rsid w:val="00445B27"/>
    <w:rsid w:val="00445DFF"/>
    <w:rsid w:val="00446047"/>
    <w:rsid w:val="004461C9"/>
    <w:rsid w:val="0044647D"/>
    <w:rsid w:val="00446C92"/>
    <w:rsid w:val="004476DF"/>
    <w:rsid w:val="004477C5"/>
    <w:rsid w:val="0044796C"/>
    <w:rsid w:val="004479BF"/>
    <w:rsid w:val="004479C5"/>
    <w:rsid w:val="00450165"/>
    <w:rsid w:val="00450520"/>
    <w:rsid w:val="0045061C"/>
    <w:rsid w:val="004506EE"/>
    <w:rsid w:val="004509D3"/>
    <w:rsid w:val="004509FE"/>
    <w:rsid w:val="00450AB8"/>
    <w:rsid w:val="00450B12"/>
    <w:rsid w:val="00450BD0"/>
    <w:rsid w:val="00451094"/>
    <w:rsid w:val="00451165"/>
    <w:rsid w:val="0045140D"/>
    <w:rsid w:val="004516BB"/>
    <w:rsid w:val="004516F2"/>
    <w:rsid w:val="00451810"/>
    <w:rsid w:val="00451B43"/>
    <w:rsid w:val="00451BCC"/>
    <w:rsid w:val="00451D0F"/>
    <w:rsid w:val="004522D3"/>
    <w:rsid w:val="00452498"/>
    <w:rsid w:val="00452523"/>
    <w:rsid w:val="0045256D"/>
    <w:rsid w:val="00452BBE"/>
    <w:rsid w:val="00452C3F"/>
    <w:rsid w:val="00452D81"/>
    <w:rsid w:val="0045352A"/>
    <w:rsid w:val="00453757"/>
    <w:rsid w:val="004538E5"/>
    <w:rsid w:val="00453900"/>
    <w:rsid w:val="00454494"/>
    <w:rsid w:val="00454569"/>
    <w:rsid w:val="0045458E"/>
    <w:rsid w:val="00454760"/>
    <w:rsid w:val="00454853"/>
    <w:rsid w:val="00454A09"/>
    <w:rsid w:val="00454C30"/>
    <w:rsid w:val="00454D3A"/>
    <w:rsid w:val="00454F4B"/>
    <w:rsid w:val="00455258"/>
    <w:rsid w:val="00455553"/>
    <w:rsid w:val="004556AD"/>
    <w:rsid w:val="00455C3E"/>
    <w:rsid w:val="00455F4C"/>
    <w:rsid w:val="00456040"/>
    <w:rsid w:val="00456298"/>
    <w:rsid w:val="0045644F"/>
    <w:rsid w:val="00456580"/>
    <w:rsid w:val="0045658D"/>
    <w:rsid w:val="00456648"/>
    <w:rsid w:val="0045670B"/>
    <w:rsid w:val="00456BA4"/>
    <w:rsid w:val="004571DD"/>
    <w:rsid w:val="004574F5"/>
    <w:rsid w:val="0045761D"/>
    <w:rsid w:val="00457719"/>
    <w:rsid w:val="00457A5B"/>
    <w:rsid w:val="00457B71"/>
    <w:rsid w:val="00457E54"/>
    <w:rsid w:val="004600F1"/>
    <w:rsid w:val="0046010A"/>
    <w:rsid w:val="00460161"/>
    <w:rsid w:val="0046026A"/>
    <w:rsid w:val="004604DC"/>
    <w:rsid w:val="0046059D"/>
    <w:rsid w:val="00460BB0"/>
    <w:rsid w:val="00460CD8"/>
    <w:rsid w:val="00461118"/>
    <w:rsid w:val="00461279"/>
    <w:rsid w:val="00461329"/>
    <w:rsid w:val="0046143F"/>
    <w:rsid w:val="00461557"/>
    <w:rsid w:val="00461838"/>
    <w:rsid w:val="004618E5"/>
    <w:rsid w:val="00461AC4"/>
    <w:rsid w:val="00461D34"/>
    <w:rsid w:val="00461DEF"/>
    <w:rsid w:val="00461EE5"/>
    <w:rsid w:val="004622AD"/>
    <w:rsid w:val="0046256A"/>
    <w:rsid w:val="0046298F"/>
    <w:rsid w:val="00462BD4"/>
    <w:rsid w:val="00462CC5"/>
    <w:rsid w:val="004630AC"/>
    <w:rsid w:val="0046335A"/>
    <w:rsid w:val="00463382"/>
    <w:rsid w:val="004633E6"/>
    <w:rsid w:val="0046359E"/>
    <w:rsid w:val="00463CE8"/>
    <w:rsid w:val="00463EBB"/>
    <w:rsid w:val="004643F8"/>
    <w:rsid w:val="00464440"/>
    <w:rsid w:val="004644DC"/>
    <w:rsid w:val="00464596"/>
    <w:rsid w:val="0046474B"/>
    <w:rsid w:val="004647CF"/>
    <w:rsid w:val="00464B23"/>
    <w:rsid w:val="00464ED0"/>
    <w:rsid w:val="00465323"/>
    <w:rsid w:val="0046569C"/>
    <w:rsid w:val="004656D2"/>
    <w:rsid w:val="00465B98"/>
    <w:rsid w:val="0046660D"/>
    <w:rsid w:val="004668E6"/>
    <w:rsid w:val="00466C43"/>
    <w:rsid w:val="00466DBC"/>
    <w:rsid w:val="00466E73"/>
    <w:rsid w:val="00466FEF"/>
    <w:rsid w:val="004671F6"/>
    <w:rsid w:val="004674C6"/>
    <w:rsid w:val="00467544"/>
    <w:rsid w:val="0046763D"/>
    <w:rsid w:val="004679FA"/>
    <w:rsid w:val="00467A5B"/>
    <w:rsid w:val="00467C88"/>
    <w:rsid w:val="00467D15"/>
    <w:rsid w:val="004700A8"/>
    <w:rsid w:val="004701FD"/>
    <w:rsid w:val="00470203"/>
    <w:rsid w:val="0047039E"/>
    <w:rsid w:val="004706F0"/>
    <w:rsid w:val="00470EF7"/>
    <w:rsid w:val="0047123C"/>
    <w:rsid w:val="00471380"/>
    <w:rsid w:val="00471454"/>
    <w:rsid w:val="00471468"/>
    <w:rsid w:val="00471AEA"/>
    <w:rsid w:val="00471BCC"/>
    <w:rsid w:val="0047237B"/>
    <w:rsid w:val="0047244E"/>
    <w:rsid w:val="004728D3"/>
    <w:rsid w:val="00472C54"/>
    <w:rsid w:val="00472E09"/>
    <w:rsid w:val="0047354E"/>
    <w:rsid w:val="00473569"/>
    <w:rsid w:val="00473854"/>
    <w:rsid w:val="00473BEC"/>
    <w:rsid w:val="00473C95"/>
    <w:rsid w:val="00473D90"/>
    <w:rsid w:val="00473E85"/>
    <w:rsid w:val="004744AD"/>
    <w:rsid w:val="00474677"/>
    <w:rsid w:val="00474843"/>
    <w:rsid w:val="00474922"/>
    <w:rsid w:val="00474D2D"/>
    <w:rsid w:val="004753BF"/>
    <w:rsid w:val="004758AD"/>
    <w:rsid w:val="004758D2"/>
    <w:rsid w:val="004759B0"/>
    <w:rsid w:val="00475A2E"/>
    <w:rsid w:val="00475BD0"/>
    <w:rsid w:val="00476364"/>
    <w:rsid w:val="00476436"/>
    <w:rsid w:val="0047656A"/>
    <w:rsid w:val="00476B87"/>
    <w:rsid w:val="00476DA4"/>
    <w:rsid w:val="00477A24"/>
    <w:rsid w:val="00477E11"/>
    <w:rsid w:val="0048034D"/>
    <w:rsid w:val="004803CE"/>
    <w:rsid w:val="00480404"/>
    <w:rsid w:val="004804E4"/>
    <w:rsid w:val="00480DC9"/>
    <w:rsid w:val="00481221"/>
    <w:rsid w:val="004813C1"/>
    <w:rsid w:val="004814DC"/>
    <w:rsid w:val="00481560"/>
    <w:rsid w:val="004817E0"/>
    <w:rsid w:val="0048191A"/>
    <w:rsid w:val="00481CAC"/>
    <w:rsid w:val="00481E03"/>
    <w:rsid w:val="00482055"/>
    <w:rsid w:val="00482267"/>
    <w:rsid w:val="004823E7"/>
    <w:rsid w:val="004827DB"/>
    <w:rsid w:val="004828B4"/>
    <w:rsid w:val="00482D0B"/>
    <w:rsid w:val="00482E65"/>
    <w:rsid w:val="00482FC6"/>
    <w:rsid w:val="0048341B"/>
    <w:rsid w:val="00483B63"/>
    <w:rsid w:val="00483B8E"/>
    <w:rsid w:val="00483C3A"/>
    <w:rsid w:val="00483CD2"/>
    <w:rsid w:val="00483DA3"/>
    <w:rsid w:val="00483F71"/>
    <w:rsid w:val="00484323"/>
    <w:rsid w:val="004844C8"/>
    <w:rsid w:val="0048458D"/>
    <w:rsid w:val="004847BB"/>
    <w:rsid w:val="00484A1A"/>
    <w:rsid w:val="00484D8E"/>
    <w:rsid w:val="00484E28"/>
    <w:rsid w:val="00484E8B"/>
    <w:rsid w:val="00484F42"/>
    <w:rsid w:val="0048526A"/>
    <w:rsid w:val="004855D2"/>
    <w:rsid w:val="00485742"/>
    <w:rsid w:val="00485799"/>
    <w:rsid w:val="004859DA"/>
    <w:rsid w:val="00485A3B"/>
    <w:rsid w:val="00485A65"/>
    <w:rsid w:val="00486025"/>
    <w:rsid w:val="004862AB"/>
    <w:rsid w:val="0048677C"/>
    <w:rsid w:val="00486C75"/>
    <w:rsid w:val="00486E2D"/>
    <w:rsid w:val="004873AF"/>
    <w:rsid w:val="00487656"/>
    <w:rsid w:val="004879ED"/>
    <w:rsid w:val="004879FF"/>
    <w:rsid w:val="00487C85"/>
    <w:rsid w:val="00487DFB"/>
    <w:rsid w:val="00487E55"/>
    <w:rsid w:val="004900C1"/>
    <w:rsid w:val="00490104"/>
    <w:rsid w:val="00490132"/>
    <w:rsid w:val="004901CD"/>
    <w:rsid w:val="004905BE"/>
    <w:rsid w:val="00490697"/>
    <w:rsid w:val="00490AC1"/>
    <w:rsid w:val="00490F05"/>
    <w:rsid w:val="00491005"/>
    <w:rsid w:val="004911B0"/>
    <w:rsid w:val="00491268"/>
    <w:rsid w:val="0049143E"/>
    <w:rsid w:val="00491647"/>
    <w:rsid w:val="0049192D"/>
    <w:rsid w:val="004920D3"/>
    <w:rsid w:val="004925AF"/>
    <w:rsid w:val="00492629"/>
    <w:rsid w:val="00492A26"/>
    <w:rsid w:val="00492BDD"/>
    <w:rsid w:val="00492E2A"/>
    <w:rsid w:val="0049302B"/>
    <w:rsid w:val="004930AC"/>
    <w:rsid w:val="004930E1"/>
    <w:rsid w:val="004933B8"/>
    <w:rsid w:val="004936E0"/>
    <w:rsid w:val="00493877"/>
    <w:rsid w:val="00493AC2"/>
    <w:rsid w:val="00493D3F"/>
    <w:rsid w:val="00494344"/>
    <w:rsid w:val="004943A1"/>
    <w:rsid w:val="00494545"/>
    <w:rsid w:val="00494C27"/>
    <w:rsid w:val="00494DF8"/>
    <w:rsid w:val="00494EDB"/>
    <w:rsid w:val="00494FEB"/>
    <w:rsid w:val="0049526D"/>
    <w:rsid w:val="00495360"/>
    <w:rsid w:val="0049574C"/>
    <w:rsid w:val="00495B09"/>
    <w:rsid w:val="00495B11"/>
    <w:rsid w:val="00495BFB"/>
    <w:rsid w:val="00495C86"/>
    <w:rsid w:val="00495FDD"/>
    <w:rsid w:val="004961DB"/>
    <w:rsid w:val="004961E0"/>
    <w:rsid w:val="00496553"/>
    <w:rsid w:val="004965D3"/>
    <w:rsid w:val="004965F1"/>
    <w:rsid w:val="00496953"/>
    <w:rsid w:val="00496981"/>
    <w:rsid w:val="00496C60"/>
    <w:rsid w:val="00496DD3"/>
    <w:rsid w:val="00497487"/>
    <w:rsid w:val="004977A7"/>
    <w:rsid w:val="0049781D"/>
    <w:rsid w:val="00497EF5"/>
    <w:rsid w:val="00497F1C"/>
    <w:rsid w:val="004A0007"/>
    <w:rsid w:val="004A011A"/>
    <w:rsid w:val="004A03D9"/>
    <w:rsid w:val="004A04BB"/>
    <w:rsid w:val="004A0584"/>
    <w:rsid w:val="004A0AB2"/>
    <w:rsid w:val="004A0B30"/>
    <w:rsid w:val="004A0BDF"/>
    <w:rsid w:val="004A0C78"/>
    <w:rsid w:val="004A0CE2"/>
    <w:rsid w:val="004A16BE"/>
    <w:rsid w:val="004A181E"/>
    <w:rsid w:val="004A19A1"/>
    <w:rsid w:val="004A1A69"/>
    <w:rsid w:val="004A1FBB"/>
    <w:rsid w:val="004A2325"/>
    <w:rsid w:val="004A23DE"/>
    <w:rsid w:val="004A2E3A"/>
    <w:rsid w:val="004A346B"/>
    <w:rsid w:val="004A36D9"/>
    <w:rsid w:val="004A3F26"/>
    <w:rsid w:val="004A42FD"/>
    <w:rsid w:val="004A4D71"/>
    <w:rsid w:val="004A52F2"/>
    <w:rsid w:val="004A5402"/>
    <w:rsid w:val="004A5611"/>
    <w:rsid w:val="004A57AB"/>
    <w:rsid w:val="004A58D0"/>
    <w:rsid w:val="004A5E3A"/>
    <w:rsid w:val="004A5E82"/>
    <w:rsid w:val="004A5FEC"/>
    <w:rsid w:val="004A646F"/>
    <w:rsid w:val="004A6787"/>
    <w:rsid w:val="004A6911"/>
    <w:rsid w:val="004A698D"/>
    <w:rsid w:val="004A708B"/>
    <w:rsid w:val="004A720A"/>
    <w:rsid w:val="004A75EF"/>
    <w:rsid w:val="004A774C"/>
    <w:rsid w:val="004A77FB"/>
    <w:rsid w:val="004B03FF"/>
    <w:rsid w:val="004B04D2"/>
    <w:rsid w:val="004B05B3"/>
    <w:rsid w:val="004B0915"/>
    <w:rsid w:val="004B0AA9"/>
    <w:rsid w:val="004B0EEF"/>
    <w:rsid w:val="004B17E6"/>
    <w:rsid w:val="004B1AED"/>
    <w:rsid w:val="004B1FC8"/>
    <w:rsid w:val="004B2254"/>
    <w:rsid w:val="004B230D"/>
    <w:rsid w:val="004B25C8"/>
    <w:rsid w:val="004B296F"/>
    <w:rsid w:val="004B3036"/>
    <w:rsid w:val="004B30F7"/>
    <w:rsid w:val="004B3342"/>
    <w:rsid w:val="004B3675"/>
    <w:rsid w:val="004B41C3"/>
    <w:rsid w:val="004B498E"/>
    <w:rsid w:val="004B4B93"/>
    <w:rsid w:val="004B4BC4"/>
    <w:rsid w:val="004B4CB3"/>
    <w:rsid w:val="004B4DBD"/>
    <w:rsid w:val="004B4ECD"/>
    <w:rsid w:val="004B5172"/>
    <w:rsid w:val="004B523D"/>
    <w:rsid w:val="004B55BE"/>
    <w:rsid w:val="004B578B"/>
    <w:rsid w:val="004B5D5D"/>
    <w:rsid w:val="004B5FED"/>
    <w:rsid w:val="004B600D"/>
    <w:rsid w:val="004B61CA"/>
    <w:rsid w:val="004B62A7"/>
    <w:rsid w:val="004B6525"/>
    <w:rsid w:val="004B6C6F"/>
    <w:rsid w:val="004B6C71"/>
    <w:rsid w:val="004B72AB"/>
    <w:rsid w:val="004B7590"/>
    <w:rsid w:val="004B7CD8"/>
    <w:rsid w:val="004B7EA3"/>
    <w:rsid w:val="004C00C8"/>
    <w:rsid w:val="004C01C0"/>
    <w:rsid w:val="004C0510"/>
    <w:rsid w:val="004C0986"/>
    <w:rsid w:val="004C09D0"/>
    <w:rsid w:val="004C0A6D"/>
    <w:rsid w:val="004C0F30"/>
    <w:rsid w:val="004C12CB"/>
    <w:rsid w:val="004C12FD"/>
    <w:rsid w:val="004C1454"/>
    <w:rsid w:val="004C15C5"/>
    <w:rsid w:val="004C19BD"/>
    <w:rsid w:val="004C1A61"/>
    <w:rsid w:val="004C1C3C"/>
    <w:rsid w:val="004C1CEB"/>
    <w:rsid w:val="004C1D4B"/>
    <w:rsid w:val="004C1D51"/>
    <w:rsid w:val="004C271F"/>
    <w:rsid w:val="004C33E4"/>
    <w:rsid w:val="004C366B"/>
    <w:rsid w:val="004C398C"/>
    <w:rsid w:val="004C3BC1"/>
    <w:rsid w:val="004C419D"/>
    <w:rsid w:val="004C4514"/>
    <w:rsid w:val="004C47E1"/>
    <w:rsid w:val="004C47FA"/>
    <w:rsid w:val="004C49C7"/>
    <w:rsid w:val="004C4B34"/>
    <w:rsid w:val="004C4F13"/>
    <w:rsid w:val="004C4FF4"/>
    <w:rsid w:val="004C509F"/>
    <w:rsid w:val="004C5BC0"/>
    <w:rsid w:val="004C5C70"/>
    <w:rsid w:val="004C5FA4"/>
    <w:rsid w:val="004C6147"/>
    <w:rsid w:val="004C6340"/>
    <w:rsid w:val="004C66D6"/>
    <w:rsid w:val="004C699C"/>
    <w:rsid w:val="004C6A89"/>
    <w:rsid w:val="004C6BC4"/>
    <w:rsid w:val="004C713C"/>
    <w:rsid w:val="004C71B5"/>
    <w:rsid w:val="004C7240"/>
    <w:rsid w:val="004C7921"/>
    <w:rsid w:val="004C7C29"/>
    <w:rsid w:val="004C7F86"/>
    <w:rsid w:val="004D022F"/>
    <w:rsid w:val="004D0325"/>
    <w:rsid w:val="004D07A2"/>
    <w:rsid w:val="004D0D73"/>
    <w:rsid w:val="004D0F35"/>
    <w:rsid w:val="004D1201"/>
    <w:rsid w:val="004D1722"/>
    <w:rsid w:val="004D1CDE"/>
    <w:rsid w:val="004D20DD"/>
    <w:rsid w:val="004D2203"/>
    <w:rsid w:val="004D22D5"/>
    <w:rsid w:val="004D22D9"/>
    <w:rsid w:val="004D2316"/>
    <w:rsid w:val="004D2317"/>
    <w:rsid w:val="004D2609"/>
    <w:rsid w:val="004D268D"/>
    <w:rsid w:val="004D2989"/>
    <w:rsid w:val="004D2CA0"/>
    <w:rsid w:val="004D2CDC"/>
    <w:rsid w:val="004D3079"/>
    <w:rsid w:val="004D31AD"/>
    <w:rsid w:val="004D3416"/>
    <w:rsid w:val="004D38CB"/>
    <w:rsid w:val="004D3A24"/>
    <w:rsid w:val="004D3B40"/>
    <w:rsid w:val="004D3B75"/>
    <w:rsid w:val="004D3C6B"/>
    <w:rsid w:val="004D3D67"/>
    <w:rsid w:val="004D3F3C"/>
    <w:rsid w:val="004D4377"/>
    <w:rsid w:val="004D4648"/>
    <w:rsid w:val="004D49CF"/>
    <w:rsid w:val="004D4AC1"/>
    <w:rsid w:val="004D4CB8"/>
    <w:rsid w:val="004D5046"/>
    <w:rsid w:val="004D5461"/>
    <w:rsid w:val="004D5532"/>
    <w:rsid w:val="004D57C8"/>
    <w:rsid w:val="004D5860"/>
    <w:rsid w:val="004D5CD3"/>
    <w:rsid w:val="004D5F0A"/>
    <w:rsid w:val="004D6491"/>
    <w:rsid w:val="004D670F"/>
    <w:rsid w:val="004D6862"/>
    <w:rsid w:val="004D6A8B"/>
    <w:rsid w:val="004D763E"/>
    <w:rsid w:val="004D7C65"/>
    <w:rsid w:val="004E02A0"/>
    <w:rsid w:val="004E04A1"/>
    <w:rsid w:val="004E06BB"/>
    <w:rsid w:val="004E0741"/>
    <w:rsid w:val="004E0CB4"/>
    <w:rsid w:val="004E0E30"/>
    <w:rsid w:val="004E1071"/>
    <w:rsid w:val="004E1078"/>
    <w:rsid w:val="004E165A"/>
    <w:rsid w:val="004E166A"/>
    <w:rsid w:val="004E16CD"/>
    <w:rsid w:val="004E1A29"/>
    <w:rsid w:val="004E1AD7"/>
    <w:rsid w:val="004E1DF4"/>
    <w:rsid w:val="004E1EEC"/>
    <w:rsid w:val="004E1F59"/>
    <w:rsid w:val="004E20A8"/>
    <w:rsid w:val="004E2235"/>
    <w:rsid w:val="004E25A0"/>
    <w:rsid w:val="004E2637"/>
    <w:rsid w:val="004E2A07"/>
    <w:rsid w:val="004E2E52"/>
    <w:rsid w:val="004E2F48"/>
    <w:rsid w:val="004E2FE9"/>
    <w:rsid w:val="004E3197"/>
    <w:rsid w:val="004E376B"/>
    <w:rsid w:val="004E3B95"/>
    <w:rsid w:val="004E40E1"/>
    <w:rsid w:val="004E4403"/>
    <w:rsid w:val="004E47BC"/>
    <w:rsid w:val="004E4BD1"/>
    <w:rsid w:val="004E5078"/>
    <w:rsid w:val="004E524A"/>
    <w:rsid w:val="004E5311"/>
    <w:rsid w:val="004E5428"/>
    <w:rsid w:val="004E56A5"/>
    <w:rsid w:val="004E603A"/>
    <w:rsid w:val="004E653E"/>
    <w:rsid w:val="004E65F1"/>
    <w:rsid w:val="004E689E"/>
    <w:rsid w:val="004E6D3F"/>
    <w:rsid w:val="004E737D"/>
    <w:rsid w:val="004E7381"/>
    <w:rsid w:val="004E7547"/>
    <w:rsid w:val="004E7B5B"/>
    <w:rsid w:val="004E7B5F"/>
    <w:rsid w:val="004E7B97"/>
    <w:rsid w:val="004E7CD9"/>
    <w:rsid w:val="004E7F5A"/>
    <w:rsid w:val="004F0712"/>
    <w:rsid w:val="004F072F"/>
    <w:rsid w:val="004F122E"/>
    <w:rsid w:val="004F17D1"/>
    <w:rsid w:val="004F17D2"/>
    <w:rsid w:val="004F1CF9"/>
    <w:rsid w:val="004F1ED4"/>
    <w:rsid w:val="004F205C"/>
    <w:rsid w:val="004F24D3"/>
    <w:rsid w:val="004F25E7"/>
    <w:rsid w:val="004F2608"/>
    <w:rsid w:val="004F2B8B"/>
    <w:rsid w:val="004F2BF2"/>
    <w:rsid w:val="004F2C2B"/>
    <w:rsid w:val="004F2E2F"/>
    <w:rsid w:val="004F2EB6"/>
    <w:rsid w:val="004F30DD"/>
    <w:rsid w:val="004F32D3"/>
    <w:rsid w:val="004F3807"/>
    <w:rsid w:val="004F3AF6"/>
    <w:rsid w:val="004F3B94"/>
    <w:rsid w:val="004F3CD3"/>
    <w:rsid w:val="004F4141"/>
    <w:rsid w:val="004F481C"/>
    <w:rsid w:val="004F48B7"/>
    <w:rsid w:val="004F4A7D"/>
    <w:rsid w:val="004F4B93"/>
    <w:rsid w:val="004F4BCE"/>
    <w:rsid w:val="004F4DB7"/>
    <w:rsid w:val="004F502C"/>
    <w:rsid w:val="004F5113"/>
    <w:rsid w:val="004F52B6"/>
    <w:rsid w:val="004F5428"/>
    <w:rsid w:val="004F5BE0"/>
    <w:rsid w:val="004F60CB"/>
    <w:rsid w:val="004F651D"/>
    <w:rsid w:val="004F664D"/>
    <w:rsid w:val="004F6AC8"/>
    <w:rsid w:val="004F6CE2"/>
    <w:rsid w:val="004F6CFF"/>
    <w:rsid w:val="004F6ECD"/>
    <w:rsid w:val="004F70F1"/>
    <w:rsid w:val="004F7CFC"/>
    <w:rsid w:val="004F7EF5"/>
    <w:rsid w:val="004F7F95"/>
    <w:rsid w:val="005005EE"/>
    <w:rsid w:val="00500A11"/>
    <w:rsid w:val="00501392"/>
    <w:rsid w:val="005017FD"/>
    <w:rsid w:val="005019E7"/>
    <w:rsid w:val="00501C56"/>
    <w:rsid w:val="00501D74"/>
    <w:rsid w:val="00501ED3"/>
    <w:rsid w:val="0050207E"/>
    <w:rsid w:val="0050228F"/>
    <w:rsid w:val="005023F7"/>
    <w:rsid w:val="00502734"/>
    <w:rsid w:val="00502793"/>
    <w:rsid w:val="00502839"/>
    <w:rsid w:val="00502A02"/>
    <w:rsid w:val="00502A1B"/>
    <w:rsid w:val="00502C27"/>
    <w:rsid w:val="00502DA9"/>
    <w:rsid w:val="00502E24"/>
    <w:rsid w:val="00503326"/>
    <w:rsid w:val="00503D83"/>
    <w:rsid w:val="00504081"/>
    <w:rsid w:val="005043C5"/>
    <w:rsid w:val="00504593"/>
    <w:rsid w:val="005045FD"/>
    <w:rsid w:val="00504903"/>
    <w:rsid w:val="00504CBD"/>
    <w:rsid w:val="00504DD1"/>
    <w:rsid w:val="00504FD9"/>
    <w:rsid w:val="0050526D"/>
    <w:rsid w:val="005053E7"/>
    <w:rsid w:val="005054F6"/>
    <w:rsid w:val="00505583"/>
    <w:rsid w:val="00505DD2"/>
    <w:rsid w:val="005061FC"/>
    <w:rsid w:val="005066A0"/>
    <w:rsid w:val="005067B2"/>
    <w:rsid w:val="005068ED"/>
    <w:rsid w:val="0050733B"/>
    <w:rsid w:val="005074E5"/>
    <w:rsid w:val="00507694"/>
    <w:rsid w:val="00507854"/>
    <w:rsid w:val="00510264"/>
    <w:rsid w:val="005104D6"/>
    <w:rsid w:val="005105A7"/>
    <w:rsid w:val="00510610"/>
    <w:rsid w:val="00510884"/>
    <w:rsid w:val="005108DB"/>
    <w:rsid w:val="00510A37"/>
    <w:rsid w:val="00510C6D"/>
    <w:rsid w:val="0051123B"/>
    <w:rsid w:val="005115DC"/>
    <w:rsid w:val="005116A3"/>
    <w:rsid w:val="005116B2"/>
    <w:rsid w:val="00511767"/>
    <w:rsid w:val="00511805"/>
    <w:rsid w:val="00512178"/>
    <w:rsid w:val="005122A4"/>
    <w:rsid w:val="00512331"/>
    <w:rsid w:val="00512578"/>
    <w:rsid w:val="005128EE"/>
    <w:rsid w:val="00512A4F"/>
    <w:rsid w:val="00512C88"/>
    <w:rsid w:val="00512CD3"/>
    <w:rsid w:val="00512E92"/>
    <w:rsid w:val="0051300E"/>
    <w:rsid w:val="00513348"/>
    <w:rsid w:val="00513639"/>
    <w:rsid w:val="0051399B"/>
    <w:rsid w:val="00513B6A"/>
    <w:rsid w:val="00513BDB"/>
    <w:rsid w:val="00513CAB"/>
    <w:rsid w:val="0051428D"/>
    <w:rsid w:val="0051487F"/>
    <w:rsid w:val="005148A9"/>
    <w:rsid w:val="00514F85"/>
    <w:rsid w:val="005151CA"/>
    <w:rsid w:val="00515225"/>
    <w:rsid w:val="00515337"/>
    <w:rsid w:val="0051578E"/>
    <w:rsid w:val="00515E64"/>
    <w:rsid w:val="00516012"/>
    <w:rsid w:val="00516644"/>
    <w:rsid w:val="005167AE"/>
    <w:rsid w:val="00516922"/>
    <w:rsid w:val="00516A7C"/>
    <w:rsid w:val="00516C19"/>
    <w:rsid w:val="00517303"/>
    <w:rsid w:val="00517760"/>
    <w:rsid w:val="0051784A"/>
    <w:rsid w:val="005178FE"/>
    <w:rsid w:val="00517A2C"/>
    <w:rsid w:val="00517BFD"/>
    <w:rsid w:val="00517EB2"/>
    <w:rsid w:val="0052006B"/>
    <w:rsid w:val="005200A4"/>
    <w:rsid w:val="00520112"/>
    <w:rsid w:val="00520833"/>
    <w:rsid w:val="00520946"/>
    <w:rsid w:val="00520CCD"/>
    <w:rsid w:val="0052114B"/>
    <w:rsid w:val="005212EA"/>
    <w:rsid w:val="00521301"/>
    <w:rsid w:val="005215A7"/>
    <w:rsid w:val="005218BC"/>
    <w:rsid w:val="00521C41"/>
    <w:rsid w:val="00521D5D"/>
    <w:rsid w:val="00522245"/>
    <w:rsid w:val="005224EC"/>
    <w:rsid w:val="005226DB"/>
    <w:rsid w:val="00522C41"/>
    <w:rsid w:val="00522E02"/>
    <w:rsid w:val="00522FE4"/>
    <w:rsid w:val="0052311B"/>
    <w:rsid w:val="0052334F"/>
    <w:rsid w:val="00523455"/>
    <w:rsid w:val="005235FC"/>
    <w:rsid w:val="005236FB"/>
    <w:rsid w:val="005237FC"/>
    <w:rsid w:val="0052394B"/>
    <w:rsid w:val="00523C38"/>
    <w:rsid w:val="00523C4C"/>
    <w:rsid w:val="00523C98"/>
    <w:rsid w:val="00524051"/>
    <w:rsid w:val="005241E0"/>
    <w:rsid w:val="005246B0"/>
    <w:rsid w:val="00524D83"/>
    <w:rsid w:val="00524F2B"/>
    <w:rsid w:val="005258CB"/>
    <w:rsid w:val="005261EF"/>
    <w:rsid w:val="00526255"/>
    <w:rsid w:val="00526326"/>
    <w:rsid w:val="00526A07"/>
    <w:rsid w:val="00526AA8"/>
    <w:rsid w:val="00526D6E"/>
    <w:rsid w:val="00526ED1"/>
    <w:rsid w:val="00527660"/>
    <w:rsid w:val="005277E7"/>
    <w:rsid w:val="00527C9A"/>
    <w:rsid w:val="00527F73"/>
    <w:rsid w:val="00530400"/>
    <w:rsid w:val="0053068E"/>
    <w:rsid w:val="005308DC"/>
    <w:rsid w:val="0053097D"/>
    <w:rsid w:val="00531296"/>
    <w:rsid w:val="00531687"/>
    <w:rsid w:val="005316FA"/>
    <w:rsid w:val="00531A03"/>
    <w:rsid w:val="00531BA7"/>
    <w:rsid w:val="00532056"/>
    <w:rsid w:val="00532651"/>
    <w:rsid w:val="00532B1E"/>
    <w:rsid w:val="00532D54"/>
    <w:rsid w:val="00532E71"/>
    <w:rsid w:val="005330F7"/>
    <w:rsid w:val="0053354D"/>
    <w:rsid w:val="0053372D"/>
    <w:rsid w:val="00533A7A"/>
    <w:rsid w:val="00533E87"/>
    <w:rsid w:val="00534049"/>
    <w:rsid w:val="00534217"/>
    <w:rsid w:val="00534423"/>
    <w:rsid w:val="005344A6"/>
    <w:rsid w:val="005346ED"/>
    <w:rsid w:val="005347B9"/>
    <w:rsid w:val="005347F9"/>
    <w:rsid w:val="005349B3"/>
    <w:rsid w:val="005349F7"/>
    <w:rsid w:val="00534C8A"/>
    <w:rsid w:val="00534E5E"/>
    <w:rsid w:val="00535252"/>
    <w:rsid w:val="005352FA"/>
    <w:rsid w:val="005353F6"/>
    <w:rsid w:val="0053545E"/>
    <w:rsid w:val="00535943"/>
    <w:rsid w:val="00535A7C"/>
    <w:rsid w:val="00535B94"/>
    <w:rsid w:val="00535F6D"/>
    <w:rsid w:val="005360CE"/>
    <w:rsid w:val="00536907"/>
    <w:rsid w:val="00536A1C"/>
    <w:rsid w:val="00536E8B"/>
    <w:rsid w:val="00536F58"/>
    <w:rsid w:val="00537293"/>
    <w:rsid w:val="0053731F"/>
    <w:rsid w:val="00537522"/>
    <w:rsid w:val="0053763D"/>
    <w:rsid w:val="00537B5F"/>
    <w:rsid w:val="00537D88"/>
    <w:rsid w:val="00537E81"/>
    <w:rsid w:val="00540031"/>
    <w:rsid w:val="00540053"/>
    <w:rsid w:val="005402E2"/>
    <w:rsid w:val="005403A5"/>
    <w:rsid w:val="00540890"/>
    <w:rsid w:val="00540BF9"/>
    <w:rsid w:val="00540D6D"/>
    <w:rsid w:val="00540F23"/>
    <w:rsid w:val="0054156D"/>
    <w:rsid w:val="0054186B"/>
    <w:rsid w:val="00541F88"/>
    <w:rsid w:val="0054222B"/>
    <w:rsid w:val="005423CB"/>
    <w:rsid w:val="00542837"/>
    <w:rsid w:val="00542DF1"/>
    <w:rsid w:val="00543196"/>
    <w:rsid w:val="005435C8"/>
    <w:rsid w:val="00543773"/>
    <w:rsid w:val="00543A20"/>
    <w:rsid w:val="00543A2C"/>
    <w:rsid w:val="00543B89"/>
    <w:rsid w:val="00543D2B"/>
    <w:rsid w:val="00543DBA"/>
    <w:rsid w:val="00543F03"/>
    <w:rsid w:val="0054421D"/>
    <w:rsid w:val="005442BA"/>
    <w:rsid w:val="00544445"/>
    <w:rsid w:val="00544EF9"/>
    <w:rsid w:val="0054514A"/>
    <w:rsid w:val="005452D4"/>
    <w:rsid w:val="005455B0"/>
    <w:rsid w:val="005456DF"/>
    <w:rsid w:val="00545D67"/>
    <w:rsid w:val="00546190"/>
    <w:rsid w:val="005464B5"/>
    <w:rsid w:val="005466C6"/>
    <w:rsid w:val="00546729"/>
    <w:rsid w:val="005467C1"/>
    <w:rsid w:val="005469A5"/>
    <w:rsid w:val="00546CE6"/>
    <w:rsid w:val="00547364"/>
    <w:rsid w:val="0054751E"/>
    <w:rsid w:val="005479D1"/>
    <w:rsid w:val="005501FC"/>
    <w:rsid w:val="00550522"/>
    <w:rsid w:val="005507C8"/>
    <w:rsid w:val="005507CE"/>
    <w:rsid w:val="00550CFC"/>
    <w:rsid w:val="005514C0"/>
    <w:rsid w:val="005517E7"/>
    <w:rsid w:val="00551A71"/>
    <w:rsid w:val="00551D6B"/>
    <w:rsid w:val="00552147"/>
    <w:rsid w:val="00552555"/>
    <w:rsid w:val="00552566"/>
    <w:rsid w:val="0055286D"/>
    <w:rsid w:val="00552BEC"/>
    <w:rsid w:val="00552F6E"/>
    <w:rsid w:val="00552F73"/>
    <w:rsid w:val="0055362C"/>
    <w:rsid w:val="00553BD5"/>
    <w:rsid w:val="00553DEB"/>
    <w:rsid w:val="00553E6D"/>
    <w:rsid w:val="0055406E"/>
    <w:rsid w:val="0055408E"/>
    <w:rsid w:val="00554B01"/>
    <w:rsid w:val="00555548"/>
    <w:rsid w:val="0055588B"/>
    <w:rsid w:val="00555C1B"/>
    <w:rsid w:val="00555C6D"/>
    <w:rsid w:val="00555E89"/>
    <w:rsid w:val="00556031"/>
    <w:rsid w:val="00556219"/>
    <w:rsid w:val="005562CA"/>
    <w:rsid w:val="00556979"/>
    <w:rsid w:val="0055759C"/>
    <w:rsid w:val="00557896"/>
    <w:rsid w:val="00557D54"/>
    <w:rsid w:val="00557ECA"/>
    <w:rsid w:val="005602D6"/>
    <w:rsid w:val="0056065F"/>
    <w:rsid w:val="00560B82"/>
    <w:rsid w:val="00560BB8"/>
    <w:rsid w:val="00560CA7"/>
    <w:rsid w:val="00560F14"/>
    <w:rsid w:val="00562015"/>
    <w:rsid w:val="0056210C"/>
    <w:rsid w:val="00562774"/>
    <w:rsid w:val="00562898"/>
    <w:rsid w:val="00562C43"/>
    <w:rsid w:val="00562F17"/>
    <w:rsid w:val="005637D4"/>
    <w:rsid w:val="00563819"/>
    <w:rsid w:val="00563B9D"/>
    <w:rsid w:val="0056451C"/>
    <w:rsid w:val="005647D1"/>
    <w:rsid w:val="00564802"/>
    <w:rsid w:val="0056487A"/>
    <w:rsid w:val="00564EE0"/>
    <w:rsid w:val="00565055"/>
    <w:rsid w:val="005652C9"/>
    <w:rsid w:val="00565343"/>
    <w:rsid w:val="005654CD"/>
    <w:rsid w:val="00565888"/>
    <w:rsid w:val="005660FB"/>
    <w:rsid w:val="0056614A"/>
    <w:rsid w:val="005662C8"/>
    <w:rsid w:val="00566422"/>
    <w:rsid w:val="005665AE"/>
    <w:rsid w:val="00566681"/>
    <w:rsid w:val="00566818"/>
    <w:rsid w:val="00566900"/>
    <w:rsid w:val="00566F35"/>
    <w:rsid w:val="00567075"/>
    <w:rsid w:val="00567386"/>
    <w:rsid w:val="005673BE"/>
    <w:rsid w:val="00567529"/>
    <w:rsid w:val="00567E7A"/>
    <w:rsid w:val="00567FC0"/>
    <w:rsid w:val="00570010"/>
    <w:rsid w:val="00570043"/>
    <w:rsid w:val="00570298"/>
    <w:rsid w:val="00570C88"/>
    <w:rsid w:val="00571038"/>
    <w:rsid w:val="00571414"/>
    <w:rsid w:val="0057151A"/>
    <w:rsid w:val="00571733"/>
    <w:rsid w:val="00571A42"/>
    <w:rsid w:val="00571F9D"/>
    <w:rsid w:val="00572562"/>
    <w:rsid w:val="0057280B"/>
    <w:rsid w:val="00572F29"/>
    <w:rsid w:val="00572FF8"/>
    <w:rsid w:val="0057307B"/>
    <w:rsid w:val="00573244"/>
    <w:rsid w:val="005733CC"/>
    <w:rsid w:val="0057372E"/>
    <w:rsid w:val="005737C5"/>
    <w:rsid w:val="00574081"/>
    <w:rsid w:val="00574112"/>
    <w:rsid w:val="00574241"/>
    <w:rsid w:val="0057434C"/>
    <w:rsid w:val="005743AB"/>
    <w:rsid w:val="00574606"/>
    <w:rsid w:val="0057460C"/>
    <w:rsid w:val="005748AC"/>
    <w:rsid w:val="00574F1B"/>
    <w:rsid w:val="00575030"/>
    <w:rsid w:val="0057528E"/>
    <w:rsid w:val="0057547E"/>
    <w:rsid w:val="00575488"/>
    <w:rsid w:val="00575917"/>
    <w:rsid w:val="00575A1E"/>
    <w:rsid w:val="00575B44"/>
    <w:rsid w:val="00575BBB"/>
    <w:rsid w:val="00575BFF"/>
    <w:rsid w:val="005764C1"/>
    <w:rsid w:val="005767FD"/>
    <w:rsid w:val="0057686E"/>
    <w:rsid w:val="00576ADB"/>
    <w:rsid w:val="00576DAF"/>
    <w:rsid w:val="00576F60"/>
    <w:rsid w:val="00576F7C"/>
    <w:rsid w:val="0057701F"/>
    <w:rsid w:val="005771B6"/>
    <w:rsid w:val="005773B9"/>
    <w:rsid w:val="00577614"/>
    <w:rsid w:val="0057782D"/>
    <w:rsid w:val="005800A8"/>
    <w:rsid w:val="005803E0"/>
    <w:rsid w:val="00580533"/>
    <w:rsid w:val="00580D3E"/>
    <w:rsid w:val="0058148E"/>
    <w:rsid w:val="0058159A"/>
    <w:rsid w:val="0058165B"/>
    <w:rsid w:val="00581AB6"/>
    <w:rsid w:val="00581C6F"/>
    <w:rsid w:val="00581F5B"/>
    <w:rsid w:val="0058203D"/>
    <w:rsid w:val="005824FE"/>
    <w:rsid w:val="00582529"/>
    <w:rsid w:val="00582929"/>
    <w:rsid w:val="005831BF"/>
    <w:rsid w:val="005832EE"/>
    <w:rsid w:val="005832FE"/>
    <w:rsid w:val="0058332A"/>
    <w:rsid w:val="0058349B"/>
    <w:rsid w:val="005835CB"/>
    <w:rsid w:val="005835D1"/>
    <w:rsid w:val="00583B78"/>
    <w:rsid w:val="00583D65"/>
    <w:rsid w:val="00583E5C"/>
    <w:rsid w:val="00584065"/>
    <w:rsid w:val="00584532"/>
    <w:rsid w:val="005849DE"/>
    <w:rsid w:val="00585391"/>
    <w:rsid w:val="00585431"/>
    <w:rsid w:val="005854B8"/>
    <w:rsid w:val="00585687"/>
    <w:rsid w:val="00585698"/>
    <w:rsid w:val="00585796"/>
    <w:rsid w:val="00585F4D"/>
    <w:rsid w:val="00585F93"/>
    <w:rsid w:val="0058663C"/>
    <w:rsid w:val="0058683B"/>
    <w:rsid w:val="00586A31"/>
    <w:rsid w:val="00587211"/>
    <w:rsid w:val="00587705"/>
    <w:rsid w:val="0058779B"/>
    <w:rsid w:val="00587A76"/>
    <w:rsid w:val="00587C49"/>
    <w:rsid w:val="00587DD0"/>
    <w:rsid w:val="0059015E"/>
    <w:rsid w:val="0059050B"/>
    <w:rsid w:val="005906C6"/>
    <w:rsid w:val="00590802"/>
    <w:rsid w:val="005909AF"/>
    <w:rsid w:val="00590B59"/>
    <w:rsid w:val="00591025"/>
    <w:rsid w:val="005913F9"/>
    <w:rsid w:val="0059147A"/>
    <w:rsid w:val="00591688"/>
    <w:rsid w:val="005916DD"/>
    <w:rsid w:val="0059197E"/>
    <w:rsid w:val="00591E27"/>
    <w:rsid w:val="00591E3E"/>
    <w:rsid w:val="0059234C"/>
    <w:rsid w:val="00592C47"/>
    <w:rsid w:val="00592E12"/>
    <w:rsid w:val="00593353"/>
    <w:rsid w:val="005935A3"/>
    <w:rsid w:val="00594092"/>
    <w:rsid w:val="00594136"/>
    <w:rsid w:val="00594220"/>
    <w:rsid w:val="0059427B"/>
    <w:rsid w:val="00594316"/>
    <w:rsid w:val="0059472A"/>
    <w:rsid w:val="00594780"/>
    <w:rsid w:val="00594CAF"/>
    <w:rsid w:val="00594E1D"/>
    <w:rsid w:val="00594E79"/>
    <w:rsid w:val="00594E9C"/>
    <w:rsid w:val="00594F01"/>
    <w:rsid w:val="00595257"/>
    <w:rsid w:val="0059555F"/>
    <w:rsid w:val="0059561B"/>
    <w:rsid w:val="005958A5"/>
    <w:rsid w:val="00595B63"/>
    <w:rsid w:val="00595B8F"/>
    <w:rsid w:val="00595D07"/>
    <w:rsid w:val="00595E24"/>
    <w:rsid w:val="0059608B"/>
    <w:rsid w:val="0059697F"/>
    <w:rsid w:val="005973F5"/>
    <w:rsid w:val="005975C6"/>
    <w:rsid w:val="00597B09"/>
    <w:rsid w:val="00597B51"/>
    <w:rsid w:val="00597CF4"/>
    <w:rsid w:val="005A03D5"/>
    <w:rsid w:val="005A087F"/>
    <w:rsid w:val="005A0ED5"/>
    <w:rsid w:val="005A0F74"/>
    <w:rsid w:val="005A12A1"/>
    <w:rsid w:val="005A12C3"/>
    <w:rsid w:val="005A17D3"/>
    <w:rsid w:val="005A188A"/>
    <w:rsid w:val="005A18A9"/>
    <w:rsid w:val="005A18CD"/>
    <w:rsid w:val="005A1E11"/>
    <w:rsid w:val="005A24FF"/>
    <w:rsid w:val="005A258F"/>
    <w:rsid w:val="005A2D2C"/>
    <w:rsid w:val="005A2E03"/>
    <w:rsid w:val="005A32AC"/>
    <w:rsid w:val="005A37A6"/>
    <w:rsid w:val="005A3C0F"/>
    <w:rsid w:val="005A3EBA"/>
    <w:rsid w:val="005A40C7"/>
    <w:rsid w:val="005A42A3"/>
    <w:rsid w:val="005A42A4"/>
    <w:rsid w:val="005A4310"/>
    <w:rsid w:val="005A4333"/>
    <w:rsid w:val="005A44AF"/>
    <w:rsid w:val="005A4FCE"/>
    <w:rsid w:val="005A500B"/>
    <w:rsid w:val="005A511B"/>
    <w:rsid w:val="005A54CA"/>
    <w:rsid w:val="005A564F"/>
    <w:rsid w:val="005A5C51"/>
    <w:rsid w:val="005A5E61"/>
    <w:rsid w:val="005A5F46"/>
    <w:rsid w:val="005A60F8"/>
    <w:rsid w:val="005A62CF"/>
    <w:rsid w:val="005A63A7"/>
    <w:rsid w:val="005A64AF"/>
    <w:rsid w:val="005A6730"/>
    <w:rsid w:val="005A67D1"/>
    <w:rsid w:val="005A6C05"/>
    <w:rsid w:val="005A6F9D"/>
    <w:rsid w:val="005A7054"/>
    <w:rsid w:val="005A756F"/>
    <w:rsid w:val="005A76A0"/>
    <w:rsid w:val="005A7ADD"/>
    <w:rsid w:val="005A7B3B"/>
    <w:rsid w:val="005A7CE6"/>
    <w:rsid w:val="005B0029"/>
    <w:rsid w:val="005B04CC"/>
    <w:rsid w:val="005B087F"/>
    <w:rsid w:val="005B1343"/>
    <w:rsid w:val="005B142C"/>
    <w:rsid w:val="005B1605"/>
    <w:rsid w:val="005B178B"/>
    <w:rsid w:val="005B1938"/>
    <w:rsid w:val="005B199B"/>
    <w:rsid w:val="005B1DCE"/>
    <w:rsid w:val="005B1ED3"/>
    <w:rsid w:val="005B1F66"/>
    <w:rsid w:val="005B2108"/>
    <w:rsid w:val="005B23FF"/>
    <w:rsid w:val="005B2422"/>
    <w:rsid w:val="005B271C"/>
    <w:rsid w:val="005B2AE9"/>
    <w:rsid w:val="005B3089"/>
    <w:rsid w:val="005B3AA9"/>
    <w:rsid w:val="005B3D25"/>
    <w:rsid w:val="005B3E8D"/>
    <w:rsid w:val="005B416D"/>
    <w:rsid w:val="005B4521"/>
    <w:rsid w:val="005B4527"/>
    <w:rsid w:val="005B4614"/>
    <w:rsid w:val="005B467E"/>
    <w:rsid w:val="005B4798"/>
    <w:rsid w:val="005B47CF"/>
    <w:rsid w:val="005B4B71"/>
    <w:rsid w:val="005B4DD4"/>
    <w:rsid w:val="005B4EFE"/>
    <w:rsid w:val="005B5501"/>
    <w:rsid w:val="005B55A4"/>
    <w:rsid w:val="005B56CF"/>
    <w:rsid w:val="005B5D8D"/>
    <w:rsid w:val="005B5E7A"/>
    <w:rsid w:val="005B6455"/>
    <w:rsid w:val="005B69C3"/>
    <w:rsid w:val="005B6BC1"/>
    <w:rsid w:val="005B6C03"/>
    <w:rsid w:val="005B6CCB"/>
    <w:rsid w:val="005B6D2C"/>
    <w:rsid w:val="005B6D58"/>
    <w:rsid w:val="005B6E5A"/>
    <w:rsid w:val="005B6E64"/>
    <w:rsid w:val="005B709B"/>
    <w:rsid w:val="005B7534"/>
    <w:rsid w:val="005B7675"/>
    <w:rsid w:val="005B773A"/>
    <w:rsid w:val="005B7CD4"/>
    <w:rsid w:val="005B7F4C"/>
    <w:rsid w:val="005C02D7"/>
    <w:rsid w:val="005C0541"/>
    <w:rsid w:val="005C0769"/>
    <w:rsid w:val="005C0945"/>
    <w:rsid w:val="005C1418"/>
    <w:rsid w:val="005C176F"/>
    <w:rsid w:val="005C187F"/>
    <w:rsid w:val="005C188A"/>
    <w:rsid w:val="005C1D80"/>
    <w:rsid w:val="005C1E16"/>
    <w:rsid w:val="005C1F99"/>
    <w:rsid w:val="005C25AE"/>
    <w:rsid w:val="005C25CA"/>
    <w:rsid w:val="005C2678"/>
    <w:rsid w:val="005C27B4"/>
    <w:rsid w:val="005C2D0E"/>
    <w:rsid w:val="005C2EB0"/>
    <w:rsid w:val="005C3047"/>
    <w:rsid w:val="005C3146"/>
    <w:rsid w:val="005C31C7"/>
    <w:rsid w:val="005C3A47"/>
    <w:rsid w:val="005C3C66"/>
    <w:rsid w:val="005C3E6E"/>
    <w:rsid w:val="005C4670"/>
    <w:rsid w:val="005C4830"/>
    <w:rsid w:val="005C4F22"/>
    <w:rsid w:val="005C5088"/>
    <w:rsid w:val="005C55DD"/>
    <w:rsid w:val="005C5659"/>
    <w:rsid w:val="005C59E6"/>
    <w:rsid w:val="005C5EE0"/>
    <w:rsid w:val="005C613E"/>
    <w:rsid w:val="005C649F"/>
    <w:rsid w:val="005C687F"/>
    <w:rsid w:val="005C693B"/>
    <w:rsid w:val="005C6FE6"/>
    <w:rsid w:val="005C710B"/>
    <w:rsid w:val="005C71BE"/>
    <w:rsid w:val="005C73D9"/>
    <w:rsid w:val="005C759A"/>
    <w:rsid w:val="005C7C34"/>
    <w:rsid w:val="005C7F2D"/>
    <w:rsid w:val="005C7F52"/>
    <w:rsid w:val="005D01C3"/>
    <w:rsid w:val="005D091E"/>
    <w:rsid w:val="005D09A5"/>
    <w:rsid w:val="005D0CC0"/>
    <w:rsid w:val="005D0E8D"/>
    <w:rsid w:val="005D0FFB"/>
    <w:rsid w:val="005D12EA"/>
    <w:rsid w:val="005D2233"/>
    <w:rsid w:val="005D228D"/>
    <w:rsid w:val="005D25DB"/>
    <w:rsid w:val="005D2BFF"/>
    <w:rsid w:val="005D2D61"/>
    <w:rsid w:val="005D2D64"/>
    <w:rsid w:val="005D3093"/>
    <w:rsid w:val="005D3710"/>
    <w:rsid w:val="005D3C8B"/>
    <w:rsid w:val="005D3E2A"/>
    <w:rsid w:val="005D4081"/>
    <w:rsid w:val="005D427D"/>
    <w:rsid w:val="005D4812"/>
    <w:rsid w:val="005D4B5E"/>
    <w:rsid w:val="005D4CFC"/>
    <w:rsid w:val="005D4DA9"/>
    <w:rsid w:val="005D4E6E"/>
    <w:rsid w:val="005D500B"/>
    <w:rsid w:val="005D5544"/>
    <w:rsid w:val="005D621B"/>
    <w:rsid w:val="005D676B"/>
    <w:rsid w:val="005D691C"/>
    <w:rsid w:val="005D6A2C"/>
    <w:rsid w:val="005D6EC3"/>
    <w:rsid w:val="005D7866"/>
    <w:rsid w:val="005D7B45"/>
    <w:rsid w:val="005D7C66"/>
    <w:rsid w:val="005D7E70"/>
    <w:rsid w:val="005D7FC9"/>
    <w:rsid w:val="005E00B1"/>
    <w:rsid w:val="005E07FD"/>
    <w:rsid w:val="005E0A0C"/>
    <w:rsid w:val="005E143D"/>
    <w:rsid w:val="005E1673"/>
    <w:rsid w:val="005E1879"/>
    <w:rsid w:val="005E198A"/>
    <w:rsid w:val="005E204D"/>
    <w:rsid w:val="005E2290"/>
    <w:rsid w:val="005E231C"/>
    <w:rsid w:val="005E275D"/>
    <w:rsid w:val="005E2A64"/>
    <w:rsid w:val="005E2D62"/>
    <w:rsid w:val="005E2F47"/>
    <w:rsid w:val="005E2F98"/>
    <w:rsid w:val="005E34C0"/>
    <w:rsid w:val="005E3787"/>
    <w:rsid w:val="005E3A61"/>
    <w:rsid w:val="005E3B59"/>
    <w:rsid w:val="005E3BE8"/>
    <w:rsid w:val="005E3DB0"/>
    <w:rsid w:val="005E3E32"/>
    <w:rsid w:val="005E4647"/>
    <w:rsid w:val="005E4720"/>
    <w:rsid w:val="005E4C7D"/>
    <w:rsid w:val="005E4F65"/>
    <w:rsid w:val="005E52A5"/>
    <w:rsid w:val="005E5A28"/>
    <w:rsid w:val="005E5E01"/>
    <w:rsid w:val="005E5F32"/>
    <w:rsid w:val="005E64BC"/>
    <w:rsid w:val="005E6626"/>
    <w:rsid w:val="005E6630"/>
    <w:rsid w:val="005E6A85"/>
    <w:rsid w:val="005E6E14"/>
    <w:rsid w:val="005E6F90"/>
    <w:rsid w:val="005E740C"/>
    <w:rsid w:val="005E776C"/>
    <w:rsid w:val="005E790D"/>
    <w:rsid w:val="005E7982"/>
    <w:rsid w:val="005F03E9"/>
    <w:rsid w:val="005F063A"/>
    <w:rsid w:val="005F078E"/>
    <w:rsid w:val="005F0826"/>
    <w:rsid w:val="005F0CEC"/>
    <w:rsid w:val="005F1A98"/>
    <w:rsid w:val="005F1C23"/>
    <w:rsid w:val="005F1D67"/>
    <w:rsid w:val="005F1F2B"/>
    <w:rsid w:val="005F216E"/>
    <w:rsid w:val="005F219F"/>
    <w:rsid w:val="005F2438"/>
    <w:rsid w:val="005F26A1"/>
    <w:rsid w:val="005F2781"/>
    <w:rsid w:val="005F2EE2"/>
    <w:rsid w:val="005F3139"/>
    <w:rsid w:val="005F3961"/>
    <w:rsid w:val="005F39FB"/>
    <w:rsid w:val="005F3AFB"/>
    <w:rsid w:val="005F3B31"/>
    <w:rsid w:val="005F3C51"/>
    <w:rsid w:val="005F3CE2"/>
    <w:rsid w:val="005F3F11"/>
    <w:rsid w:val="005F41E1"/>
    <w:rsid w:val="005F43B9"/>
    <w:rsid w:val="005F4B79"/>
    <w:rsid w:val="005F4C06"/>
    <w:rsid w:val="005F4C7C"/>
    <w:rsid w:val="005F5295"/>
    <w:rsid w:val="005F533D"/>
    <w:rsid w:val="005F5413"/>
    <w:rsid w:val="005F5461"/>
    <w:rsid w:val="005F5476"/>
    <w:rsid w:val="005F549D"/>
    <w:rsid w:val="005F62C7"/>
    <w:rsid w:val="005F683D"/>
    <w:rsid w:val="005F68BA"/>
    <w:rsid w:val="005F6BA7"/>
    <w:rsid w:val="005F6EC3"/>
    <w:rsid w:val="005F6FDB"/>
    <w:rsid w:val="005F70C0"/>
    <w:rsid w:val="005F77BC"/>
    <w:rsid w:val="005F79AD"/>
    <w:rsid w:val="005F7B83"/>
    <w:rsid w:val="005F7BD0"/>
    <w:rsid w:val="005F7BFB"/>
    <w:rsid w:val="00600473"/>
    <w:rsid w:val="0060084B"/>
    <w:rsid w:val="006008BF"/>
    <w:rsid w:val="00600ABB"/>
    <w:rsid w:val="00600B91"/>
    <w:rsid w:val="00600BBA"/>
    <w:rsid w:val="0060130C"/>
    <w:rsid w:val="0060154A"/>
    <w:rsid w:val="00601BEE"/>
    <w:rsid w:val="0060218F"/>
    <w:rsid w:val="006025A4"/>
    <w:rsid w:val="0060273A"/>
    <w:rsid w:val="00602787"/>
    <w:rsid w:val="00602839"/>
    <w:rsid w:val="006028A1"/>
    <w:rsid w:val="00602A92"/>
    <w:rsid w:val="00602BBF"/>
    <w:rsid w:val="00602DE1"/>
    <w:rsid w:val="00602ED7"/>
    <w:rsid w:val="00602F4F"/>
    <w:rsid w:val="006031DB"/>
    <w:rsid w:val="0060370A"/>
    <w:rsid w:val="00603EF7"/>
    <w:rsid w:val="00604173"/>
    <w:rsid w:val="006043E2"/>
    <w:rsid w:val="0060474A"/>
    <w:rsid w:val="00604B01"/>
    <w:rsid w:val="00604C20"/>
    <w:rsid w:val="006052FD"/>
    <w:rsid w:val="006058B2"/>
    <w:rsid w:val="00605CD5"/>
    <w:rsid w:val="00605D03"/>
    <w:rsid w:val="00606157"/>
    <w:rsid w:val="0060654C"/>
    <w:rsid w:val="00606F7D"/>
    <w:rsid w:val="0060710C"/>
    <w:rsid w:val="0060740A"/>
    <w:rsid w:val="00607829"/>
    <w:rsid w:val="00607E7C"/>
    <w:rsid w:val="00610106"/>
    <w:rsid w:val="006101CC"/>
    <w:rsid w:val="00610317"/>
    <w:rsid w:val="00610390"/>
    <w:rsid w:val="00610422"/>
    <w:rsid w:val="006104F4"/>
    <w:rsid w:val="006105C9"/>
    <w:rsid w:val="0061086A"/>
    <w:rsid w:val="00610C0A"/>
    <w:rsid w:val="00610F3A"/>
    <w:rsid w:val="00610F8A"/>
    <w:rsid w:val="00610FB0"/>
    <w:rsid w:val="0061132B"/>
    <w:rsid w:val="006113A6"/>
    <w:rsid w:val="006115FD"/>
    <w:rsid w:val="0061176B"/>
    <w:rsid w:val="00611EBC"/>
    <w:rsid w:val="0061249B"/>
    <w:rsid w:val="00612578"/>
    <w:rsid w:val="00613116"/>
    <w:rsid w:val="00613189"/>
    <w:rsid w:val="00613212"/>
    <w:rsid w:val="00613490"/>
    <w:rsid w:val="006137A1"/>
    <w:rsid w:val="00613D65"/>
    <w:rsid w:val="00613DD4"/>
    <w:rsid w:val="00613EF8"/>
    <w:rsid w:val="006142B6"/>
    <w:rsid w:val="0061495E"/>
    <w:rsid w:val="00614C6B"/>
    <w:rsid w:val="00614E25"/>
    <w:rsid w:val="006151CA"/>
    <w:rsid w:val="00615397"/>
    <w:rsid w:val="00615691"/>
    <w:rsid w:val="00616366"/>
    <w:rsid w:val="00616648"/>
    <w:rsid w:val="0061666A"/>
    <w:rsid w:val="006166CC"/>
    <w:rsid w:val="006167AA"/>
    <w:rsid w:val="00616A97"/>
    <w:rsid w:val="00616AF7"/>
    <w:rsid w:val="00616CBA"/>
    <w:rsid w:val="006171AD"/>
    <w:rsid w:val="006172EE"/>
    <w:rsid w:val="00617464"/>
    <w:rsid w:val="006176D7"/>
    <w:rsid w:val="00617AF3"/>
    <w:rsid w:val="00617B20"/>
    <w:rsid w:val="00617C8F"/>
    <w:rsid w:val="006203B0"/>
    <w:rsid w:val="00620601"/>
    <w:rsid w:val="00620643"/>
    <w:rsid w:val="0062066D"/>
    <w:rsid w:val="00620B75"/>
    <w:rsid w:val="00620F79"/>
    <w:rsid w:val="00621950"/>
    <w:rsid w:val="00621A95"/>
    <w:rsid w:val="00621AB6"/>
    <w:rsid w:val="00621E15"/>
    <w:rsid w:val="00621FC1"/>
    <w:rsid w:val="0062238F"/>
    <w:rsid w:val="00622406"/>
    <w:rsid w:val="00622EC9"/>
    <w:rsid w:val="00623447"/>
    <w:rsid w:val="0062349A"/>
    <w:rsid w:val="0062377E"/>
    <w:rsid w:val="00623917"/>
    <w:rsid w:val="0062393E"/>
    <w:rsid w:val="006239B0"/>
    <w:rsid w:val="00623AA0"/>
    <w:rsid w:val="00623CC0"/>
    <w:rsid w:val="00623DEE"/>
    <w:rsid w:val="00624073"/>
    <w:rsid w:val="00624181"/>
    <w:rsid w:val="00624682"/>
    <w:rsid w:val="006246B7"/>
    <w:rsid w:val="00624AB7"/>
    <w:rsid w:val="00624D3A"/>
    <w:rsid w:val="00624D66"/>
    <w:rsid w:val="00625594"/>
    <w:rsid w:val="006257C3"/>
    <w:rsid w:val="00625EF3"/>
    <w:rsid w:val="006263DB"/>
    <w:rsid w:val="00626429"/>
    <w:rsid w:val="0062646B"/>
    <w:rsid w:val="0062653E"/>
    <w:rsid w:val="00626713"/>
    <w:rsid w:val="006267EF"/>
    <w:rsid w:val="00626807"/>
    <w:rsid w:val="00626899"/>
    <w:rsid w:val="00626F43"/>
    <w:rsid w:val="00626FE1"/>
    <w:rsid w:val="006271A3"/>
    <w:rsid w:val="0062732B"/>
    <w:rsid w:val="00627482"/>
    <w:rsid w:val="006274B5"/>
    <w:rsid w:val="00627A7E"/>
    <w:rsid w:val="00627EA9"/>
    <w:rsid w:val="00627F34"/>
    <w:rsid w:val="006303FE"/>
    <w:rsid w:val="00630B6B"/>
    <w:rsid w:val="00631101"/>
    <w:rsid w:val="0063114D"/>
    <w:rsid w:val="006312ED"/>
    <w:rsid w:val="00631E7A"/>
    <w:rsid w:val="006323D5"/>
    <w:rsid w:val="0063285C"/>
    <w:rsid w:val="00632A14"/>
    <w:rsid w:val="006331E6"/>
    <w:rsid w:val="0063340B"/>
    <w:rsid w:val="00633A0E"/>
    <w:rsid w:val="00633A6B"/>
    <w:rsid w:val="00633B25"/>
    <w:rsid w:val="00633C9B"/>
    <w:rsid w:val="00633E53"/>
    <w:rsid w:val="00633EBC"/>
    <w:rsid w:val="00633F8E"/>
    <w:rsid w:val="006341D0"/>
    <w:rsid w:val="00634232"/>
    <w:rsid w:val="006342DE"/>
    <w:rsid w:val="006342F3"/>
    <w:rsid w:val="0063487E"/>
    <w:rsid w:val="00634A4E"/>
    <w:rsid w:val="006351D2"/>
    <w:rsid w:val="0063544F"/>
    <w:rsid w:val="00635DC2"/>
    <w:rsid w:val="00635EDE"/>
    <w:rsid w:val="00635FA0"/>
    <w:rsid w:val="006362B3"/>
    <w:rsid w:val="006362BC"/>
    <w:rsid w:val="00636AAC"/>
    <w:rsid w:val="00636AE4"/>
    <w:rsid w:val="00636FC1"/>
    <w:rsid w:val="006375F4"/>
    <w:rsid w:val="0063792C"/>
    <w:rsid w:val="00637BAD"/>
    <w:rsid w:val="00637BDD"/>
    <w:rsid w:val="00637FD1"/>
    <w:rsid w:val="006408CE"/>
    <w:rsid w:val="00640A25"/>
    <w:rsid w:val="00640DC9"/>
    <w:rsid w:val="0064103A"/>
    <w:rsid w:val="00641116"/>
    <w:rsid w:val="00641546"/>
    <w:rsid w:val="00641CE6"/>
    <w:rsid w:val="00641E37"/>
    <w:rsid w:val="00641F04"/>
    <w:rsid w:val="00641F9F"/>
    <w:rsid w:val="006420C4"/>
    <w:rsid w:val="006423A5"/>
    <w:rsid w:val="006423D6"/>
    <w:rsid w:val="006423ED"/>
    <w:rsid w:val="00642939"/>
    <w:rsid w:val="00642E91"/>
    <w:rsid w:val="00642FBC"/>
    <w:rsid w:val="0064327D"/>
    <w:rsid w:val="006433DF"/>
    <w:rsid w:val="00643700"/>
    <w:rsid w:val="00643722"/>
    <w:rsid w:val="00643A42"/>
    <w:rsid w:val="00643CA7"/>
    <w:rsid w:val="00643E2C"/>
    <w:rsid w:val="00644257"/>
    <w:rsid w:val="00644671"/>
    <w:rsid w:val="00644788"/>
    <w:rsid w:val="0064478C"/>
    <w:rsid w:val="006449FC"/>
    <w:rsid w:val="00645100"/>
    <w:rsid w:val="00645214"/>
    <w:rsid w:val="006452C1"/>
    <w:rsid w:val="00645383"/>
    <w:rsid w:val="006458D4"/>
    <w:rsid w:val="0064592B"/>
    <w:rsid w:val="00645AAB"/>
    <w:rsid w:val="00645D8F"/>
    <w:rsid w:val="00645E32"/>
    <w:rsid w:val="006467AC"/>
    <w:rsid w:val="006469B1"/>
    <w:rsid w:val="00646A44"/>
    <w:rsid w:val="00646CCF"/>
    <w:rsid w:val="00646D7F"/>
    <w:rsid w:val="00646EF2"/>
    <w:rsid w:val="00646FBB"/>
    <w:rsid w:val="00646FC5"/>
    <w:rsid w:val="006471A4"/>
    <w:rsid w:val="0064768C"/>
    <w:rsid w:val="006478A4"/>
    <w:rsid w:val="00647EB6"/>
    <w:rsid w:val="00647FC2"/>
    <w:rsid w:val="00650271"/>
    <w:rsid w:val="006502D4"/>
    <w:rsid w:val="006506A0"/>
    <w:rsid w:val="006509CA"/>
    <w:rsid w:val="00650FBA"/>
    <w:rsid w:val="0065151D"/>
    <w:rsid w:val="0065158F"/>
    <w:rsid w:val="00651AA5"/>
    <w:rsid w:val="006520A8"/>
    <w:rsid w:val="00652130"/>
    <w:rsid w:val="006524D4"/>
    <w:rsid w:val="00652C04"/>
    <w:rsid w:val="00652CAA"/>
    <w:rsid w:val="006533D2"/>
    <w:rsid w:val="00653C17"/>
    <w:rsid w:val="00653ECD"/>
    <w:rsid w:val="006543F3"/>
    <w:rsid w:val="00654735"/>
    <w:rsid w:val="006549F7"/>
    <w:rsid w:val="00654AE9"/>
    <w:rsid w:val="0065502E"/>
    <w:rsid w:val="00655067"/>
    <w:rsid w:val="00655381"/>
    <w:rsid w:val="00655460"/>
    <w:rsid w:val="00655589"/>
    <w:rsid w:val="00655735"/>
    <w:rsid w:val="00655BE5"/>
    <w:rsid w:val="00655DD3"/>
    <w:rsid w:val="006560E4"/>
    <w:rsid w:val="006565EF"/>
    <w:rsid w:val="0065667F"/>
    <w:rsid w:val="00657185"/>
    <w:rsid w:val="006573EB"/>
    <w:rsid w:val="006575F2"/>
    <w:rsid w:val="00657744"/>
    <w:rsid w:val="00657E78"/>
    <w:rsid w:val="0066014A"/>
    <w:rsid w:val="00660359"/>
    <w:rsid w:val="00660531"/>
    <w:rsid w:val="00660708"/>
    <w:rsid w:val="00660797"/>
    <w:rsid w:val="00660874"/>
    <w:rsid w:val="0066095E"/>
    <w:rsid w:val="00660EA3"/>
    <w:rsid w:val="006617C0"/>
    <w:rsid w:val="00661858"/>
    <w:rsid w:val="00661A81"/>
    <w:rsid w:val="00661A8A"/>
    <w:rsid w:val="00662011"/>
    <w:rsid w:val="00662330"/>
    <w:rsid w:val="006623FE"/>
    <w:rsid w:val="006624CE"/>
    <w:rsid w:val="006624F6"/>
    <w:rsid w:val="006625D0"/>
    <w:rsid w:val="006627C8"/>
    <w:rsid w:val="006628DC"/>
    <w:rsid w:val="006629F2"/>
    <w:rsid w:val="00662CF3"/>
    <w:rsid w:val="006630E2"/>
    <w:rsid w:val="00663324"/>
    <w:rsid w:val="00663731"/>
    <w:rsid w:val="0066374B"/>
    <w:rsid w:val="00663787"/>
    <w:rsid w:val="00663C51"/>
    <w:rsid w:val="00663D18"/>
    <w:rsid w:val="0066403F"/>
    <w:rsid w:val="006640C5"/>
    <w:rsid w:val="006641B5"/>
    <w:rsid w:val="00664273"/>
    <w:rsid w:val="00664311"/>
    <w:rsid w:val="006643CE"/>
    <w:rsid w:val="00664456"/>
    <w:rsid w:val="00664550"/>
    <w:rsid w:val="006646FA"/>
    <w:rsid w:val="0066520B"/>
    <w:rsid w:val="006655B5"/>
    <w:rsid w:val="0066583F"/>
    <w:rsid w:val="006658AC"/>
    <w:rsid w:val="00665974"/>
    <w:rsid w:val="00665C12"/>
    <w:rsid w:val="00665F22"/>
    <w:rsid w:val="0066656E"/>
    <w:rsid w:val="00666578"/>
    <w:rsid w:val="00666783"/>
    <w:rsid w:val="00666AF9"/>
    <w:rsid w:val="00666B6E"/>
    <w:rsid w:val="00666F66"/>
    <w:rsid w:val="006673DF"/>
    <w:rsid w:val="00667A9A"/>
    <w:rsid w:val="00667D51"/>
    <w:rsid w:val="00667E5C"/>
    <w:rsid w:val="00667F4E"/>
    <w:rsid w:val="006706B2"/>
    <w:rsid w:val="00670924"/>
    <w:rsid w:val="00670BCE"/>
    <w:rsid w:val="006710D8"/>
    <w:rsid w:val="00671118"/>
    <w:rsid w:val="0067115C"/>
    <w:rsid w:val="00671520"/>
    <w:rsid w:val="0067152C"/>
    <w:rsid w:val="00671557"/>
    <w:rsid w:val="00671A13"/>
    <w:rsid w:val="00671BD4"/>
    <w:rsid w:val="00671CBE"/>
    <w:rsid w:val="00671E20"/>
    <w:rsid w:val="00673423"/>
    <w:rsid w:val="006734A4"/>
    <w:rsid w:val="00673879"/>
    <w:rsid w:val="006738DC"/>
    <w:rsid w:val="00673B06"/>
    <w:rsid w:val="00673B43"/>
    <w:rsid w:val="00674145"/>
    <w:rsid w:val="006744B2"/>
    <w:rsid w:val="00674673"/>
    <w:rsid w:val="006747F2"/>
    <w:rsid w:val="00674A20"/>
    <w:rsid w:val="00674A25"/>
    <w:rsid w:val="00674EA0"/>
    <w:rsid w:val="006751AF"/>
    <w:rsid w:val="0067531C"/>
    <w:rsid w:val="00675499"/>
    <w:rsid w:val="0067581E"/>
    <w:rsid w:val="0067590B"/>
    <w:rsid w:val="00675C8C"/>
    <w:rsid w:val="00676146"/>
    <w:rsid w:val="00676233"/>
    <w:rsid w:val="00676295"/>
    <w:rsid w:val="00676305"/>
    <w:rsid w:val="00676669"/>
    <w:rsid w:val="00676FBD"/>
    <w:rsid w:val="00676FE9"/>
    <w:rsid w:val="0067716E"/>
    <w:rsid w:val="00677686"/>
    <w:rsid w:val="006776B0"/>
    <w:rsid w:val="00677812"/>
    <w:rsid w:val="00677861"/>
    <w:rsid w:val="00677931"/>
    <w:rsid w:val="00677BC7"/>
    <w:rsid w:val="00677C86"/>
    <w:rsid w:val="006800F8"/>
    <w:rsid w:val="006802D1"/>
    <w:rsid w:val="00680BF1"/>
    <w:rsid w:val="00680D3E"/>
    <w:rsid w:val="00680DAE"/>
    <w:rsid w:val="00680E03"/>
    <w:rsid w:val="00680E7A"/>
    <w:rsid w:val="00680F96"/>
    <w:rsid w:val="00681A65"/>
    <w:rsid w:val="00681D0D"/>
    <w:rsid w:val="006821C7"/>
    <w:rsid w:val="006822FE"/>
    <w:rsid w:val="00682330"/>
    <w:rsid w:val="006823D5"/>
    <w:rsid w:val="0068262D"/>
    <w:rsid w:val="0068291C"/>
    <w:rsid w:val="00682A06"/>
    <w:rsid w:val="00682B6C"/>
    <w:rsid w:val="00682E5C"/>
    <w:rsid w:val="00683485"/>
    <w:rsid w:val="006834B4"/>
    <w:rsid w:val="006839B5"/>
    <w:rsid w:val="00683A14"/>
    <w:rsid w:val="00683B42"/>
    <w:rsid w:val="006842CE"/>
    <w:rsid w:val="006845B1"/>
    <w:rsid w:val="0068460C"/>
    <w:rsid w:val="00684B54"/>
    <w:rsid w:val="00684ECB"/>
    <w:rsid w:val="00685194"/>
    <w:rsid w:val="00685631"/>
    <w:rsid w:val="006856B3"/>
    <w:rsid w:val="00685780"/>
    <w:rsid w:val="0068653A"/>
    <w:rsid w:val="006867BD"/>
    <w:rsid w:val="00687230"/>
    <w:rsid w:val="006872B9"/>
    <w:rsid w:val="006874B7"/>
    <w:rsid w:val="00687819"/>
    <w:rsid w:val="006879EF"/>
    <w:rsid w:val="00690378"/>
    <w:rsid w:val="00690833"/>
    <w:rsid w:val="00690913"/>
    <w:rsid w:val="00690CC0"/>
    <w:rsid w:val="00690CEA"/>
    <w:rsid w:val="00690D94"/>
    <w:rsid w:val="00690F41"/>
    <w:rsid w:val="0069110E"/>
    <w:rsid w:val="00691457"/>
    <w:rsid w:val="006917C7"/>
    <w:rsid w:val="006918F5"/>
    <w:rsid w:val="00691A27"/>
    <w:rsid w:val="00691D32"/>
    <w:rsid w:val="00691F8A"/>
    <w:rsid w:val="00691FBE"/>
    <w:rsid w:val="00692361"/>
    <w:rsid w:val="00692404"/>
    <w:rsid w:val="00692F0B"/>
    <w:rsid w:val="0069318E"/>
    <w:rsid w:val="0069332E"/>
    <w:rsid w:val="00693E51"/>
    <w:rsid w:val="006946F5"/>
    <w:rsid w:val="00694E57"/>
    <w:rsid w:val="006954F0"/>
    <w:rsid w:val="0069553D"/>
    <w:rsid w:val="006958CB"/>
    <w:rsid w:val="0069595B"/>
    <w:rsid w:val="00695964"/>
    <w:rsid w:val="00695A46"/>
    <w:rsid w:val="00695AE7"/>
    <w:rsid w:val="00695DC9"/>
    <w:rsid w:val="00695ED4"/>
    <w:rsid w:val="00695F17"/>
    <w:rsid w:val="00696069"/>
    <w:rsid w:val="006966E6"/>
    <w:rsid w:val="00696856"/>
    <w:rsid w:val="00696EA4"/>
    <w:rsid w:val="00697357"/>
    <w:rsid w:val="006973A2"/>
    <w:rsid w:val="00697604"/>
    <w:rsid w:val="00697784"/>
    <w:rsid w:val="00697A87"/>
    <w:rsid w:val="00697B9D"/>
    <w:rsid w:val="00697F22"/>
    <w:rsid w:val="006A09BE"/>
    <w:rsid w:val="006A0AA3"/>
    <w:rsid w:val="006A1102"/>
    <w:rsid w:val="006A11FB"/>
    <w:rsid w:val="006A1582"/>
    <w:rsid w:val="006A15D5"/>
    <w:rsid w:val="006A20F0"/>
    <w:rsid w:val="006A2361"/>
    <w:rsid w:val="006A243E"/>
    <w:rsid w:val="006A2531"/>
    <w:rsid w:val="006A2864"/>
    <w:rsid w:val="006A28B6"/>
    <w:rsid w:val="006A28FF"/>
    <w:rsid w:val="006A2B33"/>
    <w:rsid w:val="006A2CEE"/>
    <w:rsid w:val="006A2DA8"/>
    <w:rsid w:val="006A2FF1"/>
    <w:rsid w:val="006A3392"/>
    <w:rsid w:val="006A3659"/>
    <w:rsid w:val="006A374A"/>
    <w:rsid w:val="006A3EA5"/>
    <w:rsid w:val="006A4204"/>
    <w:rsid w:val="006A4466"/>
    <w:rsid w:val="006A46EE"/>
    <w:rsid w:val="006A47BE"/>
    <w:rsid w:val="006A48B9"/>
    <w:rsid w:val="006A4EF3"/>
    <w:rsid w:val="006A4F2F"/>
    <w:rsid w:val="006A5425"/>
    <w:rsid w:val="006A54AE"/>
    <w:rsid w:val="006A5703"/>
    <w:rsid w:val="006A57E7"/>
    <w:rsid w:val="006A5943"/>
    <w:rsid w:val="006A5D28"/>
    <w:rsid w:val="006A6330"/>
    <w:rsid w:val="006A68F0"/>
    <w:rsid w:val="006A69E5"/>
    <w:rsid w:val="006A6BFF"/>
    <w:rsid w:val="006A6D3C"/>
    <w:rsid w:val="006A6F1C"/>
    <w:rsid w:val="006A734C"/>
    <w:rsid w:val="006A735C"/>
    <w:rsid w:val="006A741F"/>
    <w:rsid w:val="006A77F9"/>
    <w:rsid w:val="006A7B99"/>
    <w:rsid w:val="006B0287"/>
    <w:rsid w:val="006B034C"/>
    <w:rsid w:val="006B05F7"/>
    <w:rsid w:val="006B0683"/>
    <w:rsid w:val="006B0722"/>
    <w:rsid w:val="006B0AF2"/>
    <w:rsid w:val="006B0FD0"/>
    <w:rsid w:val="006B1019"/>
    <w:rsid w:val="006B1272"/>
    <w:rsid w:val="006B177A"/>
    <w:rsid w:val="006B1B9E"/>
    <w:rsid w:val="006B1E70"/>
    <w:rsid w:val="006B2256"/>
    <w:rsid w:val="006B22E0"/>
    <w:rsid w:val="006B2637"/>
    <w:rsid w:val="006B2B7C"/>
    <w:rsid w:val="006B2B9F"/>
    <w:rsid w:val="006B3702"/>
    <w:rsid w:val="006B3709"/>
    <w:rsid w:val="006B37EB"/>
    <w:rsid w:val="006B3F0B"/>
    <w:rsid w:val="006B3F76"/>
    <w:rsid w:val="006B48E7"/>
    <w:rsid w:val="006B49BD"/>
    <w:rsid w:val="006B4A4B"/>
    <w:rsid w:val="006B4AD5"/>
    <w:rsid w:val="006B4AD6"/>
    <w:rsid w:val="006B4D2A"/>
    <w:rsid w:val="006B50DC"/>
    <w:rsid w:val="006B5507"/>
    <w:rsid w:val="006B59EC"/>
    <w:rsid w:val="006B5AD1"/>
    <w:rsid w:val="006B5BF7"/>
    <w:rsid w:val="006B5D07"/>
    <w:rsid w:val="006B5D4D"/>
    <w:rsid w:val="006B5EC1"/>
    <w:rsid w:val="006B5F98"/>
    <w:rsid w:val="006B6052"/>
    <w:rsid w:val="006B608D"/>
    <w:rsid w:val="006B60EA"/>
    <w:rsid w:val="006B65AA"/>
    <w:rsid w:val="006B6BED"/>
    <w:rsid w:val="006B7036"/>
    <w:rsid w:val="006B717D"/>
    <w:rsid w:val="006B721A"/>
    <w:rsid w:val="006B724E"/>
    <w:rsid w:val="006B7951"/>
    <w:rsid w:val="006B7A21"/>
    <w:rsid w:val="006B7BEA"/>
    <w:rsid w:val="006B7C23"/>
    <w:rsid w:val="006B7EC7"/>
    <w:rsid w:val="006B7FB0"/>
    <w:rsid w:val="006C03D1"/>
    <w:rsid w:val="006C0776"/>
    <w:rsid w:val="006C0A9C"/>
    <w:rsid w:val="006C0D96"/>
    <w:rsid w:val="006C10D6"/>
    <w:rsid w:val="006C1138"/>
    <w:rsid w:val="006C121E"/>
    <w:rsid w:val="006C1CE7"/>
    <w:rsid w:val="006C2012"/>
    <w:rsid w:val="006C2240"/>
    <w:rsid w:val="006C23A1"/>
    <w:rsid w:val="006C2912"/>
    <w:rsid w:val="006C2A81"/>
    <w:rsid w:val="006C3022"/>
    <w:rsid w:val="006C36FA"/>
    <w:rsid w:val="006C3A60"/>
    <w:rsid w:val="006C3CEC"/>
    <w:rsid w:val="006C3CEE"/>
    <w:rsid w:val="006C3E38"/>
    <w:rsid w:val="006C44BC"/>
    <w:rsid w:val="006C4530"/>
    <w:rsid w:val="006C4574"/>
    <w:rsid w:val="006C4AC6"/>
    <w:rsid w:val="006C4C7D"/>
    <w:rsid w:val="006C4FCF"/>
    <w:rsid w:val="006C532F"/>
    <w:rsid w:val="006C54C8"/>
    <w:rsid w:val="006C5538"/>
    <w:rsid w:val="006C56C0"/>
    <w:rsid w:val="006C6358"/>
    <w:rsid w:val="006C64ED"/>
    <w:rsid w:val="006C66F7"/>
    <w:rsid w:val="006C6F39"/>
    <w:rsid w:val="006C7115"/>
    <w:rsid w:val="006C7366"/>
    <w:rsid w:val="006C7471"/>
    <w:rsid w:val="006C796C"/>
    <w:rsid w:val="006C7ADF"/>
    <w:rsid w:val="006C7B48"/>
    <w:rsid w:val="006C7C0D"/>
    <w:rsid w:val="006C7E3A"/>
    <w:rsid w:val="006D01C1"/>
    <w:rsid w:val="006D037D"/>
    <w:rsid w:val="006D0390"/>
    <w:rsid w:val="006D0411"/>
    <w:rsid w:val="006D0803"/>
    <w:rsid w:val="006D09D9"/>
    <w:rsid w:val="006D09FA"/>
    <w:rsid w:val="006D0BA4"/>
    <w:rsid w:val="006D0CCC"/>
    <w:rsid w:val="006D0F1E"/>
    <w:rsid w:val="006D11A0"/>
    <w:rsid w:val="006D144C"/>
    <w:rsid w:val="006D1609"/>
    <w:rsid w:val="006D192F"/>
    <w:rsid w:val="006D1B85"/>
    <w:rsid w:val="006D1D48"/>
    <w:rsid w:val="006D2170"/>
    <w:rsid w:val="006D2346"/>
    <w:rsid w:val="006D2362"/>
    <w:rsid w:val="006D2463"/>
    <w:rsid w:val="006D26B5"/>
    <w:rsid w:val="006D2A6E"/>
    <w:rsid w:val="006D2B2F"/>
    <w:rsid w:val="006D2D2F"/>
    <w:rsid w:val="006D2DDF"/>
    <w:rsid w:val="006D3539"/>
    <w:rsid w:val="006D35E5"/>
    <w:rsid w:val="006D3940"/>
    <w:rsid w:val="006D3B21"/>
    <w:rsid w:val="006D457B"/>
    <w:rsid w:val="006D4CCE"/>
    <w:rsid w:val="006D4CE3"/>
    <w:rsid w:val="006D509E"/>
    <w:rsid w:val="006D50CA"/>
    <w:rsid w:val="006D5246"/>
    <w:rsid w:val="006D52C8"/>
    <w:rsid w:val="006D530E"/>
    <w:rsid w:val="006D541A"/>
    <w:rsid w:val="006D558B"/>
    <w:rsid w:val="006D58CB"/>
    <w:rsid w:val="006D5CAF"/>
    <w:rsid w:val="006D5E1E"/>
    <w:rsid w:val="006D5E8C"/>
    <w:rsid w:val="006D5FA9"/>
    <w:rsid w:val="006D607E"/>
    <w:rsid w:val="006D61F1"/>
    <w:rsid w:val="006D633F"/>
    <w:rsid w:val="006D6449"/>
    <w:rsid w:val="006D651A"/>
    <w:rsid w:val="006D6B1B"/>
    <w:rsid w:val="006D6EEB"/>
    <w:rsid w:val="006D70CD"/>
    <w:rsid w:val="006D718D"/>
    <w:rsid w:val="006D798B"/>
    <w:rsid w:val="006D7E54"/>
    <w:rsid w:val="006E0085"/>
    <w:rsid w:val="006E0201"/>
    <w:rsid w:val="006E04C9"/>
    <w:rsid w:val="006E0532"/>
    <w:rsid w:val="006E0941"/>
    <w:rsid w:val="006E0E06"/>
    <w:rsid w:val="006E1006"/>
    <w:rsid w:val="006E13F3"/>
    <w:rsid w:val="006E1465"/>
    <w:rsid w:val="006E1466"/>
    <w:rsid w:val="006E1569"/>
    <w:rsid w:val="006E1821"/>
    <w:rsid w:val="006E1B22"/>
    <w:rsid w:val="006E1F15"/>
    <w:rsid w:val="006E27EC"/>
    <w:rsid w:val="006E34FC"/>
    <w:rsid w:val="006E3656"/>
    <w:rsid w:val="006E373B"/>
    <w:rsid w:val="006E39E9"/>
    <w:rsid w:val="006E3A0A"/>
    <w:rsid w:val="006E3D1A"/>
    <w:rsid w:val="006E3DAE"/>
    <w:rsid w:val="006E40C3"/>
    <w:rsid w:val="006E4104"/>
    <w:rsid w:val="006E4462"/>
    <w:rsid w:val="006E4F64"/>
    <w:rsid w:val="006E5029"/>
    <w:rsid w:val="006E522F"/>
    <w:rsid w:val="006E5886"/>
    <w:rsid w:val="006E5EBF"/>
    <w:rsid w:val="006E6103"/>
    <w:rsid w:val="006E6159"/>
    <w:rsid w:val="006E6386"/>
    <w:rsid w:val="006E643B"/>
    <w:rsid w:val="006E64D1"/>
    <w:rsid w:val="006E6B27"/>
    <w:rsid w:val="006E7054"/>
    <w:rsid w:val="006E70FF"/>
    <w:rsid w:val="006E7304"/>
    <w:rsid w:val="006E7611"/>
    <w:rsid w:val="006E771B"/>
    <w:rsid w:val="006E78D6"/>
    <w:rsid w:val="006E7F12"/>
    <w:rsid w:val="006E7F2A"/>
    <w:rsid w:val="006F00C0"/>
    <w:rsid w:val="006F0271"/>
    <w:rsid w:val="006F067E"/>
    <w:rsid w:val="006F0739"/>
    <w:rsid w:val="006F07D5"/>
    <w:rsid w:val="006F0AD8"/>
    <w:rsid w:val="006F0CCA"/>
    <w:rsid w:val="006F1010"/>
    <w:rsid w:val="006F1091"/>
    <w:rsid w:val="006F13BA"/>
    <w:rsid w:val="006F1522"/>
    <w:rsid w:val="006F176E"/>
    <w:rsid w:val="006F1786"/>
    <w:rsid w:val="006F1ABD"/>
    <w:rsid w:val="006F1DDD"/>
    <w:rsid w:val="006F1FF4"/>
    <w:rsid w:val="006F2A6C"/>
    <w:rsid w:val="006F2BB1"/>
    <w:rsid w:val="006F2D2B"/>
    <w:rsid w:val="006F30EE"/>
    <w:rsid w:val="006F34C8"/>
    <w:rsid w:val="006F363D"/>
    <w:rsid w:val="006F373D"/>
    <w:rsid w:val="006F39FD"/>
    <w:rsid w:val="006F3A19"/>
    <w:rsid w:val="006F3A54"/>
    <w:rsid w:val="006F3B92"/>
    <w:rsid w:val="006F3C34"/>
    <w:rsid w:val="006F3CB7"/>
    <w:rsid w:val="006F3CDC"/>
    <w:rsid w:val="006F46DF"/>
    <w:rsid w:val="006F4816"/>
    <w:rsid w:val="006F481F"/>
    <w:rsid w:val="006F4852"/>
    <w:rsid w:val="006F4A8A"/>
    <w:rsid w:val="006F4A96"/>
    <w:rsid w:val="006F4CB8"/>
    <w:rsid w:val="006F4E1E"/>
    <w:rsid w:val="006F509A"/>
    <w:rsid w:val="006F58C0"/>
    <w:rsid w:val="006F5F03"/>
    <w:rsid w:val="006F6996"/>
    <w:rsid w:val="006F6D9F"/>
    <w:rsid w:val="006F7134"/>
    <w:rsid w:val="006F7311"/>
    <w:rsid w:val="006F79A2"/>
    <w:rsid w:val="006F7A2E"/>
    <w:rsid w:val="007003AC"/>
    <w:rsid w:val="007005AD"/>
    <w:rsid w:val="00700A99"/>
    <w:rsid w:val="00700B9D"/>
    <w:rsid w:val="00700ED3"/>
    <w:rsid w:val="00701472"/>
    <w:rsid w:val="00701765"/>
    <w:rsid w:val="00701DE2"/>
    <w:rsid w:val="00702A54"/>
    <w:rsid w:val="00702C9A"/>
    <w:rsid w:val="0070302B"/>
    <w:rsid w:val="007031CD"/>
    <w:rsid w:val="00703715"/>
    <w:rsid w:val="00703902"/>
    <w:rsid w:val="00703920"/>
    <w:rsid w:val="00703CEA"/>
    <w:rsid w:val="00703D81"/>
    <w:rsid w:val="00703E44"/>
    <w:rsid w:val="00704078"/>
    <w:rsid w:val="00704187"/>
    <w:rsid w:val="007042EC"/>
    <w:rsid w:val="00704477"/>
    <w:rsid w:val="00704567"/>
    <w:rsid w:val="007058BC"/>
    <w:rsid w:val="007058C3"/>
    <w:rsid w:val="0070596A"/>
    <w:rsid w:val="00706412"/>
    <w:rsid w:val="007068A7"/>
    <w:rsid w:val="007068B1"/>
    <w:rsid w:val="00706AF6"/>
    <w:rsid w:val="00706F16"/>
    <w:rsid w:val="00707348"/>
    <w:rsid w:val="00707367"/>
    <w:rsid w:val="0070737A"/>
    <w:rsid w:val="007073E2"/>
    <w:rsid w:val="00707775"/>
    <w:rsid w:val="007079E3"/>
    <w:rsid w:val="00707AA4"/>
    <w:rsid w:val="00707C22"/>
    <w:rsid w:val="00707D00"/>
    <w:rsid w:val="00707E38"/>
    <w:rsid w:val="0071021A"/>
    <w:rsid w:val="0071028E"/>
    <w:rsid w:val="007103B0"/>
    <w:rsid w:val="007106E9"/>
    <w:rsid w:val="007107FF"/>
    <w:rsid w:val="0071088B"/>
    <w:rsid w:val="007109D3"/>
    <w:rsid w:val="00710B3A"/>
    <w:rsid w:val="00710C2A"/>
    <w:rsid w:val="007110E7"/>
    <w:rsid w:val="0071131A"/>
    <w:rsid w:val="00711374"/>
    <w:rsid w:val="00711659"/>
    <w:rsid w:val="00711AED"/>
    <w:rsid w:val="00711B5A"/>
    <w:rsid w:val="00712279"/>
    <w:rsid w:val="00712427"/>
    <w:rsid w:val="00712632"/>
    <w:rsid w:val="00712EED"/>
    <w:rsid w:val="007131F3"/>
    <w:rsid w:val="00713211"/>
    <w:rsid w:val="007132E4"/>
    <w:rsid w:val="0071345D"/>
    <w:rsid w:val="0071405A"/>
    <w:rsid w:val="00714569"/>
    <w:rsid w:val="00714728"/>
    <w:rsid w:val="00714A56"/>
    <w:rsid w:val="00714F9F"/>
    <w:rsid w:val="0071509A"/>
    <w:rsid w:val="0071538E"/>
    <w:rsid w:val="00715789"/>
    <w:rsid w:val="007157D0"/>
    <w:rsid w:val="00715B06"/>
    <w:rsid w:val="00715E70"/>
    <w:rsid w:val="0071605C"/>
    <w:rsid w:val="0071664F"/>
    <w:rsid w:val="00716723"/>
    <w:rsid w:val="007168A5"/>
    <w:rsid w:val="00717104"/>
    <w:rsid w:val="0071719D"/>
    <w:rsid w:val="00717386"/>
    <w:rsid w:val="007173AA"/>
    <w:rsid w:val="00717705"/>
    <w:rsid w:val="007178DF"/>
    <w:rsid w:val="00717950"/>
    <w:rsid w:val="00717998"/>
    <w:rsid w:val="00717C13"/>
    <w:rsid w:val="00717FC7"/>
    <w:rsid w:val="007206EE"/>
    <w:rsid w:val="007207DF"/>
    <w:rsid w:val="00720A8A"/>
    <w:rsid w:val="00720BCB"/>
    <w:rsid w:val="00720F7F"/>
    <w:rsid w:val="00720FC4"/>
    <w:rsid w:val="00720FEE"/>
    <w:rsid w:val="00720FF2"/>
    <w:rsid w:val="0072101E"/>
    <w:rsid w:val="00721119"/>
    <w:rsid w:val="007219FE"/>
    <w:rsid w:val="00722025"/>
    <w:rsid w:val="00722743"/>
    <w:rsid w:val="007228E9"/>
    <w:rsid w:val="00722D96"/>
    <w:rsid w:val="00722FC3"/>
    <w:rsid w:val="007232F5"/>
    <w:rsid w:val="00723789"/>
    <w:rsid w:val="007244FB"/>
    <w:rsid w:val="007246EA"/>
    <w:rsid w:val="00725094"/>
    <w:rsid w:val="00725526"/>
    <w:rsid w:val="00725656"/>
    <w:rsid w:val="00725684"/>
    <w:rsid w:val="00725871"/>
    <w:rsid w:val="00725A50"/>
    <w:rsid w:val="00725B8E"/>
    <w:rsid w:val="00725C97"/>
    <w:rsid w:val="00726301"/>
    <w:rsid w:val="007269A7"/>
    <w:rsid w:val="00726AA7"/>
    <w:rsid w:val="00726AEF"/>
    <w:rsid w:val="007271BD"/>
    <w:rsid w:val="007272CA"/>
    <w:rsid w:val="0072738B"/>
    <w:rsid w:val="00727872"/>
    <w:rsid w:val="00727DAE"/>
    <w:rsid w:val="00727E79"/>
    <w:rsid w:val="007307F8"/>
    <w:rsid w:val="0073084A"/>
    <w:rsid w:val="00730A64"/>
    <w:rsid w:val="00730E60"/>
    <w:rsid w:val="00731582"/>
    <w:rsid w:val="00731A70"/>
    <w:rsid w:val="007320BD"/>
    <w:rsid w:val="007322AF"/>
    <w:rsid w:val="007322BB"/>
    <w:rsid w:val="0073231C"/>
    <w:rsid w:val="00732405"/>
    <w:rsid w:val="00732536"/>
    <w:rsid w:val="00732B0B"/>
    <w:rsid w:val="00732B6C"/>
    <w:rsid w:val="00733302"/>
    <w:rsid w:val="007336EE"/>
    <w:rsid w:val="00733B4C"/>
    <w:rsid w:val="00734391"/>
    <w:rsid w:val="007343A9"/>
    <w:rsid w:val="00734E76"/>
    <w:rsid w:val="00735263"/>
    <w:rsid w:val="00735834"/>
    <w:rsid w:val="00735883"/>
    <w:rsid w:val="0073593C"/>
    <w:rsid w:val="00735996"/>
    <w:rsid w:val="007359DA"/>
    <w:rsid w:val="007363C8"/>
    <w:rsid w:val="007365FF"/>
    <w:rsid w:val="007368CD"/>
    <w:rsid w:val="00736D32"/>
    <w:rsid w:val="00737541"/>
    <w:rsid w:val="00737966"/>
    <w:rsid w:val="00737A8D"/>
    <w:rsid w:val="00737D0B"/>
    <w:rsid w:val="0074050A"/>
    <w:rsid w:val="007405AC"/>
    <w:rsid w:val="0074083D"/>
    <w:rsid w:val="00740B25"/>
    <w:rsid w:val="00740C64"/>
    <w:rsid w:val="00740C89"/>
    <w:rsid w:val="00740DE0"/>
    <w:rsid w:val="007410AB"/>
    <w:rsid w:val="00741183"/>
    <w:rsid w:val="007411CF"/>
    <w:rsid w:val="007417C8"/>
    <w:rsid w:val="007417DA"/>
    <w:rsid w:val="00741952"/>
    <w:rsid w:val="00741E3A"/>
    <w:rsid w:val="00741EE8"/>
    <w:rsid w:val="00741F05"/>
    <w:rsid w:val="00741F16"/>
    <w:rsid w:val="00742108"/>
    <w:rsid w:val="0074241F"/>
    <w:rsid w:val="00742DBE"/>
    <w:rsid w:val="00742E1A"/>
    <w:rsid w:val="00742FB9"/>
    <w:rsid w:val="00743225"/>
    <w:rsid w:val="00743739"/>
    <w:rsid w:val="00743B17"/>
    <w:rsid w:val="00743BB9"/>
    <w:rsid w:val="0074423F"/>
    <w:rsid w:val="00744A5F"/>
    <w:rsid w:val="00744B67"/>
    <w:rsid w:val="00745181"/>
    <w:rsid w:val="007451B1"/>
    <w:rsid w:val="00745414"/>
    <w:rsid w:val="00745A8D"/>
    <w:rsid w:val="00745BD0"/>
    <w:rsid w:val="00745F20"/>
    <w:rsid w:val="00746050"/>
    <w:rsid w:val="00746059"/>
    <w:rsid w:val="007460A5"/>
    <w:rsid w:val="00746AD0"/>
    <w:rsid w:val="00746F53"/>
    <w:rsid w:val="007476CD"/>
    <w:rsid w:val="00747821"/>
    <w:rsid w:val="0074789A"/>
    <w:rsid w:val="00747993"/>
    <w:rsid w:val="00747CC8"/>
    <w:rsid w:val="00747E62"/>
    <w:rsid w:val="00750029"/>
    <w:rsid w:val="0075040A"/>
    <w:rsid w:val="0075095F"/>
    <w:rsid w:val="00750A87"/>
    <w:rsid w:val="00750EF8"/>
    <w:rsid w:val="00750FC2"/>
    <w:rsid w:val="00751829"/>
    <w:rsid w:val="00751AD7"/>
    <w:rsid w:val="00751C66"/>
    <w:rsid w:val="00751CD2"/>
    <w:rsid w:val="007520C7"/>
    <w:rsid w:val="0075240B"/>
    <w:rsid w:val="0075246C"/>
    <w:rsid w:val="00752861"/>
    <w:rsid w:val="00752AA0"/>
    <w:rsid w:val="00752C8F"/>
    <w:rsid w:val="00752ED2"/>
    <w:rsid w:val="00753B98"/>
    <w:rsid w:val="007540ED"/>
    <w:rsid w:val="00754399"/>
    <w:rsid w:val="00754643"/>
    <w:rsid w:val="007549AE"/>
    <w:rsid w:val="00754C29"/>
    <w:rsid w:val="00754EBC"/>
    <w:rsid w:val="007551A0"/>
    <w:rsid w:val="00755607"/>
    <w:rsid w:val="00755940"/>
    <w:rsid w:val="00755E3A"/>
    <w:rsid w:val="00756238"/>
    <w:rsid w:val="0075650F"/>
    <w:rsid w:val="0075655B"/>
    <w:rsid w:val="007567B8"/>
    <w:rsid w:val="00756A91"/>
    <w:rsid w:val="00756C8F"/>
    <w:rsid w:val="00756DE5"/>
    <w:rsid w:val="00757975"/>
    <w:rsid w:val="00757F66"/>
    <w:rsid w:val="0076020A"/>
    <w:rsid w:val="00760221"/>
    <w:rsid w:val="0076043B"/>
    <w:rsid w:val="007608CB"/>
    <w:rsid w:val="00760A3D"/>
    <w:rsid w:val="00761140"/>
    <w:rsid w:val="007614B7"/>
    <w:rsid w:val="007616D5"/>
    <w:rsid w:val="0076183F"/>
    <w:rsid w:val="00761992"/>
    <w:rsid w:val="0076199E"/>
    <w:rsid w:val="00761AF5"/>
    <w:rsid w:val="00761D37"/>
    <w:rsid w:val="0076215A"/>
    <w:rsid w:val="007625CD"/>
    <w:rsid w:val="00762723"/>
    <w:rsid w:val="007627EF"/>
    <w:rsid w:val="00762952"/>
    <w:rsid w:val="00762C06"/>
    <w:rsid w:val="00762DBD"/>
    <w:rsid w:val="00762E10"/>
    <w:rsid w:val="00763175"/>
    <w:rsid w:val="00764101"/>
    <w:rsid w:val="0076416E"/>
    <w:rsid w:val="007641D9"/>
    <w:rsid w:val="0076425D"/>
    <w:rsid w:val="00764341"/>
    <w:rsid w:val="00764545"/>
    <w:rsid w:val="00764F22"/>
    <w:rsid w:val="007650EE"/>
    <w:rsid w:val="0076540B"/>
    <w:rsid w:val="007654C5"/>
    <w:rsid w:val="00765557"/>
    <w:rsid w:val="00765BCB"/>
    <w:rsid w:val="00766104"/>
    <w:rsid w:val="007661A3"/>
    <w:rsid w:val="007661BC"/>
    <w:rsid w:val="00766326"/>
    <w:rsid w:val="007663B5"/>
    <w:rsid w:val="007669A6"/>
    <w:rsid w:val="00766A80"/>
    <w:rsid w:val="00766B99"/>
    <w:rsid w:val="00766FF7"/>
    <w:rsid w:val="00767177"/>
    <w:rsid w:val="0076718F"/>
    <w:rsid w:val="00767213"/>
    <w:rsid w:val="00767846"/>
    <w:rsid w:val="00767A07"/>
    <w:rsid w:val="00767C58"/>
    <w:rsid w:val="00767E44"/>
    <w:rsid w:val="007700AA"/>
    <w:rsid w:val="007703BC"/>
    <w:rsid w:val="00770807"/>
    <w:rsid w:val="00770883"/>
    <w:rsid w:val="00770CC6"/>
    <w:rsid w:val="00770CCD"/>
    <w:rsid w:val="00771267"/>
    <w:rsid w:val="007712FF"/>
    <w:rsid w:val="007718A5"/>
    <w:rsid w:val="00771BB2"/>
    <w:rsid w:val="00771C0F"/>
    <w:rsid w:val="00771CCD"/>
    <w:rsid w:val="00771DC1"/>
    <w:rsid w:val="00771E8D"/>
    <w:rsid w:val="0077235F"/>
    <w:rsid w:val="0077236E"/>
    <w:rsid w:val="0077242F"/>
    <w:rsid w:val="00772718"/>
    <w:rsid w:val="0077281F"/>
    <w:rsid w:val="00772A9C"/>
    <w:rsid w:val="00772B91"/>
    <w:rsid w:val="00773213"/>
    <w:rsid w:val="007734B1"/>
    <w:rsid w:val="007735CF"/>
    <w:rsid w:val="0077383B"/>
    <w:rsid w:val="0077384C"/>
    <w:rsid w:val="00773A47"/>
    <w:rsid w:val="00773AA3"/>
    <w:rsid w:val="00773D39"/>
    <w:rsid w:val="00773D75"/>
    <w:rsid w:val="00773F48"/>
    <w:rsid w:val="007742DE"/>
    <w:rsid w:val="00774A4C"/>
    <w:rsid w:val="00774CA0"/>
    <w:rsid w:val="00774D84"/>
    <w:rsid w:val="00775090"/>
    <w:rsid w:val="0077512A"/>
    <w:rsid w:val="007754AC"/>
    <w:rsid w:val="007756B2"/>
    <w:rsid w:val="00775D01"/>
    <w:rsid w:val="00775D68"/>
    <w:rsid w:val="00775E35"/>
    <w:rsid w:val="00775F40"/>
    <w:rsid w:val="00775F46"/>
    <w:rsid w:val="00776A0E"/>
    <w:rsid w:val="00776B08"/>
    <w:rsid w:val="00776C39"/>
    <w:rsid w:val="00776D6B"/>
    <w:rsid w:val="00776F51"/>
    <w:rsid w:val="00777273"/>
    <w:rsid w:val="0077796C"/>
    <w:rsid w:val="00777AED"/>
    <w:rsid w:val="00777E8F"/>
    <w:rsid w:val="00777FA8"/>
    <w:rsid w:val="007800DC"/>
    <w:rsid w:val="00780117"/>
    <w:rsid w:val="0078037C"/>
    <w:rsid w:val="00780407"/>
    <w:rsid w:val="007806E8"/>
    <w:rsid w:val="00780A2D"/>
    <w:rsid w:val="00780CB2"/>
    <w:rsid w:val="00780EC3"/>
    <w:rsid w:val="00780F43"/>
    <w:rsid w:val="007812FB"/>
    <w:rsid w:val="00781688"/>
    <w:rsid w:val="00781801"/>
    <w:rsid w:val="007818D8"/>
    <w:rsid w:val="0078194E"/>
    <w:rsid w:val="00781D17"/>
    <w:rsid w:val="00781DFF"/>
    <w:rsid w:val="0078214C"/>
    <w:rsid w:val="00782463"/>
    <w:rsid w:val="00782766"/>
    <w:rsid w:val="007829A2"/>
    <w:rsid w:val="00782A5D"/>
    <w:rsid w:val="00782AC9"/>
    <w:rsid w:val="00782B50"/>
    <w:rsid w:val="00782B75"/>
    <w:rsid w:val="0078334E"/>
    <w:rsid w:val="00783351"/>
    <w:rsid w:val="00783432"/>
    <w:rsid w:val="00783A65"/>
    <w:rsid w:val="00783D32"/>
    <w:rsid w:val="00784079"/>
    <w:rsid w:val="00784943"/>
    <w:rsid w:val="00784948"/>
    <w:rsid w:val="00784AC4"/>
    <w:rsid w:val="00784BF0"/>
    <w:rsid w:val="00784D2C"/>
    <w:rsid w:val="00784E93"/>
    <w:rsid w:val="007852D9"/>
    <w:rsid w:val="00785966"/>
    <w:rsid w:val="00785AA7"/>
    <w:rsid w:val="00786220"/>
    <w:rsid w:val="0078637F"/>
    <w:rsid w:val="00786613"/>
    <w:rsid w:val="007867B4"/>
    <w:rsid w:val="00786845"/>
    <w:rsid w:val="0078691B"/>
    <w:rsid w:val="007869C2"/>
    <w:rsid w:val="00786D75"/>
    <w:rsid w:val="00786F98"/>
    <w:rsid w:val="007871B4"/>
    <w:rsid w:val="007872BE"/>
    <w:rsid w:val="0078744A"/>
    <w:rsid w:val="0078751E"/>
    <w:rsid w:val="00787988"/>
    <w:rsid w:val="00787C41"/>
    <w:rsid w:val="00787C93"/>
    <w:rsid w:val="00787CAC"/>
    <w:rsid w:val="00787E37"/>
    <w:rsid w:val="00787EBA"/>
    <w:rsid w:val="00787EE1"/>
    <w:rsid w:val="00787EEC"/>
    <w:rsid w:val="00790085"/>
    <w:rsid w:val="00790197"/>
    <w:rsid w:val="0079025C"/>
    <w:rsid w:val="0079028A"/>
    <w:rsid w:val="0079054E"/>
    <w:rsid w:val="007905BB"/>
    <w:rsid w:val="00790709"/>
    <w:rsid w:val="00790891"/>
    <w:rsid w:val="00790B8E"/>
    <w:rsid w:val="00790BC2"/>
    <w:rsid w:val="00790D7D"/>
    <w:rsid w:val="00790EDF"/>
    <w:rsid w:val="007913AE"/>
    <w:rsid w:val="0079149E"/>
    <w:rsid w:val="007914DE"/>
    <w:rsid w:val="00791749"/>
    <w:rsid w:val="007921AA"/>
    <w:rsid w:val="007923D0"/>
    <w:rsid w:val="007928CE"/>
    <w:rsid w:val="007929D7"/>
    <w:rsid w:val="00792E07"/>
    <w:rsid w:val="007930E4"/>
    <w:rsid w:val="00793458"/>
    <w:rsid w:val="00793DB5"/>
    <w:rsid w:val="00793DBE"/>
    <w:rsid w:val="00793FE0"/>
    <w:rsid w:val="007941CC"/>
    <w:rsid w:val="00795039"/>
    <w:rsid w:val="007950D3"/>
    <w:rsid w:val="007953B7"/>
    <w:rsid w:val="0079550C"/>
    <w:rsid w:val="0079551F"/>
    <w:rsid w:val="00795668"/>
    <w:rsid w:val="00795730"/>
    <w:rsid w:val="0079587C"/>
    <w:rsid w:val="007958DF"/>
    <w:rsid w:val="00795AD5"/>
    <w:rsid w:val="00795FEB"/>
    <w:rsid w:val="0079604C"/>
    <w:rsid w:val="0079655F"/>
    <w:rsid w:val="00796C75"/>
    <w:rsid w:val="00796CB7"/>
    <w:rsid w:val="00797116"/>
    <w:rsid w:val="007972AB"/>
    <w:rsid w:val="00797957"/>
    <w:rsid w:val="007979BB"/>
    <w:rsid w:val="00797B0D"/>
    <w:rsid w:val="007A0629"/>
    <w:rsid w:val="007A06E8"/>
    <w:rsid w:val="007A08CC"/>
    <w:rsid w:val="007A0F14"/>
    <w:rsid w:val="007A0F92"/>
    <w:rsid w:val="007A104E"/>
    <w:rsid w:val="007A10A2"/>
    <w:rsid w:val="007A1696"/>
    <w:rsid w:val="007A1AE5"/>
    <w:rsid w:val="007A1BEF"/>
    <w:rsid w:val="007A1F6C"/>
    <w:rsid w:val="007A1FE2"/>
    <w:rsid w:val="007A2116"/>
    <w:rsid w:val="007A2370"/>
    <w:rsid w:val="007A23E8"/>
    <w:rsid w:val="007A2D3E"/>
    <w:rsid w:val="007A2D47"/>
    <w:rsid w:val="007A3533"/>
    <w:rsid w:val="007A3781"/>
    <w:rsid w:val="007A39C6"/>
    <w:rsid w:val="007A43BE"/>
    <w:rsid w:val="007A4410"/>
    <w:rsid w:val="007A4692"/>
    <w:rsid w:val="007A4A98"/>
    <w:rsid w:val="007A4E76"/>
    <w:rsid w:val="007A503C"/>
    <w:rsid w:val="007A5058"/>
    <w:rsid w:val="007A50D1"/>
    <w:rsid w:val="007A52C6"/>
    <w:rsid w:val="007A544D"/>
    <w:rsid w:val="007A5512"/>
    <w:rsid w:val="007A59DB"/>
    <w:rsid w:val="007A5E21"/>
    <w:rsid w:val="007A5E77"/>
    <w:rsid w:val="007A6448"/>
    <w:rsid w:val="007A6AC0"/>
    <w:rsid w:val="007A7161"/>
    <w:rsid w:val="007A73ED"/>
    <w:rsid w:val="007A7783"/>
    <w:rsid w:val="007A7E35"/>
    <w:rsid w:val="007A7E64"/>
    <w:rsid w:val="007A7E98"/>
    <w:rsid w:val="007A7FFD"/>
    <w:rsid w:val="007B00E9"/>
    <w:rsid w:val="007B0E5B"/>
    <w:rsid w:val="007B1039"/>
    <w:rsid w:val="007B1123"/>
    <w:rsid w:val="007B1212"/>
    <w:rsid w:val="007B1873"/>
    <w:rsid w:val="007B1AF1"/>
    <w:rsid w:val="007B1D5F"/>
    <w:rsid w:val="007B24CC"/>
    <w:rsid w:val="007B262C"/>
    <w:rsid w:val="007B2657"/>
    <w:rsid w:val="007B26AC"/>
    <w:rsid w:val="007B2924"/>
    <w:rsid w:val="007B2A33"/>
    <w:rsid w:val="007B2C74"/>
    <w:rsid w:val="007B35A3"/>
    <w:rsid w:val="007B3600"/>
    <w:rsid w:val="007B3A78"/>
    <w:rsid w:val="007B3AAA"/>
    <w:rsid w:val="007B3D60"/>
    <w:rsid w:val="007B4052"/>
    <w:rsid w:val="007B4080"/>
    <w:rsid w:val="007B40F2"/>
    <w:rsid w:val="007B4250"/>
    <w:rsid w:val="007B44AC"/>
    <w:rsid w:val="007B459C"/>
    <w:rsid w:val="007B4E7E"/>
    <w:rsid w:val="007B53D4"/>
    <w:rsid w:val="007B5424"/>
    <w:rsid w:val="007B5487"/>
    <w:rsid w:val="007B56A5"/>
    <w:rsid w:val="007B5D93"/>
    <w:rsid w:val="007B5E86"/>
    <w:rsid w:val="007B5FF4"/>
    <w:rsid w:val="007B62D8"/>
    <w:rsid w:val="007B636A"/>
    <w:rsid w:val="007B6415"/>
    <w:rsid w:val="007B6845"/>
    <w:rsid w:val="007B684D"/>
    <w:rsid w:val="007B68BE"/>
    <w:rsid w:val="007B6F0F"/>
    <w:rsid w:val="007B7164"/>
    <w:rsid w:val="007B7632"/>
    <w:rsid w:val="007B76AB"/>
    <w:rsid w:val="007B7A1C"/>
    <w:rsid w:val="007B7FA9"/>
    <w:rsid w:val="007C004A"/>
    <w:rsid w:val="007C0089"/>
    <w:rsid w:val="007C084C"/>
    <w:rsid w:val="007C11C2"/>
    <w:rsid w:val="007C120C"/>
    <w:rsid w:val="007C18F3"/>
    <w:rsid w:val="007C1C34"/>
    <w:rsid w:val="007C1D74"/>
    <w:rsid w:val="007C20CA"/>
    <w:rsid w:val="007C2124"/>
    <w:rsid w:val="007C21BF"/>
    <w:rsid w:val="007C2A0B"/>
    <w:rsid w:val="007C3295"/>
    <w:rsid w:val="007C34AF"/>
    <w:rsid w:val="007C36AB"/>
    <w:rsid w:val="007C39F6"/>
    <w:rsid w:val="007C3D2F"/>
    <w:rsid w:val="007C3D39"/>
    <w:rsid w:val="007C4023"/>
    <w:rsid w:val="007C409F"/>
    <w:rsid w:val="007C4204"/>
    <w:rsid w:val="007C4590"/>
    <w:rsid w:val="007C49FA"/>
    <w:rsid w:val="007C4E2B"/>
    <w:rsid w:val="007C4F1C"/>
    <w:rsid w:val="007C5199"/>
    <w:rsid w:val="007C519F"/>
    <w:rsid w:val="007C5565"/>
    <w:rsid w:val="007C55D7"/>
    <w:rsid w:val="007C5A48"/>
    <w:rsid w:val="007C5AD6"/>
    <w:rsid w:val="007C5E6A"/>
    <w:rsid w:val="007C5F97"/>
    <w:rsid w:val="007C5FD3"/>
    <w:rsid w:val="007C607C"/>
    <w:rsid w:val="007C607E"/>
    <w:rsid w:val="007C61FC"/>
    <w:rsid w:val="007C6625"/>
    <w:rsid w:val="007C666B"/>
    <w:rsid w:val="007C6CD6"/>
    <w:rsid w:val="007C6D6C"/>
    <w:rsid w:val="007C6E10"/>
    <w:rsid w:val="007C6EE7"/>
    <w:rsid w:val="007C701B"/>
    <w:rsid w:val="007C706A"/>
    <w:rsid w:val="007C739B"/>
    <w:rsid w:val="007C74AA"/>
    <w:rsid w:val="007C77FB"/>
    <w:rsid w:val="007C785F"/>
    <w:rsid w:val="007C78BF"/>
    <w:rsid w:val="007D03A2"/>
    <w:rsid w:val="007D03D9"/>
    <w:rsid w:val="007D068F"/>
    <w:rsid w:val="007D0836"/>
    <w:rsid w:val="007D08E3"/>
    <w:rsid w:val="007D0B02"/>
    <w:rsid w:val="007D0BC6"/>
    <w:rsid w:val="007D1183"/>
    <w:rsid w:val="007D124A"/>
    <w:rsid w:val="007D1333"/>
    <w:rsid w:val="007D143C"/>
    <w:rsid w:val="007D171E"/>
    <w:rsid w:val="007D1B7A"/>
    <w:rsid w:val="007D1D25"/>
    <w:rsid w:val="007D1D49"/>
    <w:rsid w:val="007D1DB9"/>
    <w:rsid w:val="007D1ED4"/>
    <w:rsid w:val="007D2A71"/>
    <w:rsid w:val="007D2ED1"/>
    <w:rsid w:val="007D378B"/>
    <w:rsid w:val="007D3A32"/>
    <w:rsid w:val="007D3A37"/>
    <w:rsid w:val="007D3A90"/>
    <w:rsid w:val="007D3CD4"/>
    <w:rsid w:val="007D3D3B"/>
    <w:rsid w:val="007D4310"/>
    <w:rsid w:val="007D4370"/>
    <w:rsid w:val="007D46B9"/>
    <w:rsid w:val="007D4960"/>
    <w:rsid w:val="007D4E2C"/>
    <w:rsid w:val="007D4FAC"/>
    <w:rsid w:val="007D565E"/>
    <w:rsid w:val="007D5A5F"/>
    <w:rsid w:val="007D5D6E"/>
    <w:rsid w:val="007D5ED2"/>
    <w:rsid w:val="007D658A"/>
    <w:rsid w:val="007D6A23"/>
    <w:rsid w:val="007D6E39"/>
    <w:rsid w:val="007D6E75"/>
    <w:rsid w:val="007D72D2"/>
    <w:rsid w:val="007D73F6"/>
    <w:rsid w:val="007D75D9"/>
    <w:rsid w:val="007D7784"/>
    <w:rsid w:val="007D77D1"/>
    <w:rsid w:val="007D7BED"/>
    <w:rsid w:val="007D7E42"/>
    <w:rsid w:val="007E01BD"/>
    <w:rsid w:val="007E04BB"/>
    <w:rsid w:val="007E069B"/>
    <w:rsid w:val="007E079C"/>
    <w:rsid w:val="007E0BDF"/>
    <w:rsid w:val="007E1201"/>
    <w:rsid w:val="007E12B6"/>
    <w:rsid w:val="007E17C8"/>
    <w:rsid w:val="007E198F"/>
    <w:rsid w:val="007E2330"/>
    <w:rsid w:val="007E252F"/>
    <w:rsid w:val="007E2639"/>
    <w:rsid w:val="007E2C87"/>
    <w:rsid w:val="007E2CEF"/>
    <w:rsid w:val="007E2E35"/>
    <w:rsid w:val="007E3087"/>
    <w:rsid w:val="007E317D"/>
    <w:rsid w:val="007E34AF"/>
    <w:rsid w:val="007E38BD"/>
    <w:rsid w:val="007E3A14"/>
    <w:rsid w:val="007E3C13"/>
    <w:rsid w:val="007E3F71"/>
    <w:rsid w:val="007E40B9"/>
    <w:rsid w:val="007E46B7"/>
    <w:rsid w:val="007E4C32"/>
    <w:rsid w:val="007E50E3"/>
    <w:rsid w:val="007E5301"/>
    <w:rsid w:val="007E538C"/>
    <w:rsid w:val="007E5607"/>
    <w:rsid w:val="007E59D5"/>
    <w:rsid w:val="007E5A74"/>
    <w:rsid w:val="007E5A78"/>
    <w:rsid w:val="007E5D37"/>
    <w:rsid w:val="007E66D1"/>
    <w:rsid w:val="007E6D45"/>
    <w:rsid w:val="007E6D52"/>
    <w:rsid w:val="007E6E07"/>
    <w:rsid w:val="007E6EB2"/>
    <w:rsid w:val="007E6F79"/>
    <w:rsid w:val="007E77FE"/>
    <w:rsid w:val="007E7B9A"/>
    <w:rsid w:val="007E7D3D"/>
    <w:rsid w:val="007E7DE7"/>
    <w:rsid w:val="007E7E79"/>
    <w:rsid w:val="007F0269"/>
    <w:rsid w:val="007F0360"/>
    <w:rsid w:val="007F051A"/>
    <w:rsid w:val="007F08FB"/>
    <w:rsid w:val="007F0A08"/>
    <w:rsid w:val="007F0CCF"/>
    <w:rsid w:val="007F0D0D"/>
    <w:rsid w:val="007F0E2D"/>
    <w:rsid w:val="007F0E71"/>
    <w:rsid w:val="007F10AF"/>
    <w:rsid w:val="007F10E8"/>
    <w:rsid w:val="007F1110"/>
    <w:rsid w:val="007F1232"/>
    <w:rsid w:val="007F1B4D"/>
    <w:rsid w:val="007F1CFC"/>
    <w:rsid w:val="007F1FE2"/>
    <w:rsid w:val="007F2635"/>
    <w:rsid w:val="007F2885"/>
    <w:rsid w:val="007F2B64"/>
    <w:rsid w:val="007F3175"/>
    <w:rsid w:val="007F3314"/>
    <w:rsid w:val="007F38AE"/>
    <w:rsid w:val="007F3C71"/>
    <w:rsid w:val="007F3D4B"/>
    <w:rsid w:val="007F3F24"/>
    <w:rsid w:val="007F485F"/>
    <w:rsid w:val="007F48B2"/>
    <w:rsid w:val="007F4E40"/>
    <w:rsid w:val="007F5115"/>
    <w:rsid w:val="007F5734"/>
    <w:rsid w:val="007F58EF"/>
    <w:rsid w:val="007F5C5F"/>
    <w:rsid w:val="007F6475"/>
    <w:rsid w:val="007F6581"/>
    <w:rsid w:val="007F6E36"/>
    <w:rsid w:val="007F7326"/>
    <w:rsid w:val="007F7714"/>
    <w:rsid w:val="007F774D"/>
    <w:rsid w:val="007F7B54"/>
    <w:rsid w:val="007F7D0F"/>
    <w:rsid w:val="007F7D22"/>
    <w:rsid w:val="0080037F"/>
    <w:rsid w:val="00800522"/>
    <w:rsid w:val="00800DD2"/>
    <w:rsid w:val="00801170"/>
    <w:rsid w:val="00801375"/>
    <w:rsid w:val="008013C0"/>
    <w:rsid w:val="008015BC"/>
    <w:rsid w:val="00801677"/>
    <w:rsid w:val="00801732"/>
    <w:rsid w:val="008018A5"/>
    <w:rsid w:val="00801F0D"/>
    <w:rsid w:val="00801F62"/>
    <w:rsid w:val="00801F73"/>
    <w:rsid w:val="00802371"/>
    <w:rsid w:val="00802526"/>
    <w:rsid w:val="00802576"/>
    <w:rsid w:val="00802720"/>
    <w:rsid w:val="00802AEE"/>
    <w:rsid w:val="00802E99"/>
    <w:rsid w:val="00803005"/>
    <w:rsid w:val="00803194"/>
    <w:rsid w:val="008032FF"/>
    <w:rsid w:val="0080340E"/>
    <w:rsid w:val="008036B7"/>
    <w:rsid w:val="008038B1"/>
    <w:rsid w:val="00803E0D"/>
    <w:rsid w:val="00803E6D"/>
    <w:rsid w:val="00803FC2"/>
    <w:rsid w:val="00804068"/>
    <w:rsid w:val="00804346"/>
    <w:rsid w:val="008049C3"/>
    <w:rsid w:val="00804A63"/>
    <w:rsid w:val="00804AFB"/>
    <w:rsid w:val="00804CE5"/>
    <w:rsid w:val="00804FE0"/>
    <w:rsid w:val="00805073"/>
    <w:rsid w:val="008056AB"/>
    <w:rsid w:val="0080598A"/>
    <w:rsid w:val="00805E24"/>
    <w:rsid w:val="00806130"/>
    <w:rsid w:val="00806233"/>
    <w:rsid w:val="00806936"/>
    <w:rsid w:val="00806A9E"/>
    <w:rsid w:val="0080742C"/>
    <w:rsid w:val="00807446"/>
    <w:rsid w:val="00807449"/>
    <w:rsid w:val="008100A8"/>
    <w:rsid w:val="00810140"/>
    <w:rsid w:val="00810664"/>
    <w:rsid w:val="00810C07"/>
    <w:rsid w:val="00810DDF"/>
    <w:rsid w:val="00810EA4"/>
    <w:rsid w:val="00810F76"/>
    <w:rsid w:val="00810FA3"/>
    <w:rsid w:val="0081115D"/>
    <w:rsid w:val="0081124A"/>
    <w:rsid w:val="00811487"/>
    <w:rsid w:val="00811581"/>
    <w:rsid w:val="0081193C"/>
    <w:rsid w:val="00811973"/>
    <w:rsid w:val="00811B48"/>
    <w:rsid w:val="00811E66"/>
    <w:rsid w:val="00811EB5"/>
    <w:rsid w:val="00811FAC"/>
    <w:rsid w:val="008121ED"/>
    <w:rsid w:val="00812505"/>
    <w:rsid w:val="008129E0"/>
    <w:rsid w:val="00812C60"/>
    <w:rsid w:val="00813170"/>
    <w:rsid w:val="00813253"/>
    <w:rsid w:val="008134DB"/>
    <w:rsid w:val="00813550"/>
    <w:rsid w:val="008137DC"/>
    <w:rsid w:val="00813B4C"/>
    <w:rsid w:val="00813C32"/>
    <w:rsid w:val="00813D29"/>
    <w:rsid w:val="00813DBE"/>
    <w:rsid w:val="00814139"/>
    <w:rsid w:val="008141C4"/>
    <w:rsid w:val="00814352"/>
    <w:rsid w:val="008144C0"/>
    <w:rsid w:val="00814922"/>
    <w:rsid w:val="008149CE"/>
    <w:rsid w:val="00814B18"/>
    <w:rsid w:val="00814BB1"/>
    <w:rsid w:val="00814CA5"/>
    <w:rsid w:val="00814CA7"/>
    <w:rsid w:val="00814D96"/>
    <w:rsid w:val="00814DFF"/>
    <w:rsid w:val="00814E99"/>
    <w:rsid w:val="008153E8"/>
    <w:rsid w:val="00815588"/>
    <w:rsid w:val="008159C9"/>
    <w:rsid w:val="00816077"/>
    <w:rsid w:val="008160D6"/>
    <w:rsid w:val="008165A1"/>
    <w:rsid w:val="0081671F"/>
    <w:rsid w:val="00816B6F"/>
    <w:rsid w:val="00816F51"/>
    <w:rsid w:val="008171C1"/>
    <w:rsid w:val="00817291"/>
    <w:rsid w:val="008176BF"/>
    <w:rsid w:val="00817A55"/>
    <w:rsid w:val="00817D96"/>
    <w:rsid w:val="00817F1D"/>
    <w:rsid w:val="00820174"/>
    <w:rsid w:val="00820422"/>
    <w:rsid w:val="00820D76"/>
    <w:rsid w:val="00820E2D"/>
    <w:rsid w:val="00820EB5"/>
    <w:rsid w:val="008210CC"/>
    <w:rsid w:val="00821484"/>
    <w:rsid w:val="008221F8"/>
    <w:rsid w:val="00822B62"/>
    <w:rsid w:val="00822ECB"/>
    <w:rsid w:val="0082334C"/>
    <w:rsid w:val="00823667"/>
    <w:rsid w:val="00823AB1"/>
    <w:rsid w:val="00823C8E"/>
    <w:rsid w:val="00824110"/>
    <w:rsid w:val="0082413E"/>
    <w:rsid w:val="0082434C"/>
    <w:rsid w:val="008244DA"/>
    <w:rsid w:val="008247EA"/>
    <w:rsid w:val="00824E3F"/>
    <w:rsid w:val="00824E52"/>
    <w:rsid w:val="00825104"/>
    <w:rsid w:val="00825337"/>
    <w:rsid w:val="00825B56"/>
    <w:rsid w:val="00825CCE"/>
    <w:rsid w:val="00825DB1"/>
    <w:rsid w:val="00825FAC"/>
    <w:rsid w:val="008260FE"/>
    <w:rsid w:val="008261C3"/>
    <w:rsid w:val="00826622"/>
    <w:rsid w:val="00826722"/>
    <w:rsid w:val="0082761F"/>
    <w:rsid w:val="0082767A"/>
    <w:rsid w:val="0082773A"/>
    <w:rsid w:val="0082791B"/>
    <w:rsid w:val="00827AEB"/>
    <w:rsid w:val="00827B50"/>
    <w:rsid w:val="00827C4A"/>
    <w:rsid w:val="00827E2A"/>
    <w:rsid w:val="008300BC"/>
    <w:rsid w:val="00830781"/>
    <w:rsid w:val="008308A8"/>
    <w:rsid w:val="00830949"/>
    <w:rsid w:val="00830ABD"/>
    <w:rsid w:val="0083108B"/>
    <w:rsid w:val="00831386"/>
    <w:rsid w:val="0083143C"/>
    <w:rsid w:val="0083149A"/>
    <w:rsid w:val="008315E2"/>
    <w:rsid w:val="008316FB"/>
    <w:rsid w:val="00831DB8"/>
    <w:rsid w:val="00831E0D"/>
    <w:rsid w:val="0083209B"/>
    <w:rsid w:val="00832128"/>
    <w:rsid w:val="00832536"/>
    <w:rsid w:val="00832D2B"/>
    <w:rsid w:val="00832D4D"/>
    <w:rsid w:val="00833153"/>
    <w:rsid w:val="00833324"/>
    <w:rsid w:val="00833409"/>
    <w:rsid w:val="00833459"/>
    <w:rsid w:val="008334EE"/>
    <w:rsid w:val="00833636"/>
    <w:rsid w:val="00833988"/>
    <w:rsid w:val="00833FDA"/>
    <w:rsid w:val="00834105"/>
    <w:rsid w:val="00834210"/>
    <w:rsid w:val="0083447F"/>
    <w:rsid w:val="008344EB"/>
    <w:rsid w:val="00834946"/>
    <w:rsid w:val="0083495B"/>
    <w:rsid w:val="00834B8A"/>
    <w:rsid w:val="00834D6E"/>
    <w:rsid w:val="00834E93"/>
    <w:rsid w:val="00834FE5"/>
    <w:rsid w:val="008350D8"/>
    <w:rsid w:val="0083521E"/>
    <w:rsid w:val="00835404"/>
    <w:rsid w:val="00835B51"/>
    <w:rsid w:val="00835E20"/>
    <w:rsid w:val="00835F35"/>
    <w:rsid w:val="00836378"/>
    <w:rsid w:val="0083689A"/>
    <w:rsid w:val="008369A1"/>
    <w:rsid w:val="00836C80"/>
    <w:rsid w:val="00836E56"/>
    <w:rsid w:val="00836EA8"/>
    <w:rsid w:val="00836F71"/>
    <w:rsid w:val="0083702C"/>
    <w:rsid w:val="008370E3"/>
    <w:rsid w:val="0083723E"/>
    <w:rsid w:val="00837782"/>
    <w:rsid w:val="00837858"/>
    <w:rsid w:val="0083796E"/>
    <w:rsid w:val="00837AF9"/>
    <w:rsid w:val="00837FF2"/>
    <w:rsid w:val="008405B5"/>
    <w:rsid w:val="008407F3"/>
    <w:rsid w:val="00840903"/>
    <w:rsid w:val="00840AC7"/>
    <w:rsid w:val="00840BD8"/>
    <w:rsid w:val="00840DF9"/>
    <w:rsid w:val="00840ECB"/>
    <w:rsid w:val="00840EF5"/>
    <w:rsid w:val="0084129F"/>
    <w:rsid w:val="008419BF"/>
    <w:rsid w:val="00841FAA"/>
    <w:rsid w:val="00841FE2"/>
    <w:rsid w:val="00842252"/>
    <w:rsid w:val="00842353"/>
    <w:rsid w:val="00842390"/>
    <w:rsid w:val="00842898"/>
    <w:rsid w:val="00842B4A"/>
    <w:rsid w:val="00842B89"/>
    <w:rsid w:val="00842E1E"/>
    <w:rsid w:val="00842F8C"/>
    <w:rsid w:val="00842FB5"/>
    <w:rsid w:val="00843227"/>
    <w:rsid w:val="00843413"/>
    <w:rsid w:val="00843455"/>
    <w:rsid w:val="0084351F"/>
    <w:rsid w:val="00843687"/>
    <w:rsid w:val="00843D0F"/>
    <w:rsid w:val="008440DA"/>
    <w:rsid w:val="00844258"/>
    <w:rsid w:val="008446D9"/>
    <w:rsid w:val="00844855"/>
    <w:rsid w:val="00844BC5"/>
    <w:rsid w:val="00844C1D"/>
    <w:rsid w:val="00845142"/>
    <w:rsid w:val="00845248"/>
    <w:rsid w:val="00845391"/>
    <w:rsid w:val="008453E8"/>
    <w:rsid w:val="00845448"/>
    <w:rsid w:val="008457E7"/>
    <w:rsid w:val="008458D6"/>
    <w:rsid w:val="0084594C"/>
    <w:rsid w:val="00845F69"/>
    <w:rsid w:val="0084621B"/>
    <w:rsid w:val="008462EA"/>
    <w:rsid w:val="00846492"/>
    <w:rsid w:val="00846568"/>
    <w:rsid w:val="0084671C"/>
    <w:rsid w:val="0084690A"/>
    <w:rsid w:val="00846ABA"/>
    <w:rsid w:val="00846AD4"/>
    <w:rsid w:val="00847027"/>
    <w:rsid w:val="008472A9"/>
    <w:rsid w:val="00847321"/>
    <w:rsid w:val="008474E1"/>
    <w:rsid w:val="00847690"/>
    <w:rsid w:val="0084784F"/>
    <w:rsid w:val="00847A14"/>
    <w:rsid w:val="00847B28"/>
    <w:rsid w:val="00847BA6"/>
    <w:rsid w:val="00847D6F"/>
    <w:rsid w:val="00847F7E"/>
    <w:rsid w:val="00847FD3"/>
    <w:rsid w:val="00850079"/>
    <w:rsid w:val="00850A68"/>
    <w:rsid w:val="00850C34"/>
    <w:rsid w:val="0085105F"/>
    <w:rsid w:val="00851073"/>
    <w:rsid w:val="00851205"/>
    <w:rsid w:val="008515E8"/>
    <w:rsid w:val="0085216A"/>
    <w:rsid w:val="0085253F"/>
    <w:rsid w:val="0085258B"/>
    <w:rsid w:val="008526F9"/>
    <w:rsid w:val="00852BFF"/>
    <w:rsid w:val="00852FCF"/>
    <w:rsid w:val="008533E4"/>
    <w:rsid w:val="00853726"/>
    <w:rsid w:val="00853801"/>
    <w:rsid w:val="0085410B"/>
    <w:rsid w:val="0085471E"/>
    <w:rsid w:val="00854A9C"/>
    <w:rsid w:val="00854CE0"/>
    <w:rsid w:val="00854ED8"/>
    <w:rsid w:val="0085517B"/>
    <w:rsid w:val="00855182"/>
    <w:rsid w:val="00855227"/>
    <w:rsid w:val="008553D6"/>
    <w:rsid w:val="00855813"/>
    <w:rsid w:val="00855ADE"/>
    <w:rsid w:val="00855B9E"/>
    <w:rsid w:val="00855D11"/>
    <w:rsid w:val="00855DCE"/>
    <w:rsid w:val="00855FDE"/>
    <w:rsid w:val="0085603E"/>
    <w:rsid w:val="00856068"/>
    <w:rsid w:val="008567BC"/>
    <w:rsid w:val="00856EB9"/>
    <w:rsid w:val="00856F15"/>
    <w:rsid w:val="0085700D"/>
    <w:rsid w:val="008571FF"/>
    <w:rsid w:val="00857506"/>
    <w:rsid w:val="00857D18"/>
    <w:rsid w:val="00857F49"/>
    <w:rsid w:val="008603EC"/>
    <w:rsid w:val="00860539"/>
    <w:rsid w:val="00860CC5"/>
    <w:rsid w:val="00860DDA"/>
    <w:rsid w:val="00860E9A"/>
    <w:rsid w:val="00860F7E"/>
    <w:rsid w:val="008612D1"/>
    <w:rsid w:val="0086156E"/>
    <w:rsid w:val="00861622"/>
    <w:rsid w:val="0086175A"/>
    <w:rsid w:val="00861D97"/>
    <w:rsid w:val="00862189"/>
    <w:rsid w:val="008623C3"/>
    <w:rsid w:val="008624F9"/>
    <w:rsid w:val="00862686"/>
    <w:rsid w:val="00862A5B"/>
    <w:rsid w:val="00862DC3"/>
    <w:rsid w:val="00862FA5"/>
    <w:rsid w:val="00863055"/>
    <w:rsid w:val="00863428"/>
    <w:rsid w:val="0086352F"/>
    <w:rsid w:val="00863681"/>
    <w:rsid w:val="00863A92"/>
    <w:rsid w:val="00863ABE"/>
    <w:rsid w:val="00863BF2"/>
    <w:rsid w:val="00863EB9"/>
    <w:rsid w:val="00864156"/>
    <w:rsid w:val="008641F1"/>
    <w:rsid w:val="00864465"/>
    <w:rsid w:val="00864A4B"/>
    <w:rsid w:val="00864A6E"/>
    <w:rsid w:val="00864BAD"/>
    <w:rsid w:val="00864C71"/>
    <w:rsid w:val="00865FCE"/>
    <w:rsid w:val="008662F5"/>
    <w:rsid w:val="008663C9"/>
    <w:rsid w:val="00866CA9"/>
    <w:rsid w:val="00866F31"/>
    <w:rsid w:val="008671CC"/>
    <w:rsid w:val="008674F0"/>
    <w:rsid w:val="00867602"/>
    <w:rsid w:val="0086769A"/>
    <w:rsid w:val="0086782C"/>
    <w:rsid w:val="00867F58"/>
    <w:rsid w:val="008702B5"/>
    <w:rsid w:val="0087031F"/>
    <w:rsid w:val="00870691"/>
    <w:rsid w:val="00870768"/>
    <w:rsid w:val="00870CB0"/>
    <w:rsid w:val="00870D67"/>
    <w:rsid w:val="0087125E"/>
    <w:rsid w:val="008717AB"/>
    <w:rsid w:val="00871DF9"/>
    <w:rsid w:val="00872472"/>
    <w:rsid w:val="008725DA"/>
    <w:rsid w:val="0087267C"/>
    <w:rsid w:val="008727EA"/>
    <w:rsid w:val="008728D8"/>
    <w:rsid w:val="00872B3E"/>
    <w:rsid w:val="00872F1D"/>
    <w:rsid w:val="0087317D"/>
    <w:rsid w:val="008736CA"/>
    <w:rsid w:val="00873989"/>
    <w:rsid w:val="00873EE9"/>
    <w:rsid w:val="00874287"/>
    <w:rsid w:val="00874972"/>
    <w:rsid w:val="00874C59"/>
    <w:rsid w:val="00874EDC"/>
    <w:rsid w:val="00875025"/>
    <w:rsid w:val="008750BF"/>
    <w:rsid w:val="0087510D"/>
    <w:rsid w:val="00875355"/>
    <w:rsid w:val="008756FE"/>
    <w:rsid w:val="008757B4"/>
    <w:rsid w:val="008757B7"/>
    <w:rsid w:val="0087592F"/>
    <w:rsid w:val="00875A4C"/>
    <w:rsid w:val="00875B12"/>
    <w:rsid w:val="00875B42"/>
    <w:rsid w:val="00875C98"/>
    <w:rsid w:val="00875EB1"/>
    <w:rsid w:val="008761EF"/>
    <w:rsid w:val="008762FF"/>
    <w:rsid w:val="008764F1"/>
    <w:rsid w:val="00876670"/>
    <w:rsid w:val="00876722"/>
    <w:rsid w:val="008768C9"/>
    <w:rsid w:val="00876AC2"/>
    <w:rsid w:val="00876B16"/>
    <w:rsid w:val="00876CCC"/>
    <w:rsid w:val="00876D71"/>
    <w:rsid w:val="00876EE5"/>
    <w:rsid w:val="00877062"/>
    <w:rsid w:val="00877177"/>
    <w:rsid w:val="008773A3"/>
    <w:rsid w:val="008776FD"/>
    <w:rsid w:val="008779C8"/>
    <w:rsid w:val="00877B21"/>
    <w:rsid w:val="00877DA9"/>
    <w:rsid w:val="00877F0F"/>
    <w:rsid w:val="008800CC"/>
    <w:rsid w:val="008804E4"/>
    <w:rsid w:val="00880690"/>
    <w:rsid w:val="00881919"/>
    <w:rsid w:val="00881A18"/>
    <w:rsid w:val="00882612"/>
    <w:rsid w:val="008829A4"/>
    <w:rsid w:val="00882C1E"/>
    <w:rsid w:val="00882FC1"/>
    <w:rsid w:val="008830B9"/>
    <w:rsid w:val="0088378B"/>
    <w:rsid w:val="0088399F"/>
    <w:rsid w:val="00884437"/>
    <w:rsid w:val="00884482"/>
    <w:rsid w:val="008847C9"/>
    <w:rsid w:val="00884CF0"/>
    <w:rsid w:val="00884ECA"/>
    <w:rsid w:val="00884F92"/>
    <w:rsid w:val="00885039"/>
    <w:rsid w:val="00885604"/>
    <w:rsid w:val="00885732"/>
    <w:rsid w:val="008857C9"/>
    <w:rsid w:val="00885A87"/>
    <w:rsid w:val="00885B8D"/>
    <w:rsid w:val="00885C6C"/>
    <w:rsid w:val="0088610A"/>
    <w:rsid w:val="00886567"/>
    <w:rsid w:val="0088656B"/>
    <w:rsid w:val="0088687F"/>
    <w:rsid w:val="00887365"/>
    <w:rsid w:val="0088739C"/>
    <w:rsid w:val="00887418"/>
    <w:rsid w:val="00887690"/>
    <w:rsid w:val="00887701"/>
    <w:rsid w:val="008877C5"/>
    <w:rsid w:val="00887923"/>
    <w:rsid w:val="008879CE"/>
    <w:rsid w:val="00890279"/>
    <w:rsid w:val="008907F6"/>
    <w:rsid w:val="00890CF6"/>
    <w:rsid w:val="00890E3D"/>
    <w:rsid w:val="0089156B"/>
    <w:rsid w:val="00891735"/>
    <w:rsid w:val="008918A6"/>
    <w:rsid w:val="00891AAE"/>
    <w:rsid w:val="00891D57"/>
    <w:rsid w:val="00891F10"/>
    <w:rsid w:val="00892069"/>
    <w:rsid w:val="0089208F"/>
    <w:rsid w:val="0089214A"/>
    <w:rsid w:val="008921CE"/>
    <w:rsid w:val="0089224A"/>
    <w:rsid w:val="00892EB8"/>
    <w:rsid w:val="00892EC5"/>
    <w:rsid w:val="00893379"/>
    <w:rsid w:val="008934F4"/>
    <w:rsid w:val="0089369C"/>
    <w:rsid w:val="00893ED7"/>
    <w:rsid w:val="00893F06"/>
    <w:rsid w:val="008940D7"/>
    <w:rsid w:val="0089442F"/>
    <w:rsid w:val="008948CB"/>
    <w:rsid w:val="008949F5"/>
    <w:rsid w:val="00894AA6"/>
    <w:rsid w:val="00894B44"/>
    <w:rsid w:val="00894C79"/>
    <w:rsid w:val="00894E3B"/>
    <w:rsid w:val="008952BD"/>
    <w:rsid w:val="00895ED8"/>
    <w:rsid w:val="00895F6E"/>
    <w:rsid w:val="008961D2"/>
    <w:rsid w:val="0089626B"/>
    <w:rsid w:val="008964D4"/>
    <w:rsid w:val="0089700B"/>
    <w:rsid w:val="008970EB"/>
    <w:rsid w:val="008970F7"/>
    <w:rsid w:val="008971D8"/>
    <w:rsid w:val="00897667"/>
    <w:rsid w:val="0089767D"/>
    <w:rsid w:val="00897AEC"/>
    <w:rsid w:val="008A00EF"/>
    <w:rsid w:val="008A012A"/>
    <w:rsid w:val="008A0326"/>
    <w:rsid w:val="008A06BA"/>
    <w:rsid w:val="008A09E0"/>
    <w:rsid w:val="008A142F"/>
    <w:rsid w:val="008A1832"/>
    <w:rsid w:val="008A1A6E"/>
    <w:rsid w:val="008A1A95"/>
    <w:rsid w:val="008A1B95"/>
    <w:rsid w:val="008A1CA7"/>
    <w:rsid w:val="008A1DC0"/>
    <w:rsid w:val="008A1F93"/>
    <w:rsid w:val="008A1FFA"/>
    <w:rsid w:val="008A205B"/>
    <w:rsid w:val="008A275F"/>
    <w:rsid w:val="008A2B72"/>
    <w:rsid w:val="008A2D77"/>
    <w:rsid w:val="008A2F2E"/>
    <w:rsid w:val="008A2FEF"/>
    <w:rsid w:val="008A3661"/>
    <w:rsid w:val="008A377F"/>
    <w:rsid w:val="008A39A2"/>
    <w:rsid w:val="008A3D57"/>
    <w:rsid w:val="008A4313"/>
    <w:rsid w:val="008A4326"/>
    <w:rsid w:val="008A4652"/>
    <w:rsid w:val="008A47C1"/>
    <w:rsid w:val="008A4CA2"/>
    <w:rsid w:val="008A5015"/>
    <w:rsid w:val="008A5163"/>
    <w:rsid w:val="008A51DF"/>
    <w:rsid w:val="008A56A8"/>
    <w:rsid w:val="008A5952"/>
    <w:rsid w:val="008A5E18"/>
    <w:rsid w:val="008A5EC1"/>
    <w:rsid w:val="008A5FE5"/>
    <w:rsid w:val="008A61FB"/>
    <w:rsid w:val="008A6209"/>
    <w:rsid w:val="008A62F1"/>
    <w:rsid w:val="008A6A92"/>
    <w:rsid w:val="008A6DB5"/>
    <w:rsid w:val="008A6EF9"/>
    <w:rsid w:val="008A70C1"/>
    <w:rsid w:val="008A713F"/>
    <w:rsid w:val="008A72DB"/>
    <w:rsid w:val="008A779C"/>
    <w:rsid w:val="008A7BB1"/>
    <w:rsid w:val="008B06CA"/>
    <w:rsid w:val="008B078F"/>
    <w:rsid w:val="008B0FFD"/>
    <w:rsid w:val="008B130F"/>
    <w:rsid w:val="008B171D"/>
    <w:rsid w:val="008B1B83"/>
    <w:rsid w:val="008B1E40"/>
    <w:rsid w:val="008B1E67"/>
    <w:rsid w:val="008B1E6F"/>
    <w:rsid w:val="008B1E96"/>
    <w:rsid w:val="008B1EB3"/>
    <w:rsid w:val="008B2340"/>
    <w:rsid w:val="008B2965"/>
    <w:rsid w:val="008B2BA2"/>
    <w:rsid w:val="008B2BCA"/>
    <w:rsid w:val="008B2C01"/>
    <w:rsid w:val="008B30EB"/>
    <w:rsid w:val="008B357B"/>
    <w:rsid w:val="008B3D3F"/>
    <w:rsid w:val="008B3F01"/>
    <w:rsid w:val="008B4194"/>
    <w:rsid w:val="008B42A3"/>
    <w:rsid w:val="008B4347"/>
    <w:rsid w:val="008B44BC"/>
    <w:rsid w:val="008B481E"/>
    <w:rsid w:val="008B4C35"/>
    <w:rsid w:val="008B5172"/>
    <w:rsid w:val="008B53A0"/>
    <w:rsid w:val="008B565C"/>
    <w:rsid w:val="008B5724"/>
    <w:rsid w:val="008B57A0"/>
    <w:rsid w:val="008B5900"/>
    <w:rsid w:val="008B5A17"/>
    <w:rsid w:val="008B5C58"/>
    <w:rsid w:val="008B64F2"/>
    <w:rsid w:val="008B6753"/>
    <w:rsid w:val="008B688B"/>
    <w:rsid w:val="008B6BC0"/>
    <w:rsid w:val="008B6C09"/>
    <w:rsid w:val="008B7B36"/>
    <w:rsid w:val="008B7BC6"/>
    <w:rsid w:val="008C02CA"/>
    <w:rsid w:val="008C0871"/>
    <w:rsid w:val="008C08A0"/>
    <w:rsid w:val="008C0CEE"/>
    <w:rsid w:val="008C0E83"/>
    <w:rsid w:val="008C0FC9"/>
    <w:rsid w:val="008C0FD5"/>
    <w:rsid w:val="008C11D2"/>
    <w:rsid w:val="008C12A4"/>
    <w:rsid w:val="008C131C"/>
    <w:rsid w:val="008C17A1"/>
    <w:rsid w:val="008C1A01"/>
    <w:rsid w:val="008C1A3E"/>
    <w:rsid w:val="008C1A69"/>
    <w:rsid w:val="008C1BB3"/>
    <w:rsid w:val="008C1BF5"/>
    <w:rsid w:val="008C1D4B"/>
    <w:rsid w:val="008C211C"/>
    <w:rsid w:val="008C2467"/>
    <w:rsid w:val="008C2B89"/>
    <w:rsid w:val="008C2C60"/>
    <w:rsid w:val="008C2E3D"/>
    <w:rsid w:val="008C306C"/>
    <w:rsid w:val="008C30CB"/>
    <w:rsid w:val="008C31BE"/>
    <w:rsid w:val="008C32C5"/>
    <w:rsid w:val="008C330E"/>
    <w:rsid w:val="008C34A2"/>
    <w:rsid w:val="008C39F7"/>
    <w:rsid w:val="008C3EBC"/>
    <w:rsid w:val="008C46BD"/>
    <w:rsid w:val="008C4C48"/>
    <w:rsid w:val="008C4CF2"/>
    <w:rsid w:val="008C4D07"/>
    <w:rsid w:val="008C4DAB"/>
    <w:rsid w:val="008C5BE7"/>
    <w:rsid w:val="008C5CBF"/>
    <w:rsid w:val="008C5D37"/>
    <w:rsid w:val="008C60E8"/>
    <w:rsid w:val="008C667A"/>
    <w:rsid w:val="008C69CA"/>
    <w:rsid w:val="008C6AAE"/>
    <w:rsid w:val="008C6B32"/>
    <w:rsid w:val="008C6B7B"/>
    <w:rsid w:val="008C6D0F"/>
    <w:rsid w:val="008C6DC5"/>
    <w:rsid w:val="008C6E96"/>
    <w:rsid w:val="008C7152"/>
    <w:rsid w:val="008C791E"/>
    <w:rsid w:val="008C7B35"/>
    <w:rsid w:val="008C7C10"/>
    <w:rsid w:val="008C7C9B"/>
    <w:rsid w:val="008C7F66"/>
    <w:rsid w:val="008D0056"/>
    <w:rsid w:val="008D03DD"/>
    <w:rsid w:val="008D0638"/>
    <w:rsid w:val="008D0819"/>
    <w:rsid w:val="008D097E"/>
    <w:rsid w:val="008D0DF5"/>
    <w:rsid w:val="008D0F36"/>
    <w:rsid w:val="008D10FF"/>
    <w:rsid w:val="008D13FF"/>
    <w:rsid w:val="008D1706"/>
    <w:rsid w:val="008D18E7"/>
    <w:rsid w:val="008D1BC9"/>
    <w:rsid w:val="008D1E80"/>
    <w:rsid w:val="008D29D8"/>
    <w:rsid w:val="008D2A39"/>
    <w:rsid w:val="008D2F44"/>
    <w:rsid w:val="008D34AF"/>
    <w:rsid w:val="008D3722"/>
    <w:rsid w:val="008D37B0"/>
    <w:rsid w:val="008D407B"/>
    <w:rsid w:val="008D4215"/>
    <w:rsid w:val="008D42F3"/>
    <w:rsid w:val="008D4359"/>
    <w:rsid w:val="008D44C1"/>
    <w:rsid w:val="008D44EF"/>
    <w:rsid w:val="008D44FF"/>
    <w:rsid w:val="008D456A"/>
    <w:rsid w:val="008D4586"/>
    <w:rsid w:val="008D48CB"/>
    <w:rsid w:val="008D4B86"/>
    <w:rsid w:val="008D5125"/>
    <w:rsid w:val="008D55A8"/>
    <w:rsid w:val="008D5992"/>
    <w:rsid w:val="008D5C52"/>
    <w:rsid w:val="008D634E"/>
    <w:rsid w:val="008D6951"/>
    <w:rsid w:val="008D69B8"/>
    <w:rsid w:val="008D6AD9"/>
    <w:rsid w:val="008D6D80"/>
    <w:rsid w:val="008D6EF9"/>
    <w:rsid w:val="008D6FE0"/>
    <w:rsid w:val="008D7113"/>
    <w:rsid w:val="008D75BA"/>
    <w:rsid w:val="008D786A"/>
    <w:rsid w:val="008D7A38"/>
    <w:rsid w:val="008D7A69"/>
    <w:rsid w:val="008D7C1B"/>
    <w:rsid w:val="008D7C37"/>
    <w:rsid w:val="008D7CCC"/>
    <w:rsid w:val="008D7D1F"/>
    <w:rsid w:val="008D7D71"/>
    <w:rsid w:val="008E000C"/>
    <w:rsid w:val="008E0100"/>
    <w:rsid w:val="008E0220"/>
    <w:rsid w:val="008E04DA"/>
    <w:rsid w:val="008E0666"/>
    <w:rsid w:val="008E0973"/>
    <w:rsid w:val="008E0B4C"/>
    <w:rsid w:val="008E0D60"/>
    <w:rsid w:val="008E0F96"/>
    <w:rsid w:val="008E10A1"/>
    <w:rsid w:val="008E10F5"/>
    <w:rsid w:val="008E11B4"/>
    <w:rsid w:val="008E120A"/>
    <w:rsid w:val="008E1306"/>
    <w:rsid w:val="008E151C"/>
    <w:rsid w:val="008E1784"/>
    <w:rsid w:val="008E18E9"/>
    <w:rsid w:val="008E1EF4"/>
    <w:rsid w:val="008E1FD0"/>
    <w:rsid w:val="008E2144"/>
    <w:rsid w:val="008E28F1"/>
    <w:rsid w:val="008E2C19"/>
    <w:rsid w:val="008E2E5C"/>
    <w:rsid w:val="008E31A0"/>
    <w:rsid w:val="008E3296"/>
    <w:rsid w:val="008E3403"/>
    <w:rsid w:val="008E368E"/>
    <w:rsid w:val="008E3751"/>
    <w:rsid w:val="008E3759"/>
    <w:rsid w:val="008E38A6"/>
    <w:rsid w:val="008E398D"/>
    <w:rsid w:val="008E4055"/>
    <w:rsid w:val="008E4088"/>
    <w:rsid w:val="008E437D"/>
    <w:rsid w:val="008E445A"/>
    <w:rsid w:val="008E456F"/>
    <w:rsid w:val="008E465C"/>
    <w:rsid w:val="008E47C7"/>
    <w:rsid w:val="008E4830"/>
    <w:rsid w:val="008E4861"/>
    <w:rsid w:val="008E4FF1"/>
    <w:rsid w:val="008E5010"/>
    <w:rsid w:val="008E541E"/>
    <w:rsid w:val="008E55F8"/>
    <w:rsid w:val="008E56CA"/>
    <w:rsid w:val="008E58D6"/>
    <w:rsid w:val="008E5A74"/>
    <w:rsid w:val="008E5C4D"/>
    <w:rsid w:val="008E5C5F"/>
    <w:rsid w:val="008E6022"/>
    <w:rsid w:val="008E60A8"/>
    <w:rsid w:val="008E6172"/>
    <w:rsid w:val="008E632A"/>
    <w:rsid w:val="008E64B8"/>
    <w:rsid w:val="008E6534"/>
    <w:rsid w:val="008E65A1"/>
    <w:rsid w:val="008E65F2"/>
    <w:rsid w:val="008E6607"/>
    <w:rsid w:val="008E6F4D"/>
    <w:rsid w:val="008E7094"/>
    <w:rsid w:val="008E72C0"/>
    <w:rsid w:val="008E7BBB"/>
    <w:rsid w:val="008E7F46"/>
    <w:rsid w:val="008E7FBF"/>
    <w:rsid w:val="008F02D3"/>
    <w:rsid w:val="008F0656"/>
    <w:rsid w:val="008F06E9"/>
    <w:rsid w:val="008F0799"/>
    <w:rsid w:val="008F07E6"/>
    <w:rsid w:val="008F0A2C"/>
    <w:rsid w:val="008F0A43"/>
    <w:rsid w:val="008F0B13"/>
    <w:rsid w:val="008F0F28"/>
    <w:rsid w:val="008F105A"/>
    <w:rsid w:val="008F11B9"/>
    <w:rsid w:val="008F139A"/>
    <w:rsid w:val="008F1463"/>
    <w:rsid w:val="008F1496"/>
    <w:rsid w:val="008F15D5"/>
    <w:rsid w:val="008F17CA"/>
    <w:rsid w:val="008F1A48"/>
    <w:rsid w:val="008F1A91"/>
    <w:rsid w:val="008F1D16"/>
    <w:rsid w:val="008F1D27"/>
    <w:rsid w:val="008F2060"/>
    <w:rsid w:val="008F227E"/>
    <w:rsid w:val="008F2390"/>
    <w:rsid w:val="008F247A"/>
    <w:rsid w:val="008F2699"/>
    <w:rsid w:val="008F2A13"/>
    <w:rsid w:val="008F2D03"/>
    <w:rsid w:val="008F31D2"/>
    <w:rsid w:val="008F358B"/>
    <w:rsid w:val="008F37D1"/>
    <w:rsid w:val="008F3839"/>
    <w:rsid w:val="008F3880"/>
    <w:rsid w:val="008F3997"/>
    <w:rsid w:val="008F4618"/>
    <w:rsid w:val="008F4739"/>
    <w:rsid w:val="008F4E01"/>
    <w:rsid w:val="008F4FFB"/>
    <w:rsid w:val="008F4FFD"/>
    <w:rsid w:val="008F55B0"/>
    <w:rsid w:val="008F5A5E"/>
    <w:rsid w:val="008F5DF0"/>
    <w:rsid w:val="008F6834"/>
    <w:rsid w:val="008F6DBE"/>
    <w:rsid w:val="008F7254"/>
    <w:rsid w:val="008F7470"/>
    <w:rsid w:val="008F79CD"/>
    <w:rsid w:val="008F7A0A"/>
    <w:rsid w:val="008F7A76"/>
    <w:rsid w:val="008F7BA0"/>
    <w:rsid w:val="008F7BC8"/>
    <w:rsid w:val="008F7D03"/>
    <w:rsid w:val="009002EE"/>
    <w:rsid w:val="0090076F"/>
    <w:rsid w:val="009009BF"/>
    <w:rsid w:val="00900AD3"/>
    <w:rsid w:val="00900CE4"/>
    <w:rsid w:val="00900E94"/>
    <w:rsid w:val="00901579"/>
    <w:rsid w:val="0090157F"/>
    <w:rsid w:val="00901652"/>
    <w:rsid w:val="009019DA"/>
    <w:rsid w:val="009019FC"/>
    <w:rsid w:val="00901B20"/>
    <w:rsid w:val="00901DE4"/>
    <w:rsid w:val="00901DF0"/>
    <w:rsid w:val="00901E2E"/>
    <w:rsid w:val="0090231F"/>
    <w:rsid w:val="00902762"/>
    <w:rsid w:val="009029E4"/>
    <w:rsid w:val="00902B49"/>
    <w:rsid w:val="00902C09"/>
    <w:rsid w:val="00903221"/>
    <w:rsid w:val="00903281"/>
    <w:rsid w:val="009034F6"/>
    <w:rsid w:val="0090367C"/>
    <w:rsid w:val="0090390E"/>
    <w:rsid w:val="00903997"/>
    <w:rsid w:val="0090429A"/>
    <w:rsid w:val="0090488B"/>
    <w:rsid w:val="00904BBE"/>
    <w:rsid w:val="00904BED"/>
    <w:rsid w:val="00904BF3"/>
    <w:rsid w:val="00904DBD"/>
    <w:rsid w:val="00905075"/>
    <w:rsid w:val="00905673"/>
    <w:rsid w:val="0090569A"/>
    <w:rsid w:val="00905B90"/>
    <w:rsid w:val="00905CCF"/>
    <w:rsid w:val="00905E42"/>
    <w:rsid w:val="009065BE"/>
    <w:rsid w:val="009066C7"/>
    <w:rsid w:val="00906B41"/>
    <w:rsid w:val="009077B2"/>
    <w:rsid w:val="009077C5"/>
    <w:rsid w:val="0091015F"/>
    <w:rsid w:val="009103EE"/>
    <w:rsid w:val="00910539"/>
    <w:rsid w:val="00910762"/>
    <w:rsid w:val="00910A60"/>
    <w:rsid w:val="00910F80"/>
    <w:rsid w:val="00910FDD"/>
    <w:rsid w:val="00911290"/>
    <w:rsid w:val="009115F9"/>
    <w:rsid w:val="0091177A"/>
    <w:rsid w:val="00911A4B"/>
    <w:rsid w:val="0091222F"/>
    <w:rsid w:val="00912853"/>
    <w:rsid w:val="009128D2"/>
    <w:rsid w:val="00912C22"/>
    <w:rsid w:val="00913052"/>
    <w:rsid w:val="00913533"/>
    <w:rsid w:val="00913621"/>
    <w:rsid w:val="009136BB"/>
    <w:rsid w:val="009137FF"/>
    <w:rsid w:val="00913930"/>
    <w:rsid w:val="009147E8"/>
    <w:rsid w:val="009149D7"/>
    <w:rsid w:val="00914D65"/>
    <w:rsid w:val="00914DC2"/>
    <w:rsid w:val="0091520B"/>
    <w:rsid w:val="0091530B"/>
    <w:rsid w:val="0091546E"/>
    <w:rsid w:val="00915A95"/>
    <w:rsid w:val="00915DF9"/>
    <w:rsid w:val="009160E9"/>
    <w:rsid w:val="009161EE"/>
    <w:rsid w:val="00916727"/>
    <w:rsid w:val="00916843"/>
    <w:rsid w:val="00916A71"/>
    <w:rsid w:val="00916B32"/>
    <w:rsid w:val="0091733E"/>
    <w:rsid w:val="00917505"/>
    <w:rsid w:val="0091798D"/>
    <w:rsid w:val="00917B5E"/>
    <w:rsid w:val="00917ED5"/>
    <w:rsid w:val="009200F2"/>
    <w:rsid w:val="00920336"/>
    <w:rsid w:val="009204E0"/>
    <w:rsid w:val="0092051A"/>
    <w:rsid w:val="00920866"/>
    <w:rsid w:val="00921113"/>
    <w:rsid w:val="0092163F"/>
    <w:rsid w:val="00921AA3"/>
    <w:rsid w:val="00921C79"/>
    <w:rsid w:val="00921D89"/>
    <w:rsid w:val="00921E93"/>
    <w:rsid w:val="009224DE"/>
    <w:rsid w:val="00922AB9"/>
    <w:rsid w:val="00922AE3"/>
    <w:rsid w:val="00922B13"/>
    <w:rsid w:val="00922CFE"/>
    <w:rsid w:val="00923EDD"/>
    <w:rsid w:val="00923FE8"/>
    <w:rsid w:val="009242F4"/>
    <w:rsid w:val="0092434F"/>
    <w:rsid w:val="00924355"/>
    <w:rsid w:val="009243A1"/>
    <w:rsid w:val="009243A4"/>
    <w:rsid w:val="00924724"/>
    <w:rsid w:val="0092475A"/>
    <w:rsid w:val="0092499E"/>
    <w:rsid w:val="00924C47"/>
    <w:rsid w:val="00924EFC"/>
    <w:rsid w:val="00925719"/>
    <w:rsid w:val="00925B2D"/>
    <w:rsid w:val="009261B6"/>
    <w:rsid w:val="00926275"/>
    <w:rsid w:val="0092638E"/>
    <w:rsid w:val="0092645F"/>
    <w:rsid w:val="00926994"/>
    <w:rsid w:val="009269B0"/>
    <w:rsid w:val="00926E3F"/>
    <w:rsid w:val="00926FDD"/>
    <w:rsid w:val="0092710D"/>
    <w:rsid w:val="009272FC"/>
    <w:rsid w:val="009272FF"/>
    <w:rsid w:val="00927824"/>
    <w:rsid w:val="0092793B"/>
    <w:rsid w:val="00927A6F"/>
    <w:rsid w:val="00927A8B"/>
    <w:rsid w:val="00927B8A"/>
    <w:rsid w:val="00927C7F"/>
    <w:rsid w:val="0093043A"/>
    <w:rsid w:val="00930653"/>
    <w:rsid w:val="009306E5"/>
    <w:rsid w:val="00930CCA"/>
    <w:rsid w:val="009312E9"/>
    <w:rsid w:val="0093136A"/>
    <w:rsid w:val="0093137F"/>
    <w:rsid w:val="009313C4"/>
    <w:rsid w:val="00931637"/>
    <w:rsid w:val="00931857"/>
    <w:rsid w:val="00931AFC"/>
    <w:rsid w:val="00931B94"/>
    <w:rsid w:val="00931F18"/>
    <w:rsid w:val="00931F1B"/>
    <w:rsid w:val="0093209A"/>
    <w:rsid w:val="009320A5"/>
    <w:rsid w:val="009320B7"/>
    <w:rsid w:val="009320D6"/>
    <w:rsid w:val="009323FE"/>
    <w:rsid w:val="0093240D"/>
    <w:rsid w:val="009325E8"/>
    <w:rsid w:val="00932682"/>
    <w:rsid w:val="00932859"/>
    <w:rsid w:val="00932F80"/>
    <w:rsid w:val="009339DA"/>
    <w:rsid w:val="00933C92"/>
    <w:rsid w:val="00933E2E"/>
    <w:rsid w:val="0093403F"/>
    <w:rsid w:val="009341E2"/>
    <w:rsid w:val="00934731"/>
    <w:rsid w:val="009349C2"/>
    <w:rsid w:val="00934AA4"/>
    <w:rsid w:val="00934DB7"/>
    <w:rsid w:val="00934F35"/>
    <w:rsid w:val="0093519B"/>
    <w:rsid w:val="009352A4"/>
    <w:rsid w:val="00935417"/>
    <w:rsid w:val="009356CA"/>
    <w:rsid w:val="009357B4"/>
    <w:rsid w:val="00935C00"/>
    <w:rsid w:val="00935EBF"/>
    <w:rsid w:val="0093662F"/>
    <w:rsid w:val="0093688E"/>
    <w:rsid w:val="00936C4B"/>
    <w:rsid w:val="00937915"/>
    <w:rsid w:val="00937BF5"/>
    <w:rsid w:val="00937D71"/>
    <w:rsid w:val="009400A4"/>
    <w:rsid w:val="009408AC"/>
    <w:rsid w:val="00940C58"/>
    <w:rsid w:val="00940DB8"/>
    <w:rsid w:val="00941032"/>
    <w:rsid w:val="009410C5"/>
    <w:rsid w:val="0094110E"/>
    <w:rsid w:val="009413C3"/>
    <w:rsid w:val="00941951"/>
    <w:rsid w:val="00941DAC"/>
    <w:rsid w:val="0094223A"/>
    <w:rsid w:val="00942269"/>
    <w:rsid w:val="0094242F"/>
    <w:rsid w:val="0094257A"/>
    <w:rsid w:val="00942606"/>
    <w:rsid w:val="00942950"/>
    <w:rsid w:val="00942BA3"/>
    <w:rsid w:val="00942D0C"/>
    <w:rsid w:val="009431DE"/>
    <w:rsid w:val="009435E6"/>
    <w:rsid w:val="00943607"/>
    <w:rsid w:val="0094362A"/>
    <w:rsid w:val="00943638"/>
    <w:rsid w:val="00943A31"/>
    <w:rsid w:val="00943AF7"/>
    <w:rsid w:val="00943F72"/>
    <w:rsid w:val="009443CC"/>
    <w:rsid w:val="0094446B"/>
    <w:rsid w:val="00944622"/>
    <w:rsid w:val="00944A6E"/>
    <w:rsid w:val="00944C6D"/>
    <w:rsid w:val="00944EFE"/>
    <w:rsid w:val="00945046"/>
    <w:rsid w:val="009452D2"/>
    <w:rsid w:val="009454FC"/>
    <w:rsid w:val="009459EC"/>
    <w:rsid w:val="00945A29"/>
    <w:rsid w:val="00945ED7"/>
    <w:rsid w:val="00946477"/>
    <w:rsid w:val="0094666E"/>
    <w:rsid w:val="00946837"/>
    <w:rsid w:val="00946EFE"/>
    <w:rsid w:val="00947307"/>
    <w:rsid w:val="00947358"/>
    <w:rsid w:val="009474C3"/>
    <w:rsid w:val="00947808"/>
    <w:rsid w:val="0094791E"/>
    <w:rsid w:val="00947BF9"/>
    <w:rsid w:val="00947C44"/>
    <w:rsid w:val="00950238"/>
    <w:rsid w:val="00950324"/>
    <w:rsid w:val="009505A3"/>
    <w:rsid w:val="0095070F"/>
    <w:rsid w:val="00950A9A"/>
    <w:rsid w:val="00950ABA"/>
    <w:rsid w:val="00950EE5"/>
    <w:rsid w:val="00951217"/>
    <w:rsid w:val="009514A3"/>
    <w:rsid w:val="0095177A"/>
    <w:rsid w:val="00952303"/>
    <w:rsid w:val="0095246C"/>
    <w:rsid w:val="0095254E"/>
    <w:rsid w:val="0095256C"/>
    <w:rsid w:val="00952D9D"/>
    <w:rsid w:val="0095367F"/>
    <w:rsid w:val="009538C5"/>
    <w:rsid w:val="009539EC"/>
    <w:rsid w:val="00953C0C"/>
    <w:rsid w:val="00953CAF"/>
    <w:rsid w:val="00953D45"/>
    <w:rsid w:val="00953F6E"/>
    <w:rsid w:val="0095403E"/>
    <w:rsid w:val="009540DC"/>
    <w:rsid w:val="009542EE"/>
    <w:rsid w:val="0095473E"/>
    <w:rsid w:val="0095475E"/>
    <w:rsid w:val="009547E0"/>
    <w:rsid w:val="00954870"/>
    <w:rsid w:val="00954A2F"/>
    <w:rsid w:val="00954A81"/>
    <w:rsid w:val="009555A6"/>
    <w:rsid w:val="00955903"/>
    <w:rsid w:val="0095597C"/>
    <w:rsid w:val="00955C17"/>
    <w:rsid w:val="00955DA6"/>
    <w:rsid w:val="009560DA"/>
    <w:rsid w:val="00956179"/>
    <w:rsid w:val="009563C8"/>
    <w:rsid w:val="009566B6"/>
    <w:rsid w:val="00956B38"/>
    <w:rsid w:val="00956DDD"/>
    <w:rsid w:val="00956FE1"/>
    <w:rsid w:val="00957406"/>
    <w:rsid w:val="00957494"/>
    <w:rsid w:val="00957651"/>
    <w:rsid w:val="00957E4F"/>
    <w:rsid w:val="00957E67"/>
    <w:rsid w:val="0096031F"/>
    <w:rsid w:val="00960346"/>
    <w:rsid w:val="009603C9"/>
    <w:rsid w:val="00960458"/>
    <w:rsid w:val="009607A4"/>
    <w:rsid w:val="00960BD2"/>
    <w:rsid w:val="00961531"/>
    <w:rsid w:val="00961592"/>
    <w:rsid w:val="009618CB"/>
    <w:rsid w:val="009621FB"/>
    <w:rsid w:val="00962514"/>
    <w:rsid w:val="00962705"/>
    <w:rsid w:val="00962844"/>
    <w:rsid w:val="00962BF3"/>
    <w:rsid w:val="00962DF2"/>
    <w:rsid w:val="00963328"/>
    <w:rsid w:val="00963BF0"/>
    <w:rsid w:val="00963E02"/>
    <w:rsid w:val="00964141"/>
    <w:rsid w:val="009642A7"/>
    <w:rsid w:val="0096458D"/>
    <w:rsid w:val="00964CB0"/>
    <w:rsid w:val="0096512F"/>
    <w:rsid w:val="0096533F"/>
    <w:rsid w:val="0096541E"/>
    <w:rsid w:val="00965648"/>
    <w:rsid w:val="0096585B"/>
    <w:rsid w:val="009658B7"/>
    <w:rsid w:val="00965A2B"/>
    <w:rsid w:val="00965E65"/>
    <w:rsid w:val="00965F62"/>
    <w:rsid w:val="0096646E"/>
    <w:rsid w:val="009664A4"/>
    <w:rsid w:val="0096676A"/>
    <w:rsid w:val="009667A8"/>
    <w:rsid w:val="0096689E"/>
    <w:rsid w:val="009669AB"/>
    <w:rsid w:val="00966F5D"/>
    <w:rsid w:val="009671DD"/>
    <w:rsid w:val="009672AB"/>
    <w:rsid w:val="0096757D"/>
    <w:rsid w:val="0096768F"/>
    <w:rsid w:val="0096774F"/>
    <w:rsid w:val="00967A70"/>
    <w:rsid w:val="0097022B"/>
    <w:rsid w:val="0097033C"/>
    <w:rsid w:val="009704DB"/>
    <w:rsid w:val="00970639"/>
    <w:rsid w:val="009707B3"/>
    <w:rsid w:val="00970B68"/>
    <w:rsid w:val="00970C4C"/>
    <w:rsid w:val="00970D0C"/>
    <w:rsid w:val="00970E00"/>
    <w:rsid w:val="00971010"/>
    <w:rsid w:val="009714F4"/>
    <w:rsid w:val="00971543"/>
    <w:rsid w:val="009715AD"/>
    <w:rsid w:val="0097161A"/>
    <w:rsid w:val="009717DC"/>
    <w:rsid w:val="009718BC"/>
    <w:rsid w:val="00971E17"/>
    <w:rsid w:val="00971F0A"/>
    <w:rsid w:val="0097228F"/>
    <w:rsid w:val="00972805"/>
    <w:rsid w:val="00972A9A"/>
    <w:rsid w:val="00972AE4"/>
    <w:rsid w:val="00972CFD"/>
    <w:rsid w:val="00972EE7"/>
    <w:rsid w:val="00973136"/>
    <w:rsid w:val="00973407"/>
    <w:rsid w:val="009734CE"/>
    <w:rsid w:val="009735FB"/>
    <w:rsid w:val="0097384F"/>
    <w:rsid w:val="00973AEC"/>
    <w:rsid w:val="00973B09"/>
    <w:rsid w:val="00973C16"/>
    <w:rsid w:val="00973D8F"/>
    <w:rsid w:val="0097401A"/>
    <w:rsid w:val="009740CF"/>
    <w:rsid w:val="00974598"/>
    <w:rsid w:val="00974673"/>
    <w:rsid w:val="009749B7"/>
    <w:rsid w:val="00974C97"/>
    <w:rsid w:val="00974D7B"/>
    <w:rsid w:val="00974E38"/>
    <w:rsid w:val="00974EC1"/>
    <w:rsid w:val="009750A5"/>
    <w:rsid w:val="009751BB"/>
    <w:rsid w:val="009753C2"/>
    <w:rsid w:val="00975CC3"/>
    <w:rsid w:val="00975E09"/>
    <w:rsid w:val="00975F21"/>
    <w:rsid w:val="00976084"/>
    <w:rsid w:val="00976141"/>
    <w:rsid w:val="00976297"/>
    <w:rsid w:val="009765F5"/>
    <w:rsid w:val="00976673"/>
    <w:rsid w:val="00976BA2"/>
    <w:rsid w:val="00976C24"/>
    <w:rsid w:val="00976EBE"/>
    <w:rsid w:val="00977729"/>
    <w:rsid w:val="00977C60"/>
    <w:rsid w:val="00977DBC"/>
    <w:rsid w:val="00977FD6"/>
    <w:rsid w:val="0098075C"/>
    <w:rsid w:val="0098078F"/>
    <w:rsid w:val="009807B8"/>
    <w:rsid w:val="0098097C"/>
    <w:rsid w:val="00980BDF"/>
    <w:rsid w:val="00981A7F"/>
    <w:rsid w:val="00981D01"/>
    <w:rsid w:val="009820CA"/>
    <w:rsid w:val="0098313B"/>
    <w:rsid w:val="009835A8"/>
    <w:rsid w:val="00983A18"/>
    <w:rsid w:val="00983BDB"/>
    <w:rsid w:val="00983C9A"/>
    <w:rsid w:val="00983CED"/>
    <w:rsid w:val="00983D27"/>
    <w:rsid w:val="00983E75"/>
    <w:rsid w:val="00984878"/>
    <w:rsid w:val="0098491D"/>
    <w:rsid w:val="00984A88"/>
    <w:rsid w:val="00984AB7"/>
    <w:rsid w:val="00984D41"/>
    <w:rsid w:val="00984D7D"/>
    <w:rsid w:val="0098552E"/>
    <w:rsid w:val="00985805"/>
    <w:rsid w:val="009858BB"/>
    <w:rsid w:val="00985B7D"/>
    <w:rsid w:val="00985B9A"/>
    <w:rsid w:val="00986068"/>
    <w:rsid w:val="009860E2"/>
    <w:rsid w:val="0098610B"/>
    <w:rsid w:val="00986143"/>
    <w:rsid w:val="00986467"/>
    <w:rsid w:val="00986682"/>
    <w:rsid w:val="00986E49"/>
    <w:rsid w:val="009873AE"/>
    <w:rsid w:val="00987570"/>
    <w:rsid w:val="0098766E"/>
    <w:rsid w:val="009877DF"/>
    <w:rsid w:val="0098782B"/>
    <w:rsid w:val="00987971"/>
    <w:rsid w:val="00987A27"/>
    <w:rsid w:val="00987D71"/>
    <w:rsid w:val="00987E53"/>
    <w:rsid w:val="0099004D"/>
    <w:rsid w:val="00990092"/>
    <w:rsid w:val="00990215"/>
    <w:rsid w:val="00990244"/>
    <w:rsid w:val="00990552"/>
    <w:rsid w:val="009907DA"/>
    <w:rsid w:val="009910A6"/>
    <w:rsid w:val="0099116D"/>
    <w:rsid w:val="00991320"/>
    <w:rsid w:val="0099146F"/>
    <w:rsid w:val="00991480"/>
    <w:rsid w:val="00991555"/>
    <w:rsid w:val="009916DC"/>
    <w:rsid w:val="0099195D"/>
    <w:rsid w:val="00991D29"/>
    <w:rsid w:val="00991DFE"/>
    <w:rsid w:val="00992272"/>
    <w:rsid w:val="00992377"/>
    <w:rsid w:val="00992426"/>
    <w:rsid w:val="009924C1"/>
    <w:rsid w:val="009925A9"/>
    <w:rsid w:val="0099279C"/>
    <w:rsid w:val="00992944"/>
    <w:rsid w:val="00992D87"/>
    <w:rsid w:val="00992FFF"/>
    <w:rsid w:val="009936C5"/>
    <w:rsid w:val="009937D2"/>
    <w:rsid w:val="0099402E"/>
    <w:rsid w:val="0099426F"/>
    <w:rsid w:val="009944CB"/>
    <w:rsid w:val="00994815"/>
    <w:rsid w:val="00994C82"/>
    <w:rsid w:val="00995BF8"/>
    <w:rsid w:val="00995DEF"/>
    <w:rsid w:val="00995EB2"/>
    <w:rsid w:val="00996232"/>
    <w:rsid w:val="00996359"/>
    <w:rsid w:val="009964B8"/>
    <w:rsid w:val="009964E9"/>
    <w:rsid w:val="0099668F"/>
    <w:rsid w:val="009966C8"/>
    <w:rsid w:val="009974F4"/>
    <w:rsid w:val="00997837"/>
    <w:rsid w:val="00997D37"/>
    <w:rsid w:val="00997DD3"/>
    <w:rsid w:val="009A052E"/>
    <w:rsid w:val="009A078E"/>
    <w:rsid w:val="009A0981"/>
    <w:rsid w:val="009A1202"/>
    <w:rsid w:val="009A1609"/>
    <w:rsid w:val="009A180F"/>
    <w:rsid w:val="009A1CD5"/>
    <w:rsid w:val="009A1FFD"/>
    <w:rsid w:val="009A204D"/>
    <w:rsid w:val="009A2083"/>
    <w:rsid w:val="009A213E"/>
    <w:rsid w:val="009A2AA9"/>
    <w:rsid w:val="009A2AB5"/>
    <w:rsid w:val="009A2ACB"/>
    <w:rsid w:val="009A3394"/>
    <w:rsid w:val="009A3610"/>
    <w:rsid w:val="009A3AA7"/>
    <w:rsid w:val="009A3B41"/>
    <w:rsid w:val="009A3CC8"/>
    <w:rsid w:val="009A3E63"/>
    <w:rsid w:val="009A3EE9"/>
    <w:rsid w:val="009A43EC"/>
    <w:rsid w:val="009A4670"/>
    <w:rsid w:val="009A47D3"/>
    <w:rsid w:val="009A4AF5"/>
    <w:rsid w:val="009A4D04"/>
    <w:rsid w:val="009A5980"/>
    <w:rsid w:val="009A5C7D"/>
    <w:rsid w:val="009A6363"/>
    <w:rsid w:val="009A6414"/>
    <w:rsid w:val="009A6629"/>
    <w:rsid w:val="009A68F0"/>
    <w:rsid w:val="009A6996"/>
    <w:rsid w:val="009A71D1"/>
    <w:rsid w:val="009A7320"/>
    <w:rsid w:val="009A743D"/>
    <w:rsid w:val="009A784C"/>
    <w:rsid w:val="009A7853"/>
    <w:rsid w:val="009A7AB6"/>
    <w:rsid w:val="009B0120"/>
    <w:rsid w:val="009B0484"/>
    <w:rsid w:val="009B067C"/>
    <w:rsid w:val="009B08C9"/>
    <w:rsid w:val="009B095F"/>
    <w:rsid w:val="009B0DD6"/>
    <w:rsid w:val="009B0EBE"/>
    <w:rsid w:val="009B1331"/>
    <w:rsid w:val="009B14EA"/>
    <w:rsid w:val="009B195A"/>
    <w:rsid w:val="009B1B20"/>
    <w:rsid w:val="009B2104"/>
    <w:rsid w:val="009B286B"/>
    <w:rsid w:val="009B2DD3"/>
    <w:rsid w:val="009B3056"/>
    <w:rsid w:val="009B3409"/>
    <w:rsid w:val="009B3761"/>
    <w:rsid w:val="009B3892"/>
    <w:rsid w:val="009B38B9"/>
    <w:rsid w:val="009B3B07"/>
    <w:rsid w:val="009B4014"/>
    <w:rsid w:val="009B4407"/>
    <w:rsid w:val="009B4609"/>
    <w:rsid w:val="009B4739"/>
    <w:rsid w:val="009B47E3"/>
    <w:rsid w:val="009B48CF"/>
    <w:rsid w:val="009B4B12"/>
    <w:rsid w:val="009B4C0E"/>
    <w:rsid w:val="009B5427"/>
    <w:rsid w:val="009B54E4"/>
    <w:rsid w:val="009B5A96"/>
    <w:rsid w:val="009B5CE6"/>
    <w:rsid w:val="009B5D0C"/>
    <w:rsid w:val="009B60F9"/>
    <w:rsid w:val="009B61EF"/>
    <w:rsid w:val="009B64CB"/>
    <w:rsid w:val="009B6DB0"/>
    <w:rsid w:val="009B6FA6"/>
    <w:rsid w:val="009B724A"/>
    <w:rsid w:val="009B7482"/>
    <w:rsid w:val="009B74AB"/>
    <w:rsid w:val="009B772C"/>
    <w:rsid w:val="009B78DB"/>
    <w:rsid w:val="009B7B02"/>
    <w:rsid w:val="009B7DB0"/>
    <w:rsid w:val="009B7F86"/>
    <w:rsid w:val="009C0145"/>
    <w:rsid w:val="009C030A"/>
    <w:rsid w:val="009C0ACA"/>
    <w:rsid w:val="009C10F4"/>
    <w:rsid w:val="009C15C1"/>
    <w:rsid w:val="009C170C"/>
    <w:rsid w:val="009C20F4"/>
    <w:rsid w:val="009C2C65"/>
    <w:rsid w:val="009C2D0C"/>
    <w:rsid w:val="009C2DE4"/>
    <w:rsid w:val="009C2DFF"/>
    <w:rsid w:val="009C2E2A"/>
    <w:rsid w:val="009C2F09"/>
    <w:rsid w:val="009C30F2"/>
    <w:rsid w:val="009C3246"/>
    <w:rsid w:val="009C3422"/>
    <w:rsid w:val="009C3564"/>
    <w:rsid w:val="009C379A"/>
    <w:rsid w:val="009C3A52"/>
    <w:rsid w:val="009C3E4B"/>
    <w:rsid w:val="009C4035"/>
    <w:rsid w:val="009C40A2"/>
    <w:rsid w:val="009C40AE"/>
    <w:rsid w:val="009C417C"/>
    <w:rsid w:val="009C47EC"/>
    <w:rsid w:val="009C481C"/>
    <w:rsid w:val="009C4C09"/>
    <w:rsid w:val="009C4EAE"/>
    <w:rsid w:val="009C4FB6"/>
    <w:rsid w:val="009C5579"/>
    <w:rsid w:val="009C56C1"/>
    <w:rsid w:val="009C5A50"/>
    <w:rsid w:val="009C5A5A"/>
    <w:rsid w:val="009C5C39"/>
    <w:rsid w:val="009C5C50"/>
    <w:rsid w:val="009C5D8E"/>
    <w:rsid w:val="009C5EB4"/>
    <w:rsid w:val="009C5FDD"/>
    <w:rsid w:val="009C6039"/>
    <w:rsid w:val="009C6212"/>
    <w:rsid w:val="009C6218"/>
    <w:rsid w:val="009C62B5"/>
    <w:rsid w:val="009C66D5"/>
    <w:rsid w:val="009C6A5A"/>
    <w:rsid w:val="009C6AE5"/>
    <w:rsid w:val="009C6B11"/>
    <w:rsid w:val="009C70DE"/>
    <w:rsid w:val="009C719F"/>
    <w:rsid w:val="009C770A"/>
    <w:rsid w:val="009C78D5"/>
    <w:rsid w:val="009C78E7"/>
    <w:rsid w:val="009C7B61"/>
    <w:rsid w:val="009C7FBB"/>
    <w:rsid w:val="009D0353"/>
    <w:rsid w:val="009D04EA"/>
    <w:rsid w:val="009D0769"/>
    <w:rsid w:val="009D0F77"/>
    <w:rsid w:val="009D0FDF"/>
    <w:rsid w:val="009D10B5"/>
    <w:rsid w:val="009D127D"/>
    <w:rsid w:val="009D1A00"/>
    <w:rsid w:val="009D1BFF"/>
    <w:rsid w:val="009D22D7"/>
    <w:rsid w:val="009D2606"/>
    <w:rsid w:val="009D27EC"/>
    <w:rsid w:val="009D2BD5"/>
    <w:rsid w:val="009D2E37"/>
    <w:rsid w:val="009D311B"/>
    <w:rsid w:val="009D36B7"/>
    <w:rsid w:val="009D36BC"/>
    <w:rsid w:val="009D3CB9"/>
    <w:rsid w:val="009D3DCC"/>
    <w:rsid w:val="009D3DF7"/>
    <w:rsid w:val="009D4007"/>
    <w:rsid w:val="009D40BB"/>
    <w:rsid w:val="009D420F"/>
    <w:rsid w:val="009D4447"/>
    <w:rsid w:val="009D44FE"/>
    <w:rsid w:val="009D4776"/>
    <w:rsid w:val="009D4A03"/>
    <w:rsid w:val="009D5676"/>
    <w:rsid w:val="009D57C9"/>
    <w:rsid w:val="009D5C6B"/>
    <w:rsid w:val="009D5D80"/>
    <w:rsid w:val="009D5E4D"/>
    <w:rsid w:val="009D62FC"/>
    <w:rsid w:val="009D641A"/>
    <w:rsid w:val="009D6766"/>
    <w:rsid w:val="009D6841"/>
    <w:rsid w:val="009D723D"/>
    <w:rsid w:val="009D78D9"/>
    <w:rsid w:val="009D7965"/>
    <w:rsid w:val="009D7CE5"/>
    <w:rsid w:val="009E030F"/>
    <w:rsid w:val="009E0995"/>
    <w:rsid w:val="009E09A5"/>
    <w:rsid w:val="009E0B94"/>
    <w:rsid w:val="009E0C02"/>
    <w:rsid w:val="009E115D"/>
    <w:rsid w:val="009E132A"/>
    <w:rsid w:val="009E147B"/>
    <w:rsid w:val="009E1638"/>
    <w:rsid w:val="009E180D"/>
    <w:rsid w:val="009E1903"/>
    <w:rsid w:val="009E2333"/>
    <w:rsid w:val="009E29EE"/>
    <w:rsid w:val="009E2D7B"/>
    <w:rsid w:val="009E36B3"/>
    <w:rsid w:val="009E3B2B"/>
    <w:rsid w:val="009E3C92"/>
    <w:rsid w:val="009E3D71"/>
    <w:rsid w:val="009E3FA4"/>
    <w:rsid w:val="009E40F8"/>
    <w:rsid w:val="009E4398"/>
    <w:rsid w:val="009E4509"/>
    <w:rsid w:val="009E4571"/>
    <w:rsid w:val="009E4AC5"/>
    <w:rsid w:val="009E4CA5"/>
    <w:rsid w:val="009E4CAA"/>
    <w:rsid w:val="009E5722"/>
    <w:rsid w:val="009E5857"/>
    <w:rsid w:val="009E59F9"/>
    <w:rsid w:val="009E5C14"/>
    <w:rsid w:val="009E5DC7"/>
    <w:rsid w:val="009E5DE9"/>
    <w:rsid w:val="009E5DF8"/>
    <w:rsid w:val="009E5F08"/>
    <w:rsid w:val="009E60A5"/>
    <w:rsid w:val="009E62A8"/>
    <w:rsid w:val="009E661B"/>
    <w:rsid w:val="009E67E0"/>
    <w:rsid w:val="009E6A41"/>
    <w:rsid w:val="009E6C37"/>
    <w:rsid w:val="009E6D1C"/>
    <w:rsid w:val="009E6E93"/>
    <w:rsid w:val="009E6F96"/>
    <w:rsid w:val="009E7103"/>
    <w:rsid w:val="009E7544"/>
    <w:rsid w:val="009E77D8"/>
    <w:rsid w:val="009E78AD"/>
    <w:rsid w:val="009F007C"/>
    <w:rsid w:val="009F0151"/>
    <w:rsid w:val="009F0209"/>
    <w:rsid w:val="009F032E"/>
    <w:rsid w:val="009F0755"/>
    <w:rsid w:val="009F0974"/>
    <w:rsid w:val="009F0A00"/>
    <w:rsid w:val="009F0BFC"/>
    <w:rsid w:val="009F0C87"/>
    <w:rsid w:val="009F0CF9"/>
    <w:rsid w:val="009F0D4D"/>
    <w:rsid w:val="009F1483"/>
    <w:rsid w:val="009F1AF6"/>
    <w:rsid w:val="009F1C38"/>
    <w:rsid w:val="009F24F1"/>
    <w:rsid w:val="009F270D"/>
    <w:rsid w:val="009F28FE"/>
    <w:rsid w:val="009F2B4F"/>
    <w:rsid w:val="009F3260"/>
    <w:rsid w:val="009F3422"/>
    <w:rsid w:val="009F3699"/>
    <w:rsid w:val="009F3B1D"/>
    <w:rsid w:val="009F3ED0"/>
    <w:rsid w:val="009F4D5E"/>
    <w:rsid w:val="009F4DEB"/>
    <w:rsid w:val="009F4F93"/>
    <w:rsid w:val="009F4FC2"/>
    <w:rsid w:val="009F515B"/>
    <w:rsid w:val="009F51E7"/>
    <w:rsid w:val="009F51F8"/>
    <w:rsid w:val="009F5807"/>
    <w:rsid w:val="009F581B"/>
    <w:rsid w:val="009F5850"/>
    <w:rsid w:val="009F5E2D"/>
    <w:rsid w:val="009F5F7C"/>
    <w:rsid w:val="009F5FFD"/>
    <w:rsid w:val="009F6055"/>
    <w:rsid w:val="009F6361"/>
    <w:rsid w:val="009F642F"/>
    <w:rsid w:val="009F69A2"/>
    <w:rsid w:val="009F6C6F"/>
    <w:rsid w:val="009F7024"/>
    <w:rsid w:val="009F72C4"/>
    <w:rsid w:val="009F77A3"/>
    <w:rsid w:val="009F7865"/>
    <w:rsid w:val="009F79CB"/>
    <w:rsid w:val="009F7A5E"/>
    <w:rsid w:val="009F7F1A"/>
    <w:rsid w:val="00A00348"/>
    <w:rsid w:val="00A00454"/>
    <w:rsid w:val="00A00547"/>
    <w:rsid w:val="00A00661"/>
    <w:rsid w:val="00A00C5B"/>
    <w:rsid w:val="00A00F19"/>
    <w:rsid w:val="00A01C98"/>
    <w:rsid w:val="00A01D04"/>
    <w:rsid w:val="00A01D6F"/>
    <w:rsid w:val="00A01DE3"/>
    <w:rsid w:val="00A0214A"/>
    <w:rsid w:val="00A022E7"/>
    <w:rsid w:val="00A02667"/>
    <w:rsid w:val="00A02AFE"/>
    <w:rsid w:val="00A02BD6"/>
    <w:rsid w:val="00A02C53"/>
    <w:rsid w:val="00A02C57"/>
    <w:rsid w:val="00A03212"/>
    <w:rsid w:val="00A036BE"/>
    <w:rsid w:val="00A03B75"/>
    <w:rsid w:val="00A03EF4"/>
    <w:rsid w:val="00A04176"/>
    <w:rsid w:val="00A043AC"/>
    <w:rsid w:val="00A04422"/>
    <w:rsid w:val="00A045B4"/>
    <w:rsid w:val="00A04C37"/>
    <w:rsid w:val="00A04F1D"/>
    <w:rsid w:val="00A0554E"/>
    <w:rsid w:val="00A0594A"/>
    <w:rsid w:val="00A05A9F"/>
    <w:rsid w:val="00A05D60"/>
    <w:rsid w:val="00A06248"/>
    <w:rsid w:val="00A069FC"/>
    <w:rsid w:val="00A06A2D"/>
    <w:rsid w:val="00A06CEC"/>
    <w:rsid w:val="00A072B9"/>
    <w:rsid w:val="00A0751B"/>
    <w:rsid w:val="00A078CF"/>
    <w:rsid w:val="00A07AF5"/>
    <w:rsid w:val="00A07EB0"/>
    <w:rsid w:val="00A1024F"/>
    <w:rsid w:val="00A109D1"/>
    <w:rsid w:val="00A10B07"/>
    <w:rsid w:val="00A10CF4"/>
    <w:rsid w:val="00A11AE2"/>
    <w:rsid w:val="00A12210"/>
    <w:rsid w:val="00A12235"/>
    <w:rsid w:val="00A12475"/>
    <w:rsid w:val="00A1258E"/>
    <w:rsid w:val="00A12634"/>
    <w:rsid w:val="00A127E3"/>
    <w:rsid w:val="00A12FF0"/>
    <w:rsid w:val="00A1321C"/>
    <w:rsid w:val="00A13329"/>
    <w:rsid w:val="00A133C9"/>
    <w:rsid w:val="00A13416"/>
    <w:rsid w:val="00A134D1"/>
    <w:rsid w:val="00A13664"/>
    <w:rsid w:val="00A137C9"/>
    <w:rsid w:val="00A13FBC"/>
    <w:rsid w:val="00A14358"/>
    <w:rsid w:val="00A14A23"/>
    <w:rsid w:val="00A14C80"/>
    <w:rsid w:val="00A14F87"/>
    <w:rsid w:val="00A15248"/>
    <w:rsid w:val="00A152C4"/>
    <w:rsid w:val="00A153D5"/>
    <w:rsid w:val="00A15765"/>
    <w:rsid w:val="00A159F1"/>
    <w:rsid w:val="00A15D8C"/>
    <w:rsid w:val="00A15E0C"/>
    <w:rsid w:val="00A15F78"/>
    <w:rsid w:val="00A162C6"/>
    <w:rsid w:val="00A16F3E"/>
    <w:rsid w:val="00A1743D"/>
    <w:rsid w:val="00A175E3"/>
    <w:rsid w:val="00A17958"/>
    <w:rsid w:val="00A17AAF"/>
    <w:rsid w:val="00A17CA9"/>
    <w:rsid w:val="00A17E61"/>
    <w:rsid w:val="00A17E6B"/>
    <w:rsid w:val="00A17FA6"/>
    <w:rsid w:val="00A202B2"/>
    <w:rsid w:val="00A20380"/>
    <w:rsid w:val="00A2085A"/>
    <w:rsid w:val="00A20D42"/>
    <w:rsid w:val="00A2115E"/>
    <w:rsid w:val="00A2137F"/>
    <w:rsid w:val="00A218ED"/>
    <w:rsid w:val="00A21994"/>
    <w:rsid w:val="00A223B5"/>
    <w:rsid w:val="00A2263E"/>
    <w:rsid w:val="00A22747"/>
    <w:rsid w:val="00A22A0C"/>
    <w:rsid w:val="00A22B0D"/>
    <w:rsid w:val="00A22BBA"/>
    <w:rsid w:val="00A22D3E"/>
    <w:rsid w:val="00A22EBD"/>
    <w:rsid w:val="00A232A8"/>
    <w:rsid w:val="00A234F5"/>
    <w:rsid w:val="00A23C89"/>
    <w:rsid w:val="00A23E2F"/>
    <w:rsid w:val="00A23F78"/>
    <w:rsid w:val="00A24185"/>
    <w:rsid w:val="00A2432A"/>
    <w:rsid w:val="00A24505"/>
    <w:rsid w:val="00A24701"/>
    <w:rsid w:val="00A24772"/>
    <w:rsid w:val="00A24812"/>
    <w:rsid w:val="00A249E6"/>
    <w:rsid w:val="00A24A7C"/>
    <w:rsid w:val="00A24A81"/>
    <w:rsid w:val="00A24AF7"/>
    <w:rsid w:val="00A24EB2"/>
    <w:rsid w:val="00A24FB6"/>
    <w:rsid w:val="00A258D0"/>
    <w:rsid w:val="00A269ED"/>
    <w:rsid w:val="00A26A0B"/>
    <w:rsid w:val="00A2720D"/>
    <w:rsid w:val="00A27432"/>
    <w:rsid w:val="00A27EFC"/>
    <w:rsid w:val="00A30499"/>
    <w:rsid w:val="00A30587"/>
    <w:rsid w:val="00A3061B"/>
    <w:rsid w:val="00A306C8"/>
    <w:rsid w:val="00A3080B"/>
    <w:rsid w:val="00A308EE"/>
    <w:rsid w:val="00A30E0A"/>
    <w:rsid w:val="00A3103B"/>
    <w:rsid w:val="00A3120B"/>
    <w:rsid w:val="00A3175C"/>
    <w:rsid w:val="00A31980"/>
    <w:rsid w:val="00A31BC2"/>
    <w:rsid w:val="00A31C55"/>
    <w:rsid w:val="00A3209D"/>
    <w:rsid w:val="00A323FF"/>
    <w:rsid w:val="00A32474"/>
    <w:rsid w:val="00A3283A"/>
    <w:rsid w:val="00A3289A"/>
    <w:rsid w:val="00A32B24"/>
    <w:rsid w:val="00A32C2A"/>
    <w:rsid w:val="00A32D1A"/>
    <w:rsid w:val="00A330EE"/>
    <w:rsid w:val="00A3335F"/>
    <w:rsid w:val="00A33A6E"/>
    <w:rsid w:val="00A33D8C"/>
    <w:rsid w:val="00A340B3"/>
    <w:rsid w:val="00A34449"/>
    <w:rsid w:val="00A3448C"/>
    <w:rsid w:val="00A345D4"/>
    <w:rsid w:val="00A34D09"/>
    <w:rsid w:val="00A3501C"/>
    <w:rsid w:val="00A352FB"/>
    <w:rsid w:val="00A35474"/>
    <w:rsid w:val="00A356D7"/>
    <w:rsid w:val="00A35BAD"/>
    <w:rsid w:val="00A35F7E"/>
    <w:rsid w:val="00A3641F"/>
    <w:rsid w:val="00A364A5"/>
    <w:rsid w:val="00A365B9"/>
    <w:rsid w:val="00A36CBC"/>
    <w:rsid w:val="00A376D3"/>
    <w:rsid w:val="00A37AB7"/>
    <w:rsid w:val="00A37FEC"/>
    <w:rsid w:val="00A401BE"/>
    <w:rsid w:val="00A402DB"/>
    <w:rsid w:val="00A4031D"/>
    <w:rsid w:val="00A4052E"/>
    <w:rsid w:val="00A408B3"/>
    <w:rsid w:val="00A40C3C"/>
    <w:rsid w:val="00A41125"/>
    <w:rsid w:val="00A411A2"/>
    <w:rsid w:val="00A41321"/>
    <w:rsid w:val="00A4152C"/>
    <w:rsid w:val="00A41799"/>
    <w:rsid w:val="00A4188C"/>
    <w:rsid w:val="00A41CB4"/>
    <w:rsid w:val="00A41DDD"/>
    <w:rsid w:val="00A420D3"/>
    <w:rsid w:val="00A426A3"/>
    <w:rsid w:val="00A42D53"/>
    <w:rsid w:val="00A42D62"/>
    <w:rsid w:val="00A43AA8"/>
    <w:rsid w:val="00A43BAC"/>
    <w:rsid w:val="00A43CF1"/>
    <w:rsid w:val="00A43CF8"/>
    <w:rsid w:val="00A43CFB"/>
    <w:rsid w:val="00A43E4B"/>
    <w:rsid w:val="00A440BC"/>
    <w:rsid w:val="00A44627"/>
    <w:rsid w:val="00A4481A"/>
    <w:rsid w:val="00A448CB"/>
    <w:rsid w:val="00A44B15"/>
    <w:rsid w:val="00A44D7C"/>
    <w:rsid w:val="00A44DC0"/>
    <w:rsid w:val="00A4517B"/>
    <w:rsid w:val="00A452E1"/>
    <w:rsid w:val="00A45566"/>
    <w:rsid w:val="00A45A62"/>
    <w:rsid w:val="00A45BC0"/>
    <w:rsid w:val="00A45C30"/>
    <w:rsid w:val="00A46441"/>
    <w:rsid w:val="00A4665E"/>
    <w:rsid w:val="00A46811"/>
    <w:rsid w:val="00A4682E"/>
    <w:rsid w:val="00A46B5E"/>
    <w:rsid w:val="00A46EA9"/>
    <w:rsid w:val="00A46F7B"/>
    <w:rsid w:val="00A4726D"/>
    <w:rsid w:val="00A47B2C"/>
    <w:rsid w:val="00A47CB8"/>
    <w:rsid w:val="00A47EA3"/>
    <w:rsid w:val="00A500CE"/>
    <w:rsid w:val="00A500EB"/>
    <w:rsid w:val="00A50113"/>
    <w:rsid w:val="00A5056B"/>
    <w:rsid w:val="00A50745"/>
    <w:rsid w:val="00A50BA2"/>
    <w:rsid w:val="00A50DA5"/>
    <w:rsid w:val="00A5160E"/>
    <w:rsid w:val="00A51740"/>
    <w:rsid w:val="00A518BD"/>
    <w:rsid w:val="00A51987"/>
    <w:rsid w:val="00A5206C"/>
    <w:rsid w:val="00A522F8"/>
    <w:rsid w:val="00A523D5"/>
    <w:rsid w:val="00A5274E"/>
    <w:rsid w:val="00A5294B"/>
    <w:rsid w:val="00A52B07"/>
    <w:rsid w:val="00A52EB8"/>
    <w:rsid w:val="00A52EE3"/>
    <w:rsid w:val="00A52F9B"/>
    <w:rsid w:val="00A5310C"/>
    <w:rsid w:val="00A53322"/>
    <w:rsid w:val="00A53385"/>
    <w:rsid w:val="00A53498"/>
    <w:rsid w:val="00A5397F"/>
    <w:rsid w:val="00A53D23"/>
    <w:rsid w:val="00A53DE3"/>
    <w:rsid w:val="00A53F34"/>
    <w:rsid w:val="00A54050"/>
    <w:rsid w:val="00A54092"/>
    <w:rsid w:val="00A540E4"/>
    <w:rsid w:val="00A540E8"/>
    <w:rsid w:val="00A54852"/>
    <w:rsid w:val="00A552DB"/>
    <w:rsid w:val="00A558EE"/>
    <w:rsid w:val="00A56126"/>
    <w:rsid w:val="00A5618A"/>
    <w:rsid w:val="00A56285"/>
    <w:rsid w:val="00A56675"/>
    <w:rsid w:val="00A567CF"/>
    <w:rsid w:val="00A56CD2"/>
    <w:rsid w:val="00A56F32"/>
    <w:rsid w:val="00A57060"/>
    <w:rsid w:val="00A57468"/>
    <w:rsid w:val="00A575F0"/>
    <w:rsid w:val="00A57A42"/>
    <w:rsid w:val="00A57B05"/>
    <w:rsid w:val="00A57F33"/>
    <w:rsid w:val="00A60106"/>
    <w:rsid w:val="00A6013A"/>
    <w:rsid w:val="00A601EA"/>
    <w:rsid w:val="00A60204"/>
    <w:rsid w:val="00A607BE"/>
    <w:rsid w:val="00A6095D"/>
    <w:rsid w:val="00A60C91"/>
    <w:rsid w:val="00A60D8A"/>
    <w:rsid w:val="00A60F09"/>
    <w:rsid w:val="00A612F6"/>
    <w:rsid w:val="00A614F3"/>
    <w:rsid w:val="00A61504"/>
    <w:rsid w:val="00A61576"/>
    <w:rsid w:val="00A6180B"/>
    <w:rsid w:val="00A61BC2"/>
    <w:rsid w:val="00A61ECD"/>
    <w:rsid w:val="00A61F78"/>
    <w:rsid w:val="00A62307"/>
    <w:rsid w:val="00A6232F"/>
    <w:rsid w:val="00A623E7"/>
    <w:rsid w:val="00A624DF"/>
    <w:rsid w:val="00A62559"/>
    <w:rsid w:val="00A625A8"/>
    <w:rsid w:val="00A62A84"/>
    <w:rsid w:val="00A62E11"/>
    <w:rsid w:val="00A63036"/>
    <w:rsid w:val="00A6318C"/>
    <w:rsid w:val="00A6334D"/>
    <w:rsid w:val="00A63929"/>
    <w:rsid w:val="00A63B01"/>
    <w:rsid w:val="00A63BD2"/>
    <w:rsid w:val="00A63C1F"/>
    <w:rsid w:val="00A63E75"/>
    <w:rsid w:val="00A6413A"/>
    <w:rsid w:val="00A64370"/>
    <w:rsid w:val="00A643C1"/>
    <w:rsid w:val="00A64F83"/>
    <w:rsid w:val="00A652C3"/>
    <w:rsid w:val="00A65467"/>
    <w:rsid w:val="00A658EE"/>
    <w:rsid w:val="00A65D53"/>
    <w:rsid w:val="00A65E4A"/>
    <w:rsid w:val="00A660DF"/>
    <w:rsid w:val="00A66180"/>
    <w:rsid w:val="00A664CC"/>
    <w:rsid w:val="00A66628"/>
    <w:rsid w:val="00A66735"/>
    <w:rsid w:val="00A66763"/>
    <w:rsid w:val="00A668CE"/>
    <w:rsid w:val="00A668F4"/>
    <w:rsid w:val="00A66996"/>
    <w:rsid w:val="00A66D99"/>
    <w:rsid w:val="00A67494"/>
    <w:rsid w:val="00A67790"/>
    <w:rsid w:val="00A67982"/>
    <w:rsid w:val="00A67DAA"/>
    <w:rsid w:val="00A67E04"/>
    <w:rsid w:val="00A67E5A"/>
    <w:rsid w:val="00A7033B"/>
    <w:rsid w:val="00A7046B"/>
    <w:rsid w:val="00A70984"/>
    <w:rsid w:val="00A70A3E"/>
    <w:rsid w:val="00A70C2A"/>
    <w:rsid w:val="00A70D10"/>
    <w:rsid w:val="00A71389"/>
    <w:rsid w:val="00A71697"/>
    <w:rsid w:val="00A7249F"/>
    <w:rsid w:val="00A7253E"/>
    <w:rsid w:val="00A727A5"/>
    <w:rsid w:val="00A72969"/>
    <w:rsid w:val="00A72E31"/>
    <w:rsid w:val="00A734B0"/>
    <w:rsid w:val="00A73587"/>
    <w:rsid w:val="00A73599"/>
    <w:rsid w:val="00A73B58"/>
    <w:rsid w:val="00A73C97"/>
    <w:rsid w:val="00A73E71"/>
    <w:rsid w:val="00A73EBE"/>
    <w:rsid w:val="00A73F4D"/>
    <w:rsid w:val="00A746DE"/>
    <w:rsid w:val="00A74818"/>
    <w:rsid w:val="00A74B2B"/>
    <w:rsid w:val="00A74EB6"/>
    <w:rsid w:val="00A750D0"/>
    <w:rsid w:val="00A75203"/>
    <w:rsid w:val="00A75723"/>
    <w:rsid w:val="00A758D2"/>
    <w:rsid w:val="00A75C32"/>
    <w:rsid w:val="00A7614C"/>
    <w:rsid w:val="00A76500"/>
    <w:rsid w:val="00A766C9"/>
    <w:rsid w:val="00A76A46"/>
    <w:rsid w:val="00A76AC7"/>
    <w:rsid w:val="00A76F09"/>
    <w:rsid w:val="00A7718E"/>
    <w:rsid w:val="00A77609"/>
    <w:rsid w:val="00A77B82"/>
    <w:rsid w:val="00A77FB5"/>
    <w:rsid w:val="00A801F6"/>
    <w:rsid w:val="00A806F3"/>
    <w:rsid w:val="00A80BCF"/>
    <w:rsid w:val="00A80BD0"/>
    <w:rsid w:val="00A80C17"/>
    <w:rsid w:val="00A80CA8"/>
    <w:rsid w:val="00A80FC3"/>
    <w:rsid w:val="00A8125E"/>
    <w:rsid w:val="00A8144C"/>
    <w:rsid w:val="00A817A5"/>
    <w:rsid w:val="00A81D7A"/>
    <w:rsid w:val="00A81E7C"/>
    <w:rsid w:val="00A81F37"/>
    <w:rsid w:val="00A82375"/>
    <w:rsid w:val="00A8246F"/>
    <w:rsid w:val="00A8248C"/>
    <w:rsid w:val="00A825E2"/>
    <w:rsid w:val="00A826F4"/>
    <w:rsid w:val="00A82835"/>
    <w:rsid w:val="00A83049"/>
    <w:rsid w:val="00A830EE"/>
    <w:rsid w:val="00A83543"/>
    <w:rsid w:val="00A836D6"/>
    <w:rsid w:val="00A83C6E"/>
    <w:rsid w:val="00A8429D"/>
    <w:rsid w:val="00A844B0"/>
    <w:rsid w:val="00A84552"/>
    <w:rsid w:val="00A84DD1"/>
    <w:rsid w:val="00A85316"/>
    <w:rsid w:val="00A86419"/>
    <w:rsid w:val="00A8652B"/>
    <w:rsid w:val="00A8690E"/>
    <w:rsid w:val="00A873B7"/>
    <w:rsid w:val="00A876D2"/>
    <w:rsid w:val="00A87CB3"/>
    <w:rsid w:val="00A87F0D"/>
    <w:rsid w:val="00A87F76"/>
    <w:rsid w:val="00A9046D"/>
    <w:rsid w:val="00A904F6"/>
    <w:rsid w:val="00A906DE"/>
    <w:rsid w:val="00A906E5"/>
    <w:rsid w:val="00A90794"/>
    <w:rsid w:val="00A90C3B"/>
    <w:rsid w:val="00A90D8B"/>
    <w:rsid w:val="00A9149C"/>
    <w:rsid w:val="00A915C5"/>
    <w:rsid w:val="00A91BB6"/>
    <w:rsid w:val="00A91C5B"/>
    <w:rsid w:val="00A91CCC"/>
    <w:rsid w:val="00A91F96"/>
    <w:rsid w:val="00A91F9E"/>
    <w:rsid w:val="00A92305"/>
    <w:rsid w:val="00A9253F"/>
    <w:rsid w:val="00A928CA"/>
    <w:rsid w:val="00A92BFE"/>
    <w:rsid w:val="00A92DF1"/>
    <w:rsid w:val="00A9324B"/>
    <w:rsid w:val="00A93519"/>
    <w:rsid w:val="00A9370A"/>
    <w:rsid w:val="00A9374D"/>
    <w:rsid w:val="00A93A5F"/>
    <w:rsid w:val="00A93E65"/>
    <w:rsid w:val="00A93FB1"/>
    <w:rsid w:val="00A93FE3"/>
    <w:rsid w:val="00A93FF6"/>
    <w:rsid w:val="00A9412B"/>
    <w:rsid w:val="00A94674"/>
    <w:rsid w:val="00A9479F"/>
    <w:rsid w:val="00A94ACF"/>
    <w:rsid w:val="00A94B81"/>
    <w:rsid w:val="00A94B83"/>
    <w:rsid w:val="00A94BE0"/>
    <w:rsid w:val="00A9516D"/>
    <w:rsid w:val="00A954A4"/>
    <w:rsid w:val="00A95508"/>
    <w:rsid w:val="00A960B2"/>
    <w:rsid w:val="00A9639E"/>
    <w:rsid w:val="00A965F3"/>
    <w:rsid w:val="00A9660C"/>
    <w:rsid w:val="00A96778"/>
    <w:rsid w:val="00A96A0C"/>
    <w:rsid w:val="00A96AC9"/>
    <w:rsid w:val="00A96AD8"/>
    <w:rsid w:val="00A96EC9"/>
    <w:rsid w:val="00A9734A"/>
    <w:rsid w:val="00A9738D"/>
    <w:rsid w:val="00A97C3E"/>
    <w:rsid w:val="00A97DC0"/>
    <w:rsid w:val="00AA0069"/>
    <w:rsid w:val="00AA01C1"/>
    <w:rsid w:val="00AA0322"/>
    <w:rsid w:val="00AA0365"/>
    <w:rsid w:val="00AA0435"/>
    <w:rsid w:val="00AA04EC"/>
    <w:rsid w:val="00AA091D"/>
    <w:rsid w:val="00AA0F07"/>
    <w:rsid w:val="00AA0FCA"/>
    <w:rsid w:val="00AA182A"/>
    <w:rsid w:val="00AA1986"/>
    <w:rsid w:val="00AA1D52"/>
    <w:rsid w:val="00AA2A3B"/>
    <w:rsid w:val="00AA2ADE"/>
    <w:rsid w:val="00AA2F4E"/>
    <w:rsid w:val="00AA3094"/>
    <w:rsid w:val="00AA3208"/>
    <w:rsid w:val="00AA321B"/>
    <w:rsid w:val="00AA327D"/>
    <w:rsid w:val="00AA3418"/>
    <w:rsid w:val="00AA36C2"/>
    <w:rsid w:val="00AA3A6A"/>
    <w:rsid w:val="00AA3E28"/>
    <w:rsid w:val="00AA3F6F"/>
    <w:rsid w:val="00AA4602"/>
    <w:rsid w:val="00AA461F"/>
    <w:rsid w:val="00AA47D0"/>
    <w:rsid w:val="00AA496A"/>
    <w:rsid w:val="00AA4DA7"/>
    <w:rsid w:val="00AA4E51"/>
    <w:rsid w:val="00AA51D4"/>
    <w:rsid w:val="00AA52B8"/>
    <w:rsid w:val="00AA5351"/>
    <w:rsid w:val="00AA5533"/>
    <w:rsid w:val="00AA56F2"/>
    <w:rsid w:val="00AA5713"/>
    <w:rsid w:val="00AA6092"/>
    <w:rsid w:val="00AA630D"/>
    <w:rsid w:val="00AA661B"/>
    <w:rsid w:val="00AA68BF"/>
    <w:rsid w:val="00AA6C0A"/>
    <w:rsid w:val="00AA6D7F"/>
    <w:rsid w:val="00AA6DA2"/>
    <w:rsid w:val="00AA6EF7"/>
    <w:rsid w:val="00AA6F8B"/>
    <w:rsid w:val="00AA7089"/>
    <w:rsid w:val="00AA7280"/>
    <w:rsid w:val="00AA72F9"/>
    <w:rsid w:val="00AA7306"/>
    <w:rsid w:val="00AA761B"/>
    <w:rsid w:val="00AA771E"/>
    <w:rsid w:val="00AA79D2"/>
    <w:rsid w:val="00AA7A10"/>
    <w:rsid w:val="00AB008B"/>
    <w:rsid w:val="00AB023B"/>
    <w:rsid w:val="00AB0405"/>
    <w:rsid w:val="00AB0639"/>
    <w:rsid w:val="00AB1212"/>
    <w:rsid w:val="00AB1732"/>
    <w:rsid w:val="00AB1B2F"/>
    <w:rsid w:val="00AB1B53"/>
    <w:rsid w:val="00AB1C26"/>
    <w:rsid w:val="00AB1E20"/>
    <w:rsid w:val="00AB211D"/>
    <w:rsid w:val="00AB246C"/>
    <w:rsid w:val="00AB28C7"/>
    <w:rsid w:val="00AB2BF4"/>
    <w:rsid w:val="00AB2CEE"/>
    <w:rsid w:val="00AB3104"/>
    <w:rsid w:val="00AB33AD"/>
    <w:rsid w:val="00AB362F"/>
    <w:rsid w:val="00AB381F"/>
    <w:rsid w:val="00AB3C49"/>
    <w:rsid w:val="00AB3C66"/>
    <w:rsid w:val="00AB3DFC"/>
    <w:rsid w:val="00AB4724"/>
    <w:rsid w:val="00AB4871"/>
    <w:rsid w:val="00AB48CE"/>
    <w:rsid w:val="00AB4CA7"/>
    <w:rsid w:val="00AB4DB3"/>
    <w:rsid w:val="00AB5106"/>
    <w:rsid w:val="00AB51CF"/>
    <w:rsid w:val="00AB55CC"/>
    <w:rsid w:val="00AB56FC"/>
    <w:rsid w:val="00AB5839"/>
    <w:rsid w:val="00AB5DA2"/>
    <w:rsid w:val="00AB66AF"/>
    <w:rsid w:val="00AB6A46"/>
    <w:rsid w:val="00AB6DA6"/>
    <w:rsid w:val="00AB6F09"/>
    <w:rsid w:val="00AB78D5"/>
    <w:rsid w:val="00AB7D57"/>
    <w:rsid w:val="00AB7F19"/>
    <w:rsid w:val="00AC0686"/>
    <w:rsid w:val="00AC0772"/>
    <w:rsid w:val="00AC0C0C"/>
    <w:rsid w:val="00AC0D11"/>
    <w:rsid w:val="00AC1340"/>
    <w:rsid w:val="00AC15E4"/>
    <w:rsid w:val="00AC1644"/>
    <w:rsid w:val="00AC1763"/>
    <w:rsid w:val="00AC1998"/>
    <w:rsid w:val="00AC1A7B"/>
    <w:rsid w:val="00AC20AB"/>
    <w:rsid w:val="00AC214B"/>
    <w:rsid w:val="00AC25EE"/>
    <w:rsid w:val="00AC28C2"/>
    <w:rsid w:val="00AC2F02"/>
    <w:rsid w:val="00AC3008"/>
    <w:rsid w:val="00AC30F6"/>
    <w:rsid w:val="00AC3188"/>
    <w:rsid w:val="00AC35F9"/>
    <w:rsid w:val="00AC374E"/>
    <w:rsid w:val="00AC3797"/>
    <w:rsid w:val="00AC3BF6"/>
    <w:rsid w:val="00AC3E80"/>
    <w:rsid w:val="00AC3F13"/>
    <w:rsid w:val="00AC406D"/>
    <w:rsid w:val="00AC42EA"/>
    <w:rsid w:val="00AC48BF"/>
    <w:rsid w:val="00AC4A7C"/>
    <w:rsid w:val="00AC4AE1"/>
    <w:rsid w:val="00AC4B2A"/>
    <w:rsid w:val="00AC4B7A"/>
    <w:rsid w:val="00AC5320"/>
    <w:rsid w:val="00AC548F"/>
    <w:rsid w:val="00AC570A"/>
    <w:rsid w:val="00AC58E9"/>
    <w:rsid w:val="00AC5B25"/>
    <w:rsid w:val="00AC5BBB"/>
    <w:rsid w:val="00AC5C31"/>
    <w:rsid w:val="00AC5CF4"/>
    <w:rsid w:val="00AC6A9C"/>
    <w:rsid w:val="00AC6DDC"/>
    <w:rsid w:val="00AC6E21"/>
    <w:rsid w:val="00AC6F8A"/>
    <w:rsid w:val="00AC75C7"/>
    <w:rsid w:val="00AC79DA"/>
    <w:rsid w:val="00AC7B63"/>
    <w:rsid w:val="00AC7C6A"/>
    <w:rsid w:val="00AD021D"/>
    <w:rsid w:val="00AD0457"/>
    <w:rsid w:val="00AD0481"/>
    <w:rsid w:val="00AD13DF"/>
    <w:rsid w:val="00AD19B8"/>
    <w:rsid w:val="00AD19C8"/>
    <w:rsid w:val="00AD1AA7"/>
    <w:rsid w:val="00AD20FA"/>
    <w:rsid w:val="00AD2634"/>
    <w:rsid w:val="00AD2745"/>
    <w:rsid w:val="00AD288F"/>
    <w:rsid w:val="00AD2B6A"/>
    <w:rsid w:val="00AD3250"/>
    <w:rsid w:val="00AD3824"/>
    <w:rsid w:val="00AD38C2"/>
    <w:rsid w:val="00AD4023"/>
    <w:rsid w:val="00AD441A"/>
    <w:rsid w:val="00AD49EF"/>
    <w:rsid w:val="00AD4AFC"/>
    <w:rsid w:val="00AD4B45"/>
    <w:rsid w:val="00AD4D2E"/>
    <w:rsid w:val="00AD4D95"/>
    <w:rsid w:val="00AD5003"/>
    <w:rsid w:val="00AD5108"/>
    <w:rsid w:val="00AD578B"/>
    <w:rsid w:val="00AD58FE"/>
    <w:rsid w:val="00AD6146"/>
    <w:rsid w:val="00AD62B2"/>
    <w:rsid w:val="00AD65E2"/>
    <w:rsid w:val="00AD6A9B"/>
    <w:rsid w:val="00AD6C4D"/>
    <w:rsid w:val="00AD6CB8"/>
    <w:rsid w:val="00AD6DA9"/>
    <w:rsid w:val="00AD7622"/>
    <w:rsid w:val="00AD77C4"/>
    <w:rsid w:val="00AD7857"/>
    <w:rsid w:val="00AD795E"/>
    <w:rsid w:val="00AD7F0F"/>
    <w:rsid w:val="00AD7FA1"/>
    <w:rsid w:val="00AE01A8"/>
    <w:rsid w:val="00AE0351"/>
    <w:rsid w:val="00AE0449"/>
    <w:rsid w:val="00AE0A12"/>
    <w:rsid w:val="00AE0B90"/>
    <w:rsid w:val="00AE0BF0"/>
    <w:rsid w:val="00AE0EF8"/>
    <w:rsid w:val="00AE0FCA"/>
    <w:rsid w:val="00AE11BA"/>
    <w:rsid w:val="00AE1A80"/>
    <w:rsid w:val="00AE1ABC"/>
    <w:rsid w:val="00AE1D5B"/>
    <w:rsid w:val="00AE1DBB"/>
    <w:rsid w:val="00AE1F01"/>
    <w:rsid w:val="00AE22D6"/>
    <w:rsid w:val="00AE2452"/>
    <w:rsid w:val="00AE2871"/>
    <w:rsid w:val="00AE2988"/>
    <w:rsid w:val="00AE29B4"/>
    <w:rsid w:val="00AE2B92"/>
    <w:rsid w:val="00AE2F0E"/>
    <w:rsid w:val="00AE2FA2"/>
    <w:rsid w:val="00AE3319"/>
    <w:rsid w:val="00AE3574"/>
    <w:rsid w:val="00AE3A8E"/>
    <w:rsid w:val="00AE3F75"/>
    <w:rsid w:val="00AE4043"/>
    <w:rsid w:val="00AE409F"/>
    <w:rsid w:val="00AE4B53"/>
    <w:rsid w:val="00AE4D9B"/>
    <w:rsid w:val="00AE4E18"/>
    <w:rsid w:val="00AE5209"/>
    <w:rsid w:val="00AE5708"/>
    <w:rsid w:val="00AE5BC3"/>
    <w:rsid w:val="00AE5D38"/>
    <w:rsid w:val="00AE6164"/>
    <w:rsid w:val="00AE6859"/>
    <w:rsid w:val="00AE68B9"/>
    <w:rsid w:val="00AE6B45"/>
    <w:rsid w:val="00AE6B46"/>
    <w:rsid w:val="00AE6E1F"/>
    <w:rsid w:val="00AE75DF"/>
    <w:rsid w:val="00AE7BD8"/>
    <w:rsid w:val="00AF0278"/>
    <w:rsid w:val="00AF036E"/>
    <w:rsid w:val="00AF0544"/>
    <w:rsid w:val="00AF15D9"/>
    <w:rsid w:val="00AF1B28"/>
    <w:rsid w:val="00AF1B35"/>
    <w:rsid w:val="00AF1EEB"/>
    <w:rsid w:val="00AF20FA"/>
    <w:rsid w:val="00AF25DB"/>
    <w:rsid w:val="00AF29A1"/>
    <w:rsid w:val="00AF2ACA"/>
    <w:rsid w:val="00AF2C2E"/>
    <w:rsid w:val="00AF2E4C"/>
    <w:rsid w:val="00AF2F9C"/>
    <w:rsid w:val="00AF311D"/>
    <w:rsid w:val="00AF3497"/>
    <w:rsid w:val="00AF37BD"/>
    <w:rsid w:val="00AF39FD"/>
    <w:rsid w:val="00AF47CD"/>
    <w:rsid w:val="00AF47FE"/>
    <w:rsid w:val="00AF535C"/>
    <w:rsid w:val="00AF53C2"/>
    <w:rsid w:val="00AF574E"/>
    <w:rsid w:val="00AF5902"/>
    <w:rsid w:val="00AF59E1"/>
    <w:rsid w:val="00AF5E6E"/>
    <w:rsid w:val="00AF607D"/>
    <w:rsid w:val="00AF607E"/>
    <w:rsid w:val="00AF6573"/>
    <w:rsid w:val="00AF696F"/>
    <w:rsid w:val="00AF6D7A"/>
    <w:rsid w:val="00AF70AC"/>
    <w:rsid w:val="00AF735C"/>
    <w:rsid w:val="00AF7910"/>
    <w:rsid w:val="00AF7A00"/>
    <w:rsid w:val="00AF7C08"/>
    <w:rsid w:val="00AF7C1F"/>
    <w:rsid w:val="00AF7C61"/>
    <w:rsid w:val="00B00078"/>
    <w:rsid w:val="00B007E2"/>
    <w:rsid w:val="00B008E7"/>
    <w:rsid w:val="00B00A87"/>
    <w:rsid w:val="00B00D98"/>
    <w:rsid w:val="00B01A36"/>
    <w:rsid w:val="00B01ACF"/>
    <w:rsid w:val="00B01C72"/>
    <w:rsid w:val="00B01FA7"/>
    <w:rsid w:val="00B025BC"/>
    <w:rsid w:val="00B02835"/>
    <w:rsid w:val="00B02B53"/>
    <w:rsid w:val="00B02E2F"/>
    <w:rsid w:val="00B03066"/>
    <w:rsid w:val="00B03171"/>
    <w:rsid w:val="00B0349C"/>
    <w:rsid w:val="00B03B08"/>
    <w:rsid w:val="00B03BFB"/>
    <w:rsid w:val="00B041D3"/>
    <w:rsid w:val="00B043A5"/>
    <w:rsid w:val="00B04524"/>
    <w:rsid w:val="00B04755"/>
    <w:rsid w:val="00B04F4D"/>
    <w:rsid w:val="00B051B7"/>
    <w:rsid w:val="00B053C0"/>
    <w:rsid w:val="00B05A77"/>
    <w:rsid w:val="00B05C5E"/>
    <w:rsid w:val="00B05F76"/>
    <w:rsid w:val="00B0609B"/>
    <w:rsid w:val="00B063C5"/>
    <w:rsid w:val="00B0642E"/>
    <w:rsid w:val="00B06694"/>
    <w:rsid w:val="00B067FE"/>
    <w:rsid w:val="00B06D12"/>
    <w:rsid w:val="00B06FC1"/>
    <w:rsid w:val="00B071D3"/>
    <w:rsid w:val="00B071E0"/>
    <w:rsid w:val="00B0798B"/>
    <w:rsid w:val="00B079A0"/>
    <w:rsid w:val="00B079CB"/>
    <w:rsid w:val="00B07BD2"/>
    <w:rsid w:val="00B07C94"/>
    <w:rsid w:val="00B07F0E"/>
    <w:rsid w:val="00B106AB"/>
    <w:rsid w:val="00B1075E"/>
    <w:rsid w:val="00B10849"/>
    <w:rsid w:val="00B10AD6"/>
    <w:rsid w:val="00B10B6E"/>
    <w:rsid w:val="00B10BD5"/>
    <w:rsid w:val="00B10D33"/>
    <w:rsid w:val="00B10E0C"/>
    <w:rsid w:val="00B1113F"/>
    <w:rsid w:val="00B11219"/>
    <w:rsid w:val="00B11456"/>
    <w:rsid w:val="00B11464"/>
    <w:rsid w:val="00B11522"/>
    <w:rsid w:val="00B11861"/>
    <w:rsid w:val="00B11EC3"/>
    <w:rsid w:val="00B1269F"/>
    <w:rsid w:val="00B129AC"/>
    <w:rsid w:val="00B12BB2"/>
    <w:rsid w:val="00B12E5C"/>
    <w:rsid w:val="00B1345B"/>
    <w:rsid w:val="00B135DD"/>
    <w:rsid w:val="00B13ACE"/>
    <w:rsid w:val="00B13D8A"/>
    <w:rsid w:val="00B140CB"/>
    <w:rsid w:val="00B14588"/>
    <w:rsid w:val="00B14696"/>
    <w:rsid w:val="00B14A2E"/>
    <w:rsid w:val="00B14FEE"/>
    <w:rsid w:val="00B15029"/>
    <w:rsid w:val="00B15065"/>
    <w:rsid w:val="00B15376"/>
    <w:rsid w:val="00B155F6"/>
    <w:rsid w:val="00B15B1F"/>
    <w:rsid w:val="00B15F56"/>
    <w:rsid w:val="00B15FAA"/>
    <w:rsid w:val="00B16077"/>
    <w:rsid w:val="00B168CF"/>
    <w:rsid w:val="00B16BB9"/>
    <w:rsid w:val="00B16C51"/>
    <w:rsid w:val="00B16F8A"/>
    <w:rsid w:val="00B17013"/>
    <w:rsid w:val="00B17500"/>
    <w:rsid w:val="00B17DBC"/>
    <w:rsid w:val="00B200C2"/>
    <w:rsid w:val="00B20303"/>
    <w:rsid w:val="00B20340"/>
    <w:rsid w:val="00B207B0"/>
    <w:rsid w:val="00B2085D"/>
    <w:rsid w:val="00B20926"/>
    <w:rsid w:val="00B20B01"/>
    <w:rsid w:val="00B20B30"/>
    <w:rsid w:val="00B20F41"/>
    <w:rsid w:val="00B21468"/>
    <w:rsid w:val="00B215D7"/>
    <w:rsid w:val="00B219DE"/>
    <w:rsid w:val="00B21A1E"/>
    <w:rsid w:val="00B21DE0"/>
    <w:rsid w:val="00B2207F"/>
    <w:rsid w:val="00B22557"/>
    <w:rsid w:val="00B22A09"/>
    <w:rsid w:val="00B22CDC"/>
    <w:rsid w:val="00B22DF7"/>
    <w:rsid w:val="00B23107"/>
    <w:rsid w:val="00B23470"/>
    <w:rsid w:val="00B234CC"/>
    <w:rsid w:val="00B2368D"/>
    <w:rsid w:val="00B23B48"/>
    <w:rsid w:val="00B23B69"/>
    <w:rsid w:val="00B24245"/>
    <w:rsid w:val="00B24286"/>
    <w:rsid w:val="00B242FA"/>
    <w:rsid w:val="00B24A66"/>
    <w:rsid w:val="00B24AC0"/>
    <w:rsid w:val="00B24E2D"/>
    <w:rsid w:val="00B24E5B"/>
    <w:rsid w:val="00B24F3B"/>
    <w:rsid w:val="00B25080"/>
    <w:rsid w:val="00B2522E"/>
    <w:rsid w:val="00B2527D"/>
    <w:rsid w:val="00B2586B"/>
    <w:rsid w:val="00B25ACB"/>
    <w:rsid w:val="00B25AD8"/>
    <w:rsid w:val="00B25FFB"/>
    <w:rsid w:val="00B269A7"/>
    <w:rsid w:val="00B26C51"/>
    <w:rsid w:val="00B27047"/>
    <w:rsid w:val="00B27128"/>
    <w:rsid w:val="00B272EF"/>
    <w:rsid w:val="00B277F2"/>
    <w:rsid w:val="00B27B57"/>
    <w:rsid w:val="00B27B75"/>
    <w:rsid w:val="00B27D4D"/>
    <w:rsid w:val="00B30127"/>
    <w:rsid w:val="00B3017D"/>
    <w:rsid w:val="00B30290"/>
    <w:rsid w:val="00B30A45"/>
    <w:rsid w:val="00B30A6F"/>
    <w:rsid w:val="00B30B5B"/>
    <w:rsid w:val="00B30D3D"/>
    <w:rsid w:val="00B30DC6"/>
    <w:rsid w:val="00B31092"/>
    <w:rsid w:val="00B311F4"/>
    <w:rsid w:val="00B31F16"/>
    <w:rsid w:val="00B32154"/>
    <w:rsid w:val="00B324CB"/>
    <w:rsid w:val="00B325CF"/>
    <w:rsid w:val="00B32C3F"/>
    <w:rsid w:val="00B32DBC"/>
    <w:rsid w:val="00B333D1"/>
    <w:rsid w:val="00B3359F"/>
    <w:rsid w:val="00B3421A"/>
    <w:rsid w:val="00B34456"/>
    <w:rsid w:val="00B34D99"/>
    <w:rsid w:val="00B3532A"/>
    <w:rsid w:val="00B353B9"/>
    <w:rsid w:val="00B35EC0"/>
    <w:rsid w:val="00B3645D"/>
    <w:rsid w:val="00B36466"/>
    <w:rsid w:val="00B36626"/>
    <w:rsid w:val="00B366B1"/>
    <w:rsid w:val="00B367D8"/>
    <w:rsid w:val="00B367F4"/>
    <w:rsid w:val="00B368F7"/>
    <w:rsid w:val="00B36B27"/>
    <w:rsid w:val="00B36BCE"/>
    <w:rsid w:val="00B36D04"/>
    <w:rsid w:val="00B37555"/>
    <w:rsid w:val="00B37CDD"/>
    <w:rsid w:val="00B37D4F"/>
    <w:rsid w:val="00B40868"/>
    <w:rsid w:val="00B40902"/>
    <w:rsid w:val="00B40927"/>
    <w:rsid w:val="00B40C60"/>
    <w:rsid w:val="00B40EEA"/>
    <w:rsid w:val="00B40F8D"/>
    <w:rsid w:val="00B41102"/>
    <w:rsid w:val="00B41793"/>
    <w:rsid w:val="00B41E10"/>
    <w:rsid w:val="00B421A7"/>
    <w:rsid w:val="00B4221C"/>
    <w:rsid w:val="00B42806"/>
    <w:rsid w:val="00B429AD"/>
    <w:rsid w:val="00B42A9D"/>
    <w:rsid w:val="00B43359"/>
    <w:rsid w:val="00B436CC"/>
    <w:rsid w:val="00B43780"/>
    <w:rsid w:val="00B439D6"/>
    <w:rsid w:val="00B43C73"/>
    <w:rsid w:val="00B43F16"/>
    <w:rsid w:val="00B44055"/>
    <w:rsid w:val="00B4437B"/>
    <w:rsid w:val="00B44406"/>
    <w:rsid w:val="00B44E95"/>
    <w:rsid w:val="00B44FC8"/>
    <w:rsid w:val="00B45144"/>
    <w:rsid w:val="00B451D3"/>
    <w:rsid w:val="00B45292"/>
    <w:rsid w:val="00B4584C"/>
    <w:rsid w:val="00B46227"/>
    <w:rsid w:val="00B463C4"/>
    <w:rsid w:val="00B465F5"/>
    <w:rsid w:val="00B4664D"/>
    <w:rsid w:val="00B46964"/>
    <w:rsid w:val="00B46BEF"/>
    <w:rsid w:val="00B46E89"/>
    <w:rsid w:val="00B46F89"/>
    <w:rsid w:val="00B472A1"/>
    <w:rsid w:val="00B475D6"/>
    <w:rsid w:val="00B479B1"/>
    <w:rsid w:val="00B47EB1"/>
    <w:rsid w:val="00B50433"/>
    <w:rsid w:val="00B5047F"/>
    <w:rsid w:val="00B508D5"/>
    <w:rsid w:val="00B50BC1"/>
    <w:rsid w:val="00B517A8"/>
    <w:rsid w:val="00B51880"/>
    <w:rsid w:val="00B51978"/>
    <w:rsid w:val="00B519CA"/>
    <w:rsid w:val="00B51FCB"/>
    <w:rsid w:val="00B52218"/>
    <w:rsid w:val="00B52487"/>
    <w:rsid w:val="00B5256B"/>
    <w:rsid w:val="00B52570"/>
    <w:rsid w:val="00B5263A"/>
    <w:rsid w:val="00B52680"/>
    <w:rsid w:val="00B52970"/>
    <w:rsid w:val="00B52B55"/>
    <w:rsid w:val="00B52D90"/>
    <w:rsid w:val="00B52EF0"/>
    <w:rsid w:val="00B53244"/>
    <w:rsid w:val="00B5329B"/>
    <w:rsid w:val="00B534AA"/>
    <w:rsid w:val="00B5354A"/>
    <w:rsid w:val="00B535F6"/>
    <w:rsid w:val="00B53DAC"/>
    <w:rsid w:val="00B5430D"/>
    <w:rsid w:val="00B543CF"/>
    <w:rsid w:val="00B548B6"/>
    <w:rsid w:val="00B54CAA"/>
    <w:rsid w:val="00B5513C"/>
    <w:rsid w:val="00B551A3"/>
    <w:rsid w:val="00B55209"/>
    <w:rsid w:val="00B555B8"/>
    <w:rsid w:val="00B5573E"/>
    <w:rsid w:val="00B559E6"/>
    <w:rsid w:val="00B55C52"/>
    <w:rsid w:val="00B56067"/>
    <w:rsid w:val="00B5670C"/>
    <w:rsid w:val="00B568A8"/>
    <w:rsid w:val="00B568B7"/>
    <w:rsid w:val="00B56906"/>
    <w:rsid w:val="00B56E6A"/>
    <w:rsid w:val="00B56F6D"/>
    <w:rsid w:val="00B57013"/>
    <w:rsid w:val="00B5785D"/>
    <w:rsid w:val="00B578A8"/>
    <w:rsid w:val="00B57BFA"/>
    <w:rsid w:val="00B57C49"/>
    <w:rsid w:val="00B60031"/>
    <w:rsid w:val="00B603E7"/>
    <w:rsid w:val="00B613F9"/>
    <w:rsid w:val="00B614BD"/>
    <w:rsid w:val="00B616D5"/>
    <w:rsid w:val="00B616F2"/>
    <w:rsid w:val="00B617DB"/>
    <w:rsid w:val="00B61808"/>
    <w:rsid w:val="00B61926"/>
    <w:rsid w:val="00B61C22"/>
    <w:rsid w:val="00B61E41"/>
    <w:rsid w:val="00B61E92"/>
    <w:rsid w:val="00B61EBE"/>
    <w:rsid w:val="00B61FA6"/>
    <w:rsid w:val="00B620E1"/>
    <w:rsid w:val="00B622F9"/>
    <w:rsid w:val="00B623EC"/>
    <w:rsid w:val="00B6250F"/>
    <w:rsid w:val="00B6254A"/>
    <w:rsid w:val="00B625B9"/>
    <w:rsid w:val="00B6283B"/>
    <w:rsid w:val="00B6299C"/>
    <w:rsid w:val="00B62CD2"/>
    <w:rsid w:val="00B62F52"/>
    <w:rsid w:val="00B6304F"/>
    <w:rsid w:val="00B6306C"/>
    <w:rsid w:val="00B63AD0"/>
    <w:rsid w:val="00B63F55"/>
    <w:rsid w:val="00B63F72"/>
    <w:rsid w:val="00B6402B"/>
    <w:rsid w:val="00B641B3"/>
    <w:rsid w:val="00B644B6"/>
    <w:rsid w:val="00B64572"/>
    <w:rsid w:val="00B645A0"/>
    <w:rsid w:val="00B647B3"/>
    <w:rsid w:val="00B647F8"/>
    <w:rsid w:val="00B64FFD"/>
    <w:rsid w:val="00B655D8"/>
    <w:rsid w:val="00B6581C"/>
    <w:rsid w:val="00B65A33"/>
    <w:rsid w:val="00B65C1A"/>
    <w:rsid w:val="00B65CCF"/>
    <w:rsid w:val="00B65D3D"/>
    <w:rsid w:val="00B660FA"/>
    <w:rsid w:val="00B663B1"/>
    <w:rsid w:val="00B66584"/>
    <w:rsid w:val="00B665F8"/>
    <w:rsid w:val="00B66835"/>
    <w:rsid w:val="00B6689D"/>
    <w:rsid w:val="00B66B25"/>
    <w:rsid w:val="00B66BB4"/>
    <w:rsid w:val="00B66CCB"/>
    <w:rsid w:val="00B66D3F"/>
    <w:rsid w:val="00B66E85"/>
    <w:rsid w:val="00B67228"/>
    <w:rsid w:val="00B67BF2"/>
    <w:rsid w:val="00B67C98"/>
    <w:rsid w:val="00B67CE2"/>
    <w:rsid w:val="00B67CF6"/>
    <w:rsid w:val="00B67D8A"/>
    <w:rsid w:val="00B702C1"/>
    <w:rsid w:val="00B70331"/>
    <w:rsid w:val="00B7035B"/>
    <w:rsid w:val="00B706F6"/>
    <w:rsid w:val="00B707FC"/>
    <w:rsid w:val="00B70862"/>
    <w:rsid w:val="00B70AD1"/>
    <w:rsid w:val="00B71C37"/>
    <w:rsid w:val="00B71F11"/>
    <w:rsid w:val="00B723E2"/>
    <w:rsid w:val="00B724BC"/>
    <w:rsid w:val="00B7254A"/>
    <w:rsid w:val="00B72BAB"/>
    <w:rsid w:val="00B72D13"/>
    <w:rsid w:val="00B72DCC"/>
    <w:rsid w:val="00B72EDF"/>
    <w:rsid w:val="00B72F0C"/>
    <w:rsid w:val="00B730FC"/>
    <w:rsid w:val="00B73345"/>
    <w:rsid w:val="00B73964"/>
    <w:rsid w:val="00B73DB9"/>
    <w:rsid w:val="00B73DE5"/>
    <w:rsid w:val="00B73EB1"/>
    <w:rsid w:val="00B74175"/>
    <w:rsid w:val="00B74632"/>
    <w:rsid w:val="00B74865"/>
    <w:rsid w:val="00B74C94"/>
    <w:rsid w:val="00B7501F"/>
    <w:rsid w:val="00B753ED"/>
    <w:rsid w:val="00B75651"/>
    <w:rsid w:val="00B75708"/>
    <w:rsid w:val="00B75B7F"/>
    <w:rsid w:val="00B75F4A"/>
    <w:rsid w:val="00B762B1"/>
    <w:rsid w:val="00B7645D"/>
    <w:rsid w:val="00B7648A"/>
    <w:rsid w:val="00B765AE"/>
    <w:rsid w:val="00B766A0"/>
    <w:rsid w:val="00B76750"/>
    <w:rsid w:val="00B76C2D"/>
    <w:rsid w:val="00B776E8"/>
    <w:rsid w:val="00B77867"/>
    <w:rsid w:val="00B77880"/>
    <w:rsid w:val="00B80356"/>
    <w:rsid w:val="00B80393"/>
    <w:rsid w:val="00B8048C"/>
    <w:rsid w:val="00B80541"/>
    <w:rsid w:val="00B807BF"/>
    <w:rsid w:val="00B80847"/>
    <w:rsid w:val="00B8089F"/>
    <w:rsid w:val="00B808EC"/>
    <w:rsid w:val="00B808F9"/>
    <w:rsid w:val="00B80AE9"/>
    <w:rsid w:val="00B80DF0"/>
    <w:rsid w:val="00B80E2C"/>
    <w:rsid w:val="00B81375"/>
    <w:rsid w:val="00B81385"/>
    <w:rsid w:val="00B81444"/>
    <w:rsid w:val="00B81C2B"/>
    <w:rsid w:val="00B81CA7"/>
    <w:rsid w:val="00B81EA2"/>
    <w:rsid w:val="00B821DA"/>
    <w:rsid w:val="00B8235D"/>
    <w:rsid w:val="00B82C60"/>
    <w:rsid w:val="00B82CC1"/>
    <w:rsid w:val="00B82DA7"/>
    <w:rsid w:val="00B82F80"/>
    <w:rsid w:val="00B82FD1"/>
    <w:rsid w:val="00B831F5"/>
    <w:rsid w:val="00B8349A"/>
    <w:rsid w:val="00B835F0"/>
    <w:rsid w:val="00B836E5"/>
    <w:rsid w:val="00B83730"/>
    <w:rsid w:val="00B837B1"/>
    <w:rsid w:val="00B8398A"/>
    <w:rsid w:val="00B839BE"/>
    <w:rsid w:val="00B83B61"/>
    <w:rsid w:val="00B83D04"/>
    <w:rsid w:val="00B83DCC"/>
    <w:rsid w:val="00B84381"/>
    <w:rsid w:val="00B845F7"/>
    <w:rsid w:val="00B84744"/>
    <w:rsid w:val="00B848B0"/>
    <w:rsid w:val="00B84A6D"/>
    <w:rsid w:val="00B84C0F"/>
    <w:rsid w:val="00B84DA6"/>
    <w:rsid w:val="00B84EA4"/>
    <w:rsid w:val="00B851F9"/>
    <w:rsid w:val="00B856BF"/>
    <w:rsid w:val="00B85B01"/>
    <w:rsid w:val="00B85B5D"/>
    <w:rsid w:val="00B85C75"/>
    <w:rsid w:val="00B85CCC"/>
    <w:rsid w:val="00B85EE7"/>
    <w:rsid w:val="00B8637E"/>
    <w:rsid w:val="00B8655E"/>
    <w:rsid w:val="00B8657B"/>
    <w:rsid w:val="00B868FE"/>
    <w:rsid w:val="00B86981"/>
    <w:rsid w:val="00B86CAE"/>
    <w:rsid w:val="00B86D99"/>
    <w:rsid w:val="00B8715F"/>
    <w:rsid w:val="00B872BE"/>
    <w:rsid w:val="00B87D5E"/>
    <w:rsid w:val="00B90177"/>
    <w:rsid w:val="00B90420"/>
    <w:rsid w:val="00B90793"/>
    <w:rsid w:val="00B91178"/>
    <w:rsid w:val="00B912C3"/>
    <w:rsid w:val="00B9143D"/>
    <w:rsid w:val="00B914A6"/>
    <w:rsid w:val="00B914EC"/>
    <w:rsid w:val="00B91571"/>
    <w:rsid w:val="00B91DEE"/>
    <w:rsid w:val="00B91E70"/>
    <w:rsid w:val="00B9247D"/>
    <w:rsid w:val="00B924A2"/>
    <w:rsid w:val="00B92510"/>
    <w:rsid w:val="00B92526"/>
    <w:rsid w:val="00B92615"/>
    <w:rsid w:val="00B92A4F"/>
    <w:rsid w:val="00B92CE5"/>
    <w:rsid w:val="00B92D44"/>
    <w:rsid w:val="00B92F6D"/>
    <w:rsid w:val="00B92FB4"/>
    <w:rsid w:val="00B93031"/>
    <w:rsid w:val="00B93078"/>
    <w:rsid w:val="00B93170"/>
    <w:rsid w:val="00B9323C"/>
    <w:rsid w:val="00B9330D"/>
    <w:rsid w:val="00B93446"/>
    <w:rsid w:val="00B936C3"/>
    <w:rsid w:val="00B939D8"/>
    <w:rsid w:val="00B93B57"/>
    <w:rsid w:val="00B93E1C"/>
    <w:rsid w:val="00B943B8"/>
    <w:rsid w:val="00B94457"/>
    <w:rsid w:val="00B94644"/>
    <w:rsid w:val="00B946EA"/>
    <w:rsid w:val="00B948D2"/>
    <w:rsid w:val="00B94BEF"/>
    <w:rsid w:val="00B94F86"/>
    <w:rsid w:val="00B953C8"/>
    <w:rsid w:val="00B95440"/>
    <w:rsid w:val="00B95855"/>
    <w:rsid w:val="00B96355"/>
    <w:rsid w:val="00B9655F"/>
    <w:rsid w:val="00B96764"/>
    <w:rsid w:val="00B96ED1"/>
    <w:rsid w:val="00B96FC9"/>
    <w:rsid w:val="00B96FF6"/>
    <w:rsid w:val="00B971AA"/>
    <w:rsid w:val="00B972D6"/>
    <w:rsid w:val="00B973E4"/>
    <w:rsid w:val="00B9770E"/>
    <w:rsid w:val="00B9778D"/>
    <w:rsid w:val="00B97C39"/>
    <w:rsid w:val="00B97FAB"/>
    <w:rsid w:val="00BA0070"/>
    <w:rsid w:val="00BA011F"/>
    <w:rsid w:val="00BA048A"/>
    <w:rsid w:val="00BA06A5"/>
    <w:rsid w:val="00BA09A4"/>
    <w:rsid w:val="00BA09D7"/>
    <w:rsid w:val="00BA0B75"/>
    <w:rsid w:val="00BA0C6A"/>
    <w:rsid w:val="00BA1218"/>
    <w:rsid w:val="00BA124A"/>
    <w:rsid w:val="00BA1912"/>
    <w:rsid w:val="00BA193C"/>
    <w:rsid w:val="00BA22A0"/>
    <w:rsid w:val="00BA24EF"/>
    <w:rsid w:val="00BA27C1"/>
    <w:rsid w:val="00BA2B4A"/>
    <w:rsid w:val="00BA2BEA"/>
    <w:rsid w:val="00BA3277"/>
    <w:rsid w:val="00BA3459"/>
    <w:rsid w:val="00BA37CE"/>
    <w:rsid w:val="00BA3958"/>
    <w:rsid w:val="00BA39C9"/>
    <w:rsid w:val="00BA3A7D"/>
    <w:rsid w:val="00BA4559"/>
    <w:rsid w:val="00BA4662"/>
    <w:rsid w:val="00BA48CC"/>
    <w:rsid w:val="00BA4E10"/>
    <w:rsid w:val="00BA4F88"/>
    <w:rsid w:val="00BA50EE"/>
    <w:rsid w:val="00BA510A"/>
    <w:rsid w:val="00BA5684"/>
    <w:rsid w:val="00BA581E"/>
    <w:rsid w:val="00BA58CE"/>
    <w:rsid w:val="00BA5C3B"/>
    <w:rsid w:val="00BA5F9E"/>
    <w:rsid w:val="00BA64F8"/>
    <w:rsid w:val="00BA65D3"/>
    <w:rsid w:val="00BA69D7"/>
    <w:rsid w:val="00BA6AF9"/>
    <w:rsid w:val="00BA6C7D"/>
    <w:rsid w:val="00BA72D4"/>
    <w:rsid w:val="00BA7670"/>
    <w:rsid w:val="00BA76C8"/>
    <w:rsid w:val="00BB0159"/>
    <w:rsid w:val="00BB0643"/>
    <w:rsid w:val="00BB0781"/>
    <w:rsid w:val="00BB08C8"/>
    <w:rsid w:val="00BB0912"/>
    <w:rsid w:val="00BB091C"/>
    <w:rsid w:val="00BB0C35"/>
    <w:rsid w:val="00BB0CCB"/>
    <w:rsid w:val="00BB0DBF"/>
    <w:rsid w:val="00BB0DF6"/>
    <w:rsid w:val="00BB0ED1"/>
    <w:rsid w:val="00BB1278"/>
    <w:rsid w:val="00BB144A"/>
    <w:rsid w:val="00BB1729"/>
    <w:rsid w:val="00BB1737"/>
    <w:rsid w:val="00BB178A"/>
    <w:rsid w:val="00BB1EE4"/>
    <w:rsid w:val="00BB1F4F"/>
    <w:rsid w:val="00BB20AF"/>
    <w:rsid w:val="00BB211A"/>
    <w:rsid w:val="00BB212F"/>
    <w:rsid w:val="00BB2181"/>
    <w:rsid w:val="00BB27A8"/>
    <w:rsid w:val="00BB2A33"/>
    <w:rsid w:val="00BB304D"/>
    <w:rsid w:val="00BB371E"/>
    <w:rsid w:val="00BB3D55"/>
    <w:rsid w:val="00BB3D99"/>
    <w:rsid w:val="00BB3E04"/>
    <w:rsid w:val="00BB430C"/>
    <w:rsid w:val="00BB48FE"/>
    <w:rsid w:val="00BB4A3D"/>
    <w:rsid w:val="00BB4BE0"/>
    <w:rsid w:val="00BB4C96"/>
    <w:rsid w:val="00BB52CA"/>
    <w:rsid w:val="00BB549F"/>
    <w:rsid w:val="00BB55E3"/>
    <w:rsid w:val="00BB6345"/>
    <w:rsid w:val="00BB694C"/>
    <w:rsid w:val="00BB6A1A"/>
    <w:rsid w:val="00BB6B10"/>
    <w:rsid w:val="00BB6B54"/>
    <w:rsid w:val="00BB6C30"/>
    <w:rsid w:val="00BB6D7E"/>
    <w:rsid w:val="00BB7367"/>
    <w:rsid w:val="00BB7416"/>
    <w:rsid w:val="00BB782A"/>
    <w:rsid w:val="00BB78EC"/>
    <w:rsid w:val="00BB7D7E"/>
    <w:rsid w:val="00BC0352"/>
    <w:rsid w:val="00BC076F"/>
    <w:rsid w:val="00BC0773"/>
    <w:rsid w:val="00BC111E"/>
    <w:rsid w:val="00BC1371"/>
    <w:rsid w:val="00BC14FD"/>
    <w:rsid w:val="00BC1627"/>
    <w:rsid w:val="00BC187E"/>
    <w:rsid w:val="00BC18CA"/>
    <w:rsid w:val="00BC25F1"/>
    <w:rsid w:val="00BC2630"/>
    <w:rsid w:val="00BC2A04"/>
    <w:rsid w:val="00BC2A48"/>
    <w:rsid w:val="00BC2AE0"/>
    <w:rsid w:val="00BC2D80"/>
    <w:rsid w:val="00BC2ED0"/>
    <w:rsid w:val="00BC2F25"/>
    <w:rsid w:val="00BC3085"/>
    <w:rsid w:val="00BC30E4"/>
    <w:rsid w:val="00BC3340"/>
    <w:rsid w:val="00BC3A4B"/>
    <w:rsid w:val="00BC3A86"/>
    <w:rsid w:val="00BC434A"/>
    <w:rsid w:val="00BC44BC"/>
    <w:rsid w:val="00BC46F4"/>
    <w:rsid w:val="00BC47C1"/>
    <w:rsid w:val="00BC47D4"/>
    <w:rsid w:val="00BC4C69"/>
    <w:rsid w:val="00BC5035"/>
    <w:rsid w:val="00BC5695"/>
    <w:rsid w:val="00BC56D6"/>
    <w:rsid w:val="00BC5772"/>
    <w:rsid w:val="00BC579B"/>
    <w:rsid w:val="00BC5E82"/>
    <w:rsid w:val="00BC6804"/>
    <w:rsid w:val="00BC70CD"/>
    <w:rsid w:val="00BC7226"/>
    <w:rsid w:val="00BC7295"/>
    <w:rsid w:val="00BC74D5"/>
    <w:rsid w:val="00BC78FB"/>
    <w:rsid w:val="00BC7B7C"/>
    <w:rsid w:val="00BC7D2A"/>
    <w:rsid w:val="00BD0035"/>
    <w:rsid w:val="00BD066B"/>
    <w:rsid w:val="00BD070A"/>
    <w:rsid w:val="00BD090A"/>
    <w:rsid w:val="00BD093D"/>
    <w:rsid w:val="00BD09AC"/>
    <w:rsid w:val="00BD107C"/>
    <w:rsid w:val="00BD11C8"/>
    <w:rsid w:val="00BD14ED"/>
    <w:rsid w:val="00BD179A"/>
    <w:rsid w:val="00BD1AF1"/>
    <w:rsid w:val="00BD1B85"/>
    <w:rsid w:val="00BD2938"/>
    <w:rsid w:val="00BD2A32"/>
    <w:rsid w:val="00BD2D1A"/>
    <w:rsid w:val="00BD2DAF"/>
    <w:rsid w:val="00BD32F6"/>
    <w:rsid w:val="00BD3639"/>
    <w:rsid w:val="00BD36A4"/>
    <w:rsid w:val="00BD384D"/>
    <w:rsid w:val="00BD387E"/>
    <w:rsid w:val="00BD39E1"/>
    <w:rsid w:val="00BD3DA0"/>
    <w:rsid w:val="00BD3F53"/>
    <w:rsid w:val="00BD3FB9"/>
    <w:rsid w:val="00BD3FE9"/>
    <w:rsid w:val="00BD4392"/>
    <w:rsid w:val="00BD4577"/>
    <w:rsid w:val="00BD478E"/>
    <w:rsid w:val="00BD47F5"/>
    <w:rsid w:val="00BD4B99"/>
    <w:rsid w:val="00BD559C"/>
    <w:rsid w:val="00BD57F2"/>
    <w:rsid w:val="00BD58DD"/>
    <w:rsid w:val="00BD5A56"/>
    <w:rsid w:val="00BD5BED"/>
    <w:rsid w:val="00BD5EF8"/>
    <w:rsid w:val="00BD5F8C"/>
    <w:rsid w:val="00BD6773"/>
    <w:rsid w:val="00BD67B4"/>
    <w:rsid w:val="00BD6914"/>
    <w:rsid w:val="00BD70D8"/>
    <w:rsid w:val="00BD737E"/>
    <w:rsid w:val="00BD7501"/>
    <w:rsid w:val="00BD75B8"/>
    <w:rsid w:val="00BD75E9"/>
    <w:rsid w:val="00BD7B0C"/>
    <w:rsid w:val="00BD7F58"/>
    <w:rsid w:val="00BE0039"/>
    <w:rsid w:val="00BE03E5"/>
    <w:rsid w:val="00BE0471"/>
    <w:rsid w:val="00BE0734"/>
    <w:rsid w:val="00BE07EF"/>
    <w:rsid w:val="00BE0D14"/>
    <w:rsid w:val="00BE0DEA"/>
    <w:rsid w:val="00BE114E"/>
    <w:rsid w:val="00BE1213"/>
    <w:rsid w:val="00BE1327"/>
    <w:rsid w:val="00BE19EC"/>
    <w:rsid w:val="00BE1B3B"/>
    <w:rsid w:val="00BE1CCC"/>
    <w:rsid w:val="00BE1F63"/>
    <w:rsid w:val="00BE1FC5"/>
    <w:rsid w:val="00BE21BB"/>
    <w:rsid w:val="00BE2362"/>
    <w:rsid w:val="00BE2579"/>
    <w:rsid w:val="00BE257C"/>
    <w:rsid w:val="00BE26D0"/>
    <w:rsid w:val="00BE2831"/>
    <w:rsid w:val="00BE2AB5"/>
    <w:rsid w:val="00BE2FCC"/>
    <w:rsid w:val="00BE311D"/>
    <w:rsid w:val="00BE3293"/>
    <w:rsid w:val="00BE362C"/>
    <w:rsid w:val="00BE366D"/>
    <w:rsid w:val="00BE3911"/>
    <w:rsid w:val="00BE3A8A"/>
    <w:rsid w:val="00BE3D7C"/>
    <w:rsid w:val="00BE3E9B"/>
    <w:rsid w:val="00BE3F12"/>
    <w:rsid w:val="00BE4CE7"/>
    <w:rsid w:val="00BE4CF2"/>
    <w:rsid w:val="00BE4D4D"/>
    <w:rsid w:val="00BE5463"/>
    <w:rsid w:val="00BE56DC"/>
    <w:rsid w:val="00BE595D"/>
    <w:rsid w:val="00BE5CE0"/>
    <w:rsid w:val="00BE5F73"/>
    <w:rsid w:val="00BE6006"/>
    <w:rsid w:val="00BE6007"/>
    <w:rsid w:val="00BE6013"/>
    <w:rsid w:val="00BE62CE"/>
    <w:rsid w:val="00BE65EC"/>
    <w:rsid w:val="00BE674A"/>
    <w:rsid w:val="00BE693D"/>
    <w:rsid w:val="00BE7497"/>
    <w:rsid w:val="00BE7821"/>
    <w:rsid w:val="00BE7846"/>
    <w:rsid w:val="00BE79B1"/>
    <w:rsid w:val="00BE7F45"/>
    <w:rsid w:val="00BF0230"/>
    <w:rsid w:val="00BF0256"/>
    <w:rsid w:val="00BF0ABC"/>
    <w:rsid w:val="00BF0F24"/>
    <w:rsid w:val="00BF100D"/>
    <w:rsid w:val="00BF12D8"/>
    <w:rsid w:val="00BF1564"/>
    <w:rsid w:val="00BF188D"/>
    <w:rsid w:val="00BF1B28"/>
    <w:rsid w:val="00BF1C1E"/>
    <w:rsid w:val="00BF1E3B"/>
    <w:rsid w:val="00BF2228"/>
    <w:rsid w:val="00BF30C6"/>
    <w:rsid w:val="00BF3BC4"/>
    <w:rsid w:val="00BF3F1E"/>
    <w:rsid w:val="00BF3FAE"/>
    <w:rsid w:val="00BF40D2"/>
    <w:rsid w:val="00BF4195"/>
    <w:rsid w:val="00BF432C"/>
    <w:rsid w:val="00BF448B"/>
    <w:rsid w:val="00BF476B"/>
    <w:rsid w:val="00BF48CA"/>
    <w:rsid w:val="00BF4C22"/>
    <w:rsid w:val="00BF4EFA"/>
    <w:rsid w:val="00BF505B"/>
    <w:rsid w:val="00BF511B"/>
    <w:rsid w:val="00BF5431"/>
    <w:rsid w:val="00BF55E3"/>
    <w:rsid w:val="00BF57E4"/>
    <w:rsid w:val="00BF5877"/>
    <w:rsid w:val="00BF5EB2"/>
    <w:rsid w:val="00BF5FAA"/>
    <w:rsid w:val="00BF6571"/>
    <w:rsid w:val="00BF6A45"/>
    <w:rsid w:val="00BF6E6B"/>
    <w:rsid w:val="00BF7136"/>
    <w:rsid w:val="00BF7237"/>
    <w:rsid w:val="00BF76C0"/>
    <w:rsid w:val="00BF7778"/>
    <w:rsid w:val="00BF7D2C"/>
    <w:rsid w:val="00BF7DDE"/>
    <w:rsid w:val="00C00136"/>
    <w:rsid w:val="00C0056F"/>
    <w:rsid w:val="00C0079D"/>
    <w:rsid w:val="00C009AC"/>
    <w:rsid w:val="00C00B55"/>
    <w:rsid w:val="00C00C99"/>
    <w:rsid w:val="00C00FA4"/>
    <w:rsid w:val="00C00FE4"/>
    <w:rsid w:val="00C010AE"/>
    <w:rsid w:val="00C010CB"/>
    <w:rsid w:val="00C01113"/>
    <w:rsid w:val="00C01119"/>
    <w:rsid w:val="00C011DE"/>
    <w:rsid w:val="00C01276"/>
    <w:rsid w:val="00C0136A"/>
    <w:rsid w:val="00C01924"/>
    <w:rsid w:val="00C01AF8"/>
    <w:rsid w:val="00C01B62"/>
    <w:rsid w:val="00C01C35"/>
    <w:rsid w:val="00C02467"/>
    <w:rsid w:val="00C02569"/>
    <w:rsid w:val="00C02FE6"/>
    <w:rsid w:val="00C0307F"/>
    <w:rsid w:val="00C03D92"/>
    <w:rsid w:val="00C03F56"/>
    <w:rsid w:val="00C04230"/>
    <w:rsid w:val="00C04252"/>
    <w:rsid w:val="00C043F6"/>
    <w:rsid w:val="00C0453B"/>
    <w:rsid w:val="00C04677"/>
    <w:rsid w:val="00C04765"/>
    <w:rsid w:val="00C04B01"/>
    <w:rsid w:val="00C04F52"/>
    <w:rsid w:val="00C04FC2"/>
    <w:rsid w:val="00C04FEF"/>
    <w:rsid w:val="00C05002"/>
    <w:rsid w:val="00C05025"/>
    <w:rsid w:val="00C0526D"/>
    <w:rsid w:val="00C053A9"/>
    <w:rsid w:val="00C0544F"/>
    <w:rsid w:val="00C054B9"/>
    <w:rsid w:val="00C0552D"/>
    <w:rsid w:val="00C05D08"/>
    <w:rsid w:val="00C05E25"/>
    <w:rsid w:val="00C061B7"/>
    <w:rsid w:val="00C06973"/>
    <w:rsid w:val="00C06C13"/>
    <w:rsid w:val="00C0703C"/>
    <w:rsid w:val="00C073AA"/>
    <w:rsid w:val="00C074B9"/>
    <w:rsid w:val="00C078DD"/>
    <w:rsid w:val="00C07A5C"/>
    <w:rsid w:val="00C07B1A"/>
    <w:rsid w:val="00C07DD4"/>
    <w:rsid w:val="00C1001D"/>
    <w:rsid w:val="00C1018C"/>
    <w:rsid w:val="00C10246"/>
    <w:rsid w:val="00C1042E"/>
    <w:rsid w:val="00C10436"/>
    <w:rsid w:val="00C106B5"/>
    <w:rsid w:val="00C10878"/>
    <w:rsid w:val="00C10889"/>
    <w:rsid w:val="00C10A2B"/>
    <w:rsid w:val="00C10ABE"/>
    <w:rsid w:val="00C10CA0"/>
    <w:rsid w:val="00C110FE"/>
    <w:rsid w:val="00C119CA"/>
    <w:rsid w:val="00C11AC2"/>
    <w:rsid w:val="00C11EC6"/>
    <w:rsid w:val="00C1226A"/>
    <w:rsid w:val="00C1290C"/>
    <w:rsid w:val="00C129A0"/>
    <w:rsid w:val="00C12A9E"/>
    <w:rsid w:val="00C12E31"/>
    <w:rsid w:val="00C12EBC"/>
    <w:rsid w:val="00C13086"/>
    <w:rsid w:val="00C130A8"/>
    <w:rsid w:val="00C132AA"/>
    <w:rsid w:val="00C13615"/>
    <w:rsid w:val="00C136ED"/>
    <w:rsid w:val="00C13B57"/>
    <w:rsid w:val="00C13DC0"/>
    <w:rsid w:val="00C13F6E"/>
    <w:rsid w:val="00C143E4"/>
    <w:rsid w:val="00C14788"/>
    <w:rsid w:val="00C14840"/>
    <w:rsid w:val="00C14A2C"/>
    <w:rsid w:val="00C14C89"/>
    <w:rsid w:val="00C14CFA"/>
    <w:rsid w:val="00C14DAE"/>
    <w:rsid w:val="00C15106"/>
    <w:rsid w:val="00C151AA"/>
    <w:rsid w:val="00C155CD"/>
    <w:rsid w:val="00C158FB"/>
    <w:rsid w:val="00C15B5A"/>
    <w:rsid w:val="00C15CB1"/>
    <w:rsid w:val="00C15E6B"/>
    <w:rsid w:val="00C16085"/>
    <w:rsid w:val="00C1635C"/>
    <w:rsid w:val="00C16538"/>
    <w:rsid w:val="00C1685F"/>
    <w:rsid w:val="00C169BC"/>
    <w:rsid w:val="00C16A1C"/>
    <w:rsid w:val="00C16FFA"/>
    <w:rsid w:val="00C174FB"/>
    <w:rsid w:val="00C17AD2"/>
    <w:rsid w:val="00C17F5D"/>
    <w:rsid w:val="00C20087"/>
    <w:rsid w:val="00C203BA"/>
    <w:rsid w:val="00C204E3"/>
    <w:rsid w:val="00C208AA"/>
    <w:rsid w:val="00C209B1"/>
    <w:rsid w:val="00C20BCD"/>
    <w:rsid w:val="00C20C6D"/>
    <w:rsid w:val="00C20DE5"/>
    <w:rsid w:val="00C20E76"/>
    <w:rsid w:val="00C2101F"/>
    <w:rsid w:val="00C21387"/>
    <w:rsid w:val="00C21514"/>
    <w:rsid w:val="00C216C5"/>
    <w:rsid w:val="00C21714"/>
    <w:rsid w:val="00C21921"/>
    <w:rsid w:val="00C21D48"/>
    <w:rsid w:val="00C2214A"/>
    <w:rsid w:val="00C222BA"/>
    <w:rsid w:val="00C22477"/>
    <w:rsid w:val="00C22596"/>
    <w:rsid w:val="00C2283B"/>
    <w:rsid w:val="00C22960"/>
    <w:rsid w:val="00C22BD8"/>
    <w:rsid w:val="00C22C8F"/>
    <w:rsid w:val="00C22D50"/>
    <w:rsid w:val="00C2316B"/>
    <w:rsid w:val="00C234E2"/>
    <w:rsid w:val="00C23670"/>
    <w:rsid w:val="00C23C2C"/>
    <w:rsid w:val="00C23F4D"/>
    <w:rsid w:val="00C245FC"/>
    <w:rsid w:val="00C24AAA"/>
    <w:rsid w:val="00C24CB6"/>
    <w:rsid w:val="00C24F1F"/>
    <w:rsid w:val="00C25202"/>
    <w:rsid w:val="00C25955"/>
    <w:rsid w:val="00C2671C"/>
    <w:rsid w:val="00C268BA"/>
    <w:rsid w:val="00C26972"/>
    <w:rsid w:val="00C2713B"/>
    <w:rsid w:val="00C27273"/>
    <w:rsid w:val="00C27AC7"/>
    <w:rsid w:val="00C27B16"/>
    <w:rsid w:val="00C27B71"/>
    <w:rsid w:val="00C27CE0"/>
    <w:rsid w:val="00C30200"/>
    <w:rsid w:val="00C30221"/>
    <w:rsid w:val="00C3023D"/>
    <w:rsid w:val="00C302DA"/>
    <w:rsid w:val="00C3059B"/>
    <w:rsid w:val="00C308BF"/>
    <w:rsid w:val="00C3107C"/>
    <w:rsid w:val="00C31338"/>
    <w:rsid w:val="00C3140D"/>
    <w:rsid w:val="00C31442"/>
    <w:rsid w:val="00C3150A"/>
    <w:rsid w:val="00C31B3D"/>
    <w:rsid w:val="00C31B68"/>
    <w:rsid w:val="00C31EE3"/>
    <w:rsid w:val="00C32129"/>
    <w:rsid w:val="00C3279A"/>
    <w:rsid w:val="00C32A68"/>
    <w:rsid w:val="00C32ADD"/>
    <w:rsid w:val="00C32FC2"/>
    <w:rsid w:val="00C330CC"/>
    <w:rsid w:val="00C33291"/>
    <w:rsid w:val="00C3335B"/>
    <w:rsid w:val="00C3343A"/>
    <w:rsid w:val="00C33554"/>
    <w:rsid w:val="00C335C9"/>
    <w:rsid w:val="00C33C07"/>
    <w:rsid w:val="00C34417"/>
    <w:rsid w:val="00C3458C"/>
    <w:rsid w:val="00C34A9A"/>
    <w:rsid w:val="00C34AD1"/>
    <w:rsid w:val="00C34B51"/>
    <w:rsid w:val="00C34E07"/>
    <w:rsid w:val="00C3508E"/>
    <w:rsid w:val="00C3511A"/>
    <w:rsid w:val="00C351E7"/>
    <w:rsid w:val="00C352DD"/>
    <w:rsid w:val="00C356D4"/>
    <w:rsid w:val="00C35825"/>
    <w:rsid w:val="00C35867"/>
    <w:rsid w:val="00C35FEB"/>
    <w:rsid w:val="00C36284"/>
    <w:rsid w:val="00C36899"/>
    <w:rsid w:val="00C36999"/>
    <w:rsid w:val="00C36B61"/>
    <w:rsid w:val="00C36D66"/>
    <w:rsid w:val="00C36DFA"/>
    <w:rsid w:val="00C36E5D"/>
    <w:rsid w:val="00C37074"/>
    <w:rsid w:val="00C371B2"/>
    <w:rsid w:val="00C377C1"/>
    <w:rsid w:val="00C37CA4"/>
    <w:rsid w:val="00C37E75"/>
    <w:rsid w:val="00C37FB1"/>
    <w:rsid w:val="00C400D9"/>
    <w:rsid w:val="00C40479"/>
    <w:rsid w:val="00C406A8"/>
    <w:rsid w:val="00C4083E"/>
    <w:rsid w:val="00C40AD6"/>
    <w:rsid w:val="00C40CA1"/>
    <w:rsid w:val="00C40D37"/>
    <w:rsid w:val="00C40F76"/>
    <w:rsid w:val="00C415EC"/>
    <w:rsid w:val="00C41B49"/>
    <w:rsid w:val="00C42233"/>
    <w:rsid w:val="00C4278F"/>
    <w:rsid w:val="00C42AF5"/>
    <w:rsid w:val="00C42D9D"/>
    <w:rsid w:val="00C42E7E"/>
    <w:rsid w:val="00C42F6E"/>
    <w:rsid w:val="00C42FB8"/>
    <w:rsid w:val="00C4359D"/>
    <w:rsid w:val="00C437D1"/>
    <w:rsid w:val="00C43C98"/>
    <w:rsid w:val="00C44594"/>
    <w:rsid w:val="00C448E3"/>
    <w:rsid w:val="00C44F1E"/>
    <w:rsid w:val="00C4507F"/>
    <w:rsid w:val="00C45688"/>
    <w:rsid w:val="00C456C1"/>
    <w:rsid w:val="00C46703"/>
    <w:rsid w:val="00C4697D"/>
    <w:rsid w:val="00C46A75"/>
    <w:rsid w:val="00C46B83"/>
    <w:rsid w:val="00C470B1"/>
    <w:rsid w:val="00C4718B"/>
    <w:rsid w:val="00C479D1"/>
    <w:rsid w:val="00C47DAD"/>
    <w:rsid w:val="00C47E44"/>
    <w:rsid w:val="00C500B3"/>
    <w:rsid w:val="00C5018D"/>
    <w:rsid w:val="00C507DB"/>
    <w:rsid w:val="00C50CAE"/>
    <w:rsid w:val="00C50E02"/>
    <w:rsid w:val="00C5114F"/>
    <w:rsid w:val="00C511ED"/>
    <w:rsid w:val="00C51D83"/>
    <w:rsid w:val="00C51DC5"/>
    <w:rsid w:val="00C51EF6"/>
    <w:rsid w:val="00C52149"/>
    <w:rsid w:val="00C521D1"/>
    <w:rsid w:val="00C5232D"/>
    <w:rsid w:val="00C52390"/>
    <w:rsid w:val="00C52492"/>
    <w:rsid w:val="00C52549"/>
    <w:rsid w:val="00C528E9"/>
    <w:rsid w:val="00C528F3"/>
    <w:rsid w:val="00C52AB3"/>
    <w:rsid w:val="00C533C7"/>
    <w:rsid w:val="00C53B1F"/>
    <w:rsid w:val="00C53BC6"/>
    <w:rsid w:val="00C53C23"/>
    <w:rsid w:val="00C53F36"/>
    <w:rsid w:val="00C53F6E"/>
    <w:rsid w:val="00C5434D"/>
    <w:rsid w:val="00C54B3D"/>
    <w:rsid w:val="00C55233"/>
    <w:rsid w:val="00C56027"/>
    <w:rsid w:val="00C560BF"/>
    <w:rsid w:val="00C56582"/>
    <w:rsid w:val="00C57107"/>
    <w:rsid w:val="00C57188"/>
    <w:rsid w:val="00C57485"/>
    <w:rsid w:val="00C57A6F"/>
    <w:rsid w:val="00C57E50"/>
    <w:rsid w:val="00C57F77"/>
    <w:rsid w:val="00C57FAA"/>
    <w:rsid w:val="00C600D6"/>
    <w:rsid w:val="00C602E3"/>
    <w:rsid w:val="00C60680"/>
    <w:rsid w:val="00C6097B"/>
    <w:rsid w:val="00C60C49"/>
    <w:rsid w:val="00C6109A"/>
    <w:rsid w:val="00C611A4"/>
    <w:rsid w:val="00C618D7"/>
    <w:rsid w:val="00C61958"/>
    <w:rsid w:val="00C61AE3"/>
    <w:rsid w:val="00C61D9A"/>
    <w:rsid w:val="00C61F08"/>
    <w:rsid w:val="00C61F11"/>
    <w:rsid w:val="00C61FBB"/>
    <w:rsid w:val="00C62431"/>
    <w:rsid w:val="00C625C5"/>
    <w:rsid w:val="00C6264A"/>
    <w:rsid w:val="00C62BCA"/>
    <w:rsid w:val="00C62F00"/>
    <w:rsid w:val="00C6307C"/>
    <w:rsid w:val="00C635E8"/>
    <w:rsid w:val="00C63A9E"/>
    <w:rsid w:val="00C6407A"/>
    <w:rsid w:val="00C641BD"/>
    <w:rsid w:val="00C6432F"/>
    <w:rsid w:val="00C646F0"/>
    <w:rsid w:val="00C64A9D"/>
    <w:rsid w:val="00C652B2"/>
    <w:rsid w:val="00C652E7"/>
    <w:rsid w:val="00C65312"/>
    <w:rsid w:val="00C656BD"/>
    <w:rsid w:val="00C65CA2"/>
    <w:rsid w:val="00C660BC"/>
    <w:rsid w:val="00C665D8"/>
    <w:rsid w:val="00C666F7"/>
    <w:rsid w:val="00C6684B"/>
    <w:rsid w:val="00C66930"/>
    <w:rsid w:val="00C66A23"/>
    <w:rsid w:val="00C66ED5"/>
    <w:rsid w:val="00C66FED"/>
    <w:rsid w:val="00C6702B"/>
    <w:rsid w:val="00C677A2"/>
    <w:rsid w:val="00C677AA"/>
    <w:rsid w:val="00C67CF8"/>
    <w:rsid w:val="00C67ED3"/>
    <w:rsid w:val="00C70030"/>
    <w:rsid w:val="00C70309"/>
    <w:rsid w:val="00C70977"/>
    <w:rsid w:val="00C70CD5"/>
    <w:rsid w:val="00C70D1C"/>
    <w:rsid w:val="00C70E7C"/>
    <w:rsid w:val="00C7107D"/>
    <w:rsid w:val="00C711D9"/>
    <w:rsid w:val="00C7131B"/>
    <w:rsid w:val="00C714A5"/>
    <w:rsid w:val="00C7158C"/>
    <w:rsid w:val="00C7160F"/>
    <w:rsid w:val="00C7162C"/>
    <w:rsid w:val="00C71F3D"/>
    <w:rsid w:val="00C7205C"/>
    <w:rsid w:val="00C7246A"/>
    <w:rsid w:val="00C725E2"/>
    <w:rsid w:val="00C726C3"/>
    <w:rsid w:val="00C72798"/>
    <w:rsid w:val="00C72802"/>
    <w:rsid w:val="00C72E1B"/>
    <w:rsid w:val="00C72EA6"/>
    <w:rsid w:val="00C73235"/>
    <w:rsid w:val="00C73751"/>
    <w:rsid w:val="00C737CE"/>
    <w:rsid w:val="00C737D6"/>
    <w:rsid w:val="00C73DDF"/>
    <w:rsid w:val="00C73EDF"/>
    <w:rsid w:val="00C73EF2"/>
    <w:rsid w:val="00C73F0E"/>
    <w:rsid w:val="00C743B2"/>
    <w:rsid w:val="00C7486A"/>
    <w:rsid w:val="00C7486F"/>
    <w:rsid w:val="00C74985"/>
    <w:rsid w:val="00C74A67"/>
    <w:rsid w:val="00C74E02"/>
    <w:rsid w:val="00C74EF7"/>
    <w:rsid w:val="00C7574A"/>
    <w:rsid w:val="00C75A3B"/>
    <w:rsid w:val="00C76172"/>
    <w:rsid w:val="00C76184"/>
    <w:rsid w:val="00C76366"/>
    <w:rsid w:val="00C76480"/>
    <w:rsid w:val="00C767AB"/>
    <w:rsid w:val="00C767CD"/>
    <w:rsid w:val="00C76C4F"/>
    <w:rsid w:val="00C76CD0"/>
    <w:rsid w:val="00C76FBA"/>
    <w:rsid w:val="00C771C8"/>
    <w:rsid w:val="00C771EB"/>
    <w:rsid w:val="00C77491"/>
    <w:rsid w:val="00C774E3"/>
    <w:rsid w:val="00C7753C"/>
    <w:rsid w:val="00C7795C"/>
    <w:rsid w:val="00C77C30"/>
    <w:rsid w:val="00C8026A"/>
    <w:rsid w:val="00C8058E"/>
    <w:rsid w:val="00C805F1"/>
    <w:rsid w:val="00C806A0"/>
    <w:rsid w:val="00C8095D"/>
    <w:rsid w:val="00C80D90"/>
    <w:rsid w:val="00C80FED"/>
    <w:rsid w:val="00C81085"/>
    <w:rsid w:val="00C81388"/>
    <w:rsid w:val="00C813B4"/>
    <w:rsid w:val="00C81668"/>
    <w:rsid w:val="00C81A1A"/>
    <w:rsid w:val="00C81B29"/>
    <w:rsid w:val="00C81B91"/>
    <w:rsid w:val="00C81BD5"/>
    <w:rsid w:val="00C82123"/>
    <w:rsid w:val="00C822DA"/>
    <w:rsid w:val="00C82382"/>
    <w:rsid w:val="00C8239C"/>
    <w:rsid w:val="00C823C0"/>
    <w:rsid w:val="00C8246A"/>
    <w:rsid w:val="00C826C8"/>
    <w:rsid w:val="00C8292A"/>
    <w:rsid w:val="00C82D15"/>
    <w:rsid w:val="00C82F67"/>
    <w:rsid w:val="00C83874"/>
    <w:rsid w:val="00C83EA8"/>
    <w:rsid w:val="00C84034"/>
    <w:rsid w:val="00C8407D"/>
    <w:rsid w:val="00C8410E"/>
    <w:rsid w:val="00C8469B"/>
    <w:rsid w:val="00C848C6"/>
    <w:rsid w:val="00C85008"/>
    <w:rsid w:val="00C850CF"/>
    <w:rsid w:val="00C85415"/>
    <w:rsid w:val="00C85899"/>
    <w:rsid w:val="00C8590A"/>
    <w:rsid w:val="00C85C92"/>
    <w:rsid w:val="00C85DA4"/>
    <w:rsid w:val="00C86203"/>
    <w:rsid w:val="00C862BD"/>
    <w:rsid w:val="00C8634B"/>
    <w:rsid w:val="00C8648D"/>
    <w:rsid w:val="00C86B55"/>
    <w:rsid w:val="00C86C85"/>
    <w:rsid w:val="00C86D25"/>
    <w:rsid w:val="00C87090"/>
    <w:rsid w:val="00C8728B"/>
    <w:rsid w:val="00C87665"/>
    <w:rsid w:val="00C87AB2"/>
    <w:rsid w:val="00C87B7D"/>
    <w:rsid w:val="00C87FA0"/>
    <w:rsid w:val="00C90AE8"/>
    <w:rsid w:val="00C90CF4"/>
    <w:rsid w:val="00C90E5D"/>
    <w:rsid w:val="00C9104E"/>
    <w:rsid w:val="00C911DE"/>
    <w:rsid w:val="00C91849"/>
    <w:rsid w:val="00C92175"/>
    <w:rsid w:val="00C922CE"/>
    <w:rsid w:val="00C926F5"/>
    <w:rsid w:val="00C92E03"/>
    <w:rsid w:val="00C92F6C"/>
    <w:rsid w:val="00C93449"/>
    <w:rsid w:val="00C936BA"/>
    <w:rsid w:val="00C93810"/>
    <w:rsid w:val="00C938A4"/>
    <w:rsid w:val="00C938C2"/>
    <w:rsid w:val="00C939B6"/>
    <w:rsid w:val="00C94124"/>
    <w:rsid w:val="00C94429"/>
    <w:rsid w:val="00C94484"/>
    <w:rsid w:val="00C94671"/>
    <w:rsid w:val="00C948BC"/>
    <w:rsid w:val="00C94973"/>
    <w:rsid w:val="00C94AB7"/>
    <w:rsid w:val="00C94E8A"/>
    <w:rsid w:val="00C94F46"/>
    <w:rsid w:val="00C9546A"/>
    <w:rsid w:val="00C9558B"/>
    <w:rsid w:val="00C95719"/>
    <w:rsid w:val="00C95D72"/>
    <w:rsid w:val="00C95DF7"/>
    <w:rsid w:val="00C95ED7"/>
    <w:rsid w:val="00C96017"/>
    <w:rsid w:val="00C9627D"/>
    <w:rsid w:val="00C96461"/>
    <w:rsid w:val="00C967F9"/>
    <w:rsid w:val="00C96B42"/>
    <w:rsid w:val="00C96BAC"/>
    <w:rsid w:val="00C974E0"/>
    <w:rsid w:val="00C9764C"/>
    <w:rsid w:val="00C97675"/>
    <w:rsid w:val="00C97AED"/>
    <w:rsid w:val="00C97B05"/>
    <w:rsid w:val="00CA0051"/>
    <w:rsid w:val="00CA0781"/>
    <w:rsid w:val="00CA0870"/>
    <w:rsid w:val="00CA10E0"/>
    <w:rsid w:val="00CA1398"/>
    <w:rsid w:val="00CA15BC"/>
    <w:rsid w:val="00CA167F"/>
    <w:rsid w:val="00CA2052"/>
    <w:rsid w:val="00CA28B3"/>
    <w:rsid w:val="00CA2926"/>
    <w:rsid w:val="00CA2B60"/>
    <w:rsid w:val="00CA384C"/>
    <w:rsid w:val="00CA3A2B"/>
    <w:rsid w:val="00CA3B1D"/>
    <w:rsid w:val="00CA423E"/>
    <w:rsid w:val="00CA47AC"/>
    <w:rsid w:val="00CA4DCB"/>
    <w:rsid w:val="00CA501D"/>
    <w:rsid w:val="00CA5140"/>
    <w:rsid w:val="00CA53A5"/>
    <w:rsid w:val="00CA53FB"/>
    <w:rsid w:val="00CA5403"/>
    <w:rsid w:val="00CA57C3"/>
    <w:rsid w:val="00CA584E"/>
    <w:rsid w:val="00CA5875"/>
    <w:rsid w:val="00CA643E"/>
    <w:rsid w:val="00CA6A7B"/>
    <w:rsid w:val="00CA6EF0"/>
    <w:rsid w:val="00CA70DE"/>
    <w:rsid w:val="00CA7523"/>
    <w:rsid w:val="00CA771F"/>
    <w:rsid w:val="00CA7772"/>
    <w:rsid w:val="00CA7A85"/>
    <w:rsid w:val="00CB0166"/>
    <w:rsid w:val="00CB04E3"/>
    <w:rsid w:val="00CB0678"/>
    <w:rsid w:val="00CB0904"/>
    <w:rsid w:val="00CB18A1"/>
    <w:rsid w:val="00CB1A1F"/>
    <w:rsid w:val="00CB1C12"/>
    <w:rsid w:val="00CB223A"/>
    <w:rsid w:val="00CB29D8"/>
    <w:rsid w:val="00CB2CAB"/>
    <w:rsid w:val="00CB316D"/>
    <w:rsid w:val="00CB3495"/>
    <w:rsid w:val="00CB35AC"/>
    <w:rsid w:val="00CB362B"/>
    <w:rsid w:val="00CB3809"/>
    <w:rsid w:val="00CB3906"/>
    <w:rsid w:val="00CB3F9E"/>
    <w:rsid w:val="00CB40FC"/>
    <w:rsid w:val="00CB4898"/>
    <w:rsid w:val="00CB493B"/>
    <w:rsid w:val="00CB49F6"/>
    <w:rsid w:val="00CB4B06"/>
    <w:rsid w:val="00CB4DB8"/>
    <w:rsid w:val="00CB4E7E"/>
    <w:rsid w:val="00CB4FB5"/>
    <w:rsid w:val="00CB526D"/>
    <w:rsid w:val="00CB52B1"/>
    <w:rsid w:val="00CB53CB"/>
    <w:rsid w:val="00CB5580"/>
    <w:rsid w:val="00CB565E"/>
    <w:rsid w:val="00CB5A50"/>
    <w:rsid w:val="00CB5D6E"/>
    <w:rsid w:val="00CB661B"/>
    <w:rsid w:val="00CB6876"/>
    <w:rsid w:val="00CB68C6"/>
    <w:rsid w:val="00CB6C5E"/>
    <w:rsid w:val="00CB6EEB"/>
    <w:rsid w:val="00CB6EFF"/>
    <w:rsid w:val="00CB6F61"/>
    <w:rsid w:val="00CB71DF"/>
    <w:rsid w:val="00CB75D3"/>
    <w:rsid w:val="00CB7A97"/>
    <w:rsid w:val="00CB7CB2"/>
    <w:rsid w:val="00CB7DF0"/>
    <w:rsid w:val="00CC02E2"/>
    <w:rsid w:val="00CC037B"/>
    <w:rsid w:val="00CC05B1"/>
    <w:rsid w:val="00CC0A89"/>
    <w:rsid w:val="00CC14CE"/>
    <w:rsid w:val="00CC1662"/>
    <w:rsid w:val="00CC19F5"/>
    <w:rsid w:val="00CC1CCC"/>
    <w:rsid w:val="00CC1D47"/>
    <w:rsid w:val="00CC23CD"/>
    <w:rsid w:val="00CC2A9A"/>
    <w:rsid w:val="00CC2E7D"/>
    <w:rsid w:val="00CC2EDC"/>
    <w:rsid w:val="00CC3EBB"/>
    <w:rsid w:val="00CC45A9"/>
    <w:rsid w:val="00CC4A05"/>
    <w:rsid w:val="00CC4AAB"/>
    <w:rsid w:val="00CC4ADC"/>
    <w:rsid w:val="00CC4E6A"/>
    <w:rsid w:val="00CC4F6F"/>
    <w:rsid w:val="00CC514E"/>
    <w:rsid w:val="00CC5178"/>
    <w:rsid w:val="00CC527B"/>
    <w:rsid w:val="00CC56BD"/>
    <w:rsid w:val="00CC6002"/>
    <w:rsid w:val="00CC65C8"/>
    <w:rsid w:val="00CC672A"/>
    <w:rsid w:val="00CC72E2"/>
    <w:rsid w:val="00CC7361"/>
    <w:rsid w:val="00CC77D8"/>
    <w:rsid w:val="00CC7B79"/>
    <w:rsid w:val="00CD047A"/>
    <w:rsid w:val="00CD049F"/>
    <w:rsid w:val="00CD0545"/>
    <w:rsid w:val="00CD08ED"/>
    <w:rsid w:val="00CD09B7"/>
    <w:rsid w:val="00CD09D6"/>
    <w:rsid w:val="00CD0A8C"/>
    <w:rsid w:val="00CD0C75"/>
    <w:rsid w:val="00CD1308"/>
    <w:rsid w:val="00CD1318"/>
    <w:rsid w:val="00CD17FF"/>
    <w:rsid w:val="00CD2498"/>
    <w:rsid w:val="00CD2672"/>
    <w:rsid w:val="00CD2AF3"/>
    <w:rsid w:val="00CD2B97"/>
    <w:rsid w:val="00CD2FFE"/>
    <w:rsid w:val="00CD30B8"/>
    <w:rsid w:val="00CD3298"/>
    <w:rsid w:val="00CD32A7"/>
    <w:rsid w:val="00CD3563"/>
    <w:rsid w:val="00CD362F"/>
    <w:rsid w:val="00CD380B"/>
    <w:rsid w:val="00CD38C7"/>
    <w:rsid w:val="00CD39F6"/>
    <w:rsid w:val="00CD3D94"/>
    <w:rsid w:val="00CD4032"/>
    <w:rsid w:val="00CD4334"/>
    <w:rsid w:val="00CD4458"/>
    <w:rsid w:val="00CD44F7"/>
    <w:rsid w:val="00CD476A"/>
    <w:rsid w:val="00CD4B0B"/>
    <w:rsid w:val="00CD4B2E"/>
    <w:rsid w:val="00CD4D23"/>
    <w:rsid w:val="00CD4FF5"/>
    <w:rsid w:val="00CD5241"/>
    <w:rsid w:val="00CD5457"/>
    <w:rsid w:val="00CD5471"/>
    <w:rsid w:val="00CD5755"/>
    <w:rsid w:val="00CD577E"/>
    <w:rsid w:val="00CD57A2"/>
    <w:rsid w:val="00CD59CD"/>
    <w:rsid w:val="00CD62AD"/>
    <w:rsid w:val="00CD62D1"/>
    <w:rsid w:val="00CD66CA"/>
    <w:rsid w:val="00CD6847"/>
    <w:rsid w:val="00CD6869"/>
    <w:rsid w:val="00CD6ED2"/>
    <w:rsid w:val="00CD734D"/>
    <w:rsid w:val="00CD7AA6"/>
    <w:rsid w:val="00CD7D8B"/>
    <w:rsid w:val="00CD7DEF"/>
    <w:rsid w:val="00CE002C"/>
    <w:rsid w:val="00CE03A3"/>
    <w:rsid w:val="00CE0773"/>
    <w:rsid w:val="00CE08C9"/>
    <w:rsid w:val="00CE0B52"/>
    <w:rsid w:val="00CE0DCE"/>
    <w:rsid w:val="00CE12B0"/>
    <w:rsid w:val="00CE1487"/>
    <w:rsid w:val="00CE1787"/>
    <w:rsid w:val="00CE17A8"/>
    <w:rsid w:val="00CE18B4"/>
    <w:rsid w:val="00CE1E3D"/>
    <w:rsid w:val="00CE2279"/>
    <w:rsid w:val="00CE22DC"/>
    <w:rsid w:val="00CE29DA"/>
    <w:rsid w:val="00CE30F0"/>
    <w:rsid w:val="00CE30F2"/>
    <w:rsid w:val="00CE31E8"/>
    <w:rsid w:val="00CE3567"/>
    <w:rsid w:val="00CE36BF"/>
    <w:rsid w:val="00CE3B28"/>
    <w:rsid w:val="00CE4070"/>
    <w:rsid w:val="00CE4343"/>
    <w:rsid w:val="00CE445D"/>
    <w:rsid w:val="00CE4ECC"/>
    <w:rsid w:val="00CE4F42"/>
    <w:rsid w:val="00CE533C"/>
    <w:rsid w:val="00CE5457"/>
    <w:rsid w:val="00CE58B3"/>
    <w:rsid w:val="00CE590B"/>
    <w:rsid w:val="00CE5AEB"/>
    <w:rsid w:val="00CE5C7A"/>
    <w:rsid w:val="00CE61F0"/>
    <w:rsid w:val="00CE623A"/>
    <w:rsid w:val="00CE6600"/>
    <w:rsid w:val="00CE671D"/>
    <w:rsid w:val="00CE67C3"/>
    <w:rsid w:val="00CE6A1B"/>
    <w:rsid w:val="00CE7167"/>
    <w:rsid w:val="00CE79B8"/>
    <w:rsid w:val="00CE7C5C"/>
    <w:rsid w:val="00CF00A8"/>
    <w:rsid w:val="00CF02F6"/>
    <w:rsid w:val="00CF042D"/>
    <w:rsid w:val="00CF0555"/>
    <w:rsid w:val="00CF06CD"/>
    <w:rsid w:val="00CF08E5"/>
    <w:rsid w:val="00CF0E95"/>
    <w:rsid w:val="00CF1593"/>
    <w:rsid w:val="00CF1685"/>
    <w:rsid w:val="00CF1855"/>
    <w:rsid w:val="00CF1869"/>
    <w:rsid w:val="00CF1E9B"/>
    <w:rsid w:val="00CF1FCD"/>
    <w:rsid w:val="00CF2167"/>
    <w:rsid w:val="00CF260C"/>
    <w:rsid w:val="00CF282F"/>
    <w:rsid w:val="00CF28B5"/>
    <w:rsid w:val="00CF2B69"/>
    <w:rsid w:val="00CF2F2A"/>
    <w:rsid w:val="00CF2FA1"/>
    <w:rsid w:val="00CF3D1D"/>
    <w:rsid w:val="00CF3E78"/>
    <w:rsid w:val="00CF3EF7"/>
    <w:rsid w:val="00CF4559"/>
    <w:rsid w:val="00CF45CD"/>
    <w:rsid w:val="00CF4DBA"/>
    <w:rsid w:val="00CF4E78"/>
    <w:rsid w:val="00CF51BE"/>
    <w:rsid w:val="00CF54E1"/>
    <w:rsid w:val="00CF54E2"/>
    <w:rsid w:val="00CF55C4"/>
    <w:rsid w:val="00CF55F2"/>
    <w:rsid w:val="00CF567D"/>
    <w:rsid w:val="00CF585F"/>
    <w:rsid w:val="00CF58DA"/>
    <w:rsid w:val="00CF5925"/>
    <w:rsid w:val="00CF5A62"/>
    <w:rsid w:val="00CF5DC7"/>
    <w:rsid w:val="00CF6040"/>
    <w:rsid w:val="00CF62E4"/>
    <w:rsid w:val="00CF6433"/>
    <w:rsid w:val="00CF6499"/>
    <w:rsid w:val="00CF6AF5"/>
    <w:rsid w:val="00CF6B99"/>
    <w:rsid w:val="00CF6EB6"/>
    <w:rsid w:val="00CF6EBA"/>
    <w:rsid w:val="00CF7043"/>
    <w:rsid w:val="00CF72F2"/>
    <w:rsid w:val="00CF76BB"/>
    <w:rsid w:val="00CF77D2"/>
    <w:rsid w:val="00CF79EE"/>
    <w:rsid w:val="00CF7B2D"/>
    <w:rsid w:val="00CF7B49"/>
    <w:rsid w:val="00CF7E6D"/>
    <w:rsid w:val="00D00179"/>
    <w:rsid w:val="00D001A0"/>
    <w:rsid w:val="00D003A2"/>
    <w:rsid w:val="00D00618"/>
    <w:rsid w:val="00D00888"/>
    <w:rsid w:val="00D00986"/>
    <w:rsid w:val="00D00B50"/>
    <w:rsid w:val="00D00DFD"/>
    <w:rsid w:val="00D014ED"/>
    <w:rsid w:val="00D0169F"/>
    <w:rsid w:val="00D01712"/>
    <w:rsid w:val="00D01948"/>
    <w:rsid w:val="00D02094"/>
    <w:rsid w:val="00D024E4"/>
    <w:rsid w:val="00D0255B"/>
    <w:rsid w:val="00D026B5"/>
    <w:rsid w:val="00D027B4"/>
    <w:rsid w:val="00D02D4E"/>
    <w:rsid w:val="00D03220"/>
    <w:rsid w:val="00D03255"/>
    <w:rsid w:val="00D033BD"/>
    <w:rsid w:val="00D034F5"/>
    <w:rsid w:val="00D038F2"/>
    <w:rsid w:val="00D03C00"/>
    <w:rsid w:val="00D03EAA"/>
    <w:rsid w:val="00D040FD"/>
    <w:rsid w:val="00D04163"/>
    <w:rsid w:val="00D042EB"/>
    <w:rsid w:val="00D04A46"/>
    <w:rsid w:val="00D04B59"/>
    <w:rsid w:val="00D05104"/>
    <w:rsid w:val="00D05480"/>
    <w:rsid w:val="00D05504"/>
    <w:rsid w:val="00D056B4"/>
    <w:rsid w:val="00D05BA7"/>
    <w:rsid w:val="00D06124"/>
    <w:rsid w:val="00D06B58"/>
    <w:rsid w:val="00D06CB3"/>
    <w:rsid w:val="00D070D6"/>
    <w:rsid w:val="00D07163"/>
    <w:rsid w:val="00D077E5"/>
    <w:rsid w:val="00D07A06"/>
    <w:rsid w:val="00D07D8E"/>
    <w:rsid w:val="00D101E4"/>
    <w:rsid w:val="00D10440"/>
    <w:rsid w:val="00D109A8"/>
    <w:rsid w:val="00D10C7A"/>
    <w:rsid w:val="00D10F8D"/>
    <w:rsid w:val="00D1106B"/>
    <w:rsid w:val="00D11D6F"/>
    <w:rsid w:val="00D12085"/>
    <w:rsid w:val="00D12327"/>
    <w:rsid w:val="00D123DF"/>
    <w:rsid w:val="00D12A32"/>
    <w:rsid w:val="00D12E8B"/>
    <w:rsid w:val="00D136D5"/>
    <w:rsid w:val="00D13C75"/>
    <w:rsid w:val="00D13CA7"/>
    <w:rsid w:val="00D13D9A"/>
    <w:rsid w:val="00D13DF3"/>
    <w:rsid w:val="00D13EC6"/>
    <w:rsid w:val="00D14373"/>
    <w:rsid w:val="00D14583"/>
    <w:rsid w:val="00D152D5"/>
    <w:rsid w:val="00D1530C"/>
    <w:rsid w:val="00D153D7"/>
    <w:rsid w:val="00D153FA"/>
    <w:rsid w:val="00D15895"/>
    <w:rsid w:val="00D1609A"/>
    <w:rsid w:val="00D161BD"/>
    <w:rsid w:val="00D166FF"/>
    <w:rsid w:val="00D16E13"/>
    <w:rsid w:val="00D16E27"/>
    <w:rsid w:val="00D1716B"/>
    <w:rsid w:val="00D1716C"/>
    <w:rsid w:val="00D1784E"/>
    <w:rsid w:val="00D17D79"/>
    <w:rsid w:val="00D17EC2"/>
    <w:rsid w:val="00D17F9A"/>
    <w:rsid w:val="00D17FF9"/>
    <w:rsid w:val="00D2005E"/>
    <w:rsid w:val="00D206B4"/>
    <w:rsid w:val="00D2085A"/>
    <w:rsid w:val="00D2085C"/>
    <w:rsid w:val="00D20CAB"/>
    <w:rsid w:val="00D20D0D"/>
    <w:rsid w:val="00D20D2C"/>
    <w:rsid w:val="00D20EDF"/>
    <w:rsid w:val="00D20FD4"/>
    <w:rsid w:val="00D21106"/>
    <w:rsid w:val="00D211E4"/>
    <w:rsid w:val="00D213CE"/>
    <w:rsid w:val="00D219A4"/>
    <w:rsid w:val="00D21A8B"/>
    <w:rsid w:val="00D21CAE"/>
    <w:rsid w:val="00D21CEC"/>
    <w:rsid w:val="00D21DEF"/>
    <w:rsid w:val="00D21E28"/>
    <w:rsid w:val="00D22194"/>
    <w:rsid w:val="00D223A2"/>
    <w:rsid w:val="00D223F3"/>
    <w:rsid w:val="00D225A7"/>
    <w:rsid w:val="00D22BD7"/>
    <w:rsid w:val="00D231C8"/>
    <w:rsid w:val="00D234FF"/>
    <w:rsid w:val="00D2383D"/>
    <w:rsid w:val="00D239C2"/>
    <w:rsid w:val="00D241C4"/>
    <w:rsid w:val="00D2441F"/>
    <w:rsid w:val="00D24F81"/>
    <w:rsid w:val="00D2509B"/>
    <w:rsid w:val="00D251FD"/>
    <w:rsid w:val="00D25443"/>
    <w:rsid w:val="00D25A6C"/>
    <w:rsid w:val="00D25BA6"/>
    <w:rsid w:val="00D25CBB"/>
    <w:rsid w:val="00D26227"/>
    <w:rsid w:val="00D262AB"/>
    <w:rsid w:val="00D26842"/>
    <w:rsid w:val="00D2688B"/>
    <w:rsid w:val="00D26A94"/>
    <w:rsid w:val="00D26CEF"/>
    <w:rsid w:val="00D27590"/>
    <w:rsid w:val="00D279EA"/>
    <w:rsid w:val="00D279F7"/>
    <w:rsid w:val="00D27A57"/>
    <w:rsid w:val="00D27C1F"/>
    <w:rsid w:val="00D27C51"/>
    <w:rsid w:val="00D27CE5"/>
    <w:rsid w:val="00D3015D"/>
    <w:rsid w:val="00D3084D"/>
    <w:rsid w:val="00D30AC3"/>
    <w:rsid w:val="00D30BA7"/>
    <w:rsid w:val="00D314B1"/>
    <w:rsid w:val="00D31563"/>
    <w:rsid w:val="00D317D0"/>
    <w:rsid w:val="00D319EB"/>
    <w:rsid w:val="00D31CA0"/>
    <w:rsid w:val="00D32165"/>
    <w:rsid w:val="00D32769"/>
    <w:rsid w:val="00D32958"/>
    <w:rsid w:val="00D32F7D"/>
    <w:rsid w:val="00D330D3"/>
    <w:rsid w:val="00D33444"/>
    <w:rsid w:val="00D33539"/>
    <w:rsid w:val="00D33610"/>
    <w:rsid w:val="00D3369A"/>
    <w:rsid w:val="00D337AD"/>
    <w:rsid w:val="00D33B1E"/>
    <w:rsid w:val="00D33F8C"/>
    <w:rsid w:val="00D343EB"/>
    <w:rsid w:val="00D34437"/>
    <w:rsid w:val="00D34AF8"/>
    <w:rsid w:val="00D34C12"/>
    <w:rsid w:val="00D34D60"/>
    <w:rsid w:val="00D34DFD"/>
    <w:rsid w:val="00D351AC"/>
    <w:rsid w:val="00D35408"/>
    <w:rsid w:val="00D35990"/>
    <w:rsid w:val="00D35A1B"/>
    <w:rsid w:val="00D35E12"/>
    <w:rsid w:val="00D35F4C"/>
    <w:rsid w:val="00D35F52"/>
    <w:rsid w:val="00D36023"/>
    <w:rsid w:val="00D36CF2"/>
    <w:rsid w:val="00D37122"/>
    <w:rsid w:val="00D37329"/>
    <w:rsid w:val="00D37407"/>
    <w:rsid w:val="00D3782C"/>
    <w:rsid w:val="00D378A8"/>
    <w:rsid w:val="00D3795C"/>
    <w:rsid w:val="00D379C5"/>
    <w:rsid w:val="00D37AEA"/>
    <w:rsid w:val="00D37F7F"/>
    <w:rsid w:val="00D37FCC"/>
    <w:rsid w:val="00D40667"/>
    <w:rsid w:val="00D40888"/>
    <w:rsid w:val="00D40923"/>
    <w:rsid w:val="00D40BB7"/>
    <w:rsid w:val="00D40BC8"/>
    <w:rsid w:val="00D41130"/>
    <w:rsid w:val="00D41252"/>
    <w:rsid w:val="00D4162E"/>
    <w:rsid w:val="00D41B79"/>
    <w:rsid w:val="00D41D5E"/>
    <w:rsid w:val="00D4247C"/>
    <w:rsid w:val="00D4248C"/>
    <w:rsid w:val="00D426FB"/>
    <w:rsid w:val="00D42F73"/>
    <w:rsid w:val="00D430E1"/>
    <w:rsid w:val="00D432A6"/>
    <w:rsid w:val="00D4352B"/>
    <w:rsid w:val="00D435AC"/>
    <w:rsid w:val="00D436BE"/>
    <w:rsid w:val="00D43954"/>
    <w:rsid w:val="00D43A11"/>
    <w:rsid w:val="00D44256"/>
    <w:rsid w:val="00D4431C"/>
    <w:rsid w:val="00D44AB5"/>
    <w:rsid w:val="00D44CC1"/>
    <w:rsid w:val="00D44D7C"/>
    <w:rsid w:val="00D44D88"/>
    <w:rsid w:val="00D4501E"/>
    <w:rsid w:val="00D45538"/>
    <w:rsid w:val="00D459F3"/>
    <w:rsid w:val="00D45C77"/>
    <w:rsid w:val="00D46354"/>
    <w:rsid w:val="00D4658A"/>
    <w:rsid w:val="00D468A1"/>
    <w:rsid w:val="00D468C7"/>
    <w:rsid w:val="00D470A1"/>
    <w:rsid w:val="00D47208"/>
    <w:rsid w:val="00D472AD"/>
    <w:rsid w:val="00D4765A"/>
    <w:rsid w:val="00D476BB"/>
    <w:rsid w:val="00D4796E"/>
    <w:rsid w:val="00D47E2B"/>
    <w:rsid w:val="00D47E2E"/>
    <w:rsid w:val="00D47EF8"/>
    <w:rsid w:val="00D50004"/>
    <w:rsid w:val="00D5076F"/>
    <w:rsid w:val="00D50B64"/>
    <w:rsid w:val="00D50D4B"/>
    <w:rsid w:val="00D50F6E"/>
    <w:rsid w:val="00D50F78"/>
    <w:rsid w:val="00D5105B"/>
    <w:rsid w:val="00D510C0"/>
    <w:rsid w:val="00D51266"/>
    <w:rsid w:val="00D5151E"/>
    <w:rsid w:val="00D51927"/>
    <w:rsid w:val="00D51B37"/>
    <w:rsid w:val="00D51CD8"/>
    <w:rsid w:val="00D51FAF"/>
    <w:rsid w:val="00D521A1"/>
    <w:rsid w:val="00D522FB"/>
    <w:rsid w:val="00D52508"/>
    <w:rsid w:val="00D52AF8"/>
    <w:rsid w:val="00D52C77"/>
    <w:rsid w:val="00D52D9A"/>
    <w:rsid w:val="00D532E3"/>
    <w:rsid w:val="00D53393"/>
    <w:rsid w:val="00D53753"/>
    <w:rsid w:val="00D5380B"/>
    <w:rsid w:val="00D540B7"/>
    <w:rsid w:val="00D5470C"/>
    <w:rsid w:val="00D54AA6"/>
    <w:rsid w:val="00D54ADE"/>
    <w:rsid w:val="00D54F91"/>
    <w:rsid w:val="00D55445"/>
    <w:rsid w:val="00D55702"/>
    <w:rsid w:val="00D55D0B"/>
    <w:rsid w:val="00D5628B"/>
    <w:rsid w:val="00D5635D"/>
    <w:rsid w:val="00D56805"/>
    <w:rsid w:val="00D56908"/>
    <w:rsid w:val="00D56E96"/>
    <w:rsid w:val="00D571EC"/>
    <w:rsid w:val="00D574D1"/>
    <w:rsid w:val="00D57711"/>
    <w:rsid w:val="00D57EBD"/>
    <w:rsid w:val="00D60072"/>
    <w:rsid w:val="00D603FA"/>
    <w:rsid w:val="00D605F8"/>
    <w:rsid w:val="00D60616"/>
    <w:rsid w:val="00D60660"/>
    <w:rsid w:val="00D609AB"/>
    <w:rsid w:val="00D610D3"/>
    <w:rsid w:val="00D619FC"/>
    <w:rsid w:val="00D61A8E"/>
    <w:rsid w:val="00D61E84"/>
    <w:rsid w:val="00D61F48"/>
    <w:rsid w:val="00D61FCA"/>
    <w:rsid w:val="00D62141"/>
    <w:rsid w:val="00D622C9"/>
    <w:rsid w:val="00D623BF"/>
    <w:rsid w:val="00D6261C"/>
    <w:rsid w:val="00D62904"/>
    <w:rsid w:val="00D62AC8"/>
    <w:rsid w:val="00D62C63"/>
    <w:rsid w:val="00D62D17"/>
    <w:rsid w:val="00D62F63"/>
    <w:rsid w:val="00D6333C"/>
    <w:rsid w:val="00D6340B"/>
    <w:rsid w:val="00D6379A"/>
    <w:rsid w:val="00D637EF"/>
    <w:rsid w:val="00D6397B"/>
    <w:rsid w:val="00D63CD8"/>
    <w:rsid w:val="00D63DF7"/>
    <w:rsid w:val="00D64161"/>
    <w:rsid w:val="00D64555"/>
    <w:rsid w:val="00D64CDC"/>
    <w:rsid w:val="00D64D5A"/>
    <w:rsid w:val="00D64D82"/>
    <w:rsid w:val="00D65AB0"/>
    <w:rsid w:val="00D6645B"/>
    <w:rsid w:val="00D66565"/>
    <w:rsid w:val="00D6673D"/>
    <w:rsid w:val="00D667AE"/>
    <w:rsid w:val="00D6680D"/>
    <w:rsid w:val="00D66FCC"/>
    <w:rsid w:val="00D6738F"/>
    <w:rsid w:val="00D67BBE"/>
    <w:rsid w:val="00D67EBB"/>
    <w:rsid w:val="00D701C0"/>
    <w:rsid w:val="00D70334"/>
    <w:rsid w:val="00D70360"/>
    <w:rsid w:val="00D705CD"/>
    <w:rsid w:val="00D70A89"/>
    <w:rsid w:val="00D70F6D"/>
    <w:rsid w:val="00D71D42"/>
    <w:rsid w:val="00D71EC5"/>
    <w:rsid w:val="00D724FF"/>
    <w:rsid w:val="00D72A0C"/>
    <w:rsid w:val="00D72C58"/>
    <w:rsid w:val="00D72CC7"/>
    <w:rsid w:val="00D7327C"/>
    <w:rsid w:val="00D732A6"/>
    <w:rsid w:val="00D7367D"/>
    <w:rsid w:val="00D738D2"/>
    <w:rsid w:val="00D7396A"/>
    <w:rsid w:val="00D73F4E"/>
    <w:rsid w:val="00D7432F"/>
    <w:rsid w:val="00D743DA"/>
    <w:rsid w:val="00D7461A"/>
    <w:rsid w:val="00D74AED"/>
    <w:rsid w:val="00D74B18"/>
    <w:rsid w:val="00D74C17"/>
    <w:rsid w:val="00D74FF2"/>
    <w:rsid w:val="00D75190"/>
    <w:rsid w:val="00D752B1"/>
    <w:rsid w:val="00D757F4"/>
    <w:rsid w:val="00D75896"/>
    <w:rsid w:val="00D758B5"/>
    <w:rsid w:val="00D75AF3"/>
    <w:rsid w:val="00D75F5D"/>
    <w:rsid w:val="00D76273"/>
    <w:rsid w:val="00D7633E"/>
    <w:rsid w:val="00D763B0"/>
    <w:rsid w:val="00D766DA"/>
    <w:rsid w:val="00D767DA"/>
    <w:rsid w:val="00D768B1"/>
    <w:rsid w:val="00D76F70"/>
    <w:rsid w:val="00D76FC7"/>
    <w:rsid w:val="00D772AA"/>
    <w:rsid w:val="00D773C1"/>
    <w:rsid w:val="00D775E8"/>
    <w:rsid w:val="00D77714"/>
    <w:rsid w:val="00D77840"/>
    <w:rsid w:val="00D77BE3"/>
    <w:rsid w:val="00D77C68"/>
    <w:rsid w:val="00D77E90"/>
    <w:rsid w:val="00D77E98"/>
    <w:rsid w:val="00D80192"/>
    <w:rsid w:val="00D801B5"/>
    <w:rsid w:val="00D80437"/>
    <w:rsid w:val="00D80727"/>
    <w:rsid w:val="00D8092F"/>
    <w:rsid w:val="00D80957"/>
    <w:rsid w:val="00D80B45"/>
    <w:rsid w:val="00D80C60"/>
    <w:rsid w:val="00D80E1F"/>
    <w:rsid w:val="00D80E7B"/>
    <w:rsid w:val="00D81299"/>
    <w:rsid w:val="00D8131E"/>
    <w:rsid w:val="00D81385"/>
    <w:rsid w:val="00D8169E"/>
    <w:rsid w:val="00D816C7"/>
    <w:rsid w:val="00D81ACC"/>
    <w:rsid w:val="00D82089"/>
    <w:rsid w:val="00D82299"/>
    <w:rsid w:val="00D82511"/>
    <w:rsid w:val="00D82639"/>
    <w:rsid w:val="00D826D0"/>
    <w:rsid w:val="00D826D7"/>
    <w:rsid w:val="00D82703"/>
    <w:rsid w:val="00D82AF5"/>
    <w:rsid w:val="00D82DB3"/>
    <w:rsid w:val="00D83694"/>
    <w:rsid w:val="00D838A3"/>
    <w:rsid w:val="00D84050"/>
    <w:rsid w:val="00D84759"/>
    <w:rsid w:val="00D84C26"/>
    <w:rsid w:val="00D84F41"/>
    <w:rsid w:val="00D85118"/>
    <w:rsid w:val="00D851DD"/>
    <w:rsid w:val="00D85B7D"/>
    <w:rsid w:val="00D85C19"/>
    <w:rsid w:val="00D85CB6"/>
    <w:rsid w:val="00D85DB7"/>
    <w:rsid w:val="00D86285"/>
    <w:rsid w:val="00D86308"/>
    <w:rsid w:val="00D867E2"/>
    <w:rsid w:val="00D8687C"/>
    <w:rsid w:val="00D869C4"/>
    <w:rsid w:val="00D86A45"/>
    <w:rsid w:val="00D87108"/>
    <w:rsid w:val="00D871E0"/>
    <w:rsid w:val="00D872B6"/>
    <w:rsid w:val="00D875F9"/>
    <w:rsid w:val="00D87710"/>
    <w:rsid w:val="00D87927"/>
    <w:rsid w:val="00D8799A"/>
    <w:rsid w:val="00D87C94"/>
    <w:rsid w:val="00D90762"/>
    <w:rsid w:val="00D908AA"/>
    <w:rsid w:val="00D90D1C"/>
    <w:rsid w:val="00D90E88"/>
    <w:rsid w:val="00D9107D"/>
    <w:rsid w:val="00D91191"/>
    <w:rsid w:val="00D9123E"/>
    <w:rsid w:val="00D913AD"/>
    <w:rsid w:val="00D91586"/>
    <w:rsid w:val="00D9183F"/>
    <w:rsid w:val="00D91969"/>
    <w:rsid w:val="00D91C1C"/>
    <w:rsid w:val="00D91C27"/>
    <w:rsid w:val="00D92062"/>
    <w:rsid w:val="00D9223D"/>
    <w:rsid w:val="00D9299E"/>
    <w:rsid w:val="00D92B7E"/>
    <w:rsid w:val="00D92D3E"/>
    <w:rsid w:val="00D930E3"/>
    <w:rsid w:val="00D932C4"/>
    <w:rsid w:val="00D93C08"/>
    <w:rsid w:val="00D942B3"/>
    <w:rsid w:val="00D945C9"/>
    <w:rsid w:val="00D947B2"/>
    <w:rsid w:val="00D94A76"/>
    <w:rsid w:val="00D94ACD"/>
    <w:rsid w:val="00D94BF7"/>
    <w:rsid w:val="00D9506E"/>
    <w:rsid w:val="00D9535B"/>
    <w:rsid w:val="00D95582"/>
    <w:rsid w:val="00D95742"/>
    <w:rsid w:val="00D957E6"/>
    <w:rsid w:val="00D95BF3"/>
    <w:rsid w:val="00D96414"/>
    <w:rsid w:val="00D966DF"/>
    <w:rsid w:val="00D96868"/>
    <w:rsid w:val="00D96910"/>
    <w:rsid w:val="00D9719F"/>
    <w:rsid w:val="00D97629"/>
    <w:rsid w:val="00D976D2"/>
    <w:rsid w:val="00D97D72"/>
    <w:rsid w:val="00DA006A"/>
    <w:rsid w:val="00DA0270"/>
    <w:rsid w:val="00DA02A0"/>
    <w:rsid w:val="00DA0800"/>
    <w:rsid w:val="00DA09E9"/>
    <w:rsid w:val="00DA0BDD"/>
    <w:rsid w:val="00DA0F39"/>
    <w:rsid w:val="00DA11A4"/>
    <w:rsid w:val="00DA11EC"/>
    <w:rsid w:val="00DA124D"/>
    <w:rsid w:val="00DA1477"/>
    <w:rsid w:val="00DA1626"/>
    <w:rsid w:val="00DA18E8"/>
    <w:rsid w:val="00DA18FF"/>
    <w:rsid w:val="00DA1A89"/>
    <w:rsid w:val="00DA1AE9"/>
    <w:rsid w:val="00DA20A8"/>
    <w:rsid w:val="00DA2459"/>
    <w:rsid w:val="00DA2562"/>
    <w:rsid w:val="00DA2CC8"/>
    <w:rsid w:val="00DA2F5A"/>
    <w:rsid w:val="00DA37A0"/>
    <w:rsid w:val="00DA3F33"/>
    <w:rsid w:val="00DA3F5A"/>
    <w:rsid w:val="00DA3FFA"/>
    <w:rsid w:val="00DA4452"/>
    <w:rsid w:val="00DA48EE"/>
    <w:rsid w:val="00DA4F38"/>
    <w:rsid w:val="00DA5003"/>
    <w:rsid w:val="00DA5008"/>
    <w:rsid w:val="00DA5230"/>
    <w:rsid w:val="00DA5BDF"/>
    <w:rsid w:val="00DA5DB6"/>
    <w:rsid w:val="00DA5DD6"/>
    <w:rsid w:val="00DA617B"/>
    <w:rsid w:val="00DA6570"/>
    <w:rsid w:val="00DA66B1"/>
    <w:rsid w:val="00DA67DA"/>
    <w:rsid w:val="00DA6A3B"/>
    <w:rsid w:val="00DA6BFF"/>
    <w:rsid w:val="00DA6D8C"/>
    <w:rsid w:val="00DA6EB9"/>
    <w:rsid w:val="00DA6F4A"/>
    <w:rsid w:val="00DA7160"/>
    <w:rsid w:val="00DA71F6"/>
    <w:rsid w:val="00DA72B5"/>
    <w:rsid w:val="00DA7A5C"/>
    <w:rsid w:val="00DA7E81"/>
    <w:rsid w:val="00DA7E84"/>
    <w:rsid w:val="00DA7F4C"/>
    <w:rsid w:val="00DB0204"/>
    <w:rsid w:val="00DB0280"/>
    <w:rsid w:val="00DB03CF"/>
    <w:rsid w:val="00DB0609"/>
    <w:rsid w:val="00DB07BE"/>
    <w:rsid w:val="00DB0B84"/>
    <w:rsid w:val="00DB0FC9"/>
    <w:rsid w:val="00DB1297"/>
    <w:rsid w:val="00DB1B50"/>
    <w:rsid w:val="00DB1C81"/>
    <w:rsid w:val="00DB22EA"/>
    <w:rsid w:val="00DB247C"/>
    <w:rsid w:val="00DB388B"/>
    <w:rsid w:val="00DB3926"/>
    <w:rsid w:val="00DB392D"/>
    <w:rsid w:val="00DB3EB0"/>
    <w:rsid w:val="00DB420B"/>
    <w:rsid w:val="00DB42B8"/>
    <w:rsid w:val="00DB4853"/>
    <w:rsid w:val="00DB4BCC"/>
    <w:rsid w:val="00DB4C42"/>
    <w:rsid w:val="00DB4DED"/>
    <w:rsid w:val="00DB5286"/>
    <w:rsid w:val="00DB5908"/>
    <w:rsid w:val="00DB5B7A"/>
    <w:rsid w:val="00DB5CA7"/>
    <w:rsid w:val="00DB65A1"/>
    <w:rsid w:val="00DB664E"/>
    <w:rsid w:val="00DB6F0F"/>
    <w:rsid w:val="00DB7007"/>
    <w:rsid w:val="00DB70FD"/>
    <w:rsid w:val="00DB7118"/>
    <w:rsid w:val="00DB7165"/>
    <w:rsid w:val="00DB7764"/>
    <w:rsid w:val="00DB78F6"/>
    <w:rsid w:val="00DB7CF0"/>
    <w:rsid w:val="00DB7F15"/>
    <w:rsid w:val="00DC03BD"/>
    <w:rsid w:val="00DC0500"/>
    <w:rsid w:val="00DC0630"/>
    <w:rsid w:val="00DC0699"/>
    <w:rsid w:val="00DC0772"/>
    <w:rsid w:val="00DC080E"/>
    <w:rsid w:val="00DC0B5B"/>
    <w:rsid w:val="00DC17E5"/>
    <w:rsid w:val="00DC1B95"/>
    <w:rsid w:val="00DC25E3"/>
    <w:rsid w:val="00DC2CF1"/>
    <w:rsid w:val="00DC2FAE"/>
    <w:rsid w:val="00DC3024"/>
    <w:rsid w:val="00DC303A"/>
    <w:rsid w:val="00DC30C4"/>
    <w:rsid w:val="00DC3108"/>
    <w:rsid w:val="00DC36E5"/>
    <w:rsid w:val="00DC3799"/>
    <w:rsid w:val="00DC3884"/>
    <w:rsid w:val="00DC3972"/>
    <w:rsid w:val="00DC3DE3"/>
    <w:rsid w:val="00DC3FD7"/>
    <w:rsid w:val="00DC40B5"/>
    <w:rsid w:val="00DC4B1A"/>
    <w:rsid w:val="00DC4BC3"/>
    <w:rsid w:val="00DC4C09"/>
    <w:rsid w:val="00DC5014"/>
    <w:rsid w:val="00DC50B9"/>
    <w:rsid w:val="00DC51AA"/>
    <w:rsid w:val="00DC5257"/>
    <w:rsid w:val="00DC5374"/>
    <w:rsid w:val="00DC5420"/>
    <w:rsid w:val="00DC5428"/>
    <w:rsid w:val="00DC5716"/>
    <w:rsid w:val="00DC5E20"/>
    <w:rsid w:val="00DC6141"/>
    <w:rsid w:val="00DC63A1"/>
    <w:rsid w:val="00DC6591"/>
    <w:rsid w:val="00DC65CF"/>
    <w:rsid w:val="00DC6E86"/>
    <w:rsid w:val="00DC762F"/>
    <w:rsid w:val="00DC76F5"/>
    <w:rsid w:val="00DC77B0"/>
    <w:rsid w:val="00DC7820"/>
    <w:rsid w:val="00DC7843"/>
    <w:rsid w:val="00DC787F"/>
    <w:rsid w:val="00DC79EA"/>
    <w:rsid w:val="00DC7A34"/>
    <w:rsid w:val="00DC7D02"/>
    <w:rsid w:val="00DC7DFF"/>
    <w:rsid w:val="00DC7F82"/>
    <w:rsid w:val="00DD0032"/>
    <w:rsid w:val="00DD0096"/>
    <w:rsid w:val="00DD031E"/>
    <w:rsid w:val="00DD03E7"/>
    <w:rsid w:val="00DD0487"/>
    <w:rsid w:val="00DD0F7D"/>
    <w:rsid w:val="00DD162F"/>
    <w:rsid w:val="00DD1955"/>
    <w:rsid w:val="00DD1C62"/>
    <w:rsid w:val="00DD1FE1"/>
    <w:rsid w:val="00DD2304"/>
    <w:rsid w:val="00DD231A"/>
    <w:rsid w:val="00DD2C7B"/>
    <w:rsid w:val="00DD3556"/>
    <w:rsid w:val="00DD3C0C"/>
    <w:rsid w:val="00DD3EF6"/>
    <w:rsid w:val="00DD415C"/>
    <w:rsid w:val="00DD4620"/>
    <w:rsid w:val="00DD49B2"/>
    <w:rsid w:val="00DD4C39"/>
    <w:rsid w:val="00DD4C67"/>
    <w:rsid w:val="00DD4E61"/>
    <w:rsid w:val="00DD4E9F"/>
    <w:rsid w:val="00DD5016"/>
    <w:rsid w:val="00DD504B"/>
    <w:rsid w:val="00DD53A5"/>
    <w:rsid w:val="00DD53D7"/>
    <w:rsid w:val="00DD5883"/>
    <w:rsid w:val="00DD58EB"/>
    <w:rsid w:val="00DD5A6E"/>
    <w:rsid w:val="00DD5BE9"/>
    <w:rsid w:val="00DD5DE6"/>
    <w:rsid w:val="00DD60AE"/>
    <w:rsid w:val="00DD642D"/>
    <w:rsid w:val="00DD6ADC"/>
    <w:rsid w:val="00DD6F0B"/>
    <w:rsid w:val="00DD718D"/>
    <w:rsid w:val="00DD7235"/>
    <w:rsid w:val="00DD7419"/>
    <w:rsid w:val="00DD7894"/>
    <w:rsid w:val="00DE053D"/>
    <w:rsid w:val="00DE0638"/>
    <w:rsid w:val="00DE080D"/>
    <w:rsid w:val="00DE095A"/>
    <w:rsid w:val="00DE0AAD"/>
    <w:rsid w:val="00DE0B4F"/>
    <w:rsid w:val="00DE0CAC"/>
    <w:rsid w:val="00DE1B4C"/>
    <w:rsid w:val="00DE1BFB"/>
    <w:rsid w:val="00DE1D9E"/>
    <w:rsid w:val="00DE1E0A"/>
    <w:rsid w:val="00DE241D"/>
    <w:rsid w:val="00DE248D"/>
    <w:rsid w:val="00DE2634"/>
    <w:rsid w:val="00DE29EA"/>
    <w:rsid w:val="00DE2B8F"/>
    <w:rsid w:val="00DE2C76"/>
    <w:rsid w:val="00DE2C7B"/>
    <w:rsid w:val="00DE2FE0"/>
    <w:rsid w:val="00DE306A"/>
    <w:rsid w:val="00DE326C"/>
    <w:rsid w:val="00DE3443"/>
    <w:rsid w:val="00DE3BB8"/>
    <w:rsid w:val="00DE4325"/>
    <w:rsid w:val="00DE4C6E"/>
    <w:rsid w:val="00DE4C75"/>
    <w:rsid w:val="00DE4F72"/>
    <w:rsid w:val="00DE530A"/>
    <w:rsid w:val="00DE5AE6"/>
    <w:rsid w:val="00DE61D5"/>
    <w:rsid w:val="00DE62AA"/>
    <w:rsid w:val="00DE632B"/>
    <w:rsid w:val="00DE6346"/>
    <w:rsid w:val="00DE6996"/>
    <w:rsid w:val="00DE6D71"/>
    <w:rsid w:val="00DE6E1B"/>
    <w:rsid w:val="00DE6ED0"/>
    <w:rsid w:val="00DE6EFC"/>
    <w:rsid w:val="00DE70F6"/>
    <w:rsid w:val="00DE7AF1"/>
    <w:rsid w:val="00DE7D96"/>
    <w:rsid w:val="00DE7DF4"/>
    <w:rsid w:val="00DF0737"/>
    <w:rsid w:val="00DF0C21"/>
    <w:rsid w:val="00DF0EB0"/>
    <w:rsid w:val="00DF1649"/>
    <w:rsid w:val="00DF1CBA"/>
    <w:rsid w:val="00DF1CDD"/>
    <w:rsid w:val="00DF1E06"/>
    <w:rsid w:val="00DF205F"/>
    <w:rsid w:val="00DF22F9"/>
    <w:rsid w:val="00DF278F"/>
    <w:rsid w:val="00DF2C1C"/>
    <w:rsid w:val="00DF2C60"/>
    <w:rsid w:val="00DF2D17"/>
    <w:rsid w:val="00DF2EC2"/>
    <w:rsid w:val="00DF3270"/>
    <w:rsid w:val="00DF33A2"/>
    <w:rsid w:val="00DF3586"/>
    <w:rsid w:val="00DF37EA"/>
    <w:rsid w:val="00DF38F2"/>
    <w:rsid w:val="00DF3BD8"/>
    <w:rsid w:val="00DF3C62"/>
    <w:rsid w:val="00DF3D82"/>
    <w:rsid w:val="00DF41BF"/>
    <w:rsid w:val="00DF4297"/>
    <w:rsid w:val="00DF45E0"/>
    <w:rsid w:val="00DF4617"/>
    <w:rsid w:val="00DF4630"/>
    <w:rsid w:val="00DF4647"/>
    <w:rsid w:val="00DF5188"/>
    <w:rsid w:val="00DF58FD"/>
    <w:rsid w:val="00DF5948"/>
    <w:rsid w:val="00DF5B5F"/>
    <w:rsid w:val="00DF5D39"/>
    <w:rsid w:val="00DF6076"/>
    <w:rsid w:val="00DF6146"/>
    <w:rsid w:val="00DF6667"/>
    <w:rsid w:val="00DF6AB4"/>
    <w:rsid w:val="00DF6E95"/>
    <w:rsid w:val="00DF7141"/>
    <w:rsid w:val="00DF722F"/>
    <w:rsid w:val="00DF726E"/>
    <w:rsid w:val="00DF747B"/>
    <w:rsid w:val="00DF747C"/>
    <w:rsid w:val="00DF7D83"/>
    <w:rsid w:val="00DF7FFB"/>
    <w:rsid w:val="00E0017C"/>
    <w:rsid w:val="00E001E7"/>
    <w:rsid w:val="00E004A5"/>
    <w:rsid w:val="00E00757"/>
    <w:rsid w:val="00E00B3F"/>
    <w:rsid w:val="00E00E52"/>
    <w:rsid w:val="00E00FCC"/>
    <w:rsid w:val="00E0114F"/>
    <w:rsid w:val="00E0116C"/>
    <w:rsid w:val="00E01498"/>
    <w:rsid w:val="00E017E8"/>
    <w:rsid w:val="00E0191F"/>
    <w:rsid w:val="00E01A1D"/>
    <w:rsid w:val="00E01A4D"/>
    <w:rsid w:val="00E01B32"/>
    <w:rsid w:val="00E01C02"/>
    <w:rsid w:val="00E01C07"/>
    <w:rsid w:val="00E01D79"/>
    <w:rsid w:val="00E02733"/>
    <w:rsid w:val="00E0286D"/>
    <w:rsid w:val="00E02C3A"/>
    <w:rsid w:val="00E02CDA"/>
    <w:rsid w:val="00E02DA3"/>
    <w:rsid w:val="00E02E44"/>
    <w:rsid w:val="00E0315B"/>
    <w:rsid w:val="00E033B3"/>
    <w:rsid w:val="00E034D5"/>
    <w:rsid w:val="00E035A8"/>
    <w:rsid w:val="00E037E5"/>
    <w:rsid w:val="00E03859"/>
    <w:rsid w:val="00E03AD3"/>
    <w:rsid w:val="00E04524"/>
    <w:rsid w:val="00E046DD"/>
    <w:rsid w:val="00E04748"/>
    <w:rsid w:val="00E047DA"/>
    <w:rsid w:val="00E04BAB"/>
    <w:rsid w:val="00E04F82"/>
    <w:rsid w:val="00E05095"/>
    <w:rsid w:val="00E05477"/>
    <w:rsid w:val="00E05AD7"/>
    <w:rsid w:val="00E06268"/>
    <w:rsid w:val="00E06273"/>
    <w:rsid w:val="00E06345"/>
    <w:rsid w:val="00E06880"/>
    <w:rsid w:val="00E06FAF"/>
    <w:rsid w:val="00E07250"/>
    <w:rsid w:val="00E075B0"/>
    <w:rsid w:val="00E07699"/>
    <w:rsid w:val="00E076F7"/>
    <w:rsid w:val="00E077EB"/>
    <w:rsid w:val="00E07ED0"/>
    <w:rsid w:val="00E07F66"/>
    <w:rsid w:val="00E10310"/>
    <w:rsid w:val="00E10676"/>
    <w:rsid w:val="00E1086D"/>
    <w:rsid w:val="00E10AC7"/>
    <w:rsid w:val="00E10B77"/>
    <w:rsid w:val="00E10BA0"/>
    <w:rsid w:val="00E113C1"/>
    <w:rsid w:val="00E11443"/>
    <w:rsid w:val="00E1190B"/>
    <w:rsid w:val="00E11CC3"/>
    <w:rsid w:val="00E122D4"/>
    <w:rsid w:val="00E125B2"/>
    <w:rsid w:val="00E1268C"/>
    <w:rsid w:val="00E127DB"/>
    <w:rsid w:val="00E128F6"/>
    <w:rsid w:val="00E12D6C"/>
    <w:rsid w:val="00E12D74"/>
    <w:rsid w:val="00E12DD2"/>
    <w:rsid w:val="00E12E76"/>
    <w:rsid w:val="00E12FE8"/>
    <w:rsid w:val="00E135CE"/>
    <w:rsid w:val="00E136F9"/>
    <w:rsid w:val="00E13EFF"/>
    <w:rsid w:val="00E13F75"/>
    <w:rsid w:val="00E140D1"/>
    <w:rsid w:val="00E144A5"/>
    <w:rsid w:val="00E14571"/>
    <w:rsid w:val="00E14572"/>
    <w:rsid w:val="00E146B0"/>
    <w:rsid w:val="00E14795"/>
    <w:rsid w:val="00E14BAD"/>
    <w:rsid w:val="00E14CDC"/>
    <w:rsid w:val="00E14DEF"/>
    <w:rsid w:val="00E150AD"/>
    <w:rsid w:val="00E151A4"/>
    <w:rsid w:val="00E15560"/>
    <w:rsid w:val="00E15629"/>
    <w:rsid w:val="00E15C18"/>
    <w:rsid w:val="00E15D9D"/>
    <w:rsid w:val="00E15FF9"/>
    <w:rsid w:val="00E161F1"/>
    <w:rsid w:val="00E16571"/>
    <w:rsid w:val="00E16A7E"/>
    <w:rsid w:val="00E16A80"/>
    <w:rsid w:val="00E17335"/>
    <w:rsid w:val="00E178E8"/>
    <w:rsid w:val="00E2003D"/>
    <w:rsid w:val="00E201B9"/>
    <w:rsid w:val="00E2049B"/>
    <w:rsid w:val="00E20651"/>
    <w:rsid w:val="00E208A2"/>
    <w:rsid w:val="00E20A2B"/>
    <w:rsid w:val="00E20E15"/>
    <w:rsid w:val="00E20E93"/>
    <w:rsid w:val="00E21261"/>
    <w:rsid w:val="00E213BD"/>
    <w:rsid w:val="00E21430"/>
    <w:rsid w:val="00E218A3"/>
    <w:rsid w:val="00E218C7"/>
    <w:rsid w:val="00E21A40"/>
    <w:rsid w:val="00E21A47"/>
    <w:rsid w:val="00E21DD4"/>
    <w:rsid w:val="00E21FCF"/>
    <w:rsid w:val="00E22092"/>
    <w:rsid w:val="00E22375"/>
    <w:rsid w:val="00E22450"/>
    <w:rsid w:val="00E22A38"/>
    <w:rsid w:val="00E2329A"/>
    <w:rsid w:val="00E232E2"/>
    <w:rsid w:val="00E23502"/>
    <w:rsid w:val="00E23573"/>
    <w:rsid w:val="00E23681"/>
    <w:rsid w:val="00E2398F"/>
    <w:rsid w:val="00E2416F"/>
    <w:rsid w:val="00E2419B"/>
    <w:rsid w:val="00E24266"/>
    <w:rsid w:val="00E2437B"/>
    <w:rsid w:val="00E243D3"/>
    <w:rsid w:val="00E24782"/>
    <w:rsid w:val="00E24818"/>
    <w:rsid w:val="00E24F28"/>
    <w:rsid w:val="00E25040"/>
    <w:rsid w:val="00E2588D"/>
    <w:rsid w:val="00E25FB2"/>
    <w:rsid w:val="00E2616B"/>
    <w:rsid w:val="00E26532"/>
    <w:rsid w:val="00E26758"/>
    <w:rsid w:val="00E26A37"/>
    <w:rsid w:val="00E26CD1"/>
    <w:rsid w:val="00E26EC5"/>
    <w:rsid w:val="00E27054"/>
    <w:rsid w:val="00E2709F"/>
    <w:rsid w:val="00E2711B"/>
    <w:rsid w:val="00E27361"/>
    <w:rsid w:val="00E2737A"/>
    <w:rsid w:val="00E27639"/>
    <w:rsid w:val="00E305B4"/>
    <w:rsid w:val="00E30788"/>
    <w:rsid w:val="00E3089A"/>
    <w:rsid w:val="00E308EE"/>
    <w:rsid w:val="00E3098F"/>
    <w:rsid w:val="00E30F1C"/>
    <w:rsid w:val="00E31A4D"/>
    <w:rsid w:val="00E31AA9"/>
    <w:rsid w:val="00E31B47"/>
    <w:rsid w:val="00E322A7"/>
    <w:rsid w:val="00E32829"/>
    <w:rsid w:val="00E32B1A"/>
    <w:rsid w:val="00E32BBE"/>
    <w:rsid w:val="00E32BCA"/>
    <w:rsid w:val="00E32C0D"/>
    <w:rsid w:val="00E32E67"/>
    <w:rsid w:val="00E32F6E"/>
    <w:rsid w:val="00E3306D"/>
    <w:rsid w:val="00E332BA"/>
    <w:rsid w:val="00E33FCD"/>
    <w:rsid w:val="00E342AD"/>
    <w:rsid w:val="00E34641"/>
    <w:rsid w:val="00E34746"/>
    <w:rsid w:val="00E3475D"/>
    <w:rsid w:val="00E347BE"/>
    <w:rsid w:val="00E347D5"/>
    <w:rsid w:val="00E3494A"/>
    <w:rsid w:val="00E34EC9"/>
    <w:rsid w:val="00E350E6"/>
    <w:rsid w:val="00E3545B"/>
    <w:rsid w:val="00E35A62"/>
    <w:rsid w:val="00E35DBA"/>
    <w:rsid w:val="00E3600C"/>
    <w:rsid w:val="00E364D2"/>
    <w:rsid w:val="00E3654C"/>
    <w:rsid w:val="00E3659B"/>
    <w:rsid w:val="00E36654"/>
    <w:rsid w:val="00E3673A"/>
    <w:rsid w:val="00E36D2E"/>
    <w:rsid w:val="00E36E55"/>
    <w:rsid w:val="00E36F6B"/>
    <w:rsid w:val="00E37403"/>
    <w:rsid w:val="00E37813"/>
    <w:rsid w:val="00E3784E"/>
    <w:rsid w:val="00E37AAA"/>
    <w:rsid w:val="00E37F9F"/>
    <w:rsid w:val="00E401CB"/>
    <w:rsid w:val="00E403EA"/>
    <w:rsid w:val="00E40407"/>
    <w:rsid w:val="00E40575"/>
    <w:rsid w:val="00E40635"/>
    <w:rsid w:val="00E406E7"/>
    <w:rsid w:val="00E4074E"/>
    <w:rsid w:val="00E408E1"/>
    <w:rsid w:val="00E40A21"/>
    <w:rsid w:val="00E40ACB"/>
    <w:rsid w:val="00E40CBF"/>
    <w:rsid w:val="00E40FE7"/>
    <w:rsid w:val="00E4137F"/>
    <w:rsid w:val="00E41672"/>
    <w:rsid w:val="00E4184F"/>
    <w:rsid w:val="00E4185B"/>
    <w:rsid w:val="00E41D9C"/>
    <w:rsid w:val="00E41E45"/>
    <w:rsid w:val="00E424A0"/>
    <w:rsid w:val="00E42FC0"/>
    <w:rsid w:val="00E4316C"/>
    <w:rsid w:val="00E43254"/>
    <w:rsid w:val="00E43362"/>
    <w:rsid w:val="00E43539"/>
    <w:rsid w:val="00E435E2"/>
    <w:rsid w:val="00E4411C"/>
    <w:rsid w:val="00E44145"/>
    <w:rsid w:val="00E441A9"/>
    <w:rsid w:val="00E44540"/>
    <w:rsid w:val="00E4495C"/>
    <w:rsid w:val="00E44B48"/>
    <w:rsid w:val="00E44B86"/>
    <w:rsid w:val="00E44C1E"/>
    <w:rsid w:val="00E44C67"/>
    <w:rsid w:val="00E44E83"/>
    <w:rsid w:val="00E45026"/>
    <w:rsid w:val="00E45330"/>
    <w:rsid w:val="00E45887"/>
    <w:rsid w:val="00E45968"/>
    <w:rsid w:val="00E45B42"/>
    <w:rsid w:val="00E45EED"/>
    <w:rsid w:val="00E460A5"/>
    <w:rsid w:val="00E4685A"/>
    <w:rsid w:val="00E469B8"/>
    <w:rsid w:val="00E46BC4"/>
    <w:rsid w:val="00E47B5B"/>
    <w:rsid w:val="00E47B6E"/>
    <w:rsid w:val="00E47D88"/>
    <w:rsid w:val="00E47E30"/>
    <w:rsid w:val="00E50355"/>
    <w:rsid w:val="00E505F1"/>
    <w:rsid w:val="00E50C69"/>
    <w:rsid w:val="00E50DE0"/>
    <w:rsid w:val="00E510E4"/>
    <w:rsid w:val="00E51328"/>
    <w:rsid w:val="00E513A6"/>
    <w:rsid w:val="00E51599"/>
    <w:rsid w:val="00E516FA"/>
    <w:rsid w:val="00E51A42"/>
    <w:rsid w:val="00E521A7"/>
    <w:rsid w:val="00E52287"/>
    <w:rsid w:val="00E525BC"/>
    <w:rsid w:val="00E52669"/>
    <w:rsid w:val="00E52746"/>
    <w:rsid w:val="00E5284A"/>
    <w:rsid w:val="00E529A9"/>
    <w:rsid w:val="00E529C9"/>
    <w:rsid w:val="00E53370"/>
    <w:rsid w:val="00E5385F"/>
    <w:rsid w:val="00E5387C"/>
    <w:rsid w:val="00E539C8"/>
    <w:rsid w:val="00E53A66"/>
    <w:rsid w:val="00E53B1A"/>
    <w:rsid w:val="00E53C54"/>
    <w:rsid w:val="00E53D8A"/>
    <w:rsid w:val="00E549ED"/>
    <w:rsid w:val="00E54EDC"/>
    <w:rsid w:val="00E5518B"/>
    <w:rsid w:val="00E554D8"/>
    <w:rsid w:val="00E55972"/>
    <w:rsid w:val="00E559D0"/>
    <w:rsid w:val="00E55B27"/>
    <w:rsid w:val="00E55F8D"/>
    <w:rsid w:val="00E563F0"/>
    <w:rsid w:val="00E566A1"/>
    <w:rsid w:val="00E566C8"/>
    <w:rsid w:val="00E56701"/>
    <w:rsid w:val="00E57161"/>
    <w:rsid w:val="00E5781B"/>
    <w:rsid w:val="00E57AFF"/>
    <w:rsid w:val="00E57BCD"/>
    <w:rsid w:val="00E60094"/>
    <w:rsid w:val="00E602C4"/>
    <w:rsid w:val="00E60994"/>
    <w:rsid w:val="00E60A2B"/>
    <w:rsid w:val="00E60A59"/>
    <w:rsid w:val="00E60C42"/>
    <w:rsid w:val="00E615FE"/>
    <w:rsid w:val="00E618CF"/>
    <w:rsid w:val="00E61ABD"/>
    <w:rsid w:val="00E61CE9"/>
    <w:rsid w:val="00E6231E"/>
    <w:rsid w:val="00E623F5"/>
    <w:rsid w:val="00E624A4"/>
    <w:rsid w:val="00E62690"/>
    <w:rsid w:val="00E62C9E"/>
    <w:rsid w:val="00E62E2C"/>
    <w:rsid w:val="00E630DF"/>
    <w:rsid w:val="00E63199"/>
    <w:rsid w:val="00E63957"/>
    <w:rsid w:val="00E63A19"/>
    <w:rsid w:val="00E63A5D"/>
    <w:rsid w:val="00E6418F"/>
    <w:rsid w:val="00E64197"/>
    <w:rsid w:val="00E6468F"/>
    <w:rsid w:val="00E64BCF"/>
    <w:rsid w:val="00E64CE8"/>
    <w:rsid w:val="00E64F05"/>
    <w:rsid w:val="00E6536B"/>
    <w:rsid w:val="00E65502"/>
    <w:rsid w:val="00E6564E"/>
    <w:rsid w:val="00E65921"/>
    <w:rsid w:val="00E65E1C"/>
    <w:rsid w:val="00E65FD0"/>
    <w:rsid w:val="00E665BD"/>
    <w:rsid w:val="00E66706"/>
    <w:rsid w:val="00E667A8"/>
    <w:rsid w:val="00E668B6"/>
    <w:rsid w:val="00E66CE0"/>
    <w:rsid w:val="00E66D1B"/>
    <w:rsid w:val="00E670FD"/>
    <w:rsid w:val="00E67120"/>
    <w:rsid w:val="00E67197"/>
    <w:rsid w:val="00E67565"/>
    <w:rsid w:val="00E67615"/>
    <w:rsid w:val="00E67811"/>
    <w:rsid w:val="00E67DE8"/>
    <w:rsid w:val="00E70210"/>
    <w:rsid w:val="00E705C3"/>
    <w:rsid w:val="00E706EA"/>
    <w:rsid w:val="00E707F8"/>
    <w:rsid w:val="00E70CF8"/>
    <w:rsid w:val="00E712FE"/>
    <w:rsid w:val="00E71BC8"/>
    <w:rsid w:val="00E71CE6"/>
    <w:rsid w:val="00E71FE5"/>
    <w:rsid w:val="00E72290"/>
    <w:rsid w:val="00E7240F"/>
    <w:rsid w:val="00E725D3"/>
    <w:rsid w:val="00E730CC"/>
    <w:rsid w:val="00E7313A"/>
    <w:rsid w:val="00E73573"/>
    <w:rsid w:val="00E73889"/>
    <w:rsid w:val="00E73D38"/>
    <w:rsid w:val="00E73D48"/>
    <w:rsid w:val="00E73DFB"/>
    <w:rsid w:val="00E73EF7"/>
    <w:rsid w:val="00E74521"/>
    <w:rsid w:val="00E7499B"/>
    <w:rsid w:val="00E74A84"/>
    <w:rsid w:val="00E74B56"/>
    <w:rsid w:val="00E74C5E"/>
    <w:rsid w:val="00E752B7"/>
    <w:rsid w:val="00E758CA"/>
    <w:rsid w:val="00E75B51"/>
    <w:rsid w:val="00E762B2"/>
    <w:rsid w:val="00E76468"/>
    <w:rsid w:val="00E764D7"/>
    <w:rsid w:val="00E76886"/>
    <w:rsid w:val="00E76E3A"/>
    <w:rsid w:val="00E76EA6"/>
    <w:rsid w:val="00E76FED"/>
    <w:rsid w:val="00E771B4"/>
    <w:rsid w:val="00E773B9"/>
    <w:rsid w:val="00E776F8"/>
    <w:rsid w:val="00E778E5"/>
    <w:rsid w:val="00E77B24"/>
    <w:rsid w:val="00E77B27"/>
    <w:rsid w:val="00E805C8"/>
    <w:rsid w:val="00E80873"/>
    <w:rsid w:val="00E80A70"/>
    <w:rsid w:val="00E81099"/>
    <w:rsid w:val="00E814F4"/>
    <w:rsid w:val="00E8157C"/>
    <w:rsid w:val="00E81705"/>
    <w:rsid w:val="00E817E0"/>
    <w:rsid w:val="00E818C5"/>
    <w:rsid w:val="00E81A80"/>
    <w:rsid w:val="00E81D8B"/>
    <w:rsid w:val="00E81E9D"/>
    <w:rsid w:val="00E82203"/>
    <w:rsid w:val="00E82362"/>
    <w:rsid w:val="00E824EA"/>
    <w:rsid w:val="00E82B83"/>
    <w:rsid w:val="00E82C4C"/>
    <w:rsid w:val="00E82C87"/>
    <w:rsid w:val="00E8361C"/>
    <w:rsid w:val="00E83E56"/>
    <w:rsid w:val="00E83FAC"/>
    <w:rsid w:val="00E841F9"/>
    <w:rsid w:val="00E8437B"/>
    <w:rsid w:val="00E84624"/>
    <w:rsid w:val="00E848A5"/>
    <w:rsid w:val="00E8494F"/>
    <w:rsid w:val="00E85356"/>
    <w:rsid w:val="00E8541A"/>
    <w:rsid w:val="00E8582C"/>
    <w:rsid w:val="00E859BC"/>
    <w:rsid w:val="00E85BF8"/>
    <w:rsid w:val="00E85D9A"/>
    <w:rsid w:val="00E85DA0"/>
    <w:rsid w:val="00E85FFD"/>
    <w:rsid w:val="00E86415"/>
    <w:rsid w:val="00E866D4"/>
    <w:rsid w:val="00E86952"/>
    <w:rsid w:val="00E86961"/>
    <w:rsid w:val="00E86C4C"/>
    <w:rsid w:val="00E86CCB"/>
    <w:rsid w:val="00E876AF"/>
    <w:rsid w:val="00E87BC5"/>
    <w:rsid w:val="00E90386"/>
    <w:rsid w:val="00E9060A"/>
    <w:rsid w:val="00E90633"/>
    <w:rsid w:val="00E90D38"/>
    <w:rsid w:val="00E90F9D"/>
    <w:rsid w:val="00E91348"/>
    <w:rsid w:val="00E917C8"/>
    <w:rsid w:val="00E91F75"/>
    <w:rsid w:val="00E91FA5"/>
    <w:rsid w:val="00E9291A"/>
    <w:rsid w:val="00E92A2B"/>
    <w:rsid w:val="00E92AC6"/>
    <w:rsid w:val="00E931AA"/>
    <w:rsid w:val="00E9325D"/>
    <w:rsid w:val="00E934F5"/>
    <w:rsid w:val="00E9351C"/>
    <w:rsid w:val="00E93608"/>
    <w:rsid w:val="00E938CA"/>
    <w:rsid w:val="00E93969"/>
    <w:rsid w:val="00E9399F"/>
    <w:rsid w:val="00E9417F"/>
    <w:rsid w:val="00E94247"/>
    <w:rsid w:val="00E943AA"/>
    <w:rsid w:val="00E94AFC"/>
    <w:rsid w:val="00E94C91"/>
    <w:rsid w:val="00E9511E"/>
    <w:rsid w:val="00E951D6"/>
    <w:rsid w:val="00E956A1"/>
    <w:rsid w:val="00E958BC"/>
    <w:rsid w:val="00E95C7E"/>
    <w:rsid w:val="00E9608D"/>
    <w:rsid w:val="00E96284"/>
    <w:rsid w:val="00E963EE"/>
    <w:rsid w:val="00E9640E"/>
    <w:rsid w:val="00E9652B"/>
    <w:rsid w:val="00E9665F"/>
    <w:rsid w:val="00E9666F"/>
    <w:rsid w:val="00E9676E"/>
    <w:rsid w:val="00E9688E"/>
    <w:rsid w:val="00E96F5E"/>
    <w:rsid w:val="00E9734C"/>
    <w:rsid w:val="00E97412"/>
    <w:rsid w:val="00E97899"/>
    <w:rsid w:val="00E97977"/>
    <w:rsid w:val="00E97A18"/>
    <w:rsid w:val="00E97D48"/>
    <w:rsid w:val="00EA05B7"/>
    <w:rsid w:val="00EA071D"/>
    <w:rsid w:val="00EA07C3"/>
    <w:rsid w:val="00EA0D07"/>
    <w:rsid w:val="00EA0DDF"/>
    <w:rsid w:val="00EA0E55"/>
    <w:rsid w:val="00EA12D0"/>
    <w:rsid w:val="00EA14E3"/>
    <w:rsid w:val="00EA1645"/>
    <w:rsid w:val="00EA1A80"/>
    <w:rsid w:val="00EA1B9B"/>
    <w:rsid w:val="00EA2922"/>
    <w:rsid w:val="00EA2D2E"/>
    <w:rsid w:val="00EA303E"/>
    <w:rsid w:val="00EA30A8"/>
    <w:rsid w:val="00EA33CF"/>
    <w:rsid w:val="00EA33D9"/>
    <w:rsid w:val="00EA355F"/>
    <w:rsid w:val="00EA38F0"/>
    <w:rsid w:val="00EA3CE2"/>
    <w:rsid w:val="00EA3FC3"/>
    <w:rsid w:val="00EA4153"/>
    <w:rsid w:val="00EA4406"/>
    <w:rsid w:val="00EA460E"/>
    <w:rsid w:val="00EA4D89"/>
    <w:rsid w:val="00EA4E49"/>
    <w:rsid w:val="00EA588B"/>
    <w:rsid w:val="00EA5AC5"/>
    <w:rsid w:val="00EA5BA5"/>
    <w:rsid w:val="00EA60BC"/>
    <w:rsid w:val="00EA6800"/>
    <w:rsid w:val="00EA685F"/>
    <w:rsid w:val="00EA6864"/>
    <w:rsid w:val="00EA69F0"/>
    <w:rsid w:val="00EA78A8"/>
    <w:rsid w:val="00EA7C3E"/>
    <w:rsid w:val="00EA7D70"/>
    <w:rsid w:val="00EA7D74"/>
    <w:rsid w:val="00EB02FD"/>
    <w:rsid w:val="00EB0B1B"/>
    <w:rsid w:val="00EB10F0"/>
    <w:rsid w:val="00EB1737"/>
    <w:rsid w:val="00EB1A75"/>
    <w:rsid w:val="00EB1AE5"/>
    <w:rsid w:val="00EB1D68"/>
    <w:rsid w:val="00EB1DD5"/>
    <w:rsid w:val="00EB1DF5"/>
    <w:rsid w:val="00EB1E57"/>
    <w:rsid w:val="00EB1F57"/>
    <w:rsid w:val="00EB2016"/>
    <w:rsid w:val="00EB2258"/>
    <w:rsid w:val="00EB250D"/>
    <w:rsid w:val="00EB29D7"/>
    <w:rsid w:val="00EB29F2"/>
    <w:rsid w:val="00EB32F4"/>
    <w:rsid w:val="00EB33F3"/>
    <w:rsid w:val="00EB3551"/>
    <w:rsid w:val="00EB38B3"/>
    <w:rsid w:val="00EB38C2"/>
    <w:rsid w:val="00EB38E6"/>
    <w:rsid w:val="00EB43D0"/>
    <w:rsid w:val="00EB48F2"/>
    <w:rsid w:val="00EB49C1"/>
    <w:rsid w:val="00EB4B8E"/>
    <w:rsid w:val="00EB54F3"/>
    <w:rsid w:val="00EB599B"/>
    <w:rsid w:val="00EB59EE"/>
    <w:rsid w:val="00EB5AA8"/>
    <w:rsid w:val="00EB5C13"/>
    <w:rsid w:val="00EB5D96"/>
    <w:rsid w:val="00EB62C9"/>
    <w:rsid w:val="00EB63BE"/>
    <w:rsid w:val="00EB6562"/>
    <w:rsid w:val="00EB69AF"/>
    <w:rsid w:val="00EB6B46"/>
    <w:rsid w:val="00EB6BF7"/>
    <w:rsid w:val="00EB6C9F"/>
    <w:rsid w:val="00EB7145"/>
    <w:rsid w:val="00EB7A12"/>
    <w:rsid w:val="00EB7AC1"/>
    <w:rsid w:val="00EB7ADD"/>
    <w:rsid w:val="00EB7E32"/>
    <w:rsid w:val="00EC0D91"/>
    <w:rsid w:val="00EC0EA7"/>
    <w:rsid w:val="00EC25C9"/>
    <w:rsid w:val="00EC287E"/>
    <w:rsid w:val="00EC290D"/>
    <w:rsid w:val="00EC2E53"/>
    <w:rsid w:val="00EC3021"/>
    <w:rsid w:val="00EC34BB"/>
    <w:rsid w:val="00EC35C6"/>
    <w:rsid w:val="00EC36D2"/>
    <w:rsid w:val="00EC381F"/>
    <w:rsid w:val="00EC38F7"/>
    <w:rsid w:val="00EC3AA0"/>
    <w:rsid w:val="00EC40E9"/>
    <w:rsid w:val="00EC433F"/>
    <w:rsid w:val="00EC46ED"/>
    <w:rsid w:val="00EC4E6F"/>
    <w:rsid w:val="00EC50F5"/>
    <w:rsid w:val="00EC523C"/>
    <w:rsid w:val="00EC5A06"/>
    <w:rsid w:val="00EC5A77"/>
    <w:rsid w:val="00EC5CBC"/>
    <w:rsid w:val="00EC5E05"/>
    <w:rsid w:val="00EC638E"/>
    <w:rsid w:val="00EC645F"/>
    <w:rsid w:val="00EC6464"/>
    <w:rsid w:val="00EC6983"/>
    <w:rsid w:val="00EC6AC9"/>
    <w:rsid w:val="00EC72EF"/>
    <w:rsid w:val="00EC78ED"/>
    <w:rsid w:val="00EC7C8F"/>
    <w:rsid w:val="00EC7D51"/>
    <w:rsid w:val="00EC7DE0"/>
    <w:rsid w:val="00EC7EEF"/>
    <w:rsid w:val="00ED055F"/>
    <w:rsid w:val="00ED064C"/>
    <w:rsid w:val="00ED0A94"/>
    <w:rsid w:val="00ED0BBA"/>
    <w:rsid w:val="00ED0D58"/>
    <w:rsid w:val="00ED1496"/>
    <w:rsid w:val="00ED1DDC"/>
    <w:rsid w:val="00ED1ECF"/>
    <w:rsid w:val="00ED1F18"/>
    <w:rsid w:val="00ED2010"/>
    <w:rsid w:val="00ED20F7"/>
    <w:rsid w:val="00ED28D4"/>
    <w:rsid w:val="00ED2BA5"/>
    <w:rsid w:val="00ED2F54"/>
    <w:rsid w:val="00ED31B6"/>
    <w:rsid w:val="00ED33A5"/>
    <w:rsid w:val="00ED35C0"/>
    <w:rsid w:val="00ED38A8"/>
    <w:rsid w:val="00ED3959"/>
    <w:rsid w:val="00ED3A11"/>
    <w:rsid w:val="00ED4728"/>
    <w:rsid w:val="00ED47BB"/>
    <w:rsid w:val="00ED4AD9"/>
    <w:rsid w:val="00ED5044"/>
    <w:rsid w:val="00ED51E7"/>
    <w:rsid w:val="00ED5342"/>
    <w:rsid w:val="00ED5597"/>
    <w:rsid w:val="00ED5599"/>
    <w:rsid w:val="00ED586E"/>
    <w:rsid w:val="00ED5D84"/>
    <w:rsid w:val="00ED5E04"/>
    <w:rsid w:val="00ED618C"/>
    <w:rsid w:val="00ED64C0"/>
    <w:rsid w:val="00ED6521"/>
    <w:rsid w:val="00ED6718"/>
    <w:rsid w:val="00ED6E17"/>
    <w:rsid w:val="00ED6F5F"/>
    <w:rsid w:val="00ED6F93"/>
    <w:rsid w:val="00ED756B"/>
    <w:rsid w:val="00ED769C"/>
    <w:rsid w:val="00ED7A5F"/>
    <w:rsid w:val="00ED7D46"/>
    <w:rsid w:val="00ED7E0E"/>
    <w:rsid w:val="00ED7E58"/>
    <w:rsid w:val="00EE02C1"/>
    <w:rsid w:val="00EE0645"/>
    <w:rsid w:val="00EE0696"/>
    <w:rsid w:val="00EE0972"/>
    <w:rsid w:val="00EE0EF7"/>
    <w:rsid w:val="00EE0F84"/>
    <w:rsid w:val="00EE1249"/>
    <w:rsid w:val="00EE1300"/>
    <w:rsid w:val="00EE18F2"/>
    <w:rsid w:val="00EE1932"/>
    <w:rsid w:val="00EE1A9A"/>
    <w:rsid w:val="00EE1E2F"/>
    <w:rsid w:val="00EE20FA"/>
    <w:rsid w:val="00EE2235"/>
    <w:rsid w:val="00EE2317"/>
    <w:rsid w:val="00EE23BB"/>
    <w:rsid w:val="00EE2A60"/>
    <w:rsid w:val="00EE3284"/>
    <w:rsid w:val="00EE37AD"/>
    <w:rsid w:val="00EE398F"/>
    <w:rsid w:val="00EE46FF"/>
    <w:rsid w:val="00EE4753"/>
    <w:rsid w:val="00EE4A57"/>
    <w:rsid w:val="00EE4AAD"/>
    <w:rsid w:val="00EE4FD3"/>
    <w:rsid w:val="00EE5219"/>
    <w:rsid w:val="00EE5270"/>
    <w:rsid w:val="00EE5724"/>
    <w:rsid w:val="00EE5E15"/>
    <w:rsid w:val="00EE60F9"/>
    <w:rsid w:val="00EE622E"/>
    <w:rsid w:val="00EE63C8"/>
    <w:rsid w:val="00EE65F5"/>
    <w:rsid w:val="00EE6649"/>
    <w:rsid w:val="00EE69AD"/>
    <w:rsid w:val="00EE6CFC"/>
    <w:rsid w:val="00EE6D1A"/>
    <w:rsid w:val="00EE7096"/>
    <w:rsid w:val="00EE775D"/>
    <w:rsid w:val="00EE77FB"/>
    <w:rsid w:val="00EE7ADA"/>
    <w:rsid w:val="00EE7B87"/>
    <w:rsid w:val="00EE7C35"/>
    <w:rsid w:val="00EE7D9F"/>
    <w:rsid w:val="00EE7DC8"/>
    <w:rsid w:val="00EF0421"/>
    <w:rsid w:val="00EF0754"/>
    <w:rsid w:val="00EF09D5"/>
    <w:rsid w:val="00EF0BEC"/>
    <w:rsid w:val="00EF0D56"/>
    <w:rsid w:val="00EF0E9E"/>
    <w:rsid w:val="00EF0F3E"/>
    <w:rsid w:val="00EF0FF3"/>
    <w:rsid w:val="00EF10D5"/>
    <w:rsid w:val="00EF1127"/>
    <w:rsid w:val="00EF12FF"/>
    <w:rsid w:val="00EF14DB"/>
    <w:rsid w:val="00EF185E"/>
    <w:rsid w:val="00EF2048"/>
    <w:rsid w:val="00EF2120"/>
    <w:rsid w:val="00EF21C1"/>
    <w:rsid w:val="00EF2611"/>
    <w:rsid w:val="00EF2BAA"/>
    <w:rsid w:val="00EF32FD"/>
    <w:rsid w:val="00EF34C0"/>
    <w:rsid w:val="00EF3B8B"/>
    <w:rsid w:val="00EF3C91"/>
    <w:rsid w:val="00EF4140"/>
    <w:rsid w:val="00EF430B"/>
    <w:rsid w:val="00EF48AC"/>
    <w:rsid w:val="00EF4E70"/>
    <w:rsid w:val="00EF4FDF"/>
    <w:rsid w:val="00EF51DA"/>
    <w:rsid w:val="00EF549E"/>
    <w:rsid w:val="00EF5C33"/>
    <w:rsid w:val="00EF5D4E"/>
    <w:rsid w:val="00EF5E6E"/>
    <w:rsid w:val="00EF6007"/>
    <w:rsid w:val="00EF6037"/>
    <w:rsid w:val="00EF6395"/>
    <w:rsid w:val="00EF63CA"/>
    <w:rsid w:val="00EF66C4"/>
    <w:rsid w:val="00EF68F3"/>
    <w:rsid w:val="00EF6B24"/>
    <w:rsid w:val="00EF6E47"/>
    <w:rsid w:val="00EF7151"/>
    <w:rsid w:val="00EF720B"/>
    <w:rsid w:val="00EF72F1"/>
    <w:rsid w:val="00EF76BD"/>
    <w:rsid w:val="00EF77AE"/>
    <w:rsid w:val="00EF7B19"/>
    <w:rsid w:val="00EF7BE0"/>
    <w:rsid w:val="00EF7D56"/>
    <w:rsid w:val="00EF7D73"/>
    <w:rsid w:val="00EF7F7B"/>
    <w:rsid w:val="00F0002A"/>
    <w:rsid w:val="00F0012E"/>
    <w:rsid w:val="00F0069D"/>
    <w:rsid w:val="00F00940"/>
    <w:rsid w:val="00F011D0"/>
    <w:rsid w:val="00F014C5"/>
    <w:rsid w:val="00F02197"/>
    <w:rsid w:val="00F023D4"/>
    <w:rsid w:val="00F026A8"/>
    <w:rsid w:val="00F02F0A"/>
    <w:rsid w:val="00F030B3"/>
    <w:rsid w:val="00F03114"/>
    <w:rsid w:val="00F032EE"/>
    <w:rsid w:val="00F03557"/>
    <w:rsid w:val="00F0355F"/>
    <w:rsid w:val="00F0368D"/>
    <w:rsid w:val="00F03AE5"/>
    <w:rsid w:val="00F0444F"/>
    <w:rsid w:val="00F044FE"/>
    <w:rsid w:val="00F04540"/>
    <w:rsid w:val="00F04565"/>
    <w:rsid w:val="00F04637"/>
    <w:rsid w:val="00F048D9"/>
    <w:rsid w:val="00F048E3"/>
    <w:rsid w:val="00F04A93"/>
    <w:rsid w:val="00F04B11"/>
    <w:rsid w:val="00F04B95"/>
    <w:rsid w:val="00F04FB4"/>
    <w:rsid w:val="00F052C6"/>
    <w:rsid w:val="00F05336"/>
    <w:rsid w:val="00F053AF"/>
    <w:rsid w:val="00F0557D"/>
    <w:rsid w:val="00F06559"/>
    <w:rsid w:val="00F067B0"/>
    <w:rsid w:val="00F067B9"/>
    <w:rsid w:val="00F06906"/>
    <w:rsid w:val="00F07815"/>
    <w:rsid w:val="00F07DA3"/>
    <w:rsid w:val="00F07F57"/>
    <w:rsid w:val="00F10317"/>
    <w:rsid w:val="00F1051E"/>
    <w:rsid w:val="00F10529"/>
    <w:rsid w:val="00F106FF"/>
    <w:rsid w:val="00F1099C"/>
    <w:rsid w:val="00F10AD7"/>
    <w:rsid w:val="00F11516"/>
    <w:rsid w:val="00F11608"/>
    <w:rsid w:val="00F1174F"/>
    <w:rsid w:val="00F119F2"/>
    <w:rsid w:val="00F12070"/>
    <w:rsid w:val="00F127DB"/>
    <w:rsid w:val="00F128B8"/>
    <w:rsid w:val="00F12ADF"/>
    <w:rsid w:val="00F12F81"/>
    <w:rsid w:val="00F12FD9"/>
    <w:rsid w:val="00F13129"/>
    <w:rsid w:val="00F131FC"/>
    <w:rsid w:val="00F135DE"/>
    <w:rsid w:val="00F13626"/>
    <w:rsid w:val="00F13697"/>
    <w:rsid w:val="00F137B0"/>
    <w:rsid w:val="00F13B09"/>
    <w:rsid w:val="00F1440C"/>
    <w:rsid w:val="00F14648"/>
    <w:rsid w:val="00F14659"/>
    <w:rsid w:val="00F14794"/>
    <w:rsid w:val="00F14B29"/>
    <w:rsid w:val="00F14D48"/>
    <w:rsid w:val="00F14DA3"/>
    <w:rsid w:val="00F14DEB"/>
    <w:rsid w:val="00F14EBA"/>
    <w:rsid w:val="00F150F3"/>
    <w:rsid w:val="00F153AD"/>
    <w:rsid w:val="00F1556D"/>
    <w:rsid w:val="00F155FF"/>
    <w:rsid w:val="00F1560A"/>
    <w:rsid w:val="00F15716"/>
    <w:rsid w:val="00F15B21"/>
    <w:rsid w:val="00F15F30"/>
    <w:rsid w:val="00F160D8"/>
    <w:rsid w:val="00F16354"/>
    <w:rsid w:val="00F16959"/>
    <w:rsid w:val="00F169FF"/>
    <w:rsid w:val="00F16AE8"/>
    <w:rsid w:val="00F16C87"/>
    <w:rsid w:val="00F16D09"/>
    <w:rsid w:val="00F16D40"/>
    <w:rsid w:val="00F16F33"/>
    <w:rsid w:val="00F172E8"/>
    <w:rsid w:val="00F17330"/>
    <w:rsid w:val="00F17694"/>
    <w:rsid w:val="00F176C8"/>
    <w:rsid w:val="00F1779E"/>
    <w:rsid w:val="00F177C9"/>
    <w:rsid w:val="00F17EB6"/>
    <w:rsid w:val="00F20148"/>
    <w:rsid w:val="00F2047B"/>
    <w:rsid w:val="00F205BF"/>
    <w:rsid w:val="00F20630"/>
    <w:rsid w:val="00F20961"/>
    <w:rsid w:val="00F20A69"/>
    <w:rsid w:val="00F21025"/>
    <w:rsid w:val="00F2114E"/>
    <w:rsid w:val="00F2175E"/>
    <w:rsid w:val="00F218F7"/>
    <w:rsid w:val="00F219B9"/>
    <w:rsid w:val="00F219FA"/>
    <w:rsid w:val="00F21B52"/>
    <w:rsid w:val="00F21EE9"/>
    <w:rsid w:val="00F22047"/>
    <w:rsid w:val="00F22441"/>
    <w:rsid w:val="00F2262E"/>
    <w:rsid w:val="00F226AF"/>
    <w:rsid w:val="00F22905"/>
    <w:rsid w:val="00F22A89"/>
    <w:rsid w:val="00F22C31"/>
    <w:rsid w:val="00F22D9C"/>
    <w:rsid w:val="00F22F77"/>
    <w:rsid w:val="00F233E2"/>
    <w:rsid w:val="00F237ED"/>
    <w:rsid w:val="00F23988"/>
    <w:rsid w:val="00F239DC"/>
    <w:rsid w:val="00F23B72"/>
    <w:rsid w:val="00F23C89"/>
    <w:rsid w:val="00F23DA7"/>
    <w:rsid w:val="00F23EF4"/>
    <w:rsid w:val="00F240EA"/>
    <w:rsid w:val="00F24208"/>
    <w:rsid w:val="00F24A32"/>
    <w:rsid w:val="00F24B99"/>
    <w:rsid w:val="00F24C6B"/>
    <w:rsid w:val="00F257E2"/>
    <w:rsid w:val="00F25A0B"/>
    <w:rsid w:val="00F25A5B"/>
    <w:rsid w:val="00F25E45"/>
    <w:rsid w:val="00F263B9"/>
    <w:rsid w:val="00F26DFE"/>
    <w:rsid w:val="00F26E9C"/>
    <w:rsid w:val="00F27198"/>
    <w:rsid w:val="00F27331"/>
    <w:rsid w:val="00F2739E"/>
    <w:rsid w:val="00F27987"/>
    <w:rsid w:val="00F27DC2"/>
    <w:rsid w:val="00F27FC8"/>
    <w:rsid w:val="00F30427"/>
    <w:rsid w:val="00F30700"/>
    <w:rsid w:val="00F30B13"/>
    <w:rsid w:val="00F30D05"/>
    <w:rsid w:val="00F31538"/>
    <w:rsid w:val="00F3181C"/>
    <w:rsid w:val="00F31A54"/>
    <w:rsid w:val="00F31A95"/>
    <w:rsid w:val="00F31F65"/>
    <w:rsid w:val="00F32267"/>
    <w:rsid w:val="00F32465"/>
    <w:rsid w:val="00F32702"/>
    <w:rsid w:val="00F3296B"/>
    <w:rsid w:val="00F329BB"/>
    <w:rsid w:val="00F329C3"/>
    <w:rsid w:val="00F32A9D"/>
    <w:rsid w:val="00F32C53"/>
    <w:rsid w:val="00F3313D"/>
    <w:rsid w:val="00F33143"/>
    <w:rsid w:val="00F331BF"/>
    <w:rsid w:val="00F33744"/>
    <w:rsid w:val="00F337CD"/>
    <w:rsid w:val="00F33A32"/>
    <w:rsid w:val="00F33FB3"/>
    <w:rsid w:val="00F34342"/>
    <w:rsid w:val="00F34640"/>
    <w:rsid w:val="00F34AD3"/>
    <w:rsid w:val="00F34ADC"/>
    <w:rsid w:val="00F352B1"/>
    <w:rsid w:val="00F35837"/>
    <w:rsid w:val="00F35D43"/>
    <w:rsid w:val="00F364C8"/>
    <w:rsid w:val="00F366BD"/>
    <w:rsid w:val="00F368A8"/>
    <w:rsid w:val="00F368ED"/>
    <w:rsid w:val="00F372EA"/>
    <w:rsid w:val="00F3742E"/>
    <w:rsid w:val="00F375C2"/>
    <w:rsid w:val="00F37606"/>
    <w:rsid w:val="00F376DA"/>
    <w:rsid w:val="00F37995"/>
    <w:rsid w:val="00F37BF0"/>
    <w:rsid w:val="00F37C2D"/>
    <w:rsid w:val="00F40179"/>
    <w:rsid w:val="00F401E1"/>
    <w:rsid w:val="00F40866"/>
    <w:rsid w:val="00F40A72"/>
    <w:rsid w:val="00F4173C"/>
    <w:rsid w:val="00F4176E"/>
    <w:rsid w:val="00F41796"/>
    <w:rsid w:val="00F41A92"/>
    <w:rsid w:val="00F422DB"/>
    <w:rsid w:val="00F424DA"/>
    <w:rsid w:val="00F42570"/>
    <w:rsid w:val="00F426CF"/>
    <w:rsid w:val="00F426F4"/>
    <w:rsid w:val="00F42B5B"/>
    <w:rsid w:val="00F430BC"/>
    <w:rsid w:val="00F43219"/>
    <w:rsid w:val="00F433D3"/>
    <w:rsid w:val="00F433E5"/>
    <w:rsid w:val="00F434B9"/>
    <w:rsid w:val="00F439B3"/>
    <w:rsid w:val="00F43B50"/>
    <w:rsid w:val="00F43EBB"/>
    <w:rsid w:val="00F43ECD"/>
    <w:rsid w:val="00F43FEE"/>
    <w:rsid w:val="00F4422D"/>
    <w:rsid w:val="00F44585"/>
    <w:rsid w:val="00F44614"/>
    <w:rsid w:val="00F44D46"/>
    <w:rsid w:val="00F44F20"/>
    <w:rsid w:val="00F45091"/>
    <w:rsid w:val="00F450BF"/>
    <w:rsid w:val="00F45184"/>
    <w:rsid w:val="00F4528B"/>
    <w:rsid w:val="00F4583B"/>
    <w:rsid w:val="00F45B02"/>
    <w:rsid w:val="00F45E02"/>
    <w:rsid w:val="00F45E9A"/>
    <w:rsid w:val="00F460DD"/>
    <w:rsid w:val="00F46BAA"/>
    <w:rsid w:val="00F46CD8"/>
    <w:rsid w:val="00F46E70"/>
    <w:rsid w:val="00F46F7C"/>
    <w:rsid w:val="00F47331"/>
    <w:rsid w:val="00F473D9"/>
    <w:rsid w:val="00F4760B"/>
    <w:rsid w:val="00F47786"/>
    <w:rsid w:val="00F477DE"/>
    <w:rsid w:val="00F47AAB"/>
    <w:rsid w:val="00F47B60"/>
    <w:rsid w:val="00F47B6C"/>
    <w:rsid w:val="00F505F3"/>
    <w:rsid w:val="00F506FC"/>
    <w:rsid w:val="00F508C3"/>
    <w:rsid w:val="00F50B86"/>
    <w:rsid w:val="00F50CE7"/>
    <w:rsid w:val="00F51465"/>
    <w:rsid w:val="00F51830"/>
    <w:rsid w:val="00F51F42"/>
    <w:rsid w:val="00F524AB"/>
    <w:rsid w:val="00F525D3"/>
    <w:rsid w:val="00F526D5"/>
    <w:rsid w:val="00F52BC0"/>
    <w:rsid w:val="00F52DE5"/>
    <w:rsid w:val="00F52E7E"/>
    <w:rsid w:val="00F5304D"/>
    <w:rsid w:val="00F53151"/>
    <w:rsid w:val="00F53346"/>
    <w:rsid w:val="00F536C3"/>
    <w:rsid w:val="00F539B5"/>
    <w:rsid w:val="00F53A5C"/>
    <w:rsid w:val="00F53B22"/>
    <w:rsid w:val="00F53CF9"/>
    <w:rsid w:val="00F54407"/>
    <w:rsid w:val="00F54507"/>
    <w:rsid w:val="00F5486A"/>
    <w:rsid w:val="00F54E1C"/>
    <w:rsid w:val="00F55408"/>
    <w:rsid w:val="00F5565D"/>
    <w:rsid w:val="00F557A9"/>
    <w:rsid w:val="00F55D0E"/>
    <w:rsid w:val="00F55EF3"/>
    <w:rsid w:val="00F55F0F"/>
    <w:rsid w:val="00F56580"/>
    <w:rsid w:val="00F5677D"/>
    <w:rsid w:val="00F567D0"/>
    <w:rsid w:val="00F56BC1"/>
    <w:rsid w:val="00F56CE5"/>
    <w:rsid w:val="00F57119"/>
    <w:rsid w:val="00F57197"/>
    <w:rsid w:val="00F574BC"/>
    <w:rsid w:val="00F57B4C"/>
    <w:rsid w:val="00F60398"/>
    <w:rsid w:val="00F603DA"/>
    <w:rsid w:val="00F60630"/>
    <w:rsid w:val="00F6066B"/>
    <w:rsid w:val="00F607F9"/>
    <w:rsid w:val="00F60803"/>
    <w:rsid w:val="00F60A0D"/>
    <w:rsid w:val="00F60C19"/>
    <w:rsid w:val="00F60FF0"/>
    <w:rsid w:val="00F612F7"/>
    <w:rsid w:val="00F61307"/>
    <w:rsid w:val="00F61700"/>
    <w:rsid w:val="00F619B2"/>
    <w:rsid w:val="00F61D92"/>
    <w:rsid w:val="00F61F82"/>
    <w:rsid w:val="00F62363"/>
    <w:rsid w:val="00F6241F"/>
    <w:rsid w:val="00F6261D"/>
    <w:rsid w:val="00F62771"/>
    <w:rsid w:val="00F62CBC"/>
    <w:rsid w:val="00F6332E"/>
    <w:rsid w:val="00F63820"/>
    <w:rsid w:val="00F63949"/>
    <w:rsid w:val="00F63ABE"/>
    <w:rsid w:val="00F63D8E"/>
    <w:rsid w:val="00F63E64"/>
    <w:rsid w:val="00F64240"/>
    <w:rsid w:val="00F643BD"/>
    <w:rsid w:val="00F64422"/>
    <w:rsid w:val="00F64AFF"/>
    <w:rsid w:val="00F64B18"/>
    <w:rsid w:val="00F64C5D"/>
    <w:rsid w:val="00F64E30"/>
    <w:rsid w:val="00F65961"/>
    <w:rsid w:val="00F65A56"/>
    <w:rsid w:val="00F65CC1"/>
    <w:rsid w:val="00F66418"/>
    <w:rsid w:val="00F66439"/>
    <w:rsid w:val="00F665E6"/>
    <w:rsid w:val="00F671E6"/>
    <w:rsid w:val="00F6751C"/>
    <w:rsid w:val="00F67581"/>
    <w:rsid w:val="00F67750"/>
    <w:rsid w:val="00F67C90"/>
    <w:rsid w:val="00F67CDB"/>
    <w:rsid w:val="00F67E46"/>
    <w:rsid w:val="00F701C1"/>
    <w:rsid w:val="00F70BD7"/>
    <w:rsid w:val="00F70FCE"/>
    <w:rsid w:val="00F7127A"/>
    <w:rsid w:val="00F713CF"/>
    <w:rsid w:val="00F715D2"/>
    <w:rsid w:val="00F715E0"/>
    <w:rsid w:val="00F717F0"/>
    <w:rsid w:val="00F7199B"/>
    <w:rsid w:val="00F71A43"/>
    <w:rsid w:val="00F71D5D"/>
    <w:rsid w:val="00F71D78"/>
    <w:rsid w:val="00F71D7C"/>
    <w:rsid w:val="00F71EA8"/>
    <w:rsid w:val="00F71ED3"/>
    <w:rsid w:val="00F7227D"/>
    <w:rsid w:val="00F72283"/>
    <w:rsid w:val="00F72453"/>
    <w:rsid w:val="00F7253B"/>
    <w:rsid w:val="00F725B9"/>
    <w:rsid w:val="00F7264C"/>
    <w:rsid w:val="00F727EB"/>
    <w:rsid w:val="00F72A21"/>
    <w:rsid w:val="00F72AE1"/>
    <w:rsid w:val="00F72B4F"/>
    <w:rsid w:val="00F72CB3"/>
    <w:rsid w:val="00F7329F"/>
    <w:rsid w:val="00F743FC"/>
    <w:rsid w:val="00F747C9"/>
    <w:rsid w:val="00F74C37"/>
    <w:rsid w:val="00F74CE3"/>
    <w:rsid w:val="00F74FA9"/>
    <w:rsid w:val="00F7529F"/>
    <w:rsid w:val="00F756A0"/>
    <w:rsid w:val="00F756FC"/>
    <w:rsid w:val="00F7583E"/>
    <w:rsid w:val="00F760F6"/>
    <w:rsid w:val="00F76A2B"/>
    <w:rsid w:val="00F7715D"/>
    <w:rsid w:val="00F7725B"/>
    <w:rsid w:val="00F77776"/>
    <w:rsid w:val="00F77822"/>
    <w:rsid w:val="00F77872"/>
    <w:rsid w:val="00F8009D"/>
    <w:rsid w:val="00F809EE"/>
    <w:rsid w:val="00F80A7C"/>
    <w:rsid w:val="00F80B5D"/>
    <w:rsid w:val="00F80BD5"/>
    <w:rsid w:val="00F80D61"/>
    <w:rsid w:val="00F80E64"/>
    <w:rsid w:val="00F80FE9"/>
    <w:rsid w:val="00F81044"/>
    <w:rsid w:val="00F8112E"/>
    <w:rsid w:val="00F81402"/>
    <w:rsid w:val="00F81619"/>
    <w:rsid w:val="00F81935"/>
    <w:rsid w:val="00F81952"/>
    <w:rsid w:val="00F81AE3"/>
    <w:rsid w:val="00F81C58"/>
    <w:rsid w:val="00F81CE8"/>
    <w:rsid w:val="00F8202A"/>
    <w:rsid w:val="00F8205A"/>
    <w:rsid w:val="00F8306E"/>
    <w:rsid w:val="00F830B8"/>
    <w:rsid w:val="00F83202"/>
    <w:rsid w:val="00F832A5"/>
    <w:rsid w:val="00F83586"/>
    <w:rsid w:val="00F83640"/>
    <w:rsid w:val="00F8395B"/>
    <w:rsid w:val="00F8399B"/>
    <w:rsid w:val="00F83C30"/>
    <w:rsid w:val="00F83F56"/>
    <w:rsid w:val="00F83F6D"/>
    <w:rsid w:val="00F84024"/>
    <w:rsid w:val="00F8404D"/>
    <w:rsid w:val="00F8467B"/>
    <w:rsid w:val="00F85247"/>
    <w:rsid w:val="00F8533F"/>
    <w:rsid w:val="00F85725"/>
    <w:rsid w:val="00F85BD3"/>
    <w:rsid w:val="00F860EB"/>
    <w:rsid w:val="00F86420"/>
    <w:rsid w:val="00F866DA"/>
    <w:rsid w:val="00F86E89"/>
    <w:rsid w:val="00F86F0F"/>
    <w:rsid w:val="00F86FFD"/>
    <w:rsid w:val="00F87026"/>
    <w:rsid w:val="00F8725C"/>
    <w:rsid w:val="00F8774A"/>
    <w:rsid w:val="00F87893"/>
    <w:rsid w:val="00F878B2"/>
    <w:rsid w:val="00F87F3E"/>
    <w:rsid w:val="00F87F70"/>
    <w:rsid w:val="00F904FD"/>
    <w:rsid w:val="00F9058D"/>
    <w:rsid w:val="00F90717"/>
    <w:rsid w:val="00F907AA"/>
    <w:rsid w:val="00F90986"/>
    <w:rsid w:val="00F9098C"/>
    <w:rsid w:val="00F90C07"/>
    <w:rsid w:val="00F90D5C"/>
    <w:rsid w:val="00F91141"/>
    <w:rsid w:val="00F917D4"/>
    <w:rsid w:val="00F91864"/>
    <w:rsid w:val="00F91BDB"/>
    <w:rsid w:val="00F91DBA"/>
    <w:rsid w:val="00F91F1F"/>
    <w:rsid w:val="00F9216E"/>
    <w:rsid w:val="00F9295A"/>
    <w:rsid w:val="00F92E8C"/>
    <w:rsid w:val="00F92FCE"/>
    <w:rsid w:val="00F9300F"/>
    <w:rsid w:val="00F93262"/>
    <w:rsid w:val="00F93345"/>
    <w:rsid w:val="00F93495"/>
    <w:rsid w:val="00F9351D"/>
    <w:rsid w:val="00F93A7B"/>
    <w:rsid w:val="00F93C42"/>
    <w:rsid w:val="00F9402F"/>
    <w:rsid w:val="00F9406B"/>
    <w:rsid w:val="00F94157"/>
    <w:rsid w:val="00F9450D"/>
    <w:rsid w:val="00F94556"/>
    <w:rsid w:val="00F94BAC"/>
    <w:rsid w:val="00F94DA0"/>
    <w:rsid w:val="00F94F64"/>
    <w:rsid w:val="00F95238"/>
    <w:rsid w:val="00F95373"/>
    <w:rsid w:val="00F9571D"/>
    <w:rsid w:val="00F95AFB"/>
    <w:rsid w:val="00F95CDF"/>
    <w:rsid w:val="00F95E70"/>
    <w:rsid w:val="00F96378"/>
    <w:rsid w:val="00F963A8"/>
    <w:rsid w:val="00F967E4"/>
    <w:rsid w:val="00F96CFA"/>
    <w:rsid w:val="00F96E25"/>
    <w:rsid w:val="00F96E3E"/>
    <w:rsid w:val="00F96E7E"/>
    <w:rsid w:val="00F97BC6"/>
    <w:rsid w:val="00F97DC5"/>
    <w:rsid w:val="00F97F30"/>
    <w:rsid w:val="00FA00BA"/>
    <w:rsid w:val="00FA02A5"/>
    <w:rsid w:val="00FA0300"/>
    <w:rsid w:val="00FA06EF"/>
    <w:rsid w:val="00FA0A53"/>
    <w:rsid w:val="00FA0A64"/>
    <w:rsid w:val="00FA0D37"/>
    <w:rsid w:val="00FA124A"/>
    <w:rsid w:val="00FA12F1"/>
    <w:rsid w:val="00FA16C2"/>
    <w:rsid w:val="00FA177A"/>
    <w:rsid w:val="00FA2000"/>
    <w:rsid w:val="00FA2228"/>
    <w:rsid w:val="00FA2B27"/>
    <w:rsid w:val="00FA2F4F"/>
    <w:rsid w:val="00FA308E"/>
    <w:rsid w:val="00FA32A1"/>
    <w:rsid w:val="00FA35E6"/>
    <w:rsid w:val="00FA38B2"/>
    <w:rsid w:val="00FA3D9A"/>
    <w:rsid w:val="00FA4665"/>
    <w:rsid w:val="00FA497A"/>
    <w:rsid w:val="00FA4C8B"/>
    <w:rsid w:val="00FA4F3E"/>
    <w:rsid w:val="00FA4FA0"/>
    <w:rsid w:val="00FA4FF3"/>
    <w:rsid w:val="00FA50B0"/>
    <w:rsid w:val="00FA5349"/>
    <w:rsid w:val="00FA5551"/>
    <w:rsid w:val="00FA57DB"/>
    <w:rsid w:val="00FA58E0"/>
    <w:rsid w:val="00FA5BDD"/>
    <w:rsid w:val="00FA632C"/>
    <w:rsid w:val="00FA646D"/>
    <w:rsid w:val="00FA6471"/>
    <w:rsid w:val="00FA6C56"/>
    <w:rsid w:val="00FA6C8B"/>
    <w:rsid w:val="00FA6E1F"/>
    <w:rsid w:val="00FA7022"/>
    <w:rsid w:val="00FA712B"/>
    <w:rsid w:val="00FA7362"/>
    <w:rsid w:val="00FA793F"/>
    <w:rsid w:val="00FA7BB6"/>
    <w:rsid w:val="00FB055E"/>
    <w:rsid w:val="00FB0BC2"/>
    <w:rsid w:val="00FB1208"/>
    <w:rsid w:val="00FB12FA"/>
    <w:rsid w:val="00FB17AF"/>
    <w:rsid w:val="00FB1FB6"/>
    <w:rsid w:val="00FB2391"/>
    <w:rsid w:val="00FB2C41"/>
    <w:rsid w:val="00FB2D2D"/>
    <w:rsid w:val="00FB30EF"/>
    <w:rsid w:val="00FB3410"/>
    <w:rsid w:val="00FB352C"/>
    <w:rsid w:val="00FB36F3"/>
    <w:rsid w:val="00FB3BDC"/>
    <w:rsid w:val="00FB3E95"/>
    <w:rsid w:val="00FB3F8D"/>
    <w:rsid w:val="00FB40CB"/>
    <w:rsid w:val="00FB464E"/>
    <w:rsid w:val="00FB468F"/>
    <w:rsid w:val="00FB4752"/>
    <w:rsid w:val="00FB493D"/>
    <w:rsid w:val="00FB4A99"/>
    <w:rsid w:val="00FB4BD5"/>
    <w:rsid w:val="00FB4F5A"/>
    <w:rsid w:val="00FB5202"/>
    <w:rsid w:val="00FB5230"/>
    <w:rsid w:val="00FB54B0"/>
    <w:rsid w:val="00FB54E2"/>
    <w:rsid w:val="00FB5891"/>
    <w:rsid w:val="00FB628B"/>
    <w:rsid w:val="00FB62D1"/>
    <w:rsid w:val="00FB64E3"/>
    <w:rsid w:val="00FB6B84"/>
    <w:rsid w:val="00FB6BE1"/>
    <w:rsid w:val="00FB6C96"/>
    <w:rsid w:val="00FB6E60"/>
    <w:rsid w:val="00FB6F48"/>
    <w:rsid w:val="00FB710E"/>
    <w:rsid w:val="00FB74CA"/>
    <w:rsid w:val="00FB785B"/>
    <w:rsid w:val="00FB7910"/>
    <w:rsid w:val="00FB7CC1"/>
    <w:rsid w:val="00FB7F94"/>
    <w:rsid w:val="00FC04FD"/>
    <w:rsid w:val="00FC065E"/>
    <w:rsid w:val="00FC09F9"/>
    <w:rsid w:val="00FC1A1F"/>
    <w:rsid w:val="00FC23B9"/>
    <w:rsid w:val="00FC272B"/>
    <w:rsid w:val="00FC2889"/>
    <w:rsid w:val="00FC2B0C"/>
    <w:rsid w:val="00FC2C7A"/>
    <w:rsid w:val="00FC3653"/>
    <w:rsid w:val="00FC3728"/>
    <w:rsid w:val="00FC3C2B"/>
    <w:rsid w:val="00FC3CA9"/>
    <w:rsid w:val="00FC3D24"/>
    <w:rsid w:val="00FC3F46"/>
    <w:rsid w:val="00FC44B7"/>
    <w:rsid w:val="00FC47DD"/>
    <w:rsid w:val="00FC4CFE"/>
    <w:rsid w:val="00FC521F"/>
    <w:rsid w:val="00FC52CF"/>
    <w:rsid w:val="00FC5682"/>
    <w:rsid w:val="00FC5789"/>
    <w:rsid w:val="00FC58F9"/>
    <w:rsid w:val="00FC6019"/>
    <w:rsid w:val="00FC6E5D"/>
    <w:rsid w:val="00FC726F"/>
    <w:rsid w:val="00FC766B"/>
    <w:rsid w:val="00FC7A65"/>
    <w:rsid w:val="00FC7B31"/>
    <w:rsid w:val="00FC7E9B"/>
    <w:rsid w:val="00FD0173"/>
    <w:rsid w:val="00FD0C58"/>
    <w:rsid w:val="00FD0FB4"/>
    <w:rsid w:val="00FD10F3"/>
    <w:rsid w:val="00FD1439"/>
    <w:rsid w:val="00FD157A"/>
    <w:rsid w:val="00FD1A39"/>
    <w:rsid w:val="00FD1B06"/>
    <w:rsid w:val="00FD1D08"/>
    <w:rsid w:val="00FD1E48"/>
    <w:rsid w:val="00FD2008"/>
    <w:rsid w:val="00FD200B"/>
    <w:rsid w:val="00FD203C"/>
    <w:rsid w:val="00FD298C"/>
    <w:rsid w:val="00FD2B03"/>
    <w:rsid w:val="00FD3101"/>
    <w:rsid w:val="00FD37C0"/>
    <w:rsid w:val="00FD3B04"/>
    <w:rsid w:val="00FD3C73"/>
    <w:rsid w:val="00FD4114"/>
    <w:rsid w:val="00FD41B5"/>
    <w:rsid w:val="00FD4306"/>
    <w:rsid w:val="00FD475C"/>
    <w:rsid w:val="00FD4DA4"/>
    <w:rsid w:val="00FD4E0E"/>
    <w:rsid w:val="00FD5046"/>
    <w:rsid w:val="00FD519F"/>
    <w:rsid w:val="00FD55FB"/>
    <w:rsid w:val="00FD588B"/>
    <w:rsid w:val="00FD5B4C"/>
    <w:rsid w:val="00FD5BA9"/>
    <w:rsid w:val="00FD5D8D"/>
    <w:rsid w:val="00FD5E8C"/>
    <w:rsid w:val="00FD5F3A"/>
    <w:rsid w:val="00FD6397"/>
    <w:rsid w:val="00FD6684"/>
    <w:rsid w:val="00FD68BE"/>
    <w:rsid w:val="00FD6A2B"/>
    <w:rsid w:val="00FD6B08"/>
    <w:rsid w:val="00FD6BB1"/>
    <w:rsid w:val="00FD6E69"/>
    <w:rsid w:val="00FD720E"/>
    <w:rsid w:val="00FD7985"/>
    <w:rsid w:val="00FD7B33"/>
    <w:rsid w:val="00FD7EA2"/>
    <w:rsid w:val="00FE02BB"/>
    <w:rsid w:val="00FE0787"/>
    <w:rsid w:val="00FE08D6"/>
    <w:rsid w:val="00FE0966"/>
    <w:rsid w:val="00FE0D4C"/>
    <w:rsid w:val="00FE1049"/>
    <w:rsid w:val="00FE138C"/>
    <w:rsid w:val="00FE13DC"/>
    <w:rsid w:val="00FE1B8A"/>
    <w:rsid w:val="00FE1BA7"/>
    <w:rsid w:val="00FE1E04"/>
    <w:rsid w:val="00FE2241"/>
    <w:rsid w:val="00FE277F"/>
    <w:rsid w:val="00FE2A07"/>
    <w:rsid w:val="00FE2D34"/>
    <w:rsid w:val="00FE308F"/>
    <w:rsid w:val="00FE32C3"/>
    <w:rsid w:val="00FE32EB"/>
    <w:rsid w:val="00FE34DA"/>
    <w:rsid w:val="00FE3540"/>
    <w:rsid w:val="00FE38BC"/>
    <w:rsid w:val="00FE3A24"/>
    <w:rsid w:val="00FE3A8B"/>
    <w:rsid w:val="00FE3B09"/>
    <w:rsid w:val="00FE3E1B"/>
    <w:rsid w:val="00FE3E65"/>
    <w:rsid w:val="00FE44CC"/>
    <w:rsid w:val="00FE4836"/>
    <w:rsid w:val="00FE4C1A"/>
    <w:rsid w:val="00FE4D6F"/>
    <w:rsid w:val="00FE50C1"/>
    <w:rsid w:val="00FE56E4"/>
    <w:rsid w:val="00FE5775"/>
    <w:rsid w:val="00FE5BFC"/>
    <w:rsid w:val="00FE5E71"/>
    <w:rsid w:val="00FE5FF2"/>
    <w:rsid w:val="00FE63FB"/>
    <w:rsid w:val="00FE6454"/>
    <w:rsid w:val="00FE64A1"/>
    <w:rsid w:val="00FE6911"/>
    <w:rsid w:val="00FE6CBD"/>
    <w:rsid w:val="00FE7059"/>
    <w:rsid w:val="00FE705C"/>
    <w:rsid w:val="00FE72ED"/>
    <w:rsid w:val="00FE7637"/>
    <w:rsid w:val="00FE76AD"/>
    <w:rsid w:val="00FE7BA6"/>
    <w:rsid w:val="00FF032A"/>
    <w:rsid w:val="00FF0B7A"/>
    <w:rsid w:val="00FF0BBD"/>
    <w:rsid w:val="00FF0C28"/>
    <w:rsid w:val="00FF0CAC"/>
    <w:rsid w:val="00FF0E5C"/>
    <w:rsid w:val="00FF12BB"/>
    <w:rsid w:val="00FF16A2"/>
    <w:rsid w:val="00FF1CF7"/>
    <w:rsid w:val="00FF1D64"/>
    <w:rsid w:val="00FF1ED5"/>
    <w:rsid w:val="00FF23FD"/>
    <w:rsid w:val="00FF24C9"/>
    <w:rsid w:val="00FF2E24"/>
    <w:rsid w:val="00FF3053"/>
    <w:rsid w:val="00FF306F"/>
    <w:rsid w:val="00FF31CB"/>
    <w:rsid w:val="00FF34B8"/>
    <w:rsid w:val="00FF35A5"/>
    <w:rsid w:val="00FF35D1"/>
    <w:rsid w:val="00FF3682"/>
    <w:rsid w:val="00FF36E5"/>
    <w:rsid w:val="00FF3957"/>
    <w:rsid w:val="00FF3A82"/>
    <w:rsid w:val="00FF3DB5"/>
    <w:rsid w:val="00FF3E5B"/>
    <w:rsid w:val="00FF3F06"/>
    <w:rsid w:val="00FF42F9"/>
    <w:rsid w:val="00FF4347"/>
    <w:rsid w:val="00FF442C"/>
    <w:rsid w:val="00FF456B"/>
    <w:rsid w:val="00FF4599"/>
    <w:rsid w:val="00FF487A"/>
    <w:rsid w:val="00FF48BB"/>
    <w:rsid w:val="00FF4945"/>
    <w:rsid w:val="00FF49C3"/>
    <w:rsid w:val="00FF4A19"/>
    <w:rsid w:val="00FF4B95"/>
    <w:rsid w:val="00FF4FE0"/>
    <w:rsid w:val="00FF594C"/>
    <w:rsid w:val="00FF5E35"/>
    <w:rsid w:val="00FF609C"/>
    <w:rsid w:val="00FF60F9"/>
    <w:rsid w:val="00FF63AA"/>
    <w:rsid w:val="00FF6A2C"/>
    <w:rsid w:val="00FF6A32"/>
    <w:rsid w:val="00FF6A68"/>
    <w:rsid w:val="00FF6DC4"/>
    <w:rsid w:val="00FF6F2C"/>
    <w:rsid w:val="00FF6F70"/>
    <w:rsid w:val="00FF7146"/>
    <w:rsid w:val="00FF7614"/>
    <w:rsid w:val="00FF762C"/>
    <w:rsid w:val="00FF7704"/>
    <w:rsid w:val="00FF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  <v:stroke dashstyle="dash" weight=".25pt"/>
    </o:shapedefaults>
    <o:shapelayout v:ext="edit">
      <o:idmap v:ext="edit" data="1"/>
    </o:shapelayout>
  </w:shapeDefaults>
  <w:decimalSymbol w:val="."/>
  <w:listSeparator w:val=","/>
  <w14:docId w14:val="3035EBCE"/>
  <w15:docId w15:val="{702CA705-381B-4C5B-9CF1-7C37C4C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363D5"/>
    <w:pPr>
      <w:spacing w:line="276" w:lineRule="auto"/>
      <w:ind w:firstLine="420"/>
      <w:jc w:val="both"/>
    </w:pPr>
    <w:rPr>
      <w:sz w:val="21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E61F0"/>
    <w:pPr>
      <w:keepNext/>
      <w:keepLines/>
      <w:widowControl w:val="0"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uiPriority w:val="9"/>
    <w:unhideWhenUsed/>
    <w:qFormat/>
    <w:rsid w:val="0002417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02417A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2"/>
    <w:next w:val="a2"/>
    <w:link w:val="40"/>
    <w:uiPriority w:val="9"/>
    <w:unhideWhenUsed/>
    <w:qFormat/>
    <w:rsid w:val="0002417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2"/>
    <w:next w:val="a2"/>
    <w:link w:val="50"/>
    <w:uiPriority w:val="9"/>
    <w:unhideWhenUsed/>
    <w:qFormat/>
    <w:rsid w:val="00E12DD2"/>
    <w:pPr>
      <w:keepNext/>
      <w:keepLines/>
      <w:numPr>
        <w:numId w:val="5"/>
      </w:numPr>
      <w:spacing w:before="200"/>
      <w:outlineLvl w:val="4"/>
    </w:pPr>
    <w:rPr>
      <w:rFonts w:ascii="Cambria" w:hAnsi="Cambria"/>
      <w:b/>
      <w:color w:val="243F60"/>
      <w:sz w:val="20"/>
      <w:szCs w:val="20"/>
    </w:rPr>
  </w:style>
  <w:style w:type="paragraph" w:styleId="6">
    <w:name w:val="heading 6"/>
    <w:basedOn w:val="a2"/>
    <w:next w:val="a2"/>
    <w:link w:val="60"/>
    <w:uiPriority w:val="9"/>
    <w:unhideWhenUsed/>
    <w:qFormat/>
    <w:rsid w:val="004A0C78"/>
    <w:pPr>
      <w:keepNext/>
      <w:keepLines/>
      <w:numPr>
        <w:numId w:val="6"/>
      </w:numPr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2"/>
    <w:next w:val="a2"/>
    <w:link w:val="70"/>
    <w:uiPriority w:val="9"/>
    <w:unhideWhenUsed/>
    <w:qFormat/>
    <w:rsid w:val="0002417A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2417A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2417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CE61F0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rsid w:val="0002417A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1">
    <w:name w:val="标题 3 字符"/>
    <w:link w:val="30"/>
    <w:uiPriority w:val="9"/>
    <w:rsid w:val="0002417A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"/>
    <w:rsid w:val="0002417A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"/>
    <w:rsid w:val="00E12DD2"/>
    <w:rPr>
      <w:rFonts w:ascii="Cambria" w:hAnsi="Cambria"/>
      <w:b/>
      <w:color w:val="243F60"/>
    </w:rPr>
  </w:style>
  <w:style w:type="character" w:customStyle="1" w:styleId="60">
    <w:name w:val="标题 6 字符"/>
    <w:link w:val="6"/>
    <w:uiPriority w:val="9"/>
    <w:rsid w:val="004A0C78"/>
    <w:rPr>
      <w:rFonts w:ascii="Cambria" w:hAnsi="Cambria"/>
      <w:i/>
      <w:iCs/>
      <w:color w:val="243F60"/>
    </w:rPr>
  </w:style>
  <w:style w:type="character" w:customStyle="1" w:styleId="70">
    <w:name w:val="标题 7 字符"/>
    <w:link w:val="7"/>
    <w:uiPriority w:val="9"/>
    <w:rsid w:val="0002417A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link w:val="8"/>
    <w:uiPriority w:val="9"/>
    <w:rsid w:val="0002417A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link w:val="9"/>
    <w:uiPriority w:val="9"/>
    <w:rsid w:val="0002417A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6">
    <w:name w:val="header"/>
    <w:basedOn w:val="a2"/>
    <w:link w:val="a7"/>
    <w:uiPriority w:val="99"/>
    <w:unhideWhenUsed/>
    <w:rsid w:val="009738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7384F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738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7384F"/>
    <w:rPr>
      <w:sz w:val="18"/>
      <w:szCs w:val="18"/>
    </w:rPr>
  </w:style>
  <w:style w:type="paragraph" w:styleId="aa">
    <w:name w:val="List Paragraph"/>
    <w:basedOn w:val="a2"/>
    <w:link w:val="ab"/>
    <w:uiPriority w:val="34"/>
    <w:qFormat/>
    <w:rsid w:val="0002417A"/>
    <w:pPr>
      <w:ind w:left="720"/>
      <w:contextualSpacing/>
    </w:pPr>
  </w:style>
  <w:style w:type="character" w:customStyle="1" w:styleId="ab">
    <w:name w:val="列出段落 字符"/>
    <w:basedOn w:val="a3"/>
    <w:link w:val="aa"/>
    <w:uiPriority w:val="34"/>
    <w:rsid w:val="005A67D1"/>
  </w:style>
  <w:style w:type="paragraph" w:styleId="11">
    <w:name w:val="toc 1"/>
    <w:basedOn w:val="a2"/>
    <w:next w:val="a2"/>
    <w:autoRedefine/>
    <w:uiPriority w:val="39"/>
    <w:unhideWhenUsed/>
    <w:qFormat/>
    <w:rsid w:val="002F13EE"/>
    <w:pPr>
      <w:tabs>
        <w:tab w:val="left" w:pos="1134"/>
        <w:tab w:val="right" w:leader="dot" w:pos="8296"/>
      </w:tabs>
      <w:adjustRightInd w:val="0"/>
    </w:pPr>
    <w:rPr>
      <w:noProof/>
      <w:kern w:val="2"/>
    </w:rPr>
  </w:style>
  <w:style w:type="paragraph" w:styleId="22">
    <w:name w:val="toc 2"/>
    <w:basedOn w:val="a2"/>
    <w:next w:val="a2"/>
    <w:autoRedefine/>
    <w:uiPriority w:val="39"/>
    <w:unhideWhenUsed/>
    <w:qFormat/>
    <w:rsid w:val="002F13EE"/>
    <w:pPr>
      <w:tabs>
        <w:tab w:val="left" w:pos="1276"/>
        <w:tab w:val="right" w:leader="dot" w:pos="8296"/>
      </w:tabs>
      <w:ind w:leftChars="200" w:left="420"/>
    </w:pPr>
    <w:rPr>
      <w:noProof/>
      <w:kern w:val="2"/>
    </w:rPr>
  </w:style>
  <w:style w:type="character" w:styleId="ac">
    <w:name w:val="Hyperlink"/>
    <w:uiPriority w:val="99"/>
    <w:unhideWhenUsed/>
    <w:rsid w:val="002B0958"/>
    <w:rPr>
      <w:color w:val="0000FF"/>
      <w:u w:val="single"/>
    </w:rPr>
  </w:style>
  <w:style w:type="paragraph" w:styleId="ad">
    <w:name w:val="caption"/>
    <w:basedOn w:val="a2"/>
    <w:next w:val="a2"/>
    <w:unhideWhenUsed/>
    <w:qFormat/>
    <w:rsid w:val="00437517"/>
    <w:pPr>
      <w:spacing w:line="240" w:lineRule="auto"/>
      <w:jc w:val="center"/>
    </w:pPr>
    <w:rPr>
      <w:b/>
      <w:bCs/>
      <w:sz w:val="18"/>
      <w:szCs w:val="18"/>
    </w:rPr>
  </w:style>
  <w:style w:type="paragraph" w:styleId="ae">
    <w:name w:val="Title"/>
    <w:basedOn w:val="a2"/>
    <w:next w:val="a2"/>
    <w:link w:val="af"/>
    <w:uiPriority w:val="10"/>
    <w:qFormat/>
    <w:rsid w:val="0002417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">
    <w:name w:val="标题 字符"/>
    <w:link w:val="ae"/>
    <w:uiPriority w:val="10"/>
    <w:rsid w:val="0002417A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0">
    <w:name w:val="Subtitle"/>
    <w:basedOn w:val="a2"/>
    <w:next w:val="a2"/>
    <w:link w:val="af1"/>
    <w:uiPriority w:val="11"/>
    <w:qFormat/>
    <w:rsid w:val="0002417A"/>
    <w:pPr>
      <w:numPr>
        <w:ilvl w:val="1"/>
      </w:numPr>
      <w:ind w:firstLine="420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1">
    <w:name w:val="副标题 字符"/>
    <w:link w:val="af0"/>
    <w:uiPriority w:val="11"/>
    <w:rsid w:val="0002417A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f2">
    <w:name w:val="Strong"/>
    <w:uiPriority w:val="22"/>
    <w:qFormat/>
    <w:rsid w:val="0002417A"/>
    <w:rPr>
      <w:b/>
      <w:bCs/>
    </w:rPr>
  </w:style>
  <w:style w:type="character" w:styleId="af3">
    <w:name w:val="Emphasis"/>
    <w:uiPriority w:val="20"/>
    <w:qFormat/>
    <w:rsid w:val="0002417A"/>
    <w:rPr>
      <w:i/>
      <w:iCs/>
    </w:rPr>
  </w:style>
  <w:style w:type="paragraph" w:styleId="af4">
    <w:name w:val="No Spacing"/>
    <w:link w:val="af5"/>
    <w:uiPriority w:val="1"/>
    <w:qFormat/>
    <w:rsid w:val="0002417A"/>
    <w:rPr>
      <w:sz w:val="22"/>
      <w:szCs w:val="22"/>
      <w:lang w:eastAsia="en-US" w:bidi="en-US"/>
    </w:rPr>
  </w:style>
  <w:style w:type="character" w:customStyle="1" w:styleId="af5">
    <w:name w:val="无间隔 字符"/>
    <w:basedOn w:val="a3"/>
    <w:link w:val="af4"/>
    <w:uiPriority w:val="1"/>
    <w:rsid w:val="0002417A"/>
    <w:rPr>
      <w:sz w:val="22"/>
      <w:szCs w:val="22"/>
      <w:lang w:val="en-US" w:eastAsia="en-US" w:bidi="en-US"/>
    </w:rPr>
  </w:style>
  <w:style w:type="paragraph" w:styleId="af6">
    <w:name w:val="Quote"/>
    <w:basedOn w:val="a2"/>
    <w:next w:val="a2"/>
    <w:link w:val="af7"/>
    <w:uiPriority w:val="29"/>
    <w:qFormat/>
    <w:rsid w:val="0002417A"/>
    <w:rPr>
      <w:i/>
      <w:iCs/>
      <w:color w:val="000000"/>
      <w:sz w:val="20"/>
      <w:szCs w:val="20"/>
    </w:rPr>
  </w:style>
  <w:style w:type="character" w:customStyle="1" w:styleId="af7">
    <w:name w:val="引用 字符"/>
    <w:link w:val="af6"/>
    <w:uiPriority w:val="29"/>
    <w:rsid w:val="0002417A"/>
    <w:rPr>
      <w:i/>
      <w:iCs/>
      <w:color w:val="000000"/>
    </w:rPr>
  </w:style>
  <w:style w:type="paragraph" w:styleId="af8">
    <w:name w:val="Intense Quote"/>
    <w:basedOn w:val="a2"/>
    <w:next w:val="a2"/>
    <w:link w:val="af9"/>
    <w:uiPriority w:val="30"/>
    <w:qFormat/>
    <w:rsid w:val="000241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af9">
    <w:name w:val="明显引用 字符"/>
    <w:link w:val="af8"/>
    <w:uiPriority w:val="30"/>
    <w:rsid w:val="0002417A"/>
    <w:rPr>
      <w:b/>
      <w:bCs/>
      <w:i/>
      <w:iCs/>
      <w:color w:val="4F81BD"/>
    </w:rPr>
  </w:style>
  <w:style w:type="character" w:styleId="afa">
    <w:name w:val="Subtle Emphasis"/>
    <w:uiPriority w:val="19"/>
    <w:qFormat/>
    <w:rsid w:val="0002417A"/>
    <w:rPr>
      <w:i/>
      <w:iCs/>
      <w:color w:val="808080"/>
    </w:rPr>
  </w:style>
  <w:style w:type="character" w:styleId="afb">
    <w:name w:val="Intense Emphasis"/>
    <w:uiPriority w:val="21"/>
    <w:qFormat/>
    <w:rsid w:val="0002417A"/>
    <w:rPr>
      <w:b/>
      <w:bCs/>
      <w:i/>
      <w:iCs/>
      <w:color w:val="4F81BD"/>
    </w:rPr>
  </w:style>
  <w:style w:type="character" w:styleId="afc">
    <w:name w:val="Subtle Reference"/>
    <w:uiPriority w:val="31"/>
    <w:qFormat/>
    <w:rsid w:val="0002417A"/>
    <w:rPr>
      <w:smallCaps/>
      <w:color w:val="C0504D"/>
      <w:u w:val="single"/>
    </w:rPr>
  </w:style>
  <w:style w:type="character" w:styleId="afd">
    <w:name w:val="Intense Reference"/>
    <w:uiPriority w:val="32"/>
    <w:qFormat/>
    <w:rsid w:val="0002417A"/>
    <w:rPr>
      <w:b/>
      <w:bCs/>
      <w:smallCaps/>
      <w:color w:val="C0504D"/>
      <w:spacing w:val="5"/>
      <w:u w:val="single"/>
    </w:rPr>
  </w:style>
  <w:style w:type="character" w:styleId="afe">
    <w:name w:val="Book Title"/>
    <w:uiPriority w:val="33"/>
    <w:qFormat/>
    <w:rsid w:val="0002417A"/>
    <w:rPr>
      <w:b/>
      <w:bCs/>
      <w:smallCaps/>
      <w:spacing w:val="5"/>
    </w:rPr>
  </w:style>
  <w:style w:type="paragraph" w:styleId="TOC">
    <w:name w:val="TOC Heading"/>
    <w:basedOn w:val="1"/>
    <w:next w:val="a2"/>
    <w:uiPriority w:val="39"/>
    <w:unhideWhenUsed/>
    <w:qFormat/>
    <w:rsid w:val="0002417A"/>
    <w:pPr>
      <w:outlineLvl w:val="9"/>
    </w:pPr>
  </w:style>
  <w:style w:type="paragraph" w:customStyle="1" w:styleId="a">
    <w:name w:val="节"/>
    <w:basedOn w:val="20"/>
    <w:link w:val="Char"/>
    <w:qFormat/>
    <w:rsid w:val="00C4083E"/>
    <w:pPr>
      <w:numPr>
        <w:ilvl w:val="1"/>
        <w:numId w:val="1"/>
      </w:numPr>
      <w:spacing w:after="156"/>
    </w:pPr>
    <w:rPr>
      <w:color w:val="auto"/>
      <w:sz w:val="32"/>
    </w:rPr>
  </w:style>
  <w:style w:type="character" w:customStyle="1" w:styleId="Char">
    <w:name w:val="节 Char"/>
    <w:link w:val="a"/>
    <w:rsid w:val="00C4083E"/>
    <w:rPr>
      <w:rFonts w:ascii="Cambria" w:hAnsi="Cambria"/>
      <w:b/>
      <w:bCs/>
      <w:sz w:val="32"/>
      <w:szCs w:val="26"/>
    </w:rPr>
  </w:style>
  <w:style w:type="paragraph" w:customStyle="1" w:styleId="aff">
    <w:name w:val="章"/>
    <w:basedOn w:val="1"/>
    <w:next w:val="a2"/>
    <w:link w:val="Char0"/>
    <w:qFormat/>
    <w:rsid w:val="00271E90"/>
    <w:pPr>
      <w:spacing w:after="156"/>
    </w:pPr>
    <w:rPr>
      <w:rFonts w:ascii="Cambria" w:hAnsi="Cambria"/>
      <w:kern w:val="0"/>
      <w:szCs w:val="28"/>
    </w:rPr>
  </w:style>
  <w:style w:type="character" w:customStyle="1" w:styleId="Char0">
    <w:name w:val="章 Char"/>
    <w:link w:val="aff"/>
    <w:rsid w:val="00271E90"/>
    <w:rPr>
      <w:rFonts w:ascii="Cambria" w:hAnsi="Cambria"/>
      <w:b/>
      <w:bCs/>
      <w:sz w:val="44"/>
      <w:szCs w:val="28"/>
    </w:rPr>
  </w:style>
  <w:style w:type="paragraph" w:styleId="aff0">
    <w:name w:val="Balloon Text"/>
    <w:basedOn w:val="a2"/>
    <w:link w:val="aff1"/>
    <w:unhideWhenUsed/>
    <w:rsid w:val="004E7381"/>
    <w:pPr>
      <w:spacing w:line="240" w:lineRule="auto"/>
    </w:pPr>
    <w:rPr>
      <w:sz w:val="18"/>
      <w:szCs w:val="18"/>
    </w:rPr>
  </w:style>
  <w:style w:type="character" w:customStyle="1" w:styleId="aff1">
    <w:name w:val="批注框文本 字符"/>
    <w:link w:val="aff0"/>
    <w:rsid w:val="004E7381"/>
    <w:rPr>
      <w:sz w:val="18"/>
      <w:szCs w:val="18"/>
    </w:rPr>
  </w:style>
  <w:style w:type="paragraph" w:customStyle="1" w:styleId="12">
    <w:name w:val="标题1"/>
    <w:basedOn w:val="aff"/>
    <w:link w:val="1Char"/>
    <w:rsid w:val="0030382C"/>
  </w:style>
  <w:style w:type="character" w:customStyle="1" w:styleId="1Char">
    <w:name w:val="标题1 Char"/>
    <w:basedOn w:val="Char0"/>
    <w:link w:val="12"/>
    <w:rsid w:val="0030382C"/>
    <w:rPr>
      <w:rFonts w:ascii="Cambria" w:hAnsi="Cambria"/>
      <w:b/>
      <w:bCs/>
      <w:sz w:val="44"/>
      <w:szCs w:val="28"/>
    </w:rPr>
  </w:style>
  <w:style w:type="paragraph" w:styleId="aff2">
    <w:name w:val="Document Map"/>
    <w:basedOn w:val="a2"/>
    <w:link w:val="aff3"/>
    <w:unhideWhenUsed/>
    <w:rsid w:val="0030382C"/>
    <w:rPr>
      <w:rFonts w:ascii="宋体"/>
      <w:sz w:val="18"/>
      <w:szCs w:val="18"/>
    </w:rPr>
  </w:style>
  <w:style w:type="character" w:customStyle="1" w:styleId="aff3">
    <w:name w:val="文档结构图 字符"/>
    <w:link w:val="aff2"/>
    <w:rsid w:val="0030382C"/>
    <w:rPr>
      <w:rFonts w:ascii="宋体" w:eastAsia="宋体"/>
      <w:sz w:val="18"/>
      <w:szCs w:val="18"/>
    </w:rPr>
  </w:style>
  <w:style w:type="paragraph" w:customStyle="1" w:styleId="13">
    <w:name w:val="样式1"/>
    <w:basedOn w:val="aff"/>
    <w:link w:val="1Char0"/>
    <w:rsid w:val="009F77A3"/>
  </w:style>
  <w:style w:type="character" w:customStyle="1" w:styleId="1Char0">
    <w:name w:val="样式1 Char"/>
    <w:basedOn w:val="Char0"/>
    <w:link w:val="13"/>
    <w:rsid w:val="009F77A3"/>
    <w:rPr>
      <w:rFonts w:ascii="Cambria" w:hAnsi="Cambria"/>
      <w:b/>
      <w:bCs/>
      <w:sz w:val="44"/>
      <w:szCs w:val="28"/>
    </w:rPr>
  </w:style>
  <w:style w:type="paragraph" w:customStyle="1" w:styleId="a0">
    <w:name w:val="小节"/>
    <w:basedOn w:val="30"/>
    <w:link w:val="Char1"/>
    <w:qFormat/>
    <w:rsid w:val="009B5427"/>
    <w:pPr>
      <w:numPr>
        <w:ilvl w:val="2"/>
        <w:numId w:val="1"/>
      </w:numPr>
      <w:spacing w:after="156"/>
    </w:pPr>
    <w:rPr>
      <w:color w:val="auto"/>
      <w:sz w:val="28"/>
    </w:rPr>
  </w:style>
  <w:style w:type="character" w:customStyle="1" w:styleId="Char1">
    <w:name w:val="小节 Char"/>
    <w:link w:val="a0"/>
    <w:rsid w:val="009B5427"/>
    <w:rPr>
      <w:rFonts w:ascii="Cambria" w:hAnsi="Cambria"/>
      <w:b/>
      <w:bCs/>
      <w:sz w:val="28"/>
    </w:rPr>
  </w:style>
  <w:style w:type="character" w:styleId="aff4">
    <w:name w:val="Placeholder Text"/>
    <w:uiPriority w:val="99"/>
    <w:semiHidden/>
    <w:rsid w:val="002D148B"/>
    <w:rPr>
      <w:color w:val="808080"/>
    </w:rPr>
  </w:style>
  <w:style w:type="paragraph" w:styleId="32">
    <w:name w:val="toc 3"/>
    <w:basedOn w:val="a2"/>
    <w:next w:val="a2"/>
    <w:autoRedefine/>
    <w:uiPriority w:val="39"/>
    <w:unhideWhenUsed/>
    <w:qFormat/>
    <w:rsid w:val="002F13EE"/>
    <w:pPr>
      <w:tabs>
        <w:tab w:val="left" w:pos="1985"/>
        <w:tab w:val="right" w:leader="dot" w:pos="8296"/>
      </w:tabs>
      <w:ind w:leftChars="400" w:left="840"/>
    </w:pPr>
  </w:style>
  <w:style w:type="paragraph" w:customStyle="1" w:styleId="aff5">
    <w:name w:val="小分节"/>
    <w:basedOn w:val="4"/>
    <w:link w:val="Char2"/>
    <w:qFormat/>
    <w:rsid w:val="00EB6B46"/>
    <w:pPr>
      <w:ind w:left="420" w:firstLine="0"/>
    </w:pPr>
    <w:rPr>
      <w:i w:val="0"/>
      <w:color w:val="auto"/>
      <w:sz w:val="24"/>
      <w:szCs w:val="24"/>
    </w:rPr>
  </w:style>
  <w:style w:type="character" w:customStyle="1" w:styleId="Char2">
    <w:name w:val="小分节 Char"/>
    <w:link w:val="aff5"/>
    <w:rsid w:val="00EB6B46"/>
    <w:rPr>
      <w:rFonts w:ascii="Cambria" w:hAnsi="Cambria"/>
      <w:b/>
      <w:bCs/>
      <w:iCs/>
      <w:sz w:val="24"/>
      <w:szCs w:val="24"/>
    </w:rPr>
  </w:style>
  <w:style w:type="character" w:customStyle="1" w:styleId="cmti-101">
    <w:name w:val="cmti-101"/>
    <w:rsid w:val="00DE7AF1"/>
    <w:rPr>
      <w:i/>
      <w:iCs/>
    </w:rPr>
  </w:style>
  <w:style w:type="paragraph" w:styleId="HTML">
    <w:name w:val="HTML Preformatted"/>
    <w:basedOn w:val="a2"/>
    <w:link w:val="HTML0"/>
    <w:uiPriority w:val="99"/>
    <w:rsid w:val="00DE7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link w:val="HTML"/>
    <w:uiPriority w:val="99"/>
    <w:rsid w:val="00DE7AF1"/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2">
    <w:name w:val="样式 标题 2 +"/>
    <w:basedOn w:val="20"/>
    <w:rsid w:val="00DE7AF1"/>
    <w:pPr>
      <w:widowControl w:val="0"/>
      <w:numPr>
        <w:ilvl w:val="1"/>
        <w:numId w:val="2"/>
      </w:numPr>
      <w:spacing w:before="260" w:after="260" w:line="416" w:lineRule="auto"/>
    </w:pPr>
    <w:rPr>
      <w:rFonts w:ascii="Arial" w:eastAsia="黑体" w:hAnsi="Arial"/>
      <w:color w:val="auto"/>
      <w:sz w:val="32"/>
      <w:szCs w:val="32"/>
    </w:rPr>
  </w:style>
  <w:style w:type="paragraph" w:customStyle="1" w:styleId="3">
    <w:name w:val="样式 标题 3 +"/>
    <w:basedOn w:val="30"/>
    <w:rsid w:val="00DE7AF1"/>
    <w:pPr>
      <w:widowControl w:val="0"/>
      <w:numPr>
        <w:ilvl w:val="2"/>
        <w:numId w:val="2"/>
      </w:numPr>
      <w:spacing w:before="260" w:after="260" w:line="416" w:lineRule="auto"/>
    </w:pPr>
    <w:rPr>
      <w:rFonts w:ascii="Times New Roman" w:hAnsi="Times New Roman"/>
      <w:color w:val="auto"/>
      <w:sz w:val="32"/>
      <w:szCs w:val="32"/>
    </w:rPr>
  </w:style>
  <w:style w:type="paragraph" w:customStyle="1" w:styleId="41">
    <w:name w:val="标题4"/>
    <w:basedOn w:val="4"/>
    <w:rsid w:val="00DE7AF1"/>
    <w:pPr>
      <w:widowControl w:val="0"/>
      <w:tabs>
        <w:tab w:val="num" w:pos="851"/>
      </w:tabs>
      <w:spacing w:before="280" w:after="290" w:line="376" w:lineRule="auto"/>
      <w:ind w:left="851" w:hanging="851"/>
    </w:pPr>
    <w:rPr>
      <w:rFonts w:ascii="Arial" w:eastAsia="黑体" w:hAnsi="Arial"/>
      <w:i w:val="0"/>
      <w:iCs w:val="0"/>
      <w:color w:val="auto"/>
      <w:kern w:val="2"/>
      <w:sz w:val="28"/>
      <w:szCs w:val="28"/>
    </w:rPr>
  </w:style>
  <w:style w:type="character" w:styleId="aff6">
    <w:name w:val="page number"/>
    <w:basedOn w:val="a3"/>
    <w:rsid w:val="00DE7AF1"/>
  </w:style>
  <w:style w:type="paragraph" w:styleId="42">
    <w:name w:val="toc 4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600" w:left="1260" w:firstLine="0"/>
    </w:pPr>
    <w:rPr>
      <w:kern w:val="2"/>
    </w:rPr>
  </w:style>
  <w:style w:type="paragraph" w:styleId="51">
    <w:name w:val="toc 5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800" w:left="1680" w:firstLine="0"/>
    </w:pPr>
    <w:rPr>
      <w:kern w:val="2"/>
    </w:rPr>
  </w:style>
  <w:style w:type="paragraph" w:styleId="61">
    <w:name w:val="toc 6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000" w:left="2100" w:firstLine="0"/>
    </w:pPr>
    <w:rPr>
      <w:kern w:val="2"/>
    </w:rPr>
  </w:style>
  <w:style w:type="paragraph" w:styleId="71">
    <w:name w:val="toc 7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200" w:left="2520" w:firstLine="0"/>
    </w:pPr>
    <w:rPr>
      <w:kern w:val="2"/>
    </w:rPr>
  </w:style>
  <w:style w:type="paragraph" w:styleId="81">
    <w:name w:val="toc 8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400" w:left="2940" w:firstLine="0"/>
    </w:pPr>
    <w:rPr>
      <w:kern w:val="2"/>
    </w:rPr>
  </w:style>
  <w:style w:type="paragraph" w:styleId="91">
    <w:name w:val="toc 9"/>
    <w:basedOn w:val="a2"/>
    <w:next w:val="a2"/>
    <w:autoRedefine/>
    <w:uiPriority w:val="39"/>
    <w:unhideWhenUsed/>
    <w:rsid w:val="00DE7AF1"/>
    <w:pPr>
      <w:widowControl w:val="0"/>
      <w:spacing w:line="240" w:lineRule="auto"/>
      <w:ind w:leftChars="1600" w:left="3360" w:firstLine="0"/>
    </w:pPr>
    <w:rPr>
      <w:kern w:val="2"/>
    </w:rPr>
  </w:style>
  <w:style w:type="paragraph" w:styleId="aff7">
    <w:name w:val="Normal (Web)"/>
    <w:basedOn w:val="a2"/>
    <w:uiPriority w:val="99"/>
    <w:unhideWhenUsed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atitle">
    <w:name w:val="atitle"/>
    <w:basedOn w:val="a3"/>
    <w:rsid w:val="00DE7AF1"/>
  </w:style>
  <w:style w:type="character" w:customStyle="1" w:styleId="smalltitle">
    <w:name w:val="smalltitle"/>
    <w:basedOn w:val="a3"/>
    <w:rsid w:val="00DE7AF1"/>
  </w:style>
  <w:style w:type="table" w:styleId="aff8">
    <w:name w:val="Table Grid"/>
    <w:basedOn w:val="a4"/>
    <w:uiPriority w:val="39"/>
    <w:rsid w:val="00DE7AF1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annotation reference"/>
    <w:rsid w:val="00DE7AF1"/>
    <w:rPr>
      <w:sz w:val="21"/>
      <w:szCs w:val="21"/>
    </w:rPr>
  </w:style>
  <w:style w:type="paragraph" w:styleId="affa">
    <w:name w:val="annotation text"/>
    <w:basedOn w:val="a2"/>
    <w:link w:val="affb"/>
    <w:rsid w:val="00DE7AF1"/>
    <w:pPr>
      <w:widowControl w:val="0"/>
      <w:spacing w:line="240" w:lineRule="auto"/>
      <w:ind w:firstLine="0"/>
      <w:jc w:val="left"/>
    </w:pPr>
    <w:rPr>
      <w:rFonts w:ascii="Times New Roman" w:hAnsi="Times New Roman"/>
      <w:kern w:val="2"/>
      <w:szCs w:val="24"/>
    </w:rPr>
  </w:style>
  <w:style w:type="character" w:customStyle="1" w:styleId="affb">
    <w:name w:val="批注文字 字符"/>
    <w:link w:val="affa"/>
    <w:rsid w:val="00DE7AF1"/>
    <w:rPr>
      <w:rFonts w:ascii="Times New Roman" w:eastAsia="宋体" w:hAnsi="Times New Roman" w:cs="Times New Roman"/>
      <w:kern w:val="2"/>
      <w:sz w:val="21"/>
      <w:szCs w:val="24"/>
      <w:lang w:eastAsia="zh-CN" w:bidi="ar-SA"/>
    </w:rPr>
  </w:style>
  <w:style w:type="paragraph" w:styleId="affc">
    <w:name w:val="annotation subject"/>
    <w:basedOn w:val="affa"/>
    <w:next w:val="affa"/>
    <w:link w:val="affd"/>
    <w:rsid w:val="00DE7AF1"/>
    <w:rPr>
      <w:b/>
      <w:bCs/>
    </w:rPr>
  </w:style>
  <w:style w:type="character" w:customStyle="1" w:styleId="affd">
    <w:name w:val="批注主题 字符"/>
    <w:link w:val="affc"/>
    <w:rsid w:val="00DE7AF1"/>
    <w:rPr>
      <w:rFonts w:ascii="Times New Roman" w:eastAsia="宋体" w:hAnsi="Times New Roman" w:cs="Times New Roman"/>
      <w:b/>
      <w:bCs/>
      <w:kern w:val="2"/>
      <w:sz w:val="21"/>
      <w:szCs w:val="24"/>
      <w:lang w:eastAsia="zh-CN" w:bidi="ar-SA"/>
    </w:rPr>
  </w:style>
  <w:style w:type="character" w:customStyle="1" w:styleId="submitted">
    <w:name w:val="submitted"/>
    <w:basedOn w:val="a3"/>
    <w:rsid w:val="00DE7AF1"/>
  </w:style>
  <w:style w:type="paragraph" w:customStyle="1" w:styleId="a00">
    <w:name w:val="a0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customStyle="1" w:styleId="a20">
    <w:name w:val="a2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char00">
    <w:name w:val="char0"/>
    <w:basedOn w:val="a3"/>
    <w:rsid w:val="00DE7AF1"/>
  </w:style>
  <w:style w:type="paragraph" w:customStyle="1" w:styleId="a10">
    <w:name w:val="a1"/>
    <w:basedOn w:val="a2"/>
    <w:rsid w:val="00DE7AF1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character" w:customStyle="1" w:styleId="14">
    <w:name w:val="访问过的超链接1"/>
    <w:rsid w:val="00DE7AF1"/>
    <w:rPr>
      <w:color w:val="800080"/>
      <w:u w:val="single"/>
    </w:rPr>
  </w:style>
  <w:style w:type="character" w:customStyle="1" w:styleId="preprocessor">
    <w:name w:val="preprocessor"/>
    <w:basedOn w:val="a3"/>
    <w:rsid w:val="00DE7AF1"/>
  </w:style>
  <w:style w:type="character" w:customStyle="1" w:styleId="datatypes">
    <w:name w:val="datatypes"/>
    <w:basedOn w:val="a3"/>
    <w:rsid w:val="00DE7AF1"/>
  </w:style>
  <w:style w:type="character" w:customStyle="1" w:styleId="string">
    <w:name w:val="string"/>
    <w:basedOn w:val="a3"/>
    <w:rsid w:val="00DE7AF1"/>
  </w:style>
  <w:style w:type="character" w:customStyle="1" w:styleId="keyword">
    <w:name w:val="keyword"/>
    <w:basedOn w:val="a3"/>
    <w:rsid w:val="00DE7AF1"/>
  </w:style>
  <w:style w:type="character" w:customStyle="1" w:styleId="comment">
    <w:name w:val="comment"/>
    <w:basedOn w:val="a3"/>
    <w:rsid w:val="00DE7AF1"/>
  </w:style>
  <w:style w:type="paragraph" w:styleId="affe">
    <w:name w:val="footnote text"/>
    <w:basedOn w:val="a2"/>
    <w:link w:val="afff"/>
    <w:rsid w:val="00DE7AF1"/>
    <w:pPr>
      <w:widowControl w:val="0"/>
      <w:snapToGrid w:val="0"/>
      <w:spacing w:line="240" w:lineRule="auto"/>
      <w:ind w:firstLine="0"/>
      <w:jc w:val="left"/>
    </w:pPr>
    <w:rPr>
      <w:rFonts w:ascii="Times New Roman" w:hAnsi="Times New Roman"/>
      <w:kern w:val="2"/>
      <w:sz w:val="18"/>
      <w:szCs w:val="18"/>
    </w:rPr>
  </w:style>
  <w:style w:type="character" w:customStyle="1" w:styleId="afff">
    <w:name w:val="脚注文本 字符"/>
    <w:link w:val="affe"/>
    <w:rsid w:val="00DE7AF1"/>
    <w:rPr>
      <w:rFonts w:ascii="Times New Roman" w:eastAsia="宋体" w:hAnsi="Times New Roman" w:cs="Times New Roman"/>
      <w:kern w:val="2"/>
      <w:sz w:val="18"/>
      <w:szCs w:val="18"/>
      <w:lang w:eastAsia="zh-CN" w:bidi="ar-SA"/>
    </w:rPr>
  </w:style>
  <w:style w:type="character" w:styleId="afff0">
    <w:name w:val="footnote reference"/>
    <w:rsid w:val="00DE7AF1"/>
    <w:rPr>
      <w:vertAlign w:val="superscript"/>
    </w:rPr>
  </w:style>
  <w:style w:type="character" w:styleId="HTML1">
    <w:name w:val="HTML Code"/>
    <w:uiPriority w:val="99"/>
    <w:unhideWhenUsed/>
    <w:rsid w:val="00DE7AF1"/>
    <w:rPr>
      <w:rFonts w:ascii="宋体" w:eastAsia="宋体" w:hAnsi="宋体" w:cs="宋体"/>
      <w:sz w:val="24"/>
      <w:szCs w:val="24"/>
    </w:rPr>
  </w:style>
  <w:style w:type="character" w:styleId="HTML2">
    <w:name w:val="HTML Typewriter"/>
    <w:uiPriority w:val="99"/>
    <w:unhideWhenUsed/>
    <w:rsid w:val="00DE7AF1"/>
    <w:rPr>
      <w:rFonts w:ascii="宋体" w:eastAsia="宋体" w:hAnsi="宋体" w:cs="宋体"/>
      <w:sz w:val="24"/>
      <w:szCs w:val="24"/>
    </w:rPr>
  </w:style>
  <w:style w:type="character" w:styleId="HTML3">
    <w:name w:val="HTML Cite"/>
    <w:uiPriority w:val="99"/>
    <w:semiHidden/>
    <w:unhideWhenUsed/>
    <w:rsid w:val="00D07A06"/>
    <w:rPr>
      <w:i/>
      <w:iCs/>
    </w:rPr>
  </w:style>
  <w:style w:type="character" w:customStyle="1" w:styleId="code-object">
    <w:name w:val="code-object"/>
    <w:basedOn w:val="a3"/>
    <w:rsid w:val="00C12EBC"/>
  </w:style>
  <w:style w:type="character" w:customStyle="1" w:styleId="code-keyword">
    <w:name w:val="code-keyword"/>
    <w:basedOn w:val="a3"/>
    <w:rsid w:val="00C12EBC"/>
  </w:style>
  <w:style w:type="character" w:customStyle="1" w:styleId="term">
    <w:name w:val="term"/>
    <w:basedOn w:val="a3"/>
    <w:rsid w:val="00846AD4"/>
  </w:style>
  <w:style w:type="paragraph" w:customStyle="1" w:styleId="msolistparagraph0">
    <w:name w:val="msolistparagraph"/>
    <w:basedOn w:val="a2"/>
    <w:rsid w:val="00006D00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sz w:val="24"/>
      <w:szCs w:val="24"/>
    </w:rPr>
  </w:style>
  <w:style w:type="paragraph" w:styleId="afff1">
    <w:name w:val="Normal Indent"/>
    <w:basedOn w:val="a2"/>
    <w:rsid w:val="00006D00"/>
    <w:pPr>
      <w:widowControl w:val="0"/>
      <w:spacing w:line="240" w:lineRule="auto"/>
    </w:pPr>
    <w:rPr>
      <w:rFonts w:ascii="Times New Roman" w:hAnsi="Times New Roman"/>
      <w:kern w:val="2"/>
      <w:szCs w:val="20"/>
    </w:rPr>
  </w:style>
  <w:style w:type="character" w:customStyle="1" w:styleId="apple-style-span">
    <w:name w:val="apple-style-span"/>
    <w:basedOn w:val="a3"/>
    <w:rsid w:val="005423CB"/>
  </w:style>
  <w:style w:type="character" w:customStyle="1" w:styleId="apple-converted-space">
    <w:name w:val="apple-converted-space"/>
    <w:basedOn w:val="a3"/>
    <w:rsid w:val="001045A3"/>
  </w:style>
  <w:style w:type="paragraph" w:styleId="afff2">
    <w:name w:val="Revision"/>
    <w:hidden/>
    <w:uiPriority w:val="99"/>
    <w:semiHidden/>
    <w:rsid w:val="00F95E70"/>
    <w:rPr>
      <w:sz w:val="21"/>
      <w:szCs w:val="22"/>
      <w:lang w:bidi="en-US"/>
    </w:rPr>
  </w:style>
  <w:style w:type="character" w:customStyle="1" w:styleId="postbody">
    <w:name w:val="postbody"/>
    <w:basedOn w:val="a3"/>
    <w:rsid w:val="005B69C3"/>
  </w:style>
  <w:style w:type="paragraph" w:customStyle="1" w:styleId="C">
    <w:name w:val="C代码样式"/>
    <w:basedOn w:val="aa"/>
    <w:next w:val="a2"/>
    <w:link w:val="CChar"/>
    <w:autoRedefine/>
    <w:qFormat/>
    <w:rsid w:val="006323D5"/>
    <w:pPr>
      <w:numPr>
        <w:numId w:val="3"/>
      </w:numPr>
      <w:spacing w:line="0" w:lineRule="atLeast"/>
      <w:ind w:left="845"/>
    </w:pPr>
    <w:rPr>
      <w:sz w:val="18"/>
      <w:szCs w:val="20"/>
    </w:rPr>
  </w:style>
  <w:style w:type="character" w:customStyle="1" w:styleId="CChar">
    <w:name w:val="C代码样式 Char"/>
    <w:link w:val="C"/>
    <w:rsid w:val="006323D5"/>
    <w:rPr>
      <w:sz w:val="18"/>
    </w:rPr>
  </w:style>
  <w:style w:type="character" w:customStyle="1" w:styleId="ttag">
    <w:name w:val="t_tag"/>
    <w:basedOn w:val="a3"/>
    <w:rsid w:val="00D22BD7"/>
  </w:style>
  <w:style w:type="character" w:customStyle="1" w:styleId="linkterms">
    <w:name w:val="linkterms"/>
    <w:basedOn w:val="a3"/>
    <w:rsid w:val="00D22BD7"/>
  </w:style>
  <w:style w:type="paragraph" w:styleId="afff3">
    <w:name w:val="table of figures"/>
    <w:basedOn w:val="a2"/>
    <w:next w:val="a2"/>
    <w:uiPriority w:val="99"/>
    <w:unhideWhenUsed/>
    <w:rsid w:val="007A50D1"/>
    <w:pPr>
      <w:ind w:leftChars="200" w:left="200" w:hangingChars="200" w:hanging="200"/>
    </w:pPr>
  </w:style>
  <w:style w:type="paragraph" w:customStyle="1" w:styleId="C0">
    <w:name w:val="C注释"/>
    <w:basedOn w:val="aa"/>
    <w:link w:val="CChar0"/>
    <w:autoRedefine/>
    <w:qFormat/>
    <w:rsid w:val="00007C14"/>
    <w:pPr>
      <w:spacing w:line="0" w:lineRule="atLeast"/>
      <w:ind w:left="425" w:firstLine="0"/>
    </w:pPr>
    <w:rPr>
      <w:rFonts w:eastAsia="Courier New"/>
      <w:sz w:val="18"/>
      <w:szCs w:val="20"/>
    </w:rPr>
  </w:style>
  <w:style w:type="character" w:customStyle="1" w:styleId="CChar0">
    <w:name w:val="C注释 Char"/>
    <w:link w:val="C0"/>
    <w:rsid w:val="00007C14"/>
    <w:rPr>
      <w:rFonts w:eastAsia="Courier New"/>
      <w:sz w:val="18"/>
      <w:lang w:eastAsia="zh-CN"/>
    </w:rPr>
  </w:style>
  <w:style w:type="character" w:customStyle="1" w:styleId="cmtt-10">
    <w:name w:val="cmtt-10"/>
    <w:basedOn w:val="a3"/>
    <w:rsid w:val="002478DF"/>
  </w:style>
  <w:style w:type="character" w:customStyle="1" w:styleId="headline-content">
    <w:name w:val="headline-content"/>
    <w:basedOn w:val="a3"/>
    <w:rsid w:val="005E6F90"/>
  </w:style>
  <w:style w:type="character" w:customStyle="1" w:styleId="st">
    <w:name w:val="st"/>
    <w:basedOn w:val="a3"/>
    <w:rsid w:val="00DB0B84"/>
  </w:style>
  <w:style w:type="character" w:customStyle="1" w:styleId="rgctlv">
    <w:name w:val="rg_ctlv"/>
    <w:basedOn w:val="a3"/>
    <w:rsid w:val="003141D8"/>
  </w:style>
  <w:style w:type="paragraph" w:customStyle="1" w:styleId="afff4">
    <w:name w:val="屏幕显示"/>
    <w:basedOn w:val="C0"/>
    <w:next w:val="a2"/>
    <w:link w:val="Char3"/>
    <w:qFormat/>
    <w:rsid w:val="00780EC3"/>
    <w:pPr>
      <w:spacing w:beforeLines="50" w:before="156" w:afterLines="50" w:after="156"/>
      <w:ind w:left="0"/>
      <w:jc w:val="left"/>
    </w:pPr>
    <w:rPr>
      <w:rFonts w:ascii="MS Gothic" w:eastAsia="MS Gothic" w:hAnsi="MS Gothic" w:cs="微软雅黑"/>
      <w:sz w:val="16"/>
      <w:szCs w:val="12"/>
    </w:rPr>
  </w:style>
  <w:style w:type="character" w:customStyle="1" w:styleId="Char3">
    <w:name w:val="屏幕显示 Char"/>
    <w:basedOn w:val="CChar0"/>
    <w:link w:val="afff4"/>
    <w:rsid w:val="00780EC3"/>
    <w:rPr>
      <w:rFonts w:ascii="MS Gothic" w:eastAsia="MS Gothic" w:hAnsi="MS Gothic" w:cs="微软雅黑"/>
      <w:sz w:val="16"/>
      <w:szCs w:val="12"/>
      <w:lang w:eastAsia="zh-CN"/>
    </w:rPr>
  </w:style>
  <w:style w:type="paragraph" w:customStyle="1" w:styleId="C1">
    <w:name w:val="C代码无行号"/>
    <w:basedOn w:val="C"/>
    <w:next w:val="a2"/>
    <w:link w:val="CChar1"/>
    <w:qFormat/>
    <w:rsid w:val="007D7E42"/>
    <w:pPr>
      <w:numPr>
        <w:numId w:val="0"/>
      </w:numPr>
      <w:ind w:left="426" w:firstLineChars="100" w:firstLine="180"/>
    </w:pPr>
    <w:rPr>
      <w:rFonts w:ascii="楷体" w:eastAsia="楷体" w:hAnsi="楷体"/>
    </w:rPr>
  </w:style>
  <w:style w:type="character" w:customStyle="1" w:styleId="CChar1">
    <w:name w:val="C代码无行号 Char"/>
    <w:basedOn w:val="CChar"/>
    <w:link w:val="C1"/>
    <w:rsid w:val="007D7E42"/>
    <w:rPr>
      <w:rFonts w:ascii="楷体" w:eastAsia="楷体" w:hAnsi="楷体"/>
      <w:sz w:val="18"/>
    </w:rPr>
  </w:style>
  <w:style w:type="paragraph" w:customStyle="1" w:styleId="afff5">
    <w:name w:val="屏显黑体"/>
    <w:basedOn w:val="afff4"/>
    <w:link w:val="Char4"/>
    <w:qFormat/>
    <w:rsid w:val="00AD3824"/>
    <w:rPr>
      <w:b/>
      <w:color w:val="FF0000"/>
    </w:rPr>
  </w:style>
  <w:style w:type="character" w:customStyle="1" w:styleId="Char4">
    <w:name w:val="屏显黑体 Char"/>
    <w:basedOn w:val="Char3"/>
    <w:link w:val="afff5"/>
    <w:rsid w:val="00AD3824"/>
    <w:rPr>
      <w:rFonts w:ascii="MS Gothic" w:eastAsia="MS Gothic" w:hAnsi="MS Gothic" w:cs="微软雅黑"/>
      <w:b/>
      <w:color w:val="FF0000"/>
      <w:sz w:val="16"/>
      <w:szCs w:val="12"/>
      <w:lang w:eastAsia="zh-CN"/>
    </w:rPr>
  </w:style>
  <w:style w:type="paragraph" w:customStyle="1" w:styleId="afff6">
    <w:name w:val="章标题"/>
    <w:basedOn w:val="1"/>
    <w:link w:val="Char5"/>
    <w:qFormat/>
    <w:rsid w:val="00E10AC7"/>
  </w:style>
  <w:style w:type="character" w:customStyle="1" w:styleId="Char5">
    <w:name w:val="章标题 Char"/>
    <w:basedOn w:val="10"/>
    <w:link w:val="afff6"/>
    <w:rsid w:val="00E10AC7"/>
    <w:rPr>
      <w:b/>
      <w:bCs/>
      <w:kern w:val="44"/>
      <w:sz w:val="44"/>
      <w:szCs w:val="44"/>
    </w:rPr>
  </w:style>
  <w:style w:type="character" w:customStyle="1" w:styleId="lxrtitle">
    <w:name w:val="lxr_title"/>
    <w:basedOn w:val="a3"/>
    <w:rsid w:val="00EF51DA"/>
  </w:style>
  <w:style w:type="paragraph" w:customStyle="1" w:styleId="URL-">
    <w:name w:val="URL-文件"/>
    <w:basedOn w:val="a2"/>
    <w:next w:val="a2"/>
    <w:link w:val="URL-Char"/>
    <w:qFormat/>
    <w:rsid w:val="00461118"/>
    <w:pPr>
      <w:spacing w:line="0" w:lineRule="atLeast"/>
      <w:ind w:firstLine="0"/>
    </w:pPr>
    <w:rPr>
      <w:i/>
      <w:sz w:val="20"/>
      <w:szCs w:val="20"/>
    </w:rPr>
  </w:style>
  <w:style w:type="character" w:customStyle="1" w:styleId="URL-Char">
    <w:name w:val="URL-文件 Char"/>
    <w:basedOn w:val="a3"/>
    <w:link w:val="URL-"/>
    <w:rsid w:val="00461118"/>
    <w:rPr>
      <w:i/>
    </w:rPr>
  </w:style>
  <w:style w:type="paragraph" w:customStyle="1" w:styleId="-">
    <w:name w:val="代码-黑体"/>
    <w:basedOn w:val="C1"/>
    <w:link w:val="-Char"/>
    <w:qFormat/>
    <w:rsid w:val="00AD6C4D"/>
    <w:pPr>
      <w:ind w:left="425" w:firstLine="100"/>
    </w:pPr>
    <w:rPr>
      <w:b/>
    </w:rPr>
  </w:style>
  <w:style w:type="character" w:customStyle="1" w:styleId="-Char">
    <w:name w:val="代码-黑体 Char"/>
    <w:basedOn w:val="CChar1"/>
    <w:link w:val="-"/>
    <w:rsid w:val="00AD6C4D"/>
    <w:rPr>
      <w:rFonts w:ascii="楷体" w:eastAsia="楷体" w:hAnsi="楷体"/>
      <w:b/>
      <w:sz w:val="18"/>
    </w:rPr>
  </w:style>
  <w:style w:type="paragraph" w:customStyle="1" w:styleId="a1">
    <w:name w:val="汇总项"/>
    <w:basedOn w:val="a2"/>
    <w:link w:val="Char6"/>
    <w:qFormat/>
    <w:rsid w:val="00CE58B3"/>
    <w:pPr>
      <w:numPr>
        <w:numId w:val="4"/>
      </w:numPr>
    </w:pPr>
  </w:style>
  <w:style w:type="character" w:customStyle="1" w:styleId="Char6">
    <w:name w:val="汇总项 Char"/>
    <w:basedOn w:val="a3"/>
    <w:link w:val="a1"/>
    <w:rsid w:val="00CE58B3"/>
    <w:rPr>
      <w:sz w:val="21"/>
      <w:szCs w:val="22"/>
    </w:rPr>
  </w:style>
  <w:style w:type="character" w:customStyle="1" w:styleId="preprocessor2">
    <w:name w:val="preprocessor2"/>
    <w:basedOn w:val="a3"/>
    <w:rsid w:val="003F0017"/>
  </w:style>
  <w:style w:type="character" w:customStyle="1" w:styleId="keyword2">
    <w:name w:val="keyword2"/>
    <w:basedOn w:val="a3"/>
    <w:rsid w:val="003F0017"/>
  </w:style>
  <w:style w:type="character" w:customStyle="1" w:styleId="resultline">
    <w:name w:val="resultline"/>
    <w:basedOn w:val="a3"/>
    <w:rsid w:val="00FD4114"/>
    <w:rPr>
      <w:vanish w:val="0"/>
      <w:webHidden w:val="0"/>
      <w:specVanish w:val="0"/>
    </w:rPr>
  </w:style>
  <w:style w:type="paragraph" w:customStyle="1" w:styleId="Default">
    <w:name w:val="Default"/>
    <w:rsid w:val="00740DE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ln1">
    <w:name w:val="pln1"/>
    <w:basedOn w:val="a2"/>
    <w:rsid w:val="00E40635"/>
    <w:pPr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color w:val="333333"/>
      <w:sz w:val="24"/>
      <w:szCs w:val="24"/>
    </w:rPr>
  </w:style>
  <w:style w:type="character" w:customStyle="1" w:styleId="pun">
    <w:name w:val="pun"/>
    <w:basedOn w:val="a3"/>
    <w:rsid w:val="00E40635"/>
  </w:style>
  <w:style w:type="character" w:customStyle="1" w:styleId="lit">
    <w:name w:val="lit"/>
    <w:basedOn w:val="a3"/>
    <w:rsid w:val="00E40635"/>
  </w:style>
  <w:style w:type="character" w:customStyle="1" w:styleId="110">
    <w:name w:val="访问过的超链接11"/>
    <w:rsid w:val="000B6DC9"/>
    <w:rPr>
      <w:color w:val="800080"/>
      <w:u w:val="single"/>
    </w:rPr>
  </w:style>
  <w:style w:type="paragraph" w:styleId="afff7">
    <w:name w:val="Date"/>
    <w:basedOn w:val="a2"/>
    <w:next w:val="a2"/>
    <w:link w:val="afff8"/>
    <w:uiPriority w:val="99"/>
    <w:semiHidden/>
    <w:unhideWhenUsed/>
    <w:rsid w:val="00EB5D96"/>
    <w:pPr>
      <w:ind w:leftChars="2500" w:left="100"/>
    </w:pPr>
  </w:style>
  <w:style w:type="character" w:customStyle="1" w:styleId="afff8">
    <w:name w:val="日期 字符"/>
    <w:basedOn w:val="a3"/>
    <w:link w:val="afff7"/>
    <w:uiPriority w:val="99"/>
    <w:semiHidden/>
    <w:rsid w:val="00EB5D96"/>
    <w:rPr>
      <w:sz w:val="21"/>
      <w:szCs w:val="22"/>
    </w:rPr>
  </w:style>
  <w:style w:type="character" w:customStyle="1" w:styleId="hljs-meta-keyword">
    <w:name w:val="hljs-meta-keyword"/>
    <w:basedOn w:val="a3"/>
    <w:rsid w:val="00027E9C"/>
  </w:style>
  <w:style w:type="character" w:styleId="afff9">
    <w:name w:val="FollowedHyperlink"/>
    <w:basedOn w:val="a3"/>
    <w:uiPriority w:val="99"/>
    <w:semiHidden/>
    <w:unhideWhenUsed/>
    <w:rsid w:val="00BB52CA"/>
    <w:rPr>
      <w:color w:val="800080" w:themeColor="followedHyperlink"/>
      <w:u w:val="single"/>
    </w:rPr>
  </w:style>
  <w:style w:type="paragraph" w:styleId="afffa">
    <w:name w:val="Plain Text"/>
    <w:basedOn w:val="a2"/>
    <w:link w:val="afffb"/>
    <w:uiPriority w:val="99"/>
    <w:unhideWhenUsed/>
    <w:rsid w:val="00540F23"/>
    <w:pPr>
      <w:widowControl w:val="0"/>
      <w:spacing w:line="240" w:lineRule="auto"/>
      <w:ind w:firstLine="0"/>
    </w:pPr>
    <w:rPr>
      <w:rFonts w:ascii="宋体" w:hAnsi="Courier New" w:cs="Courier New"/>
      <w:kern w:val="2"/>
      <w:szCs w:val="21"/>
    </w:rPr>
  </w:style>
  <w:style w:type="character" w:customStyle="1" w:styleId="afffb">
    <w:name w:val="纯文本 字符"/>
    <w:basedOn w:val="a3"/>
    <w:link w:val="afffa"/>
    <w:uiPriority w:val="99"/>
    <w:rsid w:val="00540F23"/>
    <w:rPr>
      <w:rFonts w:ascii="宋体" w:hAnsi="Courier New" w:cs="Courier New"/>
      <w:kern w:val="2"/>
      <w:sz w:val="21"/>
      <w:szCs w:val="21"/>
    </w:rPr>
  </w:style>
  <w:style w:type="character" w:customStyle="1" w:styleId="mw-headline">
    <w:name w:val="mw-headline"/>
    <w:basedOn w:val="a3"/>
    <w:rsid w:val="00FE4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79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942">
              <w:marLeft w:val="0"/>
              <w:marRight w:val="0"/>
              <w:marTop w:val="0"/>
              <w:marBottom w:val="0"/>
              <w:divBdr>
                <w:top w:val="single" w:sz="6" w:space="0" w:color="4273B3"/>
                <w:left w:val="none" w:sz="0" w:space="0" w:color="auto"/>
                <w:bottom w:val="single" w:sz="2" w:space="0" w:color="DBDBDB"/>
                <w:right w:val="none" w:sz="0" w:space="0" w:color="auto"/>
              </w:divBdr>
            </w:div>
          </w:divsChild>
        </w:div>
      </w:divsChild>
    </w:div>
    <w:div w:id="1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97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66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686107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43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506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422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0796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7199">
                              <w:marLeft w:val="0"/>
                              <w:marRight w:val="36"/>
                              <w:marTop w:val="0"/>
                              <w:marBottom w:val="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8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402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822">
              <w:marLeft w:val="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0430">
                  <w:marLeft w:val="0"/>
                  <w:marRight w:val="0"/>
                  <w:marTop w:val="0"/>
                  <w:marBottom w:val="0"/>
                  <w:divBdr>
                    <w:top w:val="single" w:sz="4" w:space="15" w:color="C2D9E8"/>
                    <w:left w:val="single" w:sz="4" w:space="0" w:color="C2D9E8"/>
                    <w:bottom w:val="single" w:sz="4" w:space="5" w:color="C2D9E8"/>
                    <w:right w:val="single" w:sz="4" w:space="0" w:color="C2D9E8"/>
                  </w:divBdr>
                  <w:divsChild>
                    <w:div w:id="18784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3">
      <w:bodyDiv w:val="1"/>
      <w:marLeft w:val="30"/>
      <w:marRight w:val="3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75653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277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67">
          <w:marLeft w:val="1500"/>
          <w:marRight w:val="0"/>
          <w:marTop w:val="0"/>
          <w:marBottom w:val="0"/>
          <w:divBdr>
            <w:top w:val="none" w:sz="0" w:space="0" w:color="auto"/>
            <w:left w:val="single" w:sz="2" w:space="4" w:color="555555"/>
            <w:bottom w:val="single" w:sz="12" w:space="4" w:color="000000"/>
            <w:right w:val="none" w:sz="0" w:space="0" w:color="auto"/>
          </w:divBdr>
          <w:divsChild>
            <w:div w:id="2012292618">
              <w:marLeft w:val="0"/>
              <w:marRight w:val="0"/>
              <w:marTop w:val="0"/>
              <w:marBottom w:val="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634868109">
                  <w:marLeft w:val="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14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9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4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2961">
              <w:marLeft w:val="0"/>
              <w:marRight w:val="0"/>
              <w:marTop w:val="0"/>
              <w:marBottom w:val="0"/>
              <w:divBdr>
                <w:top w:val="dotted" w:sz="4" w:space="11" w:color="8B8D72"/>
                <w:left w:val="dotted" w:sz="4" w:space="11" w:color="8B8D72"/>
                <w:bottom w:val="dotted" w:sz="4" w:space="11" w:color="8B8D72"/>
                <w:right w:val="dotted" w:sz="4" w:space="11" w:color="8B8D72"/>
              </w:divBdr>
              <w:divsChild>
                <w:div w:id="268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22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7023">
                              <w:marLeft w:val="0"/>
                              <w:marRight w:val="32"/>
                              <w:marTop w:val="43"/>
                              <w:marBottom w:val="0"/>
                              <w:divBdr>
                                <w:top w:val="single" w:sz="4" w:space="9" w:color="DDDDDD"/>
                                <w:left w:val="single" w:sz="4" w:space="11" w:color="DDDDDD"/>
                                <w:bottom w:val="single" w:sz="4" w:space="5" w:color="DDDDDD"/>
                                <w:right w:val="single" w:sz="4" w:space="16" w:color="DDDDDD"/>
                              </w:divBdr>
                              <w:divsChild>
                                <w:div w:id="4130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7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09459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2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60075">
              <w:marLeft w:val="0"/>
              <w:marRight w:val="0"/>
              <w:marTop w:val="0"/>
              <w:marBottom w:val="0"/>
              <w:divBdr>
                <w:top w:val="single" w:sz="2" w:space="0" w:color="E9EEE3"/>
                <w:left w:val="none" w:sz="0" w:space="0" w:color="auto"/>
                <w:bottom w:val="single" w:sz="2" w:space="7" w:color="E9EEE3"/>
                <w:right w:val="none" w:sz="0" w:space="0" w:color="auto"/>
              </w:divBdr>
              <w:divsChild>
                <w:div w:id="1726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4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8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0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7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5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86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9956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098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7989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4491">
          <w:marLeft w:val="50"/>
          <w:marRight w:val="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98">
              <w:marLeft w:val="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7020">
                  <w:marLeft w:val="0"/>
                  <w:marRight w:val="0"/>
                  <w:marTop w:val="0"/>
                  <w:marBottom w:val="0"/>
                  <w:divBdr>
                    <w:top w:val="single" w:sz="4" w:space="15" w:color="C2D9E8"/>
                    <w:left w:val="single" w:sz="4" w:space="0" w:color="C2D9E8"/>
                    <w:bottom w:val="single" w:sz="4" w:space="5" w:color="C2D9E8"/>
                    <w:right w:val="single" w:sz="4" w:space="0" w:color="C2D9E8"/>
                  </w:divBdr>
                  <w:divsChild>
                    <w:div w:id="176556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63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91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0092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2783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3503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6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6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12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69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89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03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591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40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60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87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7773626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3365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31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586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16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69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505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5501">
      <w:bodyDiv w:val="1"/>
      <w:marLeft w:val="32"/>
      <w:marRight w:val="32"/>
      <w:marTop w:val="3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109">
                      <w:marLeft w:val="0"/>
                      <w:marRight w:val="0"/>
                      <w:marTop w:val="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744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115">
          <w:marLeft w:val="125"/>
          <w:marRight w:val="3381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718">
              <w:marLeft w:val="0"/>
              <w:marRight w:val="0"/>
              <w:marTop w:val="0"/>
              <w:marBottom w:val="0"/>
              <w:divBdr>
                <w:top w:val="single" w:sz="4" w:space="4" w:color="DDDDDD"/>
                <w:left w:val="single" w:sz="4" w:space="4" w:color="DDDDDD"/>
                <w:bottom w:val="single" w:sz="4" w:space="4" w:color="DDDDDD"/>
                <w:right w:val="single" w:sz="4" w:space="4" w:color="DDDDDD"/>
              </w:divBdr>
              <w:divsChild>
                <w:div w:id="1294869874">
                  <w:marLeft w:val="0"/>
                  <w:marRight w:val="0"/>
                  <w:marTop w:val="0"/>
                  <w:marBottom w:val="0"/>
                  <w:divBdr>
                    <w:top w:val="single" w:sz="4" w:space="3" w:color="DDDDDD"/>
                    <w:left w:val="single" w:sz="4" w:space="3" w:color="DDDDDD"/>
                    <w:bottom w:val="single" w:sz="4" w:space="3" w:color="DDDDDD"/>
                    <w:right w:val="single" w:sz="4" w:space="3" w:color="DDDDDD"/>
                  </w:divBdr>
                  <w:divsChild>
                    <w:div w:id="7098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3871">
                          <w:marLeft w:val="177"/>
                          <w:marRight w:val="177"/>
                          <w:marTop w:val="177"/>
                          <w:marBottom w:val="17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639356">
                              <w:marLeft w:val="0"/>
                              <w:marRight w:val="0"/>
                              <w:marTop w:val="17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1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15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951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4262">
                  <w:marLeft w:val="0"/>
                  <w:marRight w:val="0"/>
                  <w:marTop w:val="0"/>
                  <w:marBottom w:val="0"/>
                  <w:divBdr>
                    <w:top w:val="single" w:sz="4" w:space="19" w:color="C2D9E8"/>
                    <w:left w:val="single" w:sz="4" w:space="0" w:color="C2D9E8"/>
                    <w:bottom w:val="single" w:sz="4" w:space="6" w:color="C2D9E8"/>
                    <w:right w:val="single" w:sz="4" w:space="0" w:color="C2D9E8"/>
                  </w:divBdr>
                  <w:divsChild>
                    <w:div w:id="11861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792716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70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4170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5662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6120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2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7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9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4047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189395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510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  <w:divsChild>
                <w:div w:id="5517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174">
              <w:marLeft w:val="0"/>
              <w:marRight w:val="0"/>
              <w:marTop w:val="0"/>
              <w:marBottom w:val="0"/>
              <w:divBdr>
                <w:top w:val="dotted" w:sz="4" w:space="11" w:color="8B8D72"/>
                <w:left w:val="dotted" w:sz="4" w:space="11" w:color="8B8D72"/>
                <w:bottom w:val="dotted" w:sz="4" w:space="11" w:color="8B8D72"/>
                <w:right w:val="dotted" w:sz="4" w:space="11" w:color="8B8D72"/>
              </w:divBdr>
              <w:divsChild>
                <w:div w:id="20710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1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80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135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6530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496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5237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203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67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5285053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581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665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196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052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9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5953">
          <w:marLeft w:val="33"/>
          <w:marRight w:val="3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135">
              <w:marLeft w:val="14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733">
                  <w:marLeft w:val="0"/>
                  <w:marRight w:val="0"/>
                  <w:marTop w:val="0"/>
                  <w:marBottom w:val="0"/>
                  <w:divBdr>
                    <w:top w:val="single" w:sz="2" w:space="10" w:color="C2D9E8"/>
                    <w:left w:val="single" w:sz="2" w:space="0" w:color="C2D9E8"/>
                    <w:bottom w:val="single" w:sz="2" w:space="3" w:color="C2D9E8"/>
                    <w:right w:val="single" w:sz="2" w:space="0" w:color="C2D9E8"/>
                  </w:divBdr>
                  <w:divsChild>
                    <w:div w:id="13134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955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801">
              <w:marLeft w:val="0"/>
              <w:marRight w:val="0"/>
              <w:marTop w:val="0"/>
              <w:marBottom w:val="0"/>
              <w:divBdr>
                <w:top w:val="single" w:sz="2" w:space="3" w:color="DDDDDD"/>
                <w:left w:val="single" w:sz="2" w:space="3" w:color="DDDDDD"/>
                <w:bottom w:val="single" w:sz="2" w:space="3" w:color="DDDDDD"/>
                <w:right w:val="single" w:sz="2" w:space="3" w:color="DDDDDD"/>
              </w:divBdr>
              <w:divsChild>
                <w:div w:id="1791125448">
                  <w:marLeft w:val="0"/>
                  <w:marRight w:val="0"/>
                  <w:marTop w:val="0"/>
                  <w:marBottom w:val="0"/>
                  <w:divBdr>
                    <w:top w:val="single" w:sz="2" w:space="3" w:color="DDDDDD"/>
                    <w:left w:val="single" w:sz="2" w:space="0" w:color="DDDDDD"/>
                    <w:bottom w:val="single" w:sz="2" w:space="3" w:color="DDDDDD"/>
                    <w:right w:val="single" w:sz="2" w:space="0" w:color="DDDDDD"/>
                  </w:divBdr>
                  <w:divsChild>
                    <w:div w:id="2276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2660">
                          <w:marLeft w:val="143"/>
                          <w:marRight w:val="143"/>
                          <w:marTop w:val="143"/>
                          <w:marBottom w:val="1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96341">
                              <w:marLeft w:val="0"/>
                              <w:marRight w:val="0"/>
                              <w:marTop w:val="14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49030">
      <w:bodyDiv w:val="1"/>
      <w:marLeft w:val="45"/>
      <w:marRight w:val="45"/>
      <w:marTop w:val="4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71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65472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498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793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6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84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83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16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271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67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3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364">
                  <w:marLeft w:val="0"/>
                  <w:marRight w:val="0"/>
                  <w:marTop w:val="0"/>
                  <w:marBottom w:val="0"/>
                  <w:divBdr>
                    <w:top w:val="single" w:sz="2" w:space="0" w:color="E5E5E5"/>
                    <w:left w:val="single" w:sz="2" w:space="0" w:color="E5E5E5"/>
                    <w:bottom w:val="single" w:sz="2" w:space="0" w:color="E5E5E5"/>
                    <w:right w:val="single" w:sz="2" w:space="0" w:color="E5E5E5"/>
                  </w:divBdr>
                  <w:divsChild>
                    <w:div w:id="1289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8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5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5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14338476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5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961462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99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027">
      <w:bodyDiv w:val="1"/>
      <w:marLeft w:val="23"/>
      <w:marRight w:val="23"/>
      <w:marTop w:val="23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00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3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6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36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6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481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5320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105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7420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6616">
                                          <w:marLeft w:val="0"/>
                                          <w:marRight w:val="0"/>
                                          <w:marTop w:val="133"/>
                                          <w:marBottom w:val="4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6613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998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5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913380">
      <w:bodyDiv w:val="1"/>
      <w:marLeft w:val="28"/>
      <w:marRight w:val="28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883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92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58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3339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077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8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3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7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25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13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05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4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8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0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6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3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5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776">
      <w:bodyDiv w:val="1"/>
      <w:marLeft w:val="30"/>
      <w:marRight w:val="3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028">
      <w:bodyDiv w:val="1"/>
      <w:marLeft w:val="27"/>
      <w:marRight w:val="27"/>
      <w:marTop w:val="2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1591">
                      <w:marLeft w:val="0"/>
                      <w:marRight w:val="0"/>
                      <w:marTop w:val="0"/>
                      <w:marBottom w:val="11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1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7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49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5141598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9323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3385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525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77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xr.linux.no/linux+v2.6.24/include/linux/mmzone.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xr.linux.no/linux+v2.6.24/include/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xr.linux.no/linux+v2.6.24/inclu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2\Linux&#20869;&#26680;&#23548;&#35835;\Ver0.1\Linux&#20869;&#26680;&#20027;&#39064;&#20998;&#26512;10-08-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92F8E-5CC0-48DC-8E52-D4C4DB68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Linux内核主题分析10-08-模板</Template>
  <TotalTime>67</TotalTime>
  <Pages>47</Pages>
  <Words>8861</Words>
  <Characters>50510</Characters>
  <Application>Microsoft Office Word</Application>
  <DocSecurity>0</DocSecurity>
  <Lines>420</Lines>
  <Paragraphs>118</Paragraphs>
  <ScaleCrop>false</ScaleCrop>
  <Company/>
  <LinksUpToDate>false</LinksUpToDate>
  <CharactersWithSpaces>59253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Administrator</cp:lastModifiedBy>
  <cp:revision>5</cp:revision>
  <cp:lastPrinted>2017-10-19T03:25:00Z</cp:lastPrinted>
  <dcterms:created xsi:type="dcterms:W3CDTF">2018-03-20T09:54:00Z</dcterms:created>
  <dcterms:modified xsi:type="dcterms:W3CDTF">2022-06-05T08:38:00Z</dcterms:modified>
</cp:coreProperties>
</file>